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B7EC" w14:textId="77777777" w:rsidR="00726F05" w:rsidRPr="00726F05" w:rsidRDefault="00726F05" w:rsidP="00FD13D1">
      <w:pPr>
        <w:suppressAutoHyphens w:val="0"/>
        <w:spacing w:line="276"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Aditya Patel</w:t>
      </w:r>
    </w:p>
    <w:p w14:paraId="163CA1CB" w14:textId="77777777" w:rsidR="00726F05" w:rsidRPr="00726F05" w:rsidRDefault="00726F05" w:rsidP="00FD13D1">
      <w:pPr>
        <w:suppressAutoHyphens w:val="0"/>
        <w:spacing w:line="276"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APUSH</w:t>
      </w:r>
    </w:p>
    <w:p w14:paraId="2F17A00B" w14:textId="50F34152" w:rsidR="00726F05" w:rsidRPr="00726F05" w:rsidRDefault="00726F05" w:rsidP="00FD13D1">
      <w:pPr>
        <w:suppressAutoHyphens w:val="0"/>
        <w:spacing w:line="276"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Period 4</w:t>
      </w:r>
    </w:p>
    <w:p w14:paraId="3863A1C9" w14:textId="5A4AC8F3" w:rsidR="00726F05" w:rsidRPr="00726F05" w:rsidRDefault="00726F05" w:rsidP="00FD13D1">
      <w:pPr>
        <w:suppressAutoHyphens w:val="0"/>
        <w:spacing w:line="276" w:lineRule="auto"/>
        <w:ind w:firstLine="0"/>
        <w:jc w:val="right"/>
        <w:rPr>
          <w:rFonts w:ascii="Times New Roman" w:eastAsia="Times New Roman" w:hAnsi="Times New Roman" w:cs="Times New Roman"/>
          <w:lang w:eastAsia="en-US"/>
        </w:rPr>
      </w:pPr>
      <w:r w:rsidRPr="00726F05">
        <w:rPr>
          <w:rFonts w:ascii="Times New Roman" w:eastAsia="Times New Roman" w:hAnsi="Times New Roman" w:cs="Times New Roman"/>
          <w:color w:val="000000"/>
          <w:lang w:eastAsia="en-US"/>
        </w:rPr>
        <w:t>29 August 2020</w:t>
      </w:r>
    </w:p>
    <w:p w14:paraId="6142630D" w14:textId="0D9ADF44" w:rsidR="00726F05" w:rsidRPr="00726F05" w:rsidRDefault="001F380C" w:rsidP="00FD13D1">
      <w:pPr>
        <w:suppressAutoHyphens w:val="0"/>
        <w:spacing w:line="276" w:lineRule="auto"/>
        <w:ind w:firstLine="0"/>
        <w:jc w:val="center"/>
        <w:rPr>
          <w:rFonts w:ascii="Times New Roman" w:eastAsia="Times New Roman" w:hAnsi="Times New Roman" w:cs="Times New Roman"/>
          <w:lang w:eastAsia="en-US"/>
        </w:rPr>
      </w:pPr>
      <w:r>
        <w:rPr>
          <w:rFonts w:ascii="Times New Roman" w:eastAsia="Times New Roman" w:hAnsi="Times New Roman" w:cs="Times New Roman"/>
          <w:color w:val="000000"/>
          <w:lang w:eastAsia="en-US"/>
        </w:rPr>
        <w:t>Family Interview</w:t>
      </w:r>
      <w:r w:rsidR="00726F05" w:rsidRPr="00726F05">
        <w:rPr>
          <w:rFonts w:ascii="Times New Roman" w:eastAsia="Times New Roman" w:hAnsi="Times New Roman" w:cs="Times New Roman"/>
          <w:color w:val="000000"/>
          <w:lang w:eastAsia="en-US"/>
        </w:rPr>
        <w:t xml:space="preserve"> Essay</w:t>
      </w:r>
    </w:p>
    <w:p w14:paraId="6B06A05D" w14:textId="10276005" w:rsidR="00FD13D1" w:rsidRDefault="00FD13D1" w:rsidP="00FD13D1">
      <w:pPr>
        <w:suppressAutoHyphens w:val="0"/>
        <w:spacing w:line="276" w:lineRule="auto"/>
        <w:ind w:firstLine="0"/>
        <w:rPr>
          <w:rFonts w:ascii="Times New Roman" w:eastAsia="Times New Roman" w:hAnsi="Times New Roman" w:cs="Times New Roman"/>
          <w:lang w:eastAsia="en-US"/>
        </w:rPr>
      </w:pPr>
    </w:p>
    <w:p w14:paraId="4ADECB0E" w14:textId="0D9DF718" w:rsidR="00726F05" w:rsidRDefault="00861A5E" w:rsidP="00FD13D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Interviewee’s Full Name: </w:t>
      </w:r>
      <w:r w:rsidR="00FD13D1">
        <w:rPr>
          <w:rFonts w:ascii="Times New Roman" w:eastAsia="Times New Roman" w:hAnsi="Times New Roman" w:cs="Times New Roman"/>
          <w:lang w:eastAsia="en-US"/>
        </w:rPr>
        <w:t>Swati Pradeep Patel</w:t>
      </w:r>
    </w:p>
    <w:p w14:paraId="5D116609" w14:textId="3CE3B142" w:rsidR="00861A5E" w:rsidRPr="00FD13D1" w:rsidRDefault="00861A5E" w:rsidP="00FD13D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Birthplace:</w:t>
      </w:r>
      <w:r w:rsidR="00FD13D1">
        <w:rPr>
          <w:rFonts w:ascii="Times New Roman" w:eastAsia="Times New Roman" w:hAnsi="Times New Roman" w:cs="Times New Roman"/>
          <w:lang w:eastAsia="en-US"/>
        </w:rPr>
        <w:t xml:space="preserve"> </w:t>
      </w:r>
      <w:r w:rsidR="00FD13D1" w:rsidRPr="00FD13D1">
        <w:rPr>
          <w:rFonts w:ascii="Times New Roman" w:eastAsia="Times New Roman" w:hAnsi="Times New Roman" w:cs="Times New Roman"/>
          <w:lang w:eastAsia="en-US"/>
        </w:rPr>
        <w:t>Savner</w:t>
      </w:r>
      <w:r w:rsidR="00FD13D1">
        <w:rPr>
          <w:rFonts w:ascii="Times New Roman" w:eastAsia="Times New Roman" w:hAnsi="Times New Roman" w:cs="Times New Roman"/>
          <w:lang w:eastAsia="en-US"/>
        </w:rPr>
        <w:t>, Maharashtra, India</w:t>
      </w:r>
    </w:p>
    <w:p w14:paraId="479552C9" w14:textId="2B7CE30C" w:rsidR="00861A5E" w:rsidRDefault="00861A5E" w:rsidP="00FD13D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Date of Birth:</w:t>
      </w:r>
      <w:r w:rsidR="00FD13D1">
        <w:rPr>
          <w:rFonts w:ascii="Times New Roman" w:eastAsia="Times New Roman" w:hAnsi="Times New Roman" w:cs="Times New Roman"/>
          <w:lang w:eastAsia="en-US"/>
        </w:rPr>
        <w:t xml:space="preserve"> June 23, 1979</w:t>
      </w:r>
    </w:p>
    <w:p w14:paraId="5AEC4CEF" w14:textId="5C711EF2" w:rsidR="00861A5E" w:rsidRDefault="00861A5E" w:rsidP="00FD13D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Current Place of Residence:</w:t>
      </w:r>
      <w:r w:rsidR="00FD13D1">
        <w:rPr>
          <w:rFonts w:ascii="Times New Roman" w:eastAsia="Times New Roman" w:hAnsi="Times New Roman" w:cs="Times New Roman"/>
          <w:lang w:eastAsia="en-US"/>
        </w:rPr>
        <w:t xml:space="preserve"> Fremont, California, 94539 USA</w:t>
      </w:r>
    </w:p>
    <w:p w14:paraId="4D66836B" w14:textId="51FA5F27" w:rsidR="00861A5E" w:rsidRDefault="00861A5E" w:rsidP="00FD13D1">
      <w:pPr>
        <w:suppressAutoHyphens w:val="0"/>
        <w:spacing w:line="276" w:lineRule="auto"/>
        <w:ind w:firstLine="0"/>
        <w:rPr>
          <w:rFonts w:ascii="Times New Roman" w:eastAsia="Times New Roman" w:hAnsi="Times New Roman" w:cs="Times New Roman"/>
          <w:lang w:eastAsia="en-US"/>
        </w:rPr>
      </w:pPr>
    </w:p>
    <w:p w14:paraId="777E56AC" w14:textId="3D0CDBBF"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1</w:t>
      </w:r>
      <w:r>
        <w:rPr>
          <w:rFonts w:ascii="Times New Roman" w:eastAsia="Times New Roman" w:hAnsi="Times New Roman" w:cs="Times New Roman"/>
          <w:lang w:eastAsia="en-US"/>
        </w:rPr>
        <w:t>.</w:t>
      </w:r>
      <w:r w:rsidRPr="00FD13D1">
        <w:rPr>
          <w:rFonts w:ascii="Times New Roman" w:eastAsia="Times New Roman" w:hAnsi="Times New Roman" w:cs="Times New Roman"/>
          <w:lang w:eastAsia="en-US"/>
        </w:rPr>
        <w:t xml:space="preserve"> Why did your (interviewee's) parents select your name for you?</w:t>
      </w:r>
    </w:p>
    <w:p w14:paraId="44D00CA1" w14:textId="3156FF03" w:rsidR="00FD13D1" w:rsidRPr="00FD13D1" w:rsidRDefault="00401BA1" w:rsidP="00FD13D1">
      <w:pPr>
        <w:suppressAutoHyphens w:val="0"/>
        <w:spacing w:line="276" w:lineRule="auto"/>
        <w:ind w:firstLine="0"/>
        <w:rPr>
          <w:rFonts w:ascii="Times New Roman" w:eastAsia="Times New Roman" w:hAnsi="Times New Roman" w:cs="Times New Roman"/>
          <w:lang w:eastAsia="en-US"/>
        </w:rPr>
      </w:pPr>
      <w:r w:rsidRPr="00401BA1">
        <w:rPr>
          <w:rFonts w:ascii="Times New Roman" w:eastAsia="Times New Roman" w:hAnsi="Times New Roman" w:cs="Times New Roman"/>
          <w:noProof/>
          <w:lang w:eastAsia="en-US"/>
        </w:rPr>
        <mc:AlternateContent>
          <mc:Choice Requires="wps">
            <w:drawing>
              <wp:anchor distT="45720" distB="45720" distL="114300" distR="114300" simplePos="0" relativeHeight="251659264" behindDoc="0" locked="0" layoutInCell="1" allowOverlap="1" wp14:anchorId="0AF2A739" wp14:editId="3E6CB5F7">
                <wp:simplePos x="0" y="0"/>
                <wp:positionH relativeFrom="column">
                  <wp:posOffset>-802640</wp:posOffset>
                </wp:positionH>
                <wp:positionV relativeFrom="paragraph">
                  <wp:posOffset>160655</wp:posOffset>
                </wp:positionV>
                <wp:extent cx="646430" cy="5623560"/>
                <wp:effectExtent l="0" t="0" r="2032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5623560"/>
                        </a:xfrm>
                        <a:prstGeom prst="rect">
                          <a:avLst/>
                        </a:prstGeom>
                        <a:solidFill>
                          <a:srgbClr val="FFFFFF"/>
                        </a:solidFill>
                        <a:ln w="9525">
                          <a:solidFill>
                            <a:srgbClr val="000000"/>
                          </a:solidFill>
                          <a:miter lim="800000"/>
                          <a:headEnd/>
                          <a:tailEnd/>
                        </a:ln>
                      </wps:spPr>
                      <wps:txbx>
                        <w:txbxContent>
                          <w:p w14:paraId="7F16D4F8" w14:textId="35712BF2" w:rsidR="00401BA1" w:rsidRDefault="00401BA1"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17</w:t>
                            </w:r>
                          </w:p>
                          <w:p w14:paraId="51AFA167" w14:textId="2557595D" w:rsidR="00401BA1" w:rsidRDefault="00401BA1"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30</w:t>
                            </w:r>
                          </w:p>
                          <w:p w14:paraId="230BFD95" w14:textId="477F8D15"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03542943" w14:textId="10E98F0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6B20C11A" w14:textId="629D002C"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C1C9065" w14:textId="2EDC4890"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3D875EE" w14:textId="3AACEB2C"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49</w:t>
                            </w:r>
                          </w:p>
                          <w:p w14:paraId="16C6D4DF" w14:textId="3CC2594B"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68</w:t>
                            </w:r>
                          </w:p>
                          <w:p w14:paraId="06E86532" w14:textId="4B399A3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82</w:t>
                            </w:r>
                          </w:p>
                          <w:p w14:paraId="68771DE2" w14:textId="7777777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857834B" w14:textId="7BDDB55F"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038400B7" w14:textId="7A1C220D"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453480F" w14:textId="296A5AD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98</w:t>
                            </w:r>
                          </w:p>
                          <w:p w14:paraId="702B689B" w14:textId="558A885A"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108</w:t>
                            </w:r>
                          </w:p>
                          <w:p w14:paraId="3E9DCD4C" w14:textId="46D9A5F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6C0C7E7" w14:textId="4CC1B438"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E2BB73D" w14:textId="2E217268"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42ED20D" w14:textId="020DFA51"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125</w:t>
                            </w:r>
                          </w:p>
                          <w:p w14:paraId="6D48AB86" w14:textId="736992A2"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149</w:t>
                            </w:r>
                          </w:p>
                          <w:p w14:paraId="342B4AD6" w14:textId="7BE2C27D"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454C31F1" w14:textId="1724C032"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77EE093D" w14:textId="01E56984"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90DA646" w14:textId="2838E576"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158</w:t>
                            </w:r>
                          </w:p>
                          <w:p w14:paraId="29C7A793" w14:textId="1E34732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164</w:t>
                            </w:r>
                          </w:p>
                          <w:p w14:paraId="07B66110" w14:textId="7AB64A85"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E55DADC" w14:textId="7777777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4F084EB7" w14:textId="77777777"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3E8AC4F2" w14:textId="6CB24730"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0E61DD06" w14:textId="5B68E7E6"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62954FA6" w14:textId="151D7F21"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060F75FE" w14:textId="1A0C9A55"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70897070" w14:textId="63AB766A"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43EAB8EB" w14:textId="1EC4E53E"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029B3526" w14:textId="17529A12"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33E62241" w14:textId="77777777"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2A739" id="_x0000_t202" coordsize="21600,21600" o:spt="202" path="m,l,21600r21600,l21600,xe">
                <v:stroke joinstyle="miter"/>
                <v:path gradientshapeok="t" o:connecttype="rect"/>
              </v:shapetype>
              <v:shape id="Text Box 2" o:spid="_x0000_s1026" type="#_x0000_t202" style="position:absolute;margin-left:-63.2pt;margin-top:12.65pt;width:50.9pt;height:44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">
                <v:textbox>
                  <w:txbxContent>
                    <w:p w14:paraId="7F16D4F8" w14:textId="35712BF2" w:rsidR="00401BA1" w:rsidRDefault="00401BA1"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17</w:t>
                      </w:r>
                    </w:p>
                    <w:p w14:paraId="51AFA167" w14:textId="2557595D" w:rsidR="00401BA1" w:rsidRDefault="00401BA1"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30</w:t>
                      </w:r>
                    </w:p>
                    <w:p w14:paraId="230BFD95" w14:textId="477F8D15"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03542943" w14:textId="10E98F0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6B20C11A" w14:textId="629D002C"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C1C9065" w14:textId="2EDC4890"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3D875EE" w14:textId="3AACEB2C"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49</w:t>
                      </w:r>
                    </w:p>
                    <w:p w14:paraId="16C6D4DF" w14:textId="3CC2594B"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68</w:t>
                      </w:r>
                    </w:p>
                    <w:p w14:paraId="06E86532" w14:textId="4B399A3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82</w:t>
                      </w:r>
                    </w:p>
                    <w:p w14:paraId="68771DE2" w14:textId="7777777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857834B" w14:textId="7BDDB55F"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038400B7" w14:textId="7A1C220D"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453480F" w14:textId="296A5AD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98</w:t>
                      </w:r>
                    </w:p>
                    <w:p w14:paraId="702B689B" w14:textId="558A885A"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108</w:t>
                      </w:r>
                    </w:p>
                    <w:p w14:paraId="3E9DCD4C" w14:textId="46D9A5F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6C0C7E7" w14:textId="4CC1B438"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E2BB73D" w14:textId="2E217268"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42ED20D" w14:textId="020DFA51"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125</w:t>
                      </w:r>
                    </w:p>
                    <w:p w14:paraId="6D48AB86" w14:textId="736992A2"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149</w:t>
                      </w:r>
                    </w:p>
                    <w:p w14:paraId="342B4AD6" w14:textId="7BE2C27D"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454C31F1" w14:textId="1724C032"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77EE093D" w14:textId="01E56984"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90DA646" w14:textId="2838E576"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158</w:t>
                      </w:r>
                    </w:p>
                    <w:p w14:paraId="29C7A793" w14:textId="1E34732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164</w:t>
                      </w:r>
                    </w:p>
                    <w:p w14:paraId="07B66110" w14:textId="7AB64A85"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E55DADC" w14:textId="7777777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4F084EB7" w14:textId="77777777"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3E8AC4F2" w14:textId="6CB24730"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0E61DD06" w14:textId="5B68E7E6"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62954FA6" w14:textId="151D7F21"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p w14:paraId="060F75FE" w14:textId="1A0C9A55"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70897070" w14:textId="63AB766A"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43EAB8EB" w14:textId="1EC4E53E"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029B3526" w14:textId="17529A12"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33E62241" w14:textId="77777777" w:rsidR="00401BA1" w:rsidRPr="00401BA1" w:rsidRDefault="00401BA1" w:rsidP="00401BA1">
                      <w:pPr>
                        <w:suppressAutoHyphens w:val="0"/>
                        <w:spacing w:line="276" w:lineRule="auto"/>
                        <w:ind w:firstLine="0"/>
                        <w:rPr>
                          <w:rFonts w:ascii="Times New Roman" w:eastAsia="Times New Roman" w:hAnsi="Times New Roman" w:cs="Times New Roman"/>
                          <w:lang w:eastAsia="en-US"/>
                        </w:rPr>
                      </w:pPr>
                    </w:p>
                  </w:txbxContent>
                </v:textbox>
                <w10:wrap type="square"/>
              </v:shape>
            </w:pict>
          </mc:Fallback>
        </mc:AlternateContent>
      </w:r>
    </w:p>
    <w:p w14:paraId="0918E359" w14:textId="45F41299" w:rsid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She was born in a certain astronomical time, which gave her name. In Indian culture, the position of the stars at birth are very </w:t>
      </w:r>
      <w:r w:rsidR="00B26488" w:rsidRPr="00FD13D1">
        <w:rPr>
          <w:rFonts w:ascii="Times New Roman" w:eastAsia="Times New Roman" w:hAnsi="Times New Roman" w:cs="Times New Roman"/>
          <w:lang w:eastAsia="en-US"/>
        </w:rPr>
        <w:t>important</w:t>
      </w:r>
      <w:r w:rsidR="00B26488">
        <w:rPr>
          <w:rFonts w:ascii="Times New Roman" w:eastAsia="Times New Roman" w:hAnsi="Times New Roman" w:cs="Times New Roman"/>
          <w:lang w:eastAsia="en-US"/>
        </w:rPr>
        <w:t xml:space="preserve"> and gave Swati her name.</w:t>
      </w:r>
    </w:p>
    <w:p w14:paraId="07079C19" w14:textId="141529DA" w:rsidR="00B26488" w:rsidRPr="00FD13D1" w:rsidRDefault="00B26488" w:rsidP="00FD13D1">
      <w:pPr>
        <w:suppressAutoHyphens w:val="0"/>
        <w:spacing w:line="276" w:lineRule="auto"/>
        <w:ind w:firstLine="0"/>
        <w:rPr>
          <w:rFonts w:ascii="Times New Roman" w:eastAsia="Times New Roman" w:hAnsi="Times New Roman" w:cs="Times New Roman"/>
          <w:lang w:eastAsia="en-US"/>
        </w:rPr>
      </w:pPr>
    </w:p>
    <w:p w14:paraId="1AD6726D" w14:textId="7F35D0BF"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3.</w:t>
      </w:r>
      <w:r w:rsidR="009A3FE9">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What was the house (apartment, farm, etc.) like? How many rooms? Bathrooms? Did it have electricity? Indoor plumbing? Telephones?</w:t>
      </w:r>
    </w:p>
    <w:p w14:paraId="2FF06FB4"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35FA1765" w14:textId="42090AF6"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She did not grow up in one house. As her father was a government servant, she and her family moved around lots. The house she was born in was very old. It had a </w:t>
      </w:r>
      <w:r w:rsidR="000D2396">
        <w:rPr>
          <w:rFonts w:ascii="Times New Roman" w:eastAsia="Times New Roman" w:hAnsi="Times New Roman" w:cs="Times New Roman"/>
          <w:lang w:eastAsia="en-US"/>
        </w:rPr>
        <w:t>few windows</w:t>
      </w:r>
      <w:r w:rsidRPr="00FD13D1">
        <w:rPr>
          <w:rFonts w:ascii="Times New Roman" w:eastAsia="Times New Roman" w:hAnsi="Times New Roman" w:cs="Times New Roman"/>
          <w:lang w:eastAsia="en-US"/>
        </w:rPr>
        <w:t xml:space="preserve">, large metal doors, and a large hall for the extended hall to gather and have food. </w:t>
      </w:r>
    </w:p>
    <w:p w14:paraId="566050B6" w14:textId="3830C064"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0B890A9C" w14:textId="29A0D798" w:rsidR="00FD13D1" w:rsidRPr="000D2396"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4.</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 xml:space="preserve">Were there any </w:t>
      </w:r>
      <w:r w:rsidR="000D2396" w:rsidRPr="000D2396">
        <w:rPr>
          <w:rFonts w:ascii="Times New Roman" w:eastAsia="Times New Roman" w:hAnsi="Times New Roman" w:cs="Times New Roman"/>
          <w:lang w:eastAsia="en-US"/>
        </w:rPr>
        <w:t>special items</w:t>
      </w:r>
      <w:r w:rsidRPr="000D2396">
        <w:rPr>
          <w:rFonts w:ascii="Times New Roman" w:eastAsia="Times New Roman" w:hAnsi="Times New Roman" w:cs="Times New Roman"/>
          <w:lang w:eastAsia="en-US"/>
        </w:rPr>
        <w:t xml:space="preserve"> in the house that you remember?</w:t>
      </w:r>
    </w:p>
    <w:p w14:paraId="3FC9D986"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2368AECF" w14:textId="1F826843"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 Her parents were very fond of music, and she recalls having a gramophone, which her parents and she used throughout her elementary and high school years.</w:t>
      </w:r>
    </w:p>
    <w:p w14:paraId="0206EE28"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7BA1C678" w14:textId="7CB43D4E" w:rsidR="00FD13D1" w:rsidRPr="000D2396"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5.</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What is your earliest childhood memory?</w:t>
      </w:r>
    </w:p>
    <w:p w14:paraId="5322DF0A"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0847F291" w14:textId="22091653"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Her earliest memory is of her Kindergarten school</w:t>
      </w:r>
      <w:r w:rsidR="000D2396">
        <w:rPr>
          <w:rFonts w:ascii="Times New Roman" w:eastAsia="Times New Roman" w:hAnsi="Times New Roman" w:cs="Times New Roman"/>
          <w:lang w:eastAsia="en-US"/>
        </w:rPr>
        <w:t>, when</w:t>
      </w:r>
      <w:r w:rsidRPr="00FD13D1">
        <w:rPr>
          <w:rFonts w:ascii="Times New Roman" w:eastAsia="Times New Roman" w:hAnsi="Times New Roman" w:cs="Times New Roman"/>
          <w:lang w:eastAsia="en-US"/>
        </w:rPr>
        <w:t xml:space="preserve"> she was probably around 3 or 4 years old. She remembers her teacher scolding her for being shy, and recalls being embarrassed.</w:t>
      </w:r>
    </w:p>
    <w:p w14:paraId="4B3159A6"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7340D44E" w14:textId="3121E754" w:rsidR="00FD13D1"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7.</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What kind of games did you play growing up?</w:t>
      </w:r>
    </w:p>
    <w:p w14:paraId="71318B87" w14:textId="77777777" w:rsidR="00FD180E" w:rsidRPr="00FD13D1" w:rsidRDefault="00FD180E" w:rsidP="00FD13D1">
      <w:pPr>
        <w:suppressAutoHyphens w:val="0"/>
        <w:spacing w:line="276" w:lineRule="auto"/>
        <w:ind w:firstLine="0"/>
        <w:rPr>
          <w:rFonts w:ascii="Times New Roman" w:eastAsia="Times New Roman" w:hAnsi="Times New Roman" w:cs="Times New Roman"/>
          <w:lang w:eastAsia="en-US"/>
        </w:rPr>
      </w:pPr>
    </w:p>
    <w:p w14:paraId="191DB06B" w14:textId="40A6EF4C"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As a child, she played a lot of pretend games. Often, she pretended to have her own kitchen, and pretended to have her own house. </w:t>
      </w:r>
    </w:p>
    <w:p w14:paraId="30466F3D"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6EE9F411" w14:textId="14D1010C" w:rsidR="00FD13D1" w:rsidRPr="000D2396"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8.</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What was your favorite toy and why?</w:t>
      </w:r>
    </w:p>
    <w:p w14:paraId="0E6EC4FA"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204510E9" w14:textId="3C6FD339" w:rsidR="00FD13D1" w:rsidRPr="00FD13D1" w:rsidRDefault="00401BA1" w:rsidP="00FD13D1">
      <w:pPr>
        <w:suppressAutoHyphens w:val="0"/>
        <w:spacing w:line="276" w:lineRule="auto"/>
        <w:ind w:firstLine="0"/>
        <w:rPr>
          <w:rFonts w:ascii="Times New Roman" w:eastAsia="Times New Roman" w:hAnsi="Times New Roman" w:cs="Times New Roman"/>
          <w:lang w:eastAsia="en-US"/>
        </w:rPr>
      </w:pPr>
      <w:r w:rsidRPr="00401BA1">
        <w:rPr>
          <w:rFonts w:ascii="Times New Roman" w:eastAsia="Times New Roman" w:hAnsi="Times New Roman" w:cs="Times New Roman"/>
          <w:noProof/>
          <w:lang w:eastAsia="en-US"/>
        </w:rPr>
        <w:lastRenderedPageBreak/>
        <mc:AlternateContent>
          <mc:Choice Requires="wps">
            <w:drawing>
              <wp:anchor distT="45720" distB="45720" distL="114300" distR="114300" simplePos="0" relativeHeight="251661312" behindDoc="0" locked="0" layoutInCell="1" allowOverlap="1" wp14:anchorId="64C5685B" wp14:editId="54F5BD3C">
                <wp:simplePos x="0" y="0"/>
                <wp:positionH relativeFrom="column">
                  <wp:posOffset>-793750</wp:posOffset>
                </wp:positionH>
                <wp:positionV relativeFrom="paragraph">
                  <wp:posOffset>0</wp:posOffset>
                </wp:positionV>
                <wp:extent cx="646430" cy="8065135"/>
                <wp:effectExtent l="0" t="0" r="2032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8065135"/>
                        </a:xfrm>
                        <a:prstGeom prst="rect">
                          <a:avLst/>
                        </a:prstGeom>
                        <a:solidFill>
                          <a:srgbClr val="FFFFFF"/>
                        </a:solidFill>
                        <a:ln w="9525">
                          <a:solidFill>
                            <a:srgbClr val="000000"/>
                          </a:solidFill>
                          <a:miter lim="800000"/>
                          <a:headEnd/>
                          <a:tailEnd/>
                        </a:ln>
                      </wps:spPr>
                      <wps:txbx>
                        <w:txbxContent>
                          <w:p w14:paraId="5C691FAD" w14:textId="563CF46F" w:rsidR="00401BA1"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183</w:t>
                            </w:r>
                          </w:p>
                          <w:p w14:paraId="7B7A2674" w14:textId="726998E9"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193</w:t>
                            </w:r>
                          </w:p>
                          <w:p w14:paraId="581C14FC" w14:textId="485DE894"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5B05838" w14:textId="6935501B"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85589BE" w14:textId="78B5D7BA"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7321F5E6" w14:textId="713848EC"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211</w:t>
                            </w:r>
                          </w:p>
                          <w:p w14:paraId="17528C3C" w14:textId="44AA32D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221</w:t>
                            </w:r>
                          </w:p>
                          <w:p w14:paraId="506CFFB4" w14:textId="009A6C91"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F43B7CA" w14:textId="23EE944E"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12BC4410" w14:textId="5B8BD77A"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1ED64FF8" w14:textId="112AE5CB"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240</w:t>
                            </w:r>
                          </w:p>
                          <w:p w14:paraId="35BE497B" w14:textId="0EC9CE6A"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254</w:t>
                            </w:r>
                          </w:p>
                          <w:p w14:paraId="6F00695C" w14:textId="7DD6D8BE"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3645E7A3" w14:textId="32D4205F"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EEAB348" w14:textId="5CEC91AB"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A9D3604" w14:textId="01A07A78"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271</w:t>
                            </w:r>
                          </w:p>
                          <w:p w14:paraId="0486F10A" w14:textId="0D1B60FD"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289</w:t>
                            </w:r>
                          </w:p>
                          <w:p w14:paraId="6E648FE4" w14:textId="08581D7F"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290</w:t>
                            </w:r>
                          </w:p>
                          <w:p w14:paraId="37703361" w14:textId="666FEA73"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6E82324A" w14:textId="13D02C09"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3435FF28" w14:textId="168A699D"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57027BD5" w14:textId="15558561"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CEA9C67" w14:textId="585B866C"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307</w:t>
                            </w:r>
                          </w:p>
                          <w:p w14:paraId="4A40C516" w14:textId="18321FE1"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323</w:t>
                            </w:r>
                          </w:p>
                          <w:p w14:paraId="55FDAFC9" w14:textId="7B1963BB"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338</w:t>
                            </w:r>
                          </w:p>
                          <w:p w14:paraId="18140621" w14:textId="533BE9F1"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3C8AA71B" w14:textId="2E398782"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01051C0" w14:textId="3D1D368D"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24C2862F" w14:textId="1274B3C7"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357</w:t>
                            </w:r>
                          </w:p>
                          <w:p w14:paraId="22218C65" w14:textId="4F5749AF"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368</w:t>
                            </w:r>
                          </w:p>
                          <w:p w14:paraId="62B2A4D9" w14:textId="7A6B16B5"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95323F3" w14:textId="05970769"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E03EA70" w14:textId="4745935E"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53335E54" w14:textId="54F37048"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386</w:t>
                            </w:r>
                          </w:p>
                          <w:p w14:paraId="1A274FF4" w14:textId="4EB0ECD3"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402</w:t>
                            </w:r>
                          </w:p>
                          <w:p w14:paraId="747A4905" w14:textId="1A1E5EAC"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407</w:t>
                            </w:r>
                          </w:p>
                          <w:p w14:paraId="1A22B205" w14:textId="401432DF"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61F072AC" w14:textId="77777777"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16B99BC1" w14:textId="6998F46E"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2BE61E71" w14:textId="362A9FE8"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1C454C5E" w14:textId="298F77C2"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FF21D7F" w14:textId="0662910B"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E6308DF" w14:textId="77777777"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6D409031" w14:textId="60E89FE9"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74B8E13" w14:textId="0896665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0CE0DF9D" w14:textId="29EF52DE"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D4AD767" w14:textId="7777777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BC2E82D" w14:textId="6F51DBD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26BAA9D" w14:textId="677D04E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4231F0C7" w14:textId="10EEDA7D"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64098DF" w14:textId="77777777" w:rsidR="00BB4899" w:rsidRPr="00401BA1" w:rsidRDefault="00BB4899" w:rsidP="00401BA1">
                            <w:pPr>
                              <w:suppressAutoHyphens w:val="0"/>
                              <w:spacing w:line="276" w:lineRule="auto"/>
                              <w:ind w:firstLine="0"/>
                              <w:rPr>
                                <w:rFonts w:ascii="Times New Roman" w:eastAsia="Times New Roman" w:hAnsi="Times New Roman" w:cs="Times New Roman"/>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5685B" id="_x0000_s1027" type="#_x0000_t202" style="position:absolute;margin-left:-62.5pt;margin-top:0;width:50.9pt;height:63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">
                <v:textbox>
                  <w:txbxContent>
                    <w:p w14:paraId="5C691FAD" w14:textId="563CF46F" w:rsidR="00401BA1"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183</w:t>
                      </w:r>
                    </w:p>
                    <w:p w14:paraId="7B7A2674" w14:textId="726998E9"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193</w:t>
                      </w:r>
                    </w:p>
                    <w:p w14:paraId="581C14FC" w14:textId="485DE894"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5B05838" w14:textId="6935501B"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85589BE" w14:textId="78B5D7BA"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7321F5E6" w14:textId="713848EC"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211</w:t>
                      </w:r>
                    </w:p>
                    <w:p w14:paraId="17528C3C" w14:textId="44AA32D5"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221</w:t>
                      </w:r>
                    </w:p>
                    <w:p w14:paraId="506CFFB4" w14:textId="009A6C91"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F43B7CA" w14:textId="23EE944E"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12BC4410" w14:textId="5B8BD77A"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1ED64FF8" w14:textId="112AE5CB"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240</w:t>
                      </w:r>
                    </w:p>
                    <w:p w14:paraId="35BE497B" w14:textId="0EC9CE6A" w:rsidR="00BB4899" w:rsidRDefault="00BB489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254</w:t>
                      </w:r>
                    </w:p>
                    <w:p w14:paraId="6F00695C" w14:textId="7DD6D8BE"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3645E7A3" w14:textId="32D4205F"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EEAB348" w14:textId="5CEC91AB"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A9D3604" w14:textId="01A07A78"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271</w:t>
                      </w:r>
                    </w:p>
                    <w:p w14:paraId="0486F10A" w14:textId="0D1B60FD"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289</w:t>
                      </w:r>
                    </w:p>
                    <w:p w14:paraId="6E648FE4" w14:textId="08581D7F"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290</w:t>
                      </w:r>
                    </w:p>
                    <w:p w14:paraId="37703361" w14:textId="666FEA73"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6E82324A" w14:textId="13D02C09"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3435FF28" w14:textId="168A699D"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57027BD5" w14:textId="15558561"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CEA9C67" w14:textId="585B866C"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307</w:t>
                      </w:r>
                    </w:p>
                    <w:p w14:paraId="4A40C516" w14:textId="18321FE1"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323</w:t>
                      </w:r>
                    </w:p>
                    <w:p w14:paraId="55FDAFC9" w14:textId="7B1963BB"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338</w:t>
                      </w:r>
                    </w:p>
                    <w:p w14:paraId="18140621" w14:textId="533BE9F1"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3C8AA71B" w14:textId="2E398782"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01051C0" w14:textId="3D1D368D"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24C2862F" w14:textId="1274B3C7"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357</w:t>
                      </w:r>
                    </w:p>
                    <w:p w14:paraId="22218C65" w14:textId="4F5749AF"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368</w:t>
                      </w:r>
                    </w:p>
                    <w:p w14:paraId="62B2A4D9" w14:textId="7A6B16B5"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95323F3" w14:textId="05970769"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E03EA70" w14:textId="4745935E"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53335E54" w14:textId="54F37048"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386</w:t>
                      </w:r>
                    </w:p>
                    <w:p w14:paraId="1A274FF4" w14:textId="4EB0ECD3"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402</w:t>
                      </w:r>
                    </w:p>
                    <w:p w14:paraId="747A4905" w14:textId="1A1E5EAC" w:rsidR="00EA5769" w:rsidRDefault="00EA5769"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407</w:t>
                      </w:r>
                    </w:p>
                    <w:p w14:paraId="1A22B205" w14:textId="401432DF"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61F072AC" w14:textId="77777777"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16B99BC1" w14:textId="6998F46E"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2BE61E71" w14:textId="362A9FE8"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1C454C5E" w14:textId="298F77C2"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7FF21D7F" w14:textId="0662910B"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0E6308DF" w14:textId="77777777"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6D409031" w14:textId="60E89FE9"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74B8E13" w14:textId="0896665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0CE0DF9D" w14:textId="29EF52DE"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5D4AD767" w14:textId="7777777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2BC2E82D" w14:textId="6F51DBD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26BAA9D" w14:textId="677D04E7"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4231F0C7" w14:textId="10EEDA7D" w:rsidR="00BB4899" w:rsidRDefault="00BB4899" w:rsidP="00401BA1">
                      <w:pPr>
                        <w:suppressAutoHyphens w:val="0"/>
                        <w:spacing w:line="276" w:lineRule="auto"/>
                        <w:ind w:firstLine="0"/>
                        <w:rPr>
                          <w:rFonts w:ascii="Times New Roman" w:eastAsia="Times New Roman" w:hAnsi="Times New Roman" w:cs="Times New Roman"/>
                          <w:lang w:eastAsia="en-US"/>
                        </w:rPr>
                      </w:pPr>
                    </w:p>
                    <w:p w14:paraId="364098DF" w14:textId="77777777" w:rsidR="00BB4899" w:rsidRPr="00401BA1" w:rsidRDefault="00BB4899" w:rsidP="00401BA1">
                      <w:pPr>
                        <w:suppressAutoHyphens w:val="0"/>
                        <w:spacing w:line="276" w:lineRule="auto"/>
                        <w:ind w:firstLine="0"/>
                        <w:rPr>
                          <w:rFonts w:ascii="Times New Roman" w:eastAsia="Times New Roman" w:hAnsi="Times New Roman" w:cs="Times New Roman"/>
                          <w:lang w:eastAsia="en-US"/>
                        </w:rPr>
                      </w:pPr>
                    </w:p>
                  </w:txbxContent>
                </v:textbox>
                <w10:wrap type="square"/>
              </v:shape>
            </w:pict>
          </mc:Fallback>
        </mc:AlternateContent>
      </w:r>
      <w:r w:rsidR="00FD13D1" w:rsidRPr="00FD13D1">
        <w:rPr>
          <w:rFonts w:ascii="Times New Roman" w:eastAsia="Times New Roman" w:hAnsi="Times New Roman" w:cs="Times New Roman"/>
          <w:lang w:eastAsia="en-US"/>
        </w:rPr>
        <w:t>Her favorite toy was a 1ft tall doll. Swati’s mother used to make sweaters and cloths for her doll. Eventually, she learned to knit to dress up her doll.</w:t>
      </w:r>
    </w:p>
    <w:p w14:paraId="14A6814E" w14:textId="32A343E1"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7658CA38" w14:textId="6310C135" w:rsidR="00FD13D1" w:rsidRPr="000D2396"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9.</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What was your favorite thing to do for fun (</w:t>
      </w:r>
      <w:r w:rsidR="000D2396" w:rsidRPr="000D2396">
        <w:rPr>
          <w:rFonts w:ascii="Times New Roman" w:eastAsia="Times New Roman" w:hAnsi="Times New Roman" w:cs="Times New Roman"/>
          <w:lang w:eastAsia="en-US"/>
        </w:rPr>
        <w:t>movies, beach</w:t>
      </w:r>
      <w:r w:rsidRPr="000D2396">
        <w:rPr>
          <w:rFonts w:ascii="Times New Roman" w:eastAsia="Times New Roman" w:hAnsi="Times New Roman" w:cs="Times New Roman"/>
          <w:lang w:eastAsia="en-US"/>
        </w:rPr>
        <w:t>, etc.)?</w:t>
      </w:r>
    </w:p>
    <w:p w14:paraId="5681497D"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4752CE1D" w14:textId="0E078DFB"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Her favorite thing to do was, in the summer, to go to her grandmother’s village. In the nights, she, with her family, used to sleep under the moon.</w:t>
      </w:r>
    </w:p>
    <w:p w14:paraId="4EBA0D78"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686820D0" w14:textId="54808F92" w:rsidR="00FD13D1" w:rsidRPr="000D2396"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10.</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Did you have family chores? What were they? Which was your least favorite</w:t>
      </w:r>
    </w:p>
    <w:p w14:paraId="5BCF27F7"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7DBFB343" w14:textId="52DE992B"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As the oldest child, all her extended family was eager to teach her tasks. By third grade, she was helping her parents in the kitchen and could make food for her family alone.</w:t>
      </w:r>
    </w:p>
    <w:p w14:paraId="3E4CFA2A"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0E31C3FF" w14:textId="7FF0D0A0" w:rsidR="00FD13D1" w:rsidRPr="000D2396" w:rsidRDefault="00FD13D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11.</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Did you receive an allowance? How much? Did you save your money or spend it?</w:t>
      </w:r>
    </w:p>
    <w:p w14:paraId="2B8D5CA2"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2638D5F2" w14:textId="47A7E04B"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She used to get one Rupee per day to help her grandfather with his tasks. She transported breakfast, lunch, and dinner, and helped him. She used to save this to buy utensil sets to play with.</w:t>
      </w:r>
    </w:p>
    <w:p w14:paraId="6D746341"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07EDC19D" w14:textId="5615086B" w:rsidR="00FD13D1" w:rsidRPr="000D2396" w:rsidRDefault="000F4E77"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12.</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What was school like for you as a child? What were your best and worst subjects? Where did you attend grade school? High school? College?</w:t>
      </w:r>
    </w:p>
    <w:p w14:paraId="46DCC16B" w14:textId="77777777" w:rsidR="000F4E77" w:rsidRPr="00FD13D1" w:rsidRDefault="000F4E77" w:rsidP="00FD13D1">
      <w:pPr>
        <w:suppressAutoHyphens w:val="0"/>
        <w:spacing w:line="276" w:lineRule="auto"/>
        <w:ind w:firstLine="0"/>
        <w:rPr>
          <w:rFonts w:ascii="Times New Roman" w:eastAsia="Times New Roman" w:hAnsi="Times New Roman" w:cs="Times New Roman"/>
          <w:lang w:eastAsia="en-US"/>
        </w:rPr>
      </w:pPr>
    </w:p>
    <w:p w14:paraId="472962D3" w14:textId="747BD6C5"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As she frequently changed houses, she also changed schools. The school she went to most was t school St. Joseph’s Convent. She was good at most of her subjects, other than history. Her history teacher forced her to remember dates and years, which she was unable to do. </w:t>
      </w:r>
    </w:p>
    <w:p w14:paraId="19C11ABC"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3D5697C7" w14:textId="4DEB4724" w:rsidR="00FD13D1" w:rsidRPr="000D2396" w:rsidRDefault="000F4E77"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14.</w:t>
      </w:r>
      <w:r w:rsidR="00B26488">
        <w:rPr>
          <w:rFonts w:ascii="Times New Roman" w:eastAsia="Times New Roman" w:hAnsi="Times New Roman" w:cs="Times New Roman"/>
          <w:lang w:eastAsia="en-US"/>
        </w:rPr>
        <w:t xml:space="preserve"> </w:t>
      </w:r>
      <w:r w:rsidRPr="000D2396">
        <w:rPr>
          <w:rFonts w:ascii="Times New Roman" w:eastAsia="Times New Roman" w:hAnsi="Times New Roman" w:cs="Times New Roman"/>
          <w:lang w:eastAsia="en-US"/>
        </w:rPr>
        <w:t>Do you remember any fads from your youth? Popular hairstyles? Clothes?</w:t>
      </w:r>
    </w:p>
    <w:p w14:paraId="7AD86A29" w14:textId="77777777" w:rsidR="000F4E77" w:rsidRPr="00FD13D1" w:rsidRDefault="000F4E77" w:rsidP="00FD13D1">
      <w:pPr>
        <w:suppressAutoHyphens w:val="0"/>
        <w:spacing w:line="276" w:lineRule="auto"/>
        <w:ind w:firstLine="0"/>
        <w:rPr>
          <w:rFonts w:ascii="Times New Roman" w:eastAsia="Times New Roman" w:hAnsi="Times New Roman" w:cs="Times New Roman"/>
          <w:lang w:eastAsia="en-US"/>
        </w:rPr>
      </w:pPr>
    </w:p>
    <w:p w14:paraId="3E097E5E"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One of the most popular fads was the umbrella skirt. She says her umbrella skirt would be able to make 10 regular skirts, and that they were full of material.</w:t>
      </w:r>
    </w:p>
    <w:p w14:paraId="0D41A428"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3937E149" w14:textId="29DD7435" w:rsidR="00FD13D1" w:rsidRPr="000D2396" w:rsidRDefault="00301F0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17.Did you have any pets? If so, what kind and what were their names?</w:t>
      </w:r>
    </w:p>
    <w:p w14:paraId="2FBFD3BF" w14:textId="77777777" w:rsidR="00301F01" w:rsidRPr="00FD13D1" w:rsidRDefault="00301F01" w:rsidP="00FD13D1">
      <w:pPr>
        <w:suppressAutoHyphens w:val="0"/>
        <w:spacing w:line="276" w:lineRule="auto"/>
        <w:ind w:firstLine="0"/>
        <w:rPr>
          <w:rFonts w:ascii="Times New Roman" w:eastAsia="Times New Roman" w:hAnsi="Times New Roman" w:cs="Times New Roman"/>
          <w:lang w:eastAsia="en-US"/>
        </w:rPr>
      </w:pPr>
    </w:p>
    <w:p w14:paraId="2FCA7394" w14:textId="03F4E7A6"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For a year, Swati did have some rabbits. They were like </w:t>
      </w:r>
      <w:r w:rsidR="00301F01" w:rsidRPr="00FD13D1">
        <w:rPr>
          <w:rFonts w:ascii="Times New Roman" w:eastAsia="Times New Roman" w:hAnsi="Times New Roman" w:cs="Times New Roman"/>
          <w:lang w:eastAsia="en-US"/>
        </w:rPr>
        <w:t>fluffballs and</w:t>
      </w:r>
      <w:r w:rsidRPr="00FD13D1">
        <w:rPr>
          <w:rFonts w:ascii="Times New Roman" w:eastAsia="Times New Roman" w:hAnsi="Times New Roman" w:cs="Times New Roman"/>
          <w:lang w:eastAsia="en-US"/>
        </w:rPr>
        <w:t xml:space="preserve"> were very fun to play with. They would get in comforters with her and were great pets. These rabbits were named “Chun mun” and “Mun mun”.</w:t>
      </w:r>
    </w:p>
    <w:p w14:paraId="79030ADD"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04C4BB65"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19. Were you ever mentioned in a newspaper? </w:t>
      </w:r>
    </w:p>
    <w:p w14:paraId="0A55D5F4"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751ADADB" w14:textId="7ABA093F" w:rsidR="00FD13D1" w:rsidRPr="00FD13D1" w:rsidRDefault="00401BA1" w:rsidP="000D2396">
      <w:pPr>
        <w:suppressAutoHyphens w:val="0"/>
        <w:spacing w:line="276" w:lineRule="auto"/>
        <w:ind w:firstLine="0"/>
        <w:rPr>
          <w:rFonts w:ascii="Times New Roman" w:eastAsia="Times New Roman" w:hAnsi="Times New Roman" w:cs="Times New Roman"/>
          <w:lang w:eastAsia="en-US"/>
        </w:rPr>
      </w:pPr>
      <w:r w:rsidRPr="00401BA1">
        <w:rPr>
          <w:rFonts w:ascii="Times New Roman" w:eastAsia="Times New Roman" w:hAnsi="Times New Roman" w:cs="Times New Roman"/>
          <w:noProof/>
          <w:lang w:eastAsia="en-US"/>
        </w:rPr>
        <w:lastRenderedPageBreak/>
        <mc:AlternateContent>
          <mc:Choice Requires="wps">
            <w:drawing>
              <wp:anchor distT="45720" distB="45720" distL="114300" distR="114300" simplePos="0" relativeHeight="251663360" behindDoc="0" locked="0" layoutInCell="1" allowOverlap="1" wp14:anchorId="4E01B018" wp14:editId="2D4E7E69">
                <wp:simplePos x="0" y="0"/>
                <wp:positionH relativeFrom="column">
                  <wp:posOffset>-819510</wp:posOffset>
                </wp:positionH>
                <wp:positionV relativeFrom="paragraph">
                  <wp:posOffset>0</wp:posOffset>
                </wp:positionV>
                <wp:extent cx="646430" cy="8125844"/>
                <wp:effectExtent l="0" t="0" r="2032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8125844"/>
                        </a:xfrm>
                        <a:prstGeom prst="rect">
                          <a:avLst/>
                        </a:prstGeom>
                        <a:solidFill>
                          <a:srgbClr val="FFFFFF"/>
                        </a:solidFill>
                        <a:ln w="9525">
                          <a:solidFill>
                            <a:srgbClr val="000000"/>
                          </a:solidFill>
                          <a:miter lim="800000"/>
                          <a:headEnd/>
                          <a:tailEnd/>
                        </a:ln>
                      </wps:spPr>
                      <wps:txbx>
                        <w:txbxContent>
                          <w:p w14:paraId="660ABB03" w14:textId="5C836C7E" w:rsidR="00401BA1" w:rsidRDefault="00EA5769" w:rsidP="00401BA1">
                            <w:pPr>
                              <w:suppressAutoHyphens w:val="0"/>
                              <w:spacing w:line="276" w:lineRule="auto"/>
                              <w:ind w:firstLine="0"/>
                            </w:pPr>
                            <w:r>
                              <w:t>424</w:t>
                            </w:r>
                          </w:p>
                          <w:p w14:paraId="38E6010E" w14:textId="57FDA15E" w:rsidR="00EA5769" w:rsidRDefault="00EA5769" w:rsidP="00401BA1">
                            <w:pPr>
                              <w:suppressAutoHyphens w:val="0"/>
                              <w:spacing w:line="276" w:lineRule="auto"/>
                              <w:ind w:firstLine="0"/>
                            </w:pPr>
                            <w:r>
                              <w:t>443</w:t>
                            </w:r>
                          </w:p>
                          <w:p w14:paraId="38246B91" w14:textId="761B183C" w:rsidR="00EA5769" w:rsidRDefault="00EA5769" w:rsidP="00401BA1">
                            <w:pPr>
                              <w:suppressAutoHyphens w:val="0"/>
                              <w:spacing w:line="276" w:lineRule="auto"/>
                              <w:ind w:firstLine="0"/>
                            </w:pPr>
                            <w:r>
                              <w:t>450</w:t>
                            </w:r>
                          </w:p>
                          <w:p w14:paraId="087DB002" w14:textId="58D5FA17" w:rsidR="00EA5769" w:rsidRDefault="00EA5769" w:rsidP="00401BA1">
                            <w:pPr>
                              <w:suppressAutoHyphens w:val="0"/>
                              <w:spacing w:line="276" w:lineRule="auto"/>
                              <w:ind w:firstLine="0"/>
                            </w:pPr>
                          </w:p>
                          <w:p w14:paraId="23E83B7E" w14:textId="1F3F2346" w:rsidR="00EA5769" w:rsidRDefault="00EA5769" w:rsidP="00401BA1">
                            <w:pPr>
                              <w:suppressAutoHyphens w:val="0"/>
                              <w:spacing w:line="276" w:lineRule="auto"/>
                              <w:ind w:firstLine="0"/>
                            </w:pPr>
                          </w:p>
                          <w:p w14:paraId="5438E761" w14:textId="261161DC" w:rsidR="00EA5769" w:rsidRDefault="00EA5769" w:rsidP="00401BA1">
                            <w:pPr>
                              <w:suppressAutoHyphens w:val="0"/>
                              <w:spacing w:line="276" w:lineRule="auto"/>
                              <w:ind w:firstLine="0"/>
                            </w:pPr>
                          </w:p>
                          <w:p w14:paraId="03E404CD" w14:textId="5D98D1B6" w:rsidR="00EA5769" w:rsidRDefault="00EA5769" w:rsidP="00401BA1">
                            <w:pPr>
                              <w:suppressAutoHyphens w:val="0"/>
                              <w:spacing w:line="276" w:lineRule="auto"/>
                              <w:ind w:firstLine="0"/>
                            </w:pPr>
                          </w:p>
                          <w:p w14:paraId="4AB21785" w14:textId="769E14BE" w:rsidR="00EA5769" w:rsidRDefault="00EA5769" w:rsidP="00401BA1">
                            <w:pPr>
                              <w:suppressAutoHyphens w:val="0"/>
                              <w:spacing w:line="276" w:lineRule="auto"/>
                              <w:ind w:firstLine="0"/>
                            </w:pPr>
                            <w:r>
                              <w:t>467</w:t>
                            </w:r>
                          </w:p>
                          <w:p w14:paraId="298EB9A2" w14:textId="75630F9D" w:rsidR="00EA5769" w:rsidRDefault="00EA5769" w:rsidP="00401BA1">
                            <w:pPr>
                              <w:suppressAutoHyphens w:val="0"/>
                              <w:spacing w:line="276" w:lineRule="auto"/>
                              <w:ind w:firstLine="0"/>
                            </w:pPr>
                            <w:r>
                              <w:t>483</w:t>
                            </w:r>
                          </w:p>
                          <w:p w14:paraId="745AE76D" w14:textId="45FC65C5" w:rsidR="00EA5769" w:rsidRDefault="00EA5769" w:rsidP="00401BA1">
                            <w:pPr>
                              <w:suppressAutoHyphens w:val="0"/>
                              <w:spacing w:line="276" w:lineRule="auto"/>
                              <w:ind w:firstLine="0"/>
                            </w:pPr>
                            <w:r>
                              <w:t>501</w:t>
                            </w:r>
                          </w:p>
                          <w:p w14:paraId="7ED92229" w14:textId="175537D2" w:rsidR="00EA5769" w:rsidRDefault="00EA5769" w:rsidP="00401BA1">
                            <w:pPr>
                              <w:suppressAutoHyphens w:val="0"/>
                              <w:spacing w:line="276" w:lineRule="auto"/>
                              <w:ind w:firstLine="0"/>
                            </w:pPr>
                            <w:r>
                              <w:t>505</w:t>
                            </w:r>
                          </w:p>
                          <w:p w14:paraId="3B4B3035" w14:textId="4E852E94" w:rsidR="00EA5769" w:rsidRDefault="00EA5769" w:rsidP="00401BA1">
                            <w:pPr>
                              <w:suppressAutoHyphens w:val="0"/>
                              <w:spacing w:line="276" w:lineRule="auto"/>
                              <w:ind w:firstLine="0"/>
                            </w:pPr>
                          </w:p>
                          <w:p w14:paraId="6658CEFC" w14:textId="780996F9" w:rsidR="00EA5769" w:rsidRDefault="00EA5769" w:rsidP="00401BA1">
                            <w:pPr>
                              <w:suppressAutoHyphens w:val="0"/>
                              <w:spacing w:line="276" w:lineRule="auto"/>
                              <w:ind w:firstLine="0"/>
                            </w:pPr>
                          </w:p>
                          <w:p w14:paraId="22F1D136" w14:textId="31F3B6BF" w:rsidR="00EA5769" w:rsidRDefault="00EA5769" w:rsidP="00401BA1">
                            <w:pPr>
                              <w:suppressAutoHyphens w:val="0"/>
                              <w:spacing w:line="276" w:lineRule="auto"/>
                              <w:ind w:firstLine="0"/>
                            </w:pPr>
                          </w:p>
                          <w:p w14:paraId="6DB684B7" w14:textId="2694B8CD" w:rsidR="00EA5769" w:rsidRDefault="00EA5769" w:rsidP="00401BA1">
                            <w:pPr>
                              <w:suppressAutoHyphens w:val="0"/>
                              <w:spacing w:line="276" w:lineRule="auto"/>
                              <w:ind w:firstLine="0"/>
                            </w:pPr>
                            <w:r>
                              <w:t>522</w:t>
                            </w:r>
                          </w:p>
                          <w:p w14:paraId="32825003" w14:textId="310BFF92" w:rsidR="00EA5769" w:rsidRDefault="00EA5769" w:rsidP="00401BA1">
                            <w:pPr>
                              <w:suppressAutoHyphens w:val="0"/>
                              <w:spacing w:line="276" w:lineRule="auto"/>
                              <w:ind w:firstLine="0"/>
                            </w:pPr>
                            <w:r>
                              <w:t>539</w:t>
                            </w:r>
                          </w:p>
                          <w:p w14:paraId="345844C7" w14:textId="0264A5C8" w:rsidR="00EA5769" w:rsidRDefault="00EA5769" w:rsidP="00401BA1">
                            <w:pPr>
                              <w:suppressAutoHyphens w:val="0"/>
                              <w:spacing w:line="276" w:lineRule="auto"/>
                              <w:ind w:firstLine="0"/>
                            </w:pPr>
                            <w:r>
                              <w:t>556</w:t>
                            </w:r>
                          </w:p>
                          <w:p w14:paraId="6A388CA6" w14:textId="05C07FEB" w:rsidR="00EA5769" w:rsidRDefault="00EA5769" w:rsidP="00401BA1">
                            <w:pPr>
                              <w:suppressAutoHyphens w:val="0"/>
                              <w:spacing w:line="276" w:lineRule="auto"/>
                              <w:ind w:firstLine="0"/>
                            </w:pPr>
                            <w:r>
                              <w:t>557</w:t>
                            </w:r>
                          </w:p>
                          <w:p w14:paraId="44F8030F" w14:textId="799A2220" w:rsidR="00EA5769" w:rsidRDefault="00EA5769" w:rsidP="00401BA1">
                            <w:pPr>
                              <w:suppressAutoHyphens w:val="0"/>
                              <w:spacing w:line="276" w:lineRule="auto"/>
                              <w:ind w:firstLine="0"/>
                            </w:pPr>
                          </w:p>
                          <w:p w14:paraId="291C1100" w14:textId="34C4EBB7" w:rsidR="00EA5769" w:rsidRDefault="00EA5769" w:rsidP="00401BA1">
                            <w:pPr>
                              <w:suppressAutoHyphens w:val="0"/>
                              <w:spacing w:line="276" w:lineRule="auto"/>
                              <w:ind w:firstLine="0"/>
                            </w:pPr>
                          </w:p>
                          <w:p w14:paraId="0193A699" w14:textId="186AEA44" w:rsidR="00EA5769" w:rsidRDefault="00EA5769" w:rsidP="00401BA1">
                            <w:pPr>
                              <w:suppressAutoHyphens w:val="0"/>
                              <w:spacing w:line="276" w:lineRule="auto"/>
                              <w:ind w:firstLine="0"/>
                            </w:pPr>
                          </w:p>
                          <w:p w14:paraId="58A9EC66" w14:textId="09DEE527" w:rsidR="00EA5769" w:rsidRDefault="00EA5769" w:rsidP="00401BA1">
                            <w:pPr>
                              <w:suppressAutoHyphens w:val="0"/>
                              <w:spacing w:line="276" w:lineRule="auto"/>
                              <w:ind w:firstLine="0"/>
                            </w:pPr>
                          </w:p>
                          <w:p w14:paraId="4709CE1A" w14:textId="7630ACE5" w:rsidR="00EA5769" w:rsidRDefault="00EA5769" w:rsidP="00401BA1">
                            <w:pPr>
                              <w:suppressAutoHyphens w:val="0"/>
                              <w:spacing w:line="276" w:lineRule="auto"/>
                              <w:ind w:firstLine="0"/>
                            </w:pPr>
                            <w:r>
                              <w:t>572</w:t>
                            </w:r>
                          </w:p>
                          <w:p w14:paraId="4465D6FC" w14:textId="17ECA098" w:rsidR="00EA5769" w:rsidRDefault="00EA5769" w:rsidP="00401BA1">
                            <w:pPr>
                              <w:suppressAutoHyphens w:val="0"/>
                              <w:spacing w:line="276" w:lineRule="auto"/>
                              <w:ind w:firstLine="0"/>
                            </w:pPr>
                            <w:r>
                              <w:t>590</w:t>
                            </w:r>
                          </w:p>
                          <w:p w14:paraId="6BD992E6" w14:textId="44AE8D6D" w:rsidR="00EA5769" w:rsidRDefault="00EA5769" w:rsidP="00401BA1">
                            <w:pPr>
                              <w:suppressAutoHyphens w:val="0"/>
                              <w:spacing w:line="276" w:lineRule="auto"/>
                              <w:ind w:firstLine="0"/>
                            </w:pPr>
                            <w:r>
                              <w:t>605</w:t>
                            </w:r>
                          </w:p>
                          <w:p w14:paraId="77745600" w14:textId="63D3AD5C" w:rsidR="00EA5769" w:rsidRDefault="00EA5769" w:rsidP="00401BA1">
                            <w:pPr>
                              <w:suppressAutoHyphens w:val="0"/>
                              <w:spacing w:line="276" w:lineRule="auto"/>
                              <w:ind w:firstLine="0"/>
                            </w:pPr>
                            <w:r>
                              <w:t>625</w:t>
                            </w:r>
                          </w:p>
                          <w:p w14:paraId="4AAE99B5" w14:textId="6B915669" w:rsidR="00EA5769" w:rsidRDefault="00EA5769" w:rsidP="00401BA1">
                            <w:pPr>
                              <w:suppressAutoHyphens w:val="0"/>
                              <w:spacing w:line="276" w:lineRule="auto"/>
                              <w:ind w:firstLine="0"/>
                            </w:pPr>
                            <w:r>
                              <w:t>642</w:t>
                            </w:r>
                          </w:p>
                          <w:p w14:paraId="41ACE943" w14:textId="3C30B3BB" w:rsidR="00EA5769" w:rsidRDefault="00EA5769" w:rsidP="00401BA1">
                            <w:pPr>
                              <w:suppressAutoHyphens w:val="0"/>
                              <w:spacing w:line="276" w:lineRule="auto"/>
                              <w:ind w:firstLine="0"/>
                            </w:pPr>
                            <w:r>
                              <w:t>646</w:t>
                            </w:r>
                          </w:p>
                          <w:p w14:paraId="336BE0D8" w14:textId="4C9D99CE" w:rsidR="00EA5769" w:rsidRDefault="00EA5769" w:rsidP="00401BA1">
                            <w:pPr>
                              <w:suppressAutoHyphens w:val="0"/>
                              <w:spacing w:line="276" w:lineRule="auto"/>
                              <w:ind w:firstLine="0"/>
                            </w:pPr>
                          </w:p>
                          <w:p w14:paraId="55225DC9" w14:textId="2274BBB7" w:rsidR="00EA5769" w:rsidRDefault="00EA5769" w:rsidP="00401BA1">
                            <w:pPr>
                              <w:suppressAutoHyphens w:val="0"/>
                              <w:spacing w:line="276" w:lineRule="auto"/>
                              <w:ind w:firstLine="0"/>
                            </w:pPr>
                          </w:p>
                          <w:p w14:paraId="73523132" w14:textId="33364393" w:rsidR="00EA5769" w:rsidRDefault="00EA5769" w:rsidP="00401BA1">
                            <w:pPr>
                              <w:suppressAutoHyphens w:val="0"/>
                              <w:spacing w:line="276" w:lineRule="auto"/>
                              <w:ind w:firstLine="0"/>
                            </w:pPr>
                          </w:p>
                          <w:p w14:paraId="5EDDF93D" w14:textId="085CDE46" w:rsidR="00EA5769" w:rsidRDefault="00EA5769" w:rsidP="00401BA1">
                            <w:pPr>
                              <w:suppressAutoHyphens w:val="0"/>
                              <w:spacing w:line="276" w:lineRule="auto"/>
                              <w:ind w:firstLine="0"/>
                            </w:pPr>
                            <w:r>
                              <w:t>662</w:t>
                            </w:r>
                          </w:p>
                          <w:p w14:paraId="6DC7CC7D" w14:textId="0DE393B5" w:rsidR="00EA5769" w:rsidRDefault="00EA5769" w:rsidP="00401BA1">
                            <w:pPr>
                              <w:suppressAutoHyphens w:val="0"/>
                              <w:spacing w:line="276" w:lineRule="auto"/>
                              <w:ind w:firstLine="0"/>
                            </w:pPr>
                            <w:r>
                              <w:t>679</w:t>
                            </w:r>
                          </w:p>
                          <w:p w14:paraId="6EA645FE" w14:textId="4344F48F" w:rsidR="00EA5769" w:rsidRDefault="00EA5769" w:rsidP="00401BA1">
                            <w:pPr>
                              <w:suppressAutoHyphens w:val="0"/>
                              <w:spacing w:line="276" w:lineRule="auto"/>
                              <w:ind w:firstLine="0"/>
                            </w:pPr>
                            <w:r>
                              <w:t>681</w:t>
                            </w:r>
                          </w:p>
                          <w:p w14:paraId="4766F408" w14:textId="53ACA7D4" w:rsidR="00EA5769" w:rsidRDefault="00EA5769" w:rsidP="00401BA1">
                            <w:pPr>
                              <w:suppressAutoHyphens w:val="0"/>
                              <w:spacing w:line="276" w:lineRule="auto"/>
                              <w:ind w:firstLine="0"/>
                            </w:pPr>
                          </w:p>
                          <w:p w14:paraId="21AF5073" w14:textId="5DAE1CD9" w:rsidR="00EA5769" w:rsidRDefault="00EA5769" w:rsidP="00401BA1">
                            <w:pPr>
                              <w:suppressAutoHyphens w:val="0"/>
                              <w:spacing w:line="276" w:lineRule="auto"/>
                              <w:ind w:firstLine="0"/>
                            </w:pPr>
                          </w:p>
                          <w:p w14:paraId="7B959F33" w14:textId="360956B9" w:rsidR="00EA5769" w:rsidRDefault="00EA5769" w:rsidP="00401BA1">
                            <w:pPr>
                              <w:suppressAutoHyphens w:val="0"/>
                              <w:spacing w:line="276" w:lineRule="auto"/>
                              <w:ind w:firstLine="0"/>
                            </w:pPr>
                          </w:p>
                          <w:p w14:paraId="1F50BFF7" w14:textId="15ADDD3D" w:rsidR="00EA5769" w:rsidRDefault="00EA5769" w:rsidP="00401BA1">
                            <w:pPr>
                              <w:suppressAutoHyphens w:val="0"/>
                              <w:spacing w:line="276" w:lineRule="auto"/>
                              <w:ind w:firstLine="0"/>
                            </w:pPr>
                            <w:r>
                              <w:t>696</w:t>
                            </w:r>
                          </w:p>
                          <w:p w14:paraId="4A0D2057" w14:textId="650E599E" w:rsidR="00EA5769" w:rsidRDefault="00EA5769" w:rsidP="00401BA1">
                            <w:pPr>
                              <w:suppressAutoHyphens w:val="0"/>
                              <w:spacing w:line="276" w:lineRule="auto"/>
                              <w:ind w:firstLine="0"/>
                            </w:pPr>
                            <w:r>
                              <w:t>712</w:t>
                            </w:r>
                          </w:p>
                          <w:p w14:paraId="7290FA6E" w14:textId="3EE44DB7" w:rsidR="00EA5769" w:rsidRDefault="00EA5769" w:rsidP="00401BA1">
                            <w:pPr>
                              <w:suppressAutoHyphens w:val="0"/>
                              <w:spacing w:line="276" w:lineRule="auto"/>
                              <w:ind w:firstLine="0"/>
                            </w:pPr>
                          </w:p>
                          <w:p w14:paraId="578633C8" w14:textId="77777777" w:rsidR="00EA5769" w:rsidRDefault="00EA5769" w:rsidP="00401BA1">
                            <w:pPr>
                              <w:suppressAutoHyphens w:val="0"/>
                              <w:spacing w:line="276" w:lineRule="auto"/>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1B018" id="_x0000_s1028" type="#_x0000_t202" style="position:absolute;margin-left:-64.55pt;margin-top:0;width:50.9pt;height:639.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">
                <v:textbox>
                  <w:txbxContent>
                    <w:p w14:paraId="660ABB03" w14:textId="5C836C7E" w:rsidR="00401BA1" w:rsidRDefault="00EA5769" w:rsidP="00401BA1">
                      <w:pPr>
                        <w:suppressAutoHyphens w:val="0"/>
                        <w:spacing w:line="276" w:lineRule="auto"/>
                        <w:ind w:firstLine="0"/>
                      </w:pPr>
                      <w:r>
                        <w:t>424</w:t>
                      </w:r>
                    </w:p>
                    <w:p w14:paraId="38E6010E" w14:textId="57FDA15E" w:rsidR="00EA5769" w:rsidRDefault="00EA5769" w:rsidP="00401BA1">
                      <w:pPr>
                        <w:suppressAutoHyphens w:val="0"/>
                        <w:spacing w:line="276" w:lineRule="auto"/>
                        <w:ind w:firstLine="0"/>
                      </w:pPr>
                      <w:r>
                        <w:t>443</w:t>
                      </w:r>
                    </w:p>
                    <w:p w14:paraId="38246B91" w14:textId="761B183C" w:rsidR="00EA5769" w:rsidRDefault="00EA5769" w:rsidP="00401BA1">
                      <w:pPr>
                        <w:suppressAutoHyphens w:val="0"/>
                        <w:spacing w:line="276" w:lineRule="auto"/>
                        <w:ind w:firstLine="0"/>
                      </w:pPr>
                      <w:r>
                        <w:t>450</w:t>
                      </w:r>
                    </w:p>
                    <w:p w14:paraId="087DB002" w14:textId="58D5FA17" w:rsidR="00EA5769" w:rsidRDefault="00EA5769" w:rsidP="00401BA1">
                      <w:pPr>
                        <w:suppressAutoHyphens w:val="0"/>
                        <w:spacing w:line="276" w:lineRule="auto"/>
                        <w:ind w:firstLine="0"/>
                      </w:pPr>
                    </w:p>
                    <w:p w14:paraId="23E83B7E" w14:textId="1F3F2346" w:rsidR="00EA5769" w:rsidRDefault="00EA5769" w:rsidP="00401BA1">
                      <w:pPr>
                        <w:suppressAutoHyphens w:val="0"/>
                        <w:spacing w:line="276" w:lineRule="auto"/>
                        <w:ind w:firstLine="0"/>
                      </w:pPr>
                    </w:p>
                    <w:p w14:paraId="5438E761" w14:textId="261161DC" w:rsidR="00EA5769" w:rsidRDefault="00EA5769" w:rsidP="00401BA1">
                      <w:pPr>
                        <w:suppressAutoHyphens w:val="0"/>
                        <w:spacing w:line="276" w:lineRule="auto"/>
                        <w:ind w:firstLine="0"/>
                      </w:pPr>
                    </w:p>
                    <w:p w14:paraId="03E404CD" w14:textId="5D98D1B6" w:rsidR="00EA5769" w:rsidRDefault="00EA5769" w:rsidP="00401BA1">
                      <w:pPr>
                        <w:suppressAutoHyphens w:val="0"/>
                        <w:spacing w:line="276" w:lineRule="auto"/>
                        <w:ind w:firstLine="0"/>
                      </w:pPr>
                    </w:p>
                    <w:p w14:paraId="4AB21785" w14:textId="769E14BE" w:rsidR="00EA5769" w:rsidRDefault="00EA5769" w:rsidP="00401BA1">
                      <w:pPr>
                        <w:suppressAutoHyphens w:val="0"/>
                        <w:spacing w:line="276" w:lineRule="auto"/>
                        <w:ind w:firstLine="0"/>
                      </w:pPr>
                      <w:r>
                        <w:t>467</w:t>
                      </w:r>
                    </w:p>
                    <w:p w14:paraId="298EB9A2" w14:textId="75630F9D" w:rsidR="00EA5769" w:rsidRDefault="00EA5769" w:rsidP="00401BA1">
                      <w:pPr>
                        <w:suppressAutoHyphens w:val="0"/>
                        <w:spacing w:line="276" w:lineRule="auto"/>
                        <w:ind w:firstLine="0"/>
                      </w:pPr>
                      <w:r>
                        <w:t>483</w:t>
                      </w:r>
                    </w:p>
                    <w:p w14:paraId="745AE76D" w14:textId="45FC65C5" w:rsidR="00EA5769" w:rsidRDefault="00EA5769" w:rsidP="00401BA1">
                      <w:pPr>
                        <w:suppressAutoHyphens w:val="0"/>
                        <w:spacing w:line="276" w:lineRule="auto"/>
                        <w:ind w:firstLine="0"/>
                      </w:pPr>
                      <w:r>
                        <w:t>501</w:t>
                      </w:r>
                    </w:p>
                    <w:p w14:paraId="7ED92229" w14:textId="175537D2" w:rsidR="00EA5769" w:rsidRDefault="00EA5769" w:rsidP="00401BA1">
                      <w:pPr>
                        <w:suppressAutoHyphens w:val="0"/>
                        <w:spacing w:line="276" w:lineRule="auto"/>
                        <w:ind w:firstLine="0"/>
                      </w:pPr>
                      <w:r>
                        <w:t>505</w:t>
                      </w:r>
                    </w:p>
                    <w:p w14:paraId="3B4B3035" w14:textId="4E852E94" w:rsidR="00EA5769" w:rsidRDefault="00EA5769" w:rsidP="00401BA1">
                      <w:pPr>
                        <w:suppressAutoHyphens w:val="0"/>
                        <w:spacing w:line="276" w:lineRule="auto"/>
                        <w:ind w:firstLine="0"/>
                      </w:pPr>
                    </w:p>
                    <w:p w14:paraId="6658CEFC" w14:textId="780996F9" w:rsidR="00EA5769" w:rsidRDefault="00EA5769" w:rsidP="00401BA1">
                      <w:pPr>
                        <w:suppressAutoHyphens w:val="0"/>
                        <w:spacing w:line="276" w:lineRule="auto"/>
                        <w:ind w:firstLine="0"/>
                      </w:pPr>
                    </w:p>
                    <w:p w14:paraId="22F1D136" w14:textId="31F3B6BF" w:rsidR="00EA5769" w:rsidRDefault="00EA5769" w:rsidP="00401BA1">
                      <w:pPr>
                        <w:suppressAutoHyphens w:val="0"/>
                        <w:spacing w:line="276" w:lineRule="auto"/>
                        <w:ind w:firstLine="0"/>
                      </w:pPr>
                    </w:p>
                    <w:p w14:paraId="6DB684B7" w14:textId="2694B8CD" w:rsidR="00EA5769" w:rsidRDefault="00EA5769" w:rsidP="00401BA1">
                      <w:pPr>
                        <w:suppressAutoHyphens w:val="0"/>
                        <w:spacing w:line="276" w:lineRule="auto"/>
                        <w:ind w:firstLine="0"/>
                      </w:pPr>
                      <w:r>
                        <w:t>522</w:t>
                      </w:r>
                    </w:p>
                    <w:p w14:paraId="32825003" w14:textId="310BFF92" w:rsidR="00EA5769" w:rsidRDefault="00EA5769" w:rsidP="00401BA1">
                      <w:pPr>
                        <w:suppressAutoHyphens w:val="0"/>
                        <w:spacing w:line="276" w:lineRule="auto"/>
                        <w:ind w:firstLine="0"/>
                      </w:pPr>
                      <w:r>
                        <w:t>539</w:t>
                      </w:r>
                    </w:p>
                    <w:p w14:paraId="345844C7" w14:textId="0264A5C8" w:rsidR="00EA5769" w:rsidRDefault="00EA5769" w:rsidP="00401BA1">
                      <w:pPr>
                        <w:suppressAutoHyphens w:val="0"/>
                        <w:spacing w:line="276" w:lineRule="auto"/>
                        <w:ind w:firstLine="0"/>
                      </w:pPr>
                      <w:r>
                        <w:t>556</w:t>
                      </w:r>
                    </w:p>
                    <w:p w14:paraId="6A388CA6" w14:textId="05C07FEB" w:rsidR="00EA5769" w:rsidRDefault="00EA5769" w:rsidP="00401BA1">
                      <w:pPr>
                        <w:suppressAutoHyphens w:val="0"/>
                        <w:spacing w:line="276" w:lineRule="auto"/>
                        <w:ind w:firstLine="0"/>
                      </w:pPr>
                      <w:r>
                        <w:t>557</w:t>
                      </w:r>
                    </w:p>
                    <w:p w14:paraId="44F8030F" w14:textId="799A2220" w:rsidR="00EA5769" w:rsidRDefault="00EA5769" w:rsidP="00401BA1">
                      <w:pPr>
                        <w:suppressAutoHyphens w:val="0"/>
                        <w:spacing w:line="276" w:lineRule="auto"/>
                        <w:ind w:firstLine="0"/>
                      </w:pPr>
                    </w:p>
                    <w:p w14:paraId="291C1100" w14:textId="34C4EBB7" w:rsidR="00EA5769" w:rsidRDefault="00EA5769" w:rsidP="00401BA1">
                      <w:pPr>
                        <w:suppressAutoHyphens w:val="0"/>
                        <w:spacing w:line="276" w:lineRule="auto"/>
                        <w:ind w:firstLine="0"/>
                      </w:pPr>
                    </w:p>
                    <w:p w14:paraId="0193A699" w14:textId="186AEA44" w:rsidR="00EA5769" w:rsidRDefault="00EA5769" w:rsidP="00401BA1">
                      <w:pPr>
                        <w:suppressAutoHyphens w:val="0"/>
                        <w:spacing w:line="276" w:lineRule="auto"/>
                        <w:ind w:firstLine="0"/>
                      </w:pPr>
                    </w:p>
                    <w:p w14:paraId="58A9EC66" w14:textId="09DEE527" w:rsidR="00EA5769" w:rsidRDefault="00EA5769" w:rsidP="00401BA1">
                      <w:pPr>
                        <w:suppressAutoHyphens w:val="0"/>
                        <w:spacing w:line="276" w:lineRule="auto"/>
                        <w:ind w:firstLine="0"/>
                      </w:pPr>
                    </w:p>
                    <w:p w14:paraId="4709CE1A" w14:textId="7630ACE5" w:rsidR="00EA5769" w:rsidRDefault="00EA5769" w:rsidP="00401BA1">
                      <w:pPr>
                        <w:suppressAutoHyphens w:val="0"/>
                        <w:spacing w:line="276" w:lineRule="auto"/>
                        <w:ind w:firstLine="0"/>
                      </w:pPr>
                      <w:r>
                        <w:t>572</w:t>
                      </w:r>
                    </w:p>
                    <w:p w14:paraId="4465D6FC" w14:textId="17ECA098" w:rsidR="00EA5769" w:rsidRDefault="00EA5769" w:rsidP="00401BA1">
                      <w:pPr>
                        <w:suppressAutoHyphens w:val="0"/>
                        <w:spacing w:line="276" w:lineRule="auto"/>
                        <w:ind w:firstLine="0"/>
                      </w:pPr>
                      <w:r>
                        <w:t>590</w:t>
                      </w:r>
                    </w:p>
                    <w:p w14:paraId="6BD992E6" w14:textId="44AE8D6D" w:rsidR="00EA5769" w:rsidRDefault="00EA5769" w:rsidP="00401BA1">
                      <w:pPr>
                        <w:suppressAutoHyphens w:val="0"/>
                        <w:spacing w:line="276" w:lineRule="auto"/>
                        <w:ind w:firstLine="0"/>
                      </w:pPr>
                      <w:r>
                        <w:t>605</w:t>
                      </w:r>
                    </w:p>
                    <w:p w14:paraId="77745600" w14:textId="63D3AD5C" w:rsidR="00EA5769" w:rsidRDefault="00EA5769" w:rsidP="00401BA1">
                      <w:pPr>
                        <w:suppressAutoHyphens w:val="0"/>
                        <w:spacing w:line="276" w:lineRule="auto"/>
                        <w:ind w:firstLine="0"/>
                      </w:pPr>
                      <w:r>
                        <w:t>625</w:t>
                      </w:r>
                    </w:p>
                    <w:p w14:paraId="4AAE99B5" w14:textId="6B915669" w:rsidR="00EA5769" w:rsidRDefault="00EA5769" w:rsidP="00401BA1">
                      <w:pPr>
                        <w:suppressAutoHyphens w:val="0"/>
                        <w:spacing w:line="276" w:lineRule="auto"/>
                        <w:ind w:firstLine="0"/>
                      </w:pPr>
                      <w:r>
                        <w:t>642</w:t>
                      </w:r>
                    </w:p>
                    <w:p w14:paraId="41ACE943" w14:textId="3C30B3BB" w:rsidR="00EA5769" w:rsidRDefault="00EA5769" w:rsidP="00401BA1">
                      <w:pPr>
                        <w:suppressAutoHyphens w:val="0"/>
                        <w:spacing w:line="276" w:lineRule="auto"/>
                        <w:ind w:firstLine="0"/>
                      </w:pPr>
                      <w:r>
                        <w:t>646</w:t>
                      </w:r>
                    </w:p>
                    <w:p w14:paraId="336BE0D8" w14:textId="4C9D99CE" w:rsidR="00EA5769" w:rsidRDefault="00EA5769" w:rsidP="00401BA1">
                      <w:pPr>
                        <w:suppressAutoHyphens w:val="0"/>
                        <w:spacing w:line="276" w:lineRule="auto"/>
                        <w:ind w:firstLine="0"/>
                      </w:pPr>
                    </w:p>
                    <w:p w14:paraId="55225DC9" w14:textId="2274BBB7" w:rsidR="00EA5769" w:rsidRDefault="00EA5769" w:rsidP="00401BA1">
                      <w:pPr>
                        <w:suppressAutoHyphens w:val="0"/>
                        <w:spacing w:line="276" w:lineRule="auto"/>
                        <w:ind w:firstLine="0"/>
                      </w:pPr>
                    </w:p>
                    <w:p w14:paraId="73523132" w14:textId="33364393" w:rsidR="00EA5769" w:rsidRDefault="00EA5769" w:rsidP="00401BA1">
                      <w:pPr>
                        <w:suppressAutoHyphens w:val="0"/>
                        <w:spacing w:line="276" w:lineRule="auto"/>
                        <w:ind w:firstLine="0"/>
                      </w:pPr>
                    </w:p>
                    <w:p w14:paraId="5EDDF93D" w14:textId="085CDE46" w:rsidR="00EA5769" w:rsidRDefault="00EA5769" w:rsidP="00401BA1">
                      <w:pPr>
                        <w:suppressAutoHyphens w:val="0"/>
                        <w:spacing w:line="276" w:lineRule="auto"/>
                        <w:ind w:firstLine="0"/>
                      </w:pPr>
                      <w:r>
                        <w:t>662</w:t>
                      </w:r>
                    </w:p>
                    <w:p w14:paraId="6DC7CC7D" w14:textId="0DE393B5" w:rsidR="00EA5769" w:rsidRDefault="00EA5769" w:rsidP="00401BA1">
                      <w:pPr>
                        <w:suppressAutoHyphens w:val="0"/>
                        <w:spacing w:line="276" w:lineRule="auto"/>
                        <w:ind w:firstLine="0"/>
                      </w:pPr>
                      <w:r>
                        <w:t>679</w:t>
                      </w:r>
                    </w:p>
                    <w:p w14:paraId="6EA645FE" w14:textId="4344F48F" w:rsidR="00EA5769" w:rsidRDefault="00EA5769" w:rsidP="00401BA1">
                      <w:pPr>
                        <w:suppressAutoHyphens w:val="0"/>
                        <w:spacing w:line="276" w:lineRule="auto"/>
                        <w:ind w:firstLine="0"/>
                      </w:pPr>
                      <w:r>
                        <w:t>681</w:t>
                      </w:r>
                    </w:p>
                    <w:p w14:paraId="4766F408" w14:textId="53ACA7D4" w:rsidR="00EA5769" w:rsidRDefault="00EA5769" w:rsidP="00401BA1">
                      <w:pPr>
                        <w:suppressAutoHyphens w:val="0"/>
                        <w:spacing w:line="276" w:lineRule="auto"/>
                        <w:ind w:firstLine="0"/>
                      </w:pPr>
                    </w:p>
                    <w:p w14:paraId="21AF5073" w14:textId="5DAE1CD9" w:rsidR="00EA5769" w:rsidRDefault="00EA5769" w:rsidP="00401BA1">
                      <w:pPr>
                        <w:suppressAutoHyphens w:val="0"/>
                        <w:spacing w:line="276" w:lineRule="auto"/>
                        <w:ind w:firstLine="0"/>
                      </w:pPr>
                    </w:p>
                    <w:p w14:paraId="7B959F33" w14:textId="360956B9" w:rsidR="00EA5769" w:rsidRDefault="00EA5769" w:rsidP="00401BA1">
                      <w:pPr>
                        <w:suppressAutoHyphens w:val="0"/>
                        <w:spacing w:line="276" w:lineRule="auto"/>
                        <w:ind w:firstLine="0"/>
                      </w:pPr>
                    </w:p>
                    <w:p w14:paraId="1F50BFF7" w14:textId="15ADDD3D" w:rsidR="00EA5769" w:rsidRDefault="00EA5769" w:rsidP="00401BA1">
                      <w:pPr>
                        <w:suppressAutoHyphens w:val="0"/>
                        <w:spacing w:line="276" w:lineRule="auto"/>
                        <w:ind w:firstLine="0"/>
                      </w:pPr>
                      <w:r>
                        <w:t>696</w:t>
                      </w:r>
                    </w:p>
                    <w:p w14:paraId="4A0D2057" w14:textId="650E599E" w:rsidR="00EA5769" w:rsidRDefault="00EA5769" w:rsidP="00401BA1">
                      <w:pPr>
                        <w:suppressAutoHyphens w:val="0"/>
                        <w:spacing w:line="276" w:lineRule="auto"/>
                        <w:ind w:firstLine="0"/>
                      </w:pPr>
                      <w:r>
                        <w:t>712</w:t>
                      </w:r>
                    </w:p>
                    <w:p w14:paraId="7290FA6E" w14:textId="3EE44DB7" w:rsidR="00EA5769" w:rsidRDefault="00EA5769" w:rsidP="00401BA1">
                      <w:pPr>
                        <w:suppressAutoHyphens w:val="0"/>
                        <w:spacing w:line="276" w:lineRule="auto"/>
                        <w:ind w:firstLine="0"/>
                      </w:pPr>
                    </w:p>
                    <w:p w14:paraId="578633C8" w14:textId="77777777" w:rsidR="00EA5769" w:rsidRDefault="00EA5769" w:rsidP="00401BA1">
                      <w:pPr>
                        <w:suppressAutoHyphens w:val="0"/>
                        <w:spacing w:line="276" w:lineRule="auto"/>
                        <w:ind w:firstLine="0"/>
                      </w:pPr>
                    </w:p>
                  </w:txbxContent>
                </v:textbox>
                <w10:wrap type="square"/>
              </v:shape>
            </w:pict>
          </mc:Fallback>
        </mc:AlternateContent>
      </w:r>
      <w:r w:rsidR="00FD13D1" w:rsidRPr="00FD13D1">
        <w:rPr>
          <w:rFonts w:ascii="Times New Roman" w:eastAsia="Times New Roman" w:hAnsi="Times New Roman" w:cs="Times New Roman"/>
          <w:lang w:eastAsia="en-US"/>
        </w:rPr>
        <w:t xml:space="preserve">She was mentioned in a newspaper twice. Once when she changed her name to make her middle name the same as my father’s. Another time was when she got a </w:t>
      </w:r>
      <w:r w:rsidR="00301F01" w:rsidRPr="00FD13D1">
        <w:rPr>
          <w:rFonts w:ascii="Times New Roman" w:eastAsia="Times New Roman" w:hAnsi="Times New Roman" w:cs="Times New Roman"/>
          <w:lang w:eastAsia="en-US"/>
        </w:rPr>
        <w:t>5th</w:t>
      </w:r>
      <w:r w:rsidR="00FD13D1" w:rsidRPr="00FD13D1">
        <w:rPr>
          <w:rFonts w:ascii="Times New Roman" w:eastAsia="Times New Roman" w:hAnsi="Times New Roman" w:cs="Times New Roman"/>
          <w:lang w:eastAsia="en-US"/>
        </w:rPr>
        <w:t xml:space="preserve"> rank in the 100 college </w:t>
      </w:r>
      <w:r w:rsidR="000D2396" w:rsidRPr="00FD13D1">
        <w:rPr>
          <w:rFonts w:ascii="Times New Roman" w:eastAsia="Times New Roman" w:hAnsi="Times New Roman" w:cs="Times New Roman"/>
          <w:lang w:eastAsia="en-US"/>
        </w:rPr>
        <w:t>Nagpur</w:t>
      </w:r>
      <w:r w:rsidR="00FD13D1" w:rsidRPr="00FD13D1">
        <w:rPr>
          <w:rFonts w:ascii="Times New Roman" w:eastAsia="Times New Roman" w:hAnsi="Times New Roman" w:cs="Times New Roman"/>
          <w:lang w:eastAsia="en-US"/>
        </w:rPr>
        <w:t xml:space="preserve"> University System for a Dentist</w:t>
      </w:r>
      <w:r>
        <w:rPr>
          <w:rFonts w:ascii="Times New Roman" w:eastAsia="Times New Roman" w:hAnsi="Times New Roman" w:cs="Times New Roman"/>
          <w:lang w:eastAsia="en-US"/>
        </w:rPr>
        <w:t>ry</w:t>
      </w:r>
      <w:r w:rsidR="00FD13D1" w:rsidRPr="00FD13D1">
        <w:rPr>
          <w:rFonts w:ascii="Times New Roman" w:eastAsia="Times New Roman" w:hAnsi="Times New Roman" w:cs="Times New Roman"/>
          <w:lang w:eastAsia="en-US"/>
        </w:rPr>
        <w:t xml:space="preserve"> test. </w:t>
      </w:r>
    </w:p>
    <w:p w14:paraId="224B0676"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33439CEF"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21. What world events had the most impact on you while you were growing up? Did any of them personally affect your family? </w:t>
      </w:r>
    </w:p>
    <w:p w14:paraId="43E83BEA"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3F4F5799"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The only big event that changed her life was the Bhopal Gas Tragedy, where a Union Carbide plant leaked toxic fumes across the city of Bhopal. Despite her future husband living in Bhopal being much more affected, this event, and seeing all the photos of the dead, changed her view on living in large cities.</w:t>
      </w:r>
    </w:p>
    <w:p w14:paraId="61E06F62"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6E556772" w14:textId="136502E4" w:rsidR="00FD13D1" w:rsidRPr="000D2396" w:rsidRDefault="00301F01" w:rsidP="00FD13D1">
      <w:pPr>
        <w:suppressAutoHyphens w:val="0"/>
        <w:spacing w:line="276" w:lineRule="auto"/>
        <w:ind w:firstLine="0"/>
        <w:rPr>
          <w:rFonts w:ascii="Times New Roman" w:eastAsia="Times New Roman" w:hAnsi="Times New Roman" w:cs="Times New Roman"/>
          <w:lang w:eastAsia="en-US"/>
        </w:rPr>
      </w:pPr>
      <w:r w:rsidRPr="000D2396">
        <w:rPr>
          <w:rFonts w:ascii="Times New Roman" w:eastAsia="Times New Roman" w:hAnsi="Times New Roman" w:cs="Times New Roman"/>
          <w:lang w:eastAsia="en-US"/>
        </w:rPr>
        <w:t>24.How is the world today different from what it was like when you were a child?</w:t>
      </w:r>
    </w:p>
    <w:p w14:paraId="252C990E" w14:textId="77777777" w:rsidR="00301F01" w:rsidRPr="00FD13D1" w:rsidRDefault="00301F01" w:rsidP="00FD13D1">
      <w:pPr>
        <w:suppressAutoHyphens w:val="0"/>
        <w:spacing w:line="276" w:lineRule="auto"/>
        <w:ind w:firstLine="0"/>
        <w:rPr>
          <w:rFonts w:ascii="Times New Roman" w:eastAsia="Times New Roman" w:hAnsi="Times New Roman" w:cs="Times New Roman"/>
          <w:lang w:eastAsia="en-US"/>
        </w:rPr>
      </w:pPr>
    </w:p>
    <w:p w14:paraId="384E4727" w14:textId="77777777" w:rsidR="00301F01" w:rsidRDefault="00FD13D1" w:rsidP="00301F0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She says that the most staggering difference is that the world is so much more connected. She used to have pen pals and sent letters to friends and family across the country. Despite this, everyone did become disconnected, and she says the she loves how easy it is to stay connected nowadays.</w:t>
      </w:r>
    </w:p>
    <w:p w14:paraId="0D08F0A7" w14:textId="693BDB05" w:rsidR="00FD13D1" w:rsidRPr="00FD13D1" w:rsidRDefault="00FD13D1" w:rsidP="00301F0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 </w:t>
      </w:r>
    </w:p>
    <w:p w14:paraId="2B04DE02" w14:textId="2042C969"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28. What stories have come down to you about your parents? </w:t>
      </w:r>
      <w:r w:rsidR="00301F01" w:rsidRPr="00FD13D1">
        <w:rPr>
          <w:rFonts w:ascii="Times New Roman" w:eastAsia="Times New Roman" w:hAnsi="Times New Roman" w:cs="Times New Roman"/>
          <w:lang w:eastAsia="en-US"/>
        </w:rPr>
        <w:t>Grandparents? More</w:t>
      </w:r>
      <w:r w:rsidRPr="00FD13D1">
        <w:rPr>
          <w:rFonts w:ascii="Times New Roman" w:eastAsia="Times New Roman" w:hAnsi="Times New Roman" w:cs="Times New Roman"/>
          <w:lang w:eastAsia="en-US"/>
        </w:rPr>
        <w:t xml:space="preserve"> distant ancestors? </w:t>
      </w:r>
    </w:p>
    <w:p w14:paraId="74C5B410"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5F99B2A3" w14:textId="7A0D1122" w:rsidR="00FD13D1" w:rsidRDefault="00EA5769" w:rsidP="00FD13D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Swati’s</w:t>
      </w:r>
      <w:r w:rsidRPr="00FD13D1">
        <w:rPr>
          <w:rFonts w:ascii="Times New Roman" w:eastAsia="Times New Roman" w:hAnsi="Times New Roman" w:cs="Times New Roman"/>
          <w:lang w:eastAsia="en-US"/>
        </w:rPr>
        <w:t xml:space="preserve"> grandfather</w:t>
      </w:r>
      <w:r w:rsidR="00FD13D1" w:rsidRPr="00FD13D1">
        <w:rPr>
          <w:rFonts w:ascii="Times New Roman" w:eastAsia="Times New Roman" w:hAnsi="Times New Roman" w:cs="Times New Roman"/>
          <w:lang w:eastAsia="en-US"/>
        </w:rPr>
        <w:t xml:space="preserve"> was a Deputy Superintendent of Police in the major city of Jabalpur before he died. In his town, there were armed gangs. He caught the dakku (leader) of one gang many times, but he was always released due to corruption. Once, Swati’s grandfather told the dakku that if he caught him again, he would kill him in the town square. A few weeks later, the dakku’s body was found on the town square, and Swati’s grandfather had to go through a massive inquiry to prove his innocence. </w:t>
      </w:r>
    </w:p>
    <w:p w14:paraId="28D146E4" w14:textId="77777777" w:rsidR="00301F01" w:rsidRPr="00FD13D1" w:rsidRDefault="00301F01" w:rsidP="00FD13D1">
      <w:pPr>
        <w:suppressAutoHyphens w:val="0"/>
        <w:spacing w:line="276" w:lineRule="auto"/>
        <w:ind w:firstLine="0"/>
        <w:rPr>
          <w:rFonts w:ascii="Times New Roman" w:eastAsia="Times New Roman" w:hAnsi="Times New Roman" w:cs="Times New Roman"/>
          <w:lang w:eastAsia="en-US"/>
        </w:rPr>
      </w:pPr>
    </w:p>
    <w:p w14:paraId="7491F84E"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30. Have any recipes been passed down to you from family members?</w:t>
      </w:r>
    </w:p>
    <w:p w14:paraId="1EEFAD0B"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6BCE3744" w14:textId="48575775"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Almost every recipe that Swati knows has been passed down from her mother. Her favorite dish, </w:t>
      </w:r>
      <w:r w:rsidR="00301F01" w:rsidRPr="00FD13D1">
        <w:rPr>
          <w:rFonts w:ascii="Times New Roman" w:eastAsia="Times New Roman" w:hAnsi="Times New Roman" w:cs="Times New Roman"/>
          <w:lang w:eastAsia="en-US"/>
        </w:rPr>
        <w:t>khichdi</w:t>
      </w:r>
      <w:r w:rsidRPr="00FD13D1">
        <w:rPr>
          <w:rFonts w:ascii="Times New Roman" w:eastAsia="Times New Roman" w:hAnsi="Times New Roman" w:cs="Times New Roman"/>
          <w:lang w:eastAsia="en-US"/>
        </w:rPr>
        <w:t>, was made by her mother on special occasions, and she continues to make this weekly to this day.</w:t>
      </w:r>
    </w:p>
    <w:p w14:paraId="612B155A"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4CDEFC08"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 31. Are there any physical characteristics that run in your family?</w:t>
      </w:r>
    </w:p>
    <w:p w14:paraId="21778CAF"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025CDDE2" w14:textId="64953E11"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Almost everyone descendant from her grandparents have the same dimple on their chin. This has even been passed down to her own child.</w:t>
      </w:r>
      <w:r w:rsidR="00301F01">
        <w:rPr>
          <w:rFonts w:ascii="Times New Roman" w:eastAsia="Times New Roman" w:hAnsi="Times New Roman" w:cs="Times New Roman"/>
          <w:lang w:eastAsia="en-US"/>
        </w:rPr>
        <w:t xml:space="preserve"> She wonders if her grandchildren will have them.</w:t>
      </w:r>
    </w:p>
    <w:p w14:paraId="3FB8E571"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3346FEB0" w14:textId="5D4CC088" w:rsidR="00FD13D1" w:rsidRPr="00FD13D1" w:rsidRDefault="00401BA1" w:rsidP="00FD13D1">
      <w:pPr>
        <w:suppressAutoHyphens w:val="0"/>
        <w:spacing w:line="276" w:lineRule="auto"/>
        <w:ind w:firstLine="0"/>
        <w:rPr>
          <w:rFonts w:ascii="Times New Roman" w:eastAsia="Times New Roman" w:hAnsi="Times New Roman" w:cs="Times New Roman"/>
          <w:lang w:eastAsia="en-US"/>
        </w:rPr>
      </w:pPr>
      <w:r w:rsidRPr="00401BA1">
        <w:rPr>
          <w:rFonts w:ascii="Times New Roman" w:eastAsia="Times New Roman" w:hAnsi="Times New Roman" w:cs="Times New Roman"/>
          <w:noProof/>
          <w:lang w:eastAsia="en-US"/>
        </w:rPr>
        <w:lastRenderedPageBreak/>
        <mc:AlternateContent>
          <mc:Choice Requires="wps">
            <w:drawing>
              <wp:anchor distT="45720" distB="45720" distL="114300" distR="114300" simplePos="0" relativeHeight="251665408" behindDoc="0" locked="0" layoutInCell="1" allowOverlap="1" wp14:anchorId="64830030" wp14:editId="01D276D7">
                <wp:simplePos x="0" y="0"/>
                <wp:positionH relativeFrom="column">
                  <wp:posOffset>-793630</wp:posOffset>
                </wp:positionH>
                <wp:positionV relativeFrom="paragraph">
                  <wp:posOffset>24</wp:posOffset>
                </wp:positionV>
                <wp:extent cx="646430" cy="8125844"/>
                <wp:effectExtent l="0" t="0" r="20320"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8125844"/>
                        </a:xfrm>
                        <a:prstGeom prst="rect">
                          <a:avLst/>
                        </a:prstGeom>
                        <a:solidFill>
                          <a:srgbClr val="FFFFFF"/>
                        </a:solidFill>
                        <a:ln w="9525">
                          <a:solidFill>
                            <a:srgbClr val="000000"/>
                          </a:solidFill>
                          <a:miter lim="800000"/>
                          <a:headEnd/>
                          <a:tailEnd/>
                        </a:ln>
                      </wps:spPr>
                      <wps:txbx>
                        <w:txbxContent>
                          <w:p w14:paraId="3C70697A" w14:textId="527D5260"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2CCE1B19" w14:textId="79F248F9"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5EE66FD1" w14:textId="5D4C3655"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4FCD3B50" w14:textId="41C77A8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727</w:t>
                            </w:r>
                          </w:p>
                          <w:p w14:paraId="1CB573BA" w14:textId="088EA309"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739</w:t>
                            </w:r>
                          </w:p>
                          <w:p w14:paraId="6311526E" w14:textId="2A942EB6"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11D0D369" w14:textId="134B2E13"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46335AF4" w14:textId="3B352A7E"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01ABF42D" w14:textId="2B30FEA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754</w:t>
                            </w:r>
                          </w:p>
                          <w:p w14:paraId="11A71994" w14:textId="5C24B4E9"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770</w:t>
                            </w:r>
                          </w:p>
                          <w:p w14:paraId="073D3FF1" w14:textId="2CB3926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777</w:t>
                            </w:r>
                          </w:p>
                          <w:p w14:paraId="00054D86" w14:textId="667BACB3"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319D3083" w14:textId="765ADEFD"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1729821B" w14:textId="2E70F264"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3E0FC317" w14:textId="7DBC1E3F"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34E14F5F" w14:textId="62000278"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795</w:t>
                            </w:r>
                          </w:p>
                          <w:p w14:paraId="356B8DEF" w14:textId="0CAC1DD0"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810</w:t>
                            </w:r>
                          </w:p>
                          <w:p w14:paraId="42007287" w14:textId="7770F02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813</w:t>
                            </w:r>
                          </w:p>
                          <w:p w14:paraId="7E831F56" w14:textId="77777777" w:rsidR="00EA5769" w:rsidRPr="00401BA1" w:rsidRDefault="00EA5769" w:rsidP="00401BA1">
                            <w:pPr>
                              <w:suppressAutoHyphens w:val="0"/>
                              <w:spacing w:line="276" w:lineRule="auto"/>
                              <w:ind w:firstLine="0"/>
                              <w:rPr>
                                <w:rFonts w:ascii="Times New Roman" w:eastAsia="Times New Roman" w:hAnsi="Times New Roman" w:cs="Times New Roman"/>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30030" id="_x0000_s1029" type="#_x0000_t202" style="position:absolute;margin-left:-62.5pt;margin-top:0;width:50.9pt;height:639.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">
                <v:textbox>
                  <w:txbxContent>
                    <w:p w14:paraId="3C70697A" w14:textId="527D5260" w:rsidR="00401BA1" w:rsidRDefault="00401BA1" w:rsidP="00401BA1">
                      <w:pPr>
                        <w:suppressAutoHyphens w:val="0"/>
                        <w:spacing w:line="276" w:lineRule="auto"/>
                        <w:ind w:firstLine="0"/>
                        <w:rPr>
                          <w:rFonts w:ascii="Times New Roman" w:eastAsia="Times New Roman" w:hAnsi="Times New Roman" w:cs="Times New Roman"/>
                          <w:lang w:eastAsia="en-US"/>
                        </w:rPr>
                      </w:pPr>
                    </w:p>
                    <w:p w14:paraId="2CCE1B19" w14:textId="79F248F9"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5EE66FD1" w14:textId="5D4C3655" w:rsidR="00EA5769" w:rsidRDefault="00EA5769" w:rsidP="00401BA1">
                      <w:pPr>
                        <w:suppressAutoHyphens w:val="0"/>
                        <w:spacing w:line="276" w:lineRule="auto"/>
                        <w:ind w:firstLine="0"/>
                        <w:rPr>
                          <w:rFonts w:ascii="Times New Roman" w:eastAsia="Times New Roman" w:hAnsi="Times New Roman" w:cs="Times New Roman"/>
                          <w:lang w:eastAsia="en-US"/>
                        </w:rPr>
                      </w:pPr>
                    </w:p>
                    <w:p w14:paraId="4FCD3B50" w14:textId="41C77A8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727</w:t>
                      </w:r>
                    </w:p>
                    <w:p w14:paraId="1CB573BA" w14:textId="088EA309"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739</w:t>
                      </w:r>
                    </w:p>
                    <w:p w14:paraId="6311526E" w14:textId="2A942EB6"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11D0D369" w14:textId="134B2E13"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46335AF4" w14:textId="3B352A7E"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01ABF42D" w14:textId="2B30FEA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754</w:t>
                      </w:r>
                    </w:p>
                    <w:p w14:paraId="11A71994" w14:textId="5C24B4E9"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770</w:t>
                      </w:r>
                    </w:p>
                    <w:p w14:paraId="073D3FF1" w14:textId="2CB3926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777</w:t>
                      </w:r>
                    </w:p>
                    <w:p w14:paraId="00054D86" w14:textId="667BACB3"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319D3083" w14:textId="765ADEFD"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1729821B" w14:textId="2E70F264"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3E0FC317" w14:textId="7DBC1E3F" w:rsidR="00274D80" w:rsidRDefault="00274D80" w:rsidP="00401BA1">
                      <w:pPr>
                        <w:suppressAutoHyphens w:val="0"/>
                        <w:spacing w:line="276" w:lineRule="auto"/>
                        <w:ind w:firstLine="0"/>
                        <w:rPr>
                          <w:rFonts w:ascii="Times New Roman" w:eastAsia="Times New Roman" w:hAnsi="Times New Roman" w:cs="Times New Roman"/>
                          <w:lang w:eastAsia="en-US"/>
                        </w:rPr>
                      </w:pPr>
                    </w:p>
                    <w:p w14:paraId="34E14F5F" w14:textId="62000278"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795</w:t>
                      </w:r>
                    </w:p>
                    <w:p w14:paraId="356B8DEF" w14:textId="0CAC1DD0"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810</w:t>
                      </w:r>
                    </w:p>
                    <w:p w14:paraId="42007287" w14:textId="7770F02E" w:rsidR="00274D80" w:rsidRDefault="00274D80" w:rsidP="00401BA1">
                      <w:pPr>
                        <w:suppressAutoHyphens w:val="0"/>
                        <w:spacing w:line="276"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813</w:t>
                      </w:r>
                    </w:p>
                    <w:p w14:paraId="7E831F56" w14:textId="77777777" w:rsidR="00EA5769" w:rsidRPr="00401BA1" w:rsidRDefault="00EA5769" w:rsidP="00401BA1">
                      <w:pPr>
                        <w:suppressAutoHyphens w:val="0"/>
                        <w:spacing w:line="276" w:lineRule="auto"/>
                        <w:ind w:firstLine="0"/>
                        <w:rPr>
                          <w:rFonts w:ascii="Times New Roman" w:eastAsia="Times New Roman" w:hAnsi="Times New Roman" w:cs="Times New Roman"/>
                          <w:lang w:eastAsia="en-US"/>
                        </w:rPr>
                      </w:pPr>
                    </w:p>
                  </w:txbxContent>
                </v:textbox>
                <w10:wrap type="square"/>
              </v:shape>
            </w:pict>
          </mc:Fallback>
        </mc:AlternateContent>
      </w:r>
      <w:r w:rsidR="00FD13D1" w:rsidRPr="00FD13D1">
        <w:rPr>
          <w:rFonts w:ascii="Times New Roman" w:eastAsia="Times New Roman" w:hAnsi="Times New Roman" w:cs="Times New Roman"/>
          <w:lang w:eastAsia="en-US"/>
        </w:rPr>
        <w:t xml:space="preserve"> 32. Are there any special heirlooms, photos, bibles or other memorabilia that have been passed down in your family? </w:t>
      </w:r>
    </w:p>
    <w:p w14:paraId="45A5803A"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79350630" w14:textId="12FC664D"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Swati has </w:t>
      </w:r>
      <w:r w:rsidR="00301F01" w:rsidRPr="00FD13D1">
        <w:rPr>
          <w:rFonts w:ascii="Times New Roman" w:eastAsia="Times New Roman" w:hAnsi="Times New Roman" w:cs="Times New Roman"/>
          <w:lang w:eastAsia="en-US"/>
        </w:rPr>
        <w:t>a pendant</w:t>
      </w:r>
      <w:r w:rsidRPr="00FD13D1">
        <w:rPr>
          <w:rFonts w:ascii="Times New Roman" w:eastAsia="Times New Roman" w:hAnsi="Times New Roman" w:cs="Times New Roman"/>
          <w:lang w:eastAsia="en-US"/>
        </w:rPr>
        <w:t xml:space="preserve"> from her grandmother’s family, which has been passed down to each family’s oldest child. This pendant contains the nail of a Bengal tiger.</w:t>
      </w:r>
    </w:p>
    <w:p w14:paraId="08C725EE" w14:textId="77777777" w:rsidR="00301F01" w:rsidRDefault="00301F01" w:rsidP="00FD13D1">
      <w:pPr>
        <w:suppressAutoHyphens w:val="0"/>
        <w:spacing w:line="276" w:lineRule="auto"/>
        <w:ind w:firstLine="0"/>
        <w:rPr>
          <w:rFonts w:ascii="Times New Roman" w:eastAsia="Times New Roman" w:hAnsi="Times New Roman" w:cs="Times New Roman"/>
          <w:lang w:eastAsia="en-US"/>
        </w:rPr>
      </w:pPr>
    </w:p>
    <w:p w14:paraId="45A11236" w14:textId="0C03CC74"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44. What was your profession and how did you choose it? </w:t>
      </w:r>
    </w:p>
    <w:p w14:paraId="4F446FEB"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0F865D18" w14:textId="4517551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Swati is a software engineer. She chose this profession because she started an online dentist coaching program, and while working to create this online website and app, she began to enjoy coding, and eventually did her Masters in CS and changed professions.</w:t>
      </w:r>
    </w:p>
    <w:p w14:paraId="30AE2994"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247DCDA9"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45. If you could have had any other profession what would it have been? Why wasn't it your first choice? </w:t>
      </w:r>
    </w:p>
    <w:p w14:paraId="09479D65"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p w14:paraId="1B6DECBB" w14:textId="287BC95A"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r w:rsidRPr="00FD13D1">
        <w:rPr>
          <w:rFonts w:ascii="Times New Roman" w:eastAsia="Times New Roman" w:hAnsi="Times New Roman" w:cs="Times New Roman"/>
          <w:lang w:eastAsia="en-US"/>
        </w:rPr>
        <w:t xml:space="preserve">In her youth, Swati wanted to be an architect. </w:t>
      </w:r>
      <w:r w:rsidR="000D2396">
        <w:rPr>
          <w:rFonts w:ascii="Times New Roman" w:eastAsia="Times New Roman" w:hAnsi="Times New Roman" w:cs="Times New Roman"/>
          <w:lang w:eastAsia="en-US"/>
        </w:rPr>
        <w:t xml:space="preserve">However, she chose in her youth to become a dentist, which eventually led her to software engineering. </w:t>
      </w:r>
      <w:r w:rsidR="00401BA1">
        <w:rPr>
          <w:rFonts w:ascii="Times New Roman" w:eastAsia="Times New Roman" w:hAnsi="Times New Roman" w:cs="Times New Roman"/>
          <w:lang w:eastAsia="en-US"/>
        </w:rPr>
        <w:t>Now, given the chance, she would also become an architect.</w:t>
      </w:r>
    </w:p>
    <w:p w14:paraId="631F8EE2" w14:textId="77777777" w:rsidR="00FD13D1" w:rsidRPr="00FD13D1" w:rsidRDefault="00FD13D1" w:rsidP="00FD13D1">
      <w:pPr>
        <w:suppressAutoHyphens w:val="0"/>
        <w:spacing w:line="276" w:lineRule="auto"/>
        <w:ind w:firstLine="0"/>
        <w:rPr>
          <w:rFonts w:ascii="Times New Roman" w:eastAsia="Times New Roman" w:hAnsi="Times New Roman" w:cs="Times New Roman"/>
          <w:lang w:eastAsia="en-US"/>
        </w:rPr>
      </w:pPr>
    </w:p>
    <w:sectPr w:rsidR="00FD13D1" w:rsidRPr="00FD13D1" w:rsidSect="00726F0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C9206" w14:textId="77777777" w:rsidR="009963E7" w:rsidRDefault="009963E7">
      <w:pPr>
        <w:spacing w:line="240" w:lineRule="auto"/>
      </w:pPr>
      <w:r>
        <w:separator/>
      </w:r>
    </w:p>
  </w:endnote>
  <w:endnote w:type="continuationSeparator" w:id="0">
    <w:p w14:paraId="4DB46067" w14:textId="77777777" w:rsidR="009963E7" w:rsidRDefault="00996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4A617" w14:textId="77777777" w:rsidR="009963E7" w:rsidRDefault="009963E7">
      <w:pPr>
        <w:spacing w:line="240" w:lineRule="auto"/>
      </w:pPr>
      <w:r>
        <w:separator/>
      </w:r>
    </w:p>
  </w:footnote>
  <w:footnote w:type="continuationSeparator" w:id="0">
    <w:p w14:paraId="6BB3811D" w14:textId="77777777" w:rsidR="009963E7" w:rsidRDefault="00996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1E626" w14:textId="5C8ED63F" w:rsidR="00E614DD" w:rsidRDefault="00726F05" w:rsidP="00726F05">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9603D" w14:textId="4B42E45E" w:rsidR="00E614DD" w:rsidRDefault="00726F05">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903303"/>
    <w:multiLevelType w:val="multilevel"/>
    <w:tmpl w:val="92207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E3A92"/>
    <w:multiLevelType w:val="multilevel"/>
    <w:tmpl w:val="4DAE8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1967AE1"/>
    <w:multiLevelType w:val="multilevel"/>
    <w:tmpl w:val="BEF0A8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F26BD8"/>
    <w:multiLevelType w:val="hybridMultilevel"/>
    <w:tmpl w:val="B154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997531"/>
    <w:multiLevelType w:val="multilevel"/>
    <w:tmpl w:val="53E6F9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1"/>
  </w:num>
  <w:num w:numId="13">
    <w:abstractNumId w:val="22"/>
  </w:num>
  <w:num w:numId="14">
    <w:abstractNumId w:val="17"/>
  </w:num>
  <w:num w:numId="15">
    <w:abstractNumId w:val="24"/>
  </w:num>
  <w:num w:numId="16">
    <w:abstractNumId w:val="19"/>
  </w:num>
  <w:num w:numId="17">
    <w:abstractNumId w:val="11"/>
  </w:num>
  <w:num w:numId="18">
    <w:abstractNumId w:val="10"/>
  </w:num>
  <w:num w:numId="19">
    <w:abstractNumId w:val="18"/>
  </w:num>
  <w:num w:numId="20">
    <w:abstractNumId w:val="26"/>
  </w:num>
  <w:num w:numId="21">
    <w:abstractNumId w:val="15"/>
  </w:num>
  <w:num w:numId="22">
    <w:abstractNumId w:val="23"/>
  </w:num>
  <w:num w:numId="23">
    <w:abstractNumId w:val="25"/>
  </w:num>
  <w:num w:numId="24">
    <w:abstractNumId w:val="14"/>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16"/>
    <w:lvlOverride w:ilvl="0">
      <w:lvl w:ilvl="0">
        <w:numFmt w:val="decimal"/>
        <w:lvlText w:val="%1."/>
        <w:lvlJc w:val="left"/>
      </w:lvl>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05"/>
    <w:rsid w:val="00040CBB"/>
    <w:rsid w:val="000B78C8"/>
    <w:rsid w:val="000D2396"/>
    <w:rsid w:val="000F4E77"/>
    <w:rsid w:val="001153AB"/>
    <w:rsid w:val="00143425"/>
    <w:rsid w:val="001463B2"/>
    <w:rsid w:val="00146CC2"/>
    <w:rsid w:val="001875C2"/>
    <w:rsid w:val="001F380C"/>
    <w:rsid w:val="001F62C0"/>
    <w:rsid w:val="00245E02"/>
    <w:rsid w:val="0026777E"/>
    <w:rsid w:val="00274D80"/>
    <w:rsid w:val="00301F01"/>
    <w:rsid w:val="00353B66"/>
    <w:rsid w:val="00394F86"/>
    <w:rsid w:val="003E1C95"/>
    <w:rsid w:val="00401BA1"/>
    <w:rsid w:val="004A2675"/>
    <w:rsid w:val="004F7139"/>
    <w:rsid w:val="00620C48"/>
    <w:rsid w:val="00622101"/>
    <w:rsid w:val="00691EC1"/>
    <w:rsid w:val="00726F05"/>
    <w:rsid w:val="007B1BD3"/>
    <w:rsid w:val="007C53FB"/>
    <w:rsid w:val="00861A5E"/>
    <w:rsid w:val="008665DF"/>
    <w:rsid w:val="008718B8"/>
    <w:rsid w:val="008B7D18"/>
    <w:rsid w:val="008F1F97"/>
    <w:rsid w:val="008F4052"/>
    <w:rsid w:val="009963E7"/>
    <w:rsid w:val="009A3FE9"/>
    <w:rsid w:val="009D4EB3"/>
    <w:rsid w:val="00A8642B"/>
    <w:rsid w:val="00AA0E23"/>
    <w:rsid w:val="00B13D1B"/>
    <w:rsid w:val="00B172E8"/>
    <w:rsid w:val="00B26488"/>
    <w:rsid w:val="00B818DF"/>
    <w:rsid w:val="00BB4899"/>
    <w:rsid w:val="00BD043D"/>
    <w:rsid w:val="00D52117"/>
    <w:rsid w:val="00DB0D39"/>
    <w:rsid w:val="00DF17CB"/>
    <w:rsid w:val="00E14005"/>
    <w:rsid w:val="00E614DD"/>
    <w:rsid w:val="00EA5769"/>
    <w:rsid w:val="00F9444C"/>
    <w:rsid w:val="00FD13D1"/>
    <w:rsid w:val="00FD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A928E"/>
  <w15:chartTrackingRefBased/>
  <w15:docId w15:val="{9D882D22-D99B-4BA8-BC61-8DC79607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6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24304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3101248">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1333</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12</cp:revision>
  <dcterms:created xsi:type="dcterms:W3CDTF">2020-09-16T20:15:00Z</dcterms:created>
  <dcterms:modified xsi:type="dcterms:W3CDTF">2020-12-17T01:56:00Z</dcterms:modified>
  <cp:version/>
</cp:coreProperties>
</file>