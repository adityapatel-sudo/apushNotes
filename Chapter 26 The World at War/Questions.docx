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72F010EF" w:rsidR="00080C97" w:rsidRDefault="00F83F85" w:rsidP="00F83F85">
      <w:pPr>
        <w:pStyle w:val="NoSpacing"/>
        <w:jc w:val="right"/>
      </w:pPr>
      <w:r>
        <w:t>Aditya Patel</w:t>
      </w:r>
    </w:p>
    <w:p w14:paraId="315A2A4D" w14:textId="06D0B14D" w:rsidR="00080C97" w:rsidRDefault="00F83F85" w:rsidP="00F83F85">
      <w:pPr>
        <w:pStyle w:val="NoSpacing"/>
        <w:jc w:val="right"/>
      </w:pPr>
      <w:r>
        <w:t>APUSH</w:t>
      </w:r>
    </w:p>
    <w:p w14:paraId="6B15AA15" w14:textId="6C6C9C52" w:rsidR="00080C97" w:rsidRDefault="00F83F85" w:rsidP="00F83F85">
      <w:pPr>
        <w:pStyle w:val="NoSpacing"/>
        <w:jc w:val="right"/>
      </w:pPr>
      <w:r>
        <w:t>Period 4</w:t>
      </w:r>
    </w:p>
    <w:p w14:paraId="392AC6DD" w14:textId="3A420E06" w:rsidR="007D4B2F" w:rsidRDefault="00527743" w:rsidP="00F83F85">
      <w:pPr>
        <w:pStyle w:val="NoSpacing"/>
        <w:jc w:val="right"/>
      </w:pPr>
      <w:r>
        <w:t>03/05</w:t>
      </w:r>
      <w:r w:rsidR="000C5923">
        <w:t>/2021</w:t>
      </w:r>
    </w:p>
    <w:p w14:paraId="325FDAA5" w14:textId="4F8989A3" w:rsidR="00F70209" w:rsidRPr="00294BE4" w:rsidRDefault="008E49E2" w:rsidP="00294BE4">
      <w:pPr>
        <w:pStyle w:val="NoSpacing"/>
        <w:jc w:val="center"/>
      </w:pPr>
      <w:r w:rsidRPr="00294BE4">
        <w:rPr>
          <w:noProof/>
        </w:rPr>
        <mc:AlternateContent>
          <mc:Choice Requires="wps">
            <w:drawing>
              <wp:anchor distT="45720" distB="45720" distL="114300" distR="114300" simplePos="0" relativeHeight="251659264" behindDoc="0" locked="0" layoutInCell="1" allowOverlap="1" wp14:anchorId="08129E80" wp14:editId="085E61D9">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09B59C31" w14:textId="0D905EE0" w:rsidR="002002C1" w:rsidRDefault="00B604DE" w:rsidP="008E49E2">
                            <w:pPr>
                              <w:ind w:firstLine="0"/>
                            </w:pPr>
                            <w:r>
                              <w:t>15</w:t>
                            </w:r>
                          </w:p>
                          <w:p w14:paraId="7694654E" w14:textId="702C72DA" w:rsidR="00B604DE" w:rsidRDefault="00B604DE" w:rsidP="008E49E2">
                            <w:pPr>
                              <w:ind w:firstLine="0"/>
                            </w:pPr>
                            <w:r>
                              <w:t>30</w:t>
                            </w:r>
                          </w:p>
                          <w:p w14:paraId="743EFF5E" w14:textId="73D784BD" w:rsidR="00B604DE" w:rsidRDefault="00B604DE" w:rsidP="008E49E2">
                            <w:pPr>
                              <w:ind w:firstLine="0"/>
                            </w:pPr>
                            <w:r>
                              <w:t>44</w:t>
                            </w:r>
                          </w:p>
                          <w:p w14:paraId="2E0C3495" w14:textId="61783E55" w:rsidR="00B604DE" w:rsidRDefault="00B604DE" w:rsidP="008E49E2">
                            <w:pPr>
                              <w:ind w:firstLine="0"/>
                            </w:pPr>
                            <w:r>
                              <w:t>56</w:t>
                            </w:r>
                          </w:p>
                          <w:p w14:paraId="5CFC1E4A" w14:textId="2E741F74" w:rsidR="00B604DE" w:rsidRDefault="00B604DE" w:rsidP="008E49E2">
                            <w:pPr>
                              <w:ind w:firstLine="0"/>
                            </w:pPr>
                            <w:r>
                              <w:t>70</w:t>
                            </w:r>
                          </w:p>
                          <w:p w14:paraId="37E773AB" w14:textId="43C47FE3" w:rsidR="00B604DE" w:rsidRDefault="00B604DE" w:rsidP="008E49E2">
                            <w:pPr>
                              <w:ind w:firstLine="0"/>
                            </w:pPr>
                            <w:r>
                              <w:t>83</w:t>
                            </w:r>
                          </w:p>
                          <w:p w14:paraId="646AEDE5" w14:textId="15429C8D" w:rsidR="00B604DE" w:rsidRDefault="00B604DE" w:rsidP="008E49E2">
                            <w:pPr>
                              <w:ind w:firstLine="0"/>
                            </w:pPr>
                            <w:r>
                              <w:t>100</w:t>
                            </w:r>
                          </w:p>
                          <w:p w14:paraId="377C953B" w14:textId="54C7E8F0" w:rsidR="00B604DE" w:rsidRDefault="00B604DE" w:rsidP="008E49E2">
                            <w:pPr>
                              <w:ind w:firstLine="0"/>
                            </w:pPr>
                            <w:r>
                              <w:t>116</w:t>
                            </w:r>
                          </w:p>
                          <w:p w14:paraId="14402B16" w14:textId="7C8B0E14" w:rsidR="00B604DE" w:rsidRDefault="00B604DE" w:rsidP="008E49E2">
                            <w:pPr>
                              <w:ind w:firstLine="0"/>
                            </w:pPr>
                            <w:r>
                              <w:t>129</w:t>
                            </w:r>
                          </w:p>
                          <w:p w14:paraId="7DA814B7" w14:textId="317B6E12" w:rsidR="00B604DE" w:rsidRDefault="00B604DE" w:rsidP="008E49E2">
                            <w:pPr>
                              <w:ind w:firstLine="0"/>
                            </w:pPr>
                            <w:r>
                              <w:t>147</w:t>
                            </w:r>
                          </w:p>
                          <w:p w14:paraId="673A7F9B" w14:textId="10EEA63D" w:rsidR="00B604DE" w:rsidRDefault="00B604DE" w:rsidP="008E49E2">
                            <w:pPr>
                              <w:ind w:firstLine="0"/>
                            </w:pPr>
                            <w:r>
                              <w:t>161</w:t>
                            </w:r>
                          </w:p>
                          <w:p w14:paraId="2E6C3945" w14:textId="20400873" w:rsidR="00B604DE" w:rsidRDefault="00B604DE" w:rsidP="008E49E2">
                            <w:pPr>
                              <w:ind w:firstLine="0"/>
                            </w:pPr>
                            <w:r>
                              <w:t>173</w:t>
                            </w:r>
                          </w:p>
                          <w:p w14:paraId="5390FA65" w14:textId="657F8190" w:rsidR="00B604DE" w:rsidRDefault="00B604DE" w:rsidP="008E49E2">
                            <w:pPr>
                              <w:ind w:firstLine="0"/>
                            </w:pPr>
                            <w:r>
                              <w:t>184</w:t>
                            </w:r>
                          </w:p>
                          <w:p w14:paraId="679A5F15" w14:textId="4D0822B1" w:rsidR="00B604DE" w:rsidRDefault="00B604DE" w:rsidP="008E49E2">
                            <w:pPr>
                              <w:ind w:firstLine="0"/>
                            </w:pPr>
                            <w:r>
                              <w:t>200</w:t>
                            </w:r>
                          </w:p>
                          <w:p w14:paraId="4C27C83A" w14:textId="5D45EB75" w:rsidR="00B604DE" w:rsidRDefault="00B604DE" w:rsidP="008E49E2">
                            <w:pPr>
                              <w:ind w:firstLine="0"/>
                            </w:pPr>
                            <w:r>
                              <w:t>215</w:t>
                            </w:r>
                          </w:p>
                          <w:p w14:paraId="5E66DABE" w14:textId="67FFC1A1" w:rsidR="00B604DE" w:rsidRDefault="00B604DE" w:rsidP="008E49E2">
                            <w:pPr>
                              <w:ind w:firstLine="0"/>
                            </w:pPr>
                            <w:r>
                              <w:t>229</w:t>
                            </w:r>
                          </w:p>
                          <w:p w14:paraId="59B42CC1" w14:textId="42C2F5B8" w:rsidR="00B604DE" w:rsidRDefault="00B604DE" w:rsidP="008E49E2">
                            <w:pPr>
                              <w:ind w:firstLine="0"/>
                            </w:pPr>
                            <w:r>
                              <w:t>246</w:t>
                            </w:r>
                          </w:p>
                          <w:p w14:paraId="4C595AE0" w14:textId="66251A06" w:rsidR="00B604DE" w:rsidRDefault="00B604DE" w:rsidP="008E49E2">
                            <w:pPr>
                              <w:ind w:firstLine="0"/>
                            </w:pPr>
                            <w:r>
                              <w:t>259</w:t>
                            </w:r>
                          </w:p>
                          <w:p w14:paraId="38644A5F" w14:textId="77777777" w:rsidR="00B604DE" w:rsidRDefault="00B604DE" w:rsidP="008E49E2">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09B59C31" w14:textId="0D905EE0" w:rsidR="002002C1" w:rsidRDefault="00B604DE" w:rsidP="008E49E2">
                      <w:pPr>
                        <w:ind w:firstLine="0"/>
                      </w:pPr>
                      <w:r>
                        <w:t>15</w:t>
                      </w:r>
                    </w:p>
                    <w:p w14:paraId="7694654E" w14:textId="702C72DA" w:rsidR="00B604DE" w:rsidRDefault="00B604DE" w:rsidP="008E49E2">
                      <w:pPr>
                        <w:ind w:firstLine="0"/>
                      </w:pPr>
                      <w:r>
                        <w:t>30</w:t>
                      </w:r>
                    </w:p>
                    <w:p w14:paraId="743EFF5E" w14:textId="73D784BD" w:rsidR="00B604DE" w:rsidRDefault="00B604DE" w:rsidP="008E49E2">
                      <w:pPr>
                        <w:ind w:firstLine="0"/>
                      </w:pPr>
                      <w:r>
                        <w:t>44</w:t>
                      </w:r>
                    </w:p>
                    <w:p w14:paraId="2E0C3495" w14:textId="61783E55" w:rsidR="00B604DE" w:rsidRDefault="00B604DE" w:rsidP="008E49E2">
                      <w:pPr>
                        <w:ind w:firstLine="0"/>
                      </w:pPr>
                      <w:r>
                        <w:t>56</w:t>
                      </w:r>
                    </w:p>
                    <w:p w14:paraId="5CFC1E4A" w14:textId="2E741F74" w:rsidR="00B604DE" w:rsidRDefault="00B604DE" w:rsidP="008E49E2">
                      <w:pPr>
                        <w:ind w:firstLine="0"/>
                      </w:pPr>
                      <w:r>
                        <w:t>70</w:t>
                      </w:r>
                    </w:p>
                    <w:p w14:paraId="37E773AB" w14:textId="43C47FE3" w:rsidR="00B604DE" w:rsidRDefault="00B604DE" w:rsidP="008E49E2">
                      <w:pPr>
                        <w:ind w:firstLine="0"/>
                      </w:pPr>
                      <w:r>
                        <w:t>83</w:t>
                      </w:r>
                    </w:p>
                    <w:p w14:paraId="646AEDE5" w14:textId="15429C8D" w:rsidR="00B604DE" w:rsidRDefault="00B604DE" w:rsidP="008E49E2">
                      <w:pPr>
                        <w:ind w:firstLine="0"/>
                      </w:pPr>
                      <w:r>
                        <w:t>100</w:t>
                      </w:r>
                    </w:p>
                    <w:p w14:paraId="377C953B" w14:textId="54C7E8F0" w:rsidR="00B604DE" w:rsidRDefault="00B604DE" w:rsidP="008E49E2">
                      <w:pPr>
                        <w:ind w:firstLine="0"/>
                      </w:pPr>
                      <w:r>
                        <w:t>116</w:t>
                      </w:r>
                    </w:p>
                    <w:p w14:paraId="14402B16" w14:textId="7C8B0E14" w:rsidR="00B604DE" w:rsidRDefault="00B604DE" w:rsidP="008E49E2">
                      <w:pPr>
                        <w:ind w:firstLine="0"/>
                      </w:pPr>
                      <w:r>
                        <w:t>129</w:t>
                      </w:r>
                    </w:p>
                    <w:p w14:paraId="7DA814B7" w14:textId="317B6E12" w:rsidR="00B604DE" w:rsidRDefault="00B604DE" w:rsidP="008E49E2">
                      <w:pPr>
                        <w:ind w:firstLine="0"/>
                      </w:pPr>
                      <w:r>
                        <w:t>147</w:t>
                      </w:r>
                    </w:p>
                    <w:p w14:paraId="673A7F9B" w14:textId="10EEA63D" w:rsidR="00B604DE" w:rsidRDefault="00B604DE" w:rsidP="008E49E2">
                      <w:pPr>
                        <w:ind w:firstLine="0"/>
                      </w:pPr>
                      <w:r>
                        <w:t>161</w:t>
                      </w:r>
                    </w:p>
                    <w:p w14:paraId="2E6C3945" w14:textId="20400873" w:rsidR="00B604DE" w:rsidRDefault="00B604DE" w:rsidP="008E49E2">
                      <w:pPr>
                        <w:ind w:firstLine="0"/>
                      </w:pPr>
                      <w:r>
                        <w:t>173</w:t>
                      </w:r>
                    </w:p>
                    <w:p w14:paraId="5390FA65" w14:textId="657F8190" w:rsidR="00B604DE" w:rsidRDefault="00B604DE" w:rsidP="008E49E2">
                      <w:pPr>
                        <w:ind w:firstLine="0"/>
                      </w:pPr>
                      <w:r>
                        <w:t>184</w:t>
                      </w:r>
                    </w:p>
                    <w:p w14:paraId="679A5F15" w14:textId="4D0822B1" w:rsidR="00B604DE" w:rsidRDefault="00B604DE" w:rsidP="008E49E2">
                      <w:pPr>
                        <w:ind w:firstLine="0"/>
                      </w:pPr>
                      <w:r>
                        <w:t>200</w:t>
                      </w:r>
                    </w:p>
                    <w:p w14:paraId="4C27C83A" w14:textId="5D45EB75" w:rsidR="00B604DE" w:rsidRDefault="00B604DE" w:rsidP="008E49E2">
                      <w:pPr>
                        <w:ind w:firstLine="0"/>
                      </w:pPr>
                      <w:r>
                        <w:t>215</w:t>
                      </w:r>
                    </w:p>
                    <w:p w14:paraId="5E66DABE" w14:textId="67FFC1A1" w:rsidR="00B604DE" w:rsidRDefault="00B604DE" w:rsidP="008E49E2">
                      <w:pPr>
                        <w:ind w:firstLine="0"/>
                      </w:pPr>
                      <w:r>
                        <w:t>229</w:t>
                      </w:r>
                    </w:p>
                    <w:p w14:paraId="59B42CC1" w14:textId="42C2F5B8" w:rsidR="00B604DE" w:rsidRDefault="00B604DE" w:rsidP="008E49E2">
                      <w:pPr>
                        <w:ind w:firstLine="0"/>
                      </w:pPr>
                      <w:r>
                        <w:t>246</w:t>
                      </w:r>
                    </w:p>
                    <w:p w14:paraId="4C595AE0" w14:textId="66251A06" w:rsidR="00B604DE" w:rsidRDefault="00B604DE" w:rsidP="008E49E2">
                      <w:pPr>
                        <w:ind w:firstLine="0"/>
                      </w:pPr>
                      <w:r>
                        <w:t>259</w:t>
                      </w:r>
                    </w:p>
                    <w:p w14:paraId="38644A5F" w14:textId="77777777" w:rsidR="00B604DE" w:rsidRDefault="00B604DE" w:rsidP="008E49E2">
                      <w:pPr>
                        <w:ind w:firstLine="0"/>
                      </w:pPr>
                    </w:p>
                  </w:txbxContent>
                </v:textbox>
                <w10:wrap type="square"/>
              </v:shape>
            </w:pict>
          </mc:Fallback>
        </mc:AlternateContent>
      </w:r>
      <w:r w:rsidR="00831CB6">
        <w:t xml:space="preserve">CH </w:t>
      </w:r>
      <w:r w:rsidR="00057C4A">
        <w:t xml:space="preserve">26 </w:t>
      </w:r>
      <w:r w:rsidR="00831CB6">
        <w:t>Focus Questions 2,4</w:t>
      </w:r>
      <w:r w:rsidR="00057C4A">
        <w:t>, 5</w:t>
      </w:r>
      <w:r w:rsidR="00831CB6">
        <w:t xml:space="preserve"> (300-325 words)</w:t>
      </w:r>
    </w:p>
    <w:p w14:paraId="0E50AAD6" w14:textId="66D89ED0" w:rsidR="00794230" w:rsidRDefault="00831CB6" w:rsidP="00434804">
      <w:pPr>
        <w:ind w:firstLine="0"/>
      </w:pPr>
      <w:r>
        <w:t>2</w:t>
      </w:r>
      <w:r w:rsidR="00371C5B">
        <w:t>. Americans’ employment had been on rocky ground for over a decade prior to the Second World War, and the economic stability changed greatly over the war.</w:t>
      </w:r>
      <w:r w:rsidR="0034418F">
        <w:t xml:space="preserve"> After the brief economic success of the New Deal, the immense government spending following the war dwarfed New Deal, and all other government program, spending, and caused an unprecedented </w:t>
      </w:r>
      <w:r w:rsidR="0034418F" w:rsidRPr="0034418F">
        <w:rPr>
          <w:u w:val="single"/>
        </w:rPr>
        <w:t>War-induced Economic Recovery</w:t>
      </w:r>
      <w:r w:rsidR="0034418F">
        <w:t>.</w:t>
      </w:r>
      <w:r w:rsidR="002923A0">
        <w:t xml:space="preserve"> At this time, workers gained much strength due to their demands, and did Unions. </w:t>
      </w:r>
      <w:r w:rsidR="002923A0" w:rsidRPr="00363DF0">
        <w:t>The Office of Price Administration</w:t>
      </w:r>
      <w:r w:rsidR="002923A0">
        <w:t xml:space="preserve"> controlled inflation caused by federal spending and was one successful attempt to curb it on a national scale.</w:t>
      </w:r>
      <w:r w:rsidR="00B26982">
        <w:t xml:space="preserve"> Roosevelt also recreated the </w:t>
      </w:r>
      <w:r w:rsidR="00B26982" w:rsidRPr="00363DF0">
        <w:rPr>
          <w:u w:val="single"/>
        </w:rPr>
        <w:t>War Productions Board</w:t>
      </w:r>
      <w:r w:rsidR="00B26982">
        <w:t>, to redirect and control the economy to mobilize it and prepare it for war once again.</w:t>
      </w:r>
      <w:r w:rsidR="0034418F">
        <w:t xml:space="preserve"> </w:t>
      </w:r>
      <w:r w:rsidR="00794230">
        <w:t xml:space="preserve">The factories and war production facilities necessary desperately needed workers, and as men moved out to war, they plugged into a new, crucial supply. Women, eager to help, were finally given an opportunity to work in previously men’s workspaces, leading to a </w:t>
      </w:r>
      <w:r w:rsidR="00794230" w:rsidRPr="00794230">
        <w:rPr>
          <w:u w:val="single"/>
        </w:rPr>
        <w:t>dramatic increase in female employment</w:t>
      </w:r>
      <w:r w:rsidR="00794230">
        <w:t xml:space="preserve">. Women flooded every field of labor, from </w:t>
      </w:r>
      <w:r w:rsidR="001D7C58">
        <w:t>agriculture, construction, resource extraction, service, new government jobs, and famously, industrial jobs, such as the “</w:t>
      </w:r>
      <w:r w:rsidR="001D7C58" w:rsidRPr="001D7C58">
        <w:rPr>
          <w:u w:val="single"/>
        </w:rPr>
        <w:t>Rosie the Riveter</w:t>
      </w:r>
      <w:r w:rsidR="001D7C58">
        <w:t xml:space="preserve">” figure suggested (#216,p.182). Over a third of all workers were women by the end of the war. </w:t>
      </w:r>
      <w:r w:rsidR="002923A0">
        <w:t xml:space="preserve">Along with women, African Americans, and other minorities, had increased influence and opportunities, and supported their country, through efforts as parts of Unions and even by fighting in the </w:t>
      </w:r>
      <w:r w:rsidR="0023561C">
        <w:t>war (</w:t>
      </w:r>
      <w:r w:rsidR="002923A0">
        <w:t xml:space="preserve">#217, p.185). Roosevelt </w:t>
      </w:r>
      <w:r w:rsidR="0023561C">
        <w:t xml:space="preserve">gave in to demands of fair employment, as millions of African Americans migrated to industrial cities during the war, </w:t>
      </w:r>
      <w:r w:rsidR="00B604DE" w:rsidRPr="00294BE4">
        <w:rPr>
          <w:noProof/>
        </w:rPr>
        <w:lastRenderedPageBreak/>
        <mc:AlternateContent>
          <mc:Choice Requires="wps">
            <w:drawing>
              <wp:anchor distT="45720" distB="45720" distL="114300" distR="114300" simplePos="0" relativeHeight="251661312" behindDoc="0" locked="0" layoutInCell="1" allowOverlap="1" wp14:anchorId="1886D76F" wp14:editId="1F29F253">
                <wp:simplePos x="0" y="0"/>
                <wp:positionH relativeFrom="column">
                  <wp:posOffset>-694055</wp:posOffset>
                </wp:positionH>
                <wp:positionV relativeFrom="paragraph">
                  <wp:posOffset>0</wp:posOffset>
                </wp:positionV>
                <wp:extent cx="450850" cy="8166100"/>
                <wp:effectExtent l="0" t="0" r="254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66100"/>
                        </a:xfrm>
                        <a:prstGeom prst="rect">
                          <a:avLst/>
                        </a:prstGeom>
                        <a:solidFill>
                          <a:srgbClr val="FFFFFF"/>
                        </a:solidFill>
                        <a:ln w="9525">
                          <a:solidFill>
                            <a:srgbClr val="000000"/>
                          </a:solidFill>
                          <a:miter lim="800000"/>
                          <a:headEnd/>
                          <a:tailEnd/>
                        </a:ln>
                      </wps:spPr>
                      <wps:txbx>
                        <w:txbxContent>
                          <w:p w14:paraId="4FA361E9" w14:textId="1F985286" w:rsidR="00B604DE" w:rsidRDefault="00B604DE" w:rsidP="00B604DE">
                            <w:pPr>
                              <w:ind w:firstLine="0"/>
                            </w:pPr>
                            <w:r>
                              <w:t>288</w:t>
                            </w:r>
                          </w:p>
                          <w:p w14:paraId="31A293E1" w14:textId="404F12D7" w:rsidR="00B604DE" w:rsidRDefault="00B604DE" w:rsidP="00B604DE">
                            <w:pPr>
                              <w:ind w:firstLine="0"/>
                            </w:pPr>
                            <w:r>
                              <w:t>304</w:t>
                            </w:r>
                          </w:p>
                          <w:p w14:paraId="3492A709" w14:textId="05035FC1" w:rsidR="00B604DE" w:rsidRDefault="00B604DE" w:rsidP="00B604DE">
                            <w:pPr>
                              <w:ind w:firstLine="0"/>
                            </w:pPr>
                            <w:r>
                              <w:t>319</w:t>
                            </w:r>
                          </w:p>
                          <w:p w14:paraId="6D7D2416" w14:textId="75CEFCE9" w:rsidR="00B604DE" w:rsidRDefault="00B604DE" w:rsidP="00B604DE">
                            <w:pPr>
                              <w:ind w:firstLine="0"/>
                            </w:pPr>
                            <w:r>
                              <w:t>320</w:t>
                            </w:r>
                          </w:p>
                          <w:p w14:paraId="20C97A5F" w14:textId="6C684E93" w:rsidR="00395E54" w:rsidRDefault="00395E54" w:rsidP="00B604DE">
                            <w:pPr>
                              <w:ind w:firstLine="0"/>
                            </w:pPr>
                          </w:p>
                          <w:p w14:paraId="789B42DA" w14:textId="7760A34C" w:rsidR="00395E54" w:rsidRDefault="00395E54" w:rsidP="00B604DE">
                            <w:pPr>
                              <w:ind w:firstLine="0"/>
                            </w:pPr>
                          </w:p>
                          <w:p w14:paraId="51658F6C" w14:textId="20828CBC" w:rsidR="00395E54" w:rsidRDefault="00395E54" w:rsidP="00B604DE">
                            <w:pPr>
                              <w:ind w:firstLine="0"/>
                            </w:pPr>
                            <w:r>
                              <w:t>17</w:t>
                            </w:r>
                          </w:p>
                          <w:p w14:paraId="4C630775" w14:textId="5C57B1B5" w:rsidR="00395E54" w:rsidRDefault="00395E54" w:rsidP="00B604DE">
                            <w:pPr>
                              <w:ind w:firstLine="0"/>
                            </w:pPr>
                            <w:r>
                              <w:t>33</w:t>
                            </w:r>
                          </w:p>
                          <w:p w14:paraId="2B495D13" w14:textId="1A785967" w:rsidR="00395E54" w:rsidRDefault="00395E54" w:rsidP="00B604DE">
                            <w:pPr>
                              <w:ind w:firstLine="0"/>
                            </w:pPr>
                            <w:r>
                              <w:t>48</w:t>
                            </w:r>
                          </w:p>
                          <w:p w14:paraId="160A7B7E" w14:textId="63F79B90" w:rsidR="00395E54" w:rsidRDefault="00395E54" w:rsidP="00B604DE">
                            <w:pPr>
                              <w:ind w:firstLine="0"/>
                            </w:pPr>
                            <w:r>
                              <w:t>63</w:t>
                            </w:r>
                          </w:p>
                          <w:p w14:paraId="2D17D5F4" w14:textId="423B187A" w:rsidR="00395E54" w:rsidRDefault="00395E54" w:rsidP="00B604DE">
                            <w:pPr>
                              <w:ind w:firstLine="0"/>
                            </w:pPr>
                            <w:r>
                              <w:t>78</w:t>
                            </w:r>
                          </w:p>
                          <w:p w14:paraId="7026E3AC" w14:textId="40093006" w:rsidR="00395E54" w:rsidRDefault="00395E54" w:rsidP="00B604DE">
                            <w:pPr>
                              <w:ind w:firstLine="0"/>
                            </w:pPr>
                            <w:r>
                              <w:t>95</w:t>
                            </w:r>
                          </w:p>
                          <w:p w14:paraId="3B842AED" w14:textId="1EF850B1" w:rsidR="00395E54" w:rsidRDefault="00395E54" w:rsidP="00B604DE">
                            <w:pPr>
                              <w:ind w:firstLine="0"/>
                            </w:pPr>
                            <w:r>
                              <w:t>108</w:t>
                            </w:r>
                          </w:p>
                          <w:p w14:paraId="373C4FFF" w14:textId="64C16ECA" w:rsidR="00395E54" w:rsidRDefault="00395E54" w:rsidP="00B604DE">
                            <w:pPr>
                              <w:ind w:firstLine="0"/>
                            </w:pPr>
                            <w:r>
                              <w:t>125</w:t>
                            </w:r>
                          </w:p>
                          <w:p w14:paraId="6BC41778" w14:textId="626CCE4D" w:rsidR="00395E54" w:rsidRDefault="00395E54" w:rsidP="00B604DE">
                            <w:pPr>
                              <w:ind w:firstLine="0"/>
                            </w:pPr>
                            <w:r>
                              <w:t>136</w:t>
                            </w:r>
                          </w:p>
                          <w:p w14:paraId="03334DF9" w14:textId="75DDF810" w:rsidR="00395E54" w:rsidRDefault="00395E54" w:rsidP="00B604DE">
                            <w:pPr>
                              <w:ind w:firstLine="0"/>
                            </w:pPr>
                            <w:r>
                              <w:t>152</w:t>
                            </w:r>
                          </w:p>
                          <w:p w14:paraId="5F8284D5" w14:textId="1ED5FB06" w:rsidR="00395E54" w:rsidRDefault="00395E54" w:rsidP="00B604DE">
                            <w:pPr>
                              <w:ind w:firstLine="0"/>
                            </w:pPr>
                            <w:r>
                              <w:t>168</w:t>
                            </w:r>
                          </w:p>
                          <w:p w14:paraId="120BE5CE" w14:textId="2E6ABD24" w:rsidR="00395E54" w:rsidRDefault="00395E54" w:rsidP="00B604DE">
                            <w:pPr>
                              <w:ind w:firstLine="0"/>
                            </w:pPr>
                            <w:r>
                              <w:t>185</w:t>
                            </w:r>
                          </w:p>
                          <w:p w14:paraId="4FE6ED03" w14:textId="67A51C13" w:rsidR="00395E54" w:rsidRDefault="00395E54" w:rsidP="00B604DE">
                            <w:pPr>
                              <w:ind w:firstLine="0"/>
                            </w:pPr>
                            <w:r>
                              <w:t>201</w:t>
                            </w:r>
                          </w:p>
                          <w:p w14:paraId="4432E3E9" w14:textId="4B5BA374" w:rsidR="00395E54" w:rsidRDefault="00395E54" w:rsidP="00B604DE">
                            <w:pPr>
                              <w:ind w:firstLine="0"/>
                            </w:pPr>
                            <w:r>
                              <w:t>217</w:t>
                            </w:r>
                          </w:p>
                          <w:p w14:paraId="70550333" w14:textId="50EE87CD" w:rsidR="00395E54" w:rsidRDefault="00395E54" w:rsidP="00B604DE">
                            <w:pPr>
                              <w:ind w:firstLine="0"/>
                            </w:pPr>
                            <w:r>
                              <w:t>238</w:t>
                            </w:r>
                          </w:p>
                          <w:p w14:paraId="69DCAF11" w14:textId="45A34F76" w:rsidR="00395E54" w:rsidRDefault="00395E54" w:rsidP="00B604DE">
                            <w:pPr>
                              <w:ind w:firstLine="0"/>
                            </w:pPr>
                            <w:r>
                              <w:t>250</w:t>
                            </w:r>
                          </w:p>
                          <w:p w14:paraId="08733BC5" w14:textId="3A545F6D" w:rsidR="00395E54" w:rsidRDefault="00395E54" w:rsidP="00395E54">
                            <w:pPr>
                              <w:ind w:firstLine="0"/>
                            </w:pPr>
                            <w:r>
                              <w:t>264</w:t>
                            </w:r>
                          </w:p>
                          <w:p w14:paraId="209735CC" w14:textId="77777777" w:rsidR="00395E54" w:rsidRDefault="00395E54" w:rsidP="00B604DE">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6D76F" id="_x0000_s1027" type="#_x0000_t202" style="position:absolute;margin-left:-54.65pt;margin-top:0;width:35.5pt;height:6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">
                <v:textbox>
                  <w:txbxContent>
                    <w:p w14:paraId="4FA361E9" w14:textId="1F985286" w:rsidR="00B604DE" w:rsidRDefault="00B604DE" w:rsidP="00B604DE">
                      <w:pPr>
                        <w:ind w:firstLine="0"/>
                      </w:pPr>
                      <w:r>
                        <w:t>288</w:t>
                      </w:r>
                    </w:p>
                    <w:p w14:paraId="31A293E1" w14:textId="404F12D7" w:rsidR="00B604DE" w:rsidRDefault="00B604DE" w:rsidP="00B604DE">
                      <w:pPr>
                        <w:ind w:firstLine="0"/>
                      </w:pPr>
                      <w:r>
                        <w:t>304</w:t>
                      </w:r>
                    </w:p>
                    <w:p w14:paraId="3492A709" w14:textId="05035FC1" w:rsidR="00B604DE" w:rsidRDefault="00B604DE" w:rsidP="00B604DE">
                      <w:pPr>
                        <w:ind w:firstLine="0"/>
                      </w:pPr>
                      <w:r>
                        <w:t>319</w:t>
                      </w:r>
                    </w:p>
                    <w:p w14:paraId="6D7D2416" w14:textId="75CEFCE9" w:rsidR="00B604DE" w:rsidRDefault="00B604DE" w:rsidP="00B604DE">
                      <w:pPr>
                        <w:ind w:firstLine="0"/>
                      </w:pPr>
                      <w:r>
                        <w:t>320</w:t>
                      </w:r>
                    </w:p>
                    <w:p w14:paraId="20C97A5F" w14:textId="6C684E93" w:rsidR="00395E54" w:rsidRDefault="00395E54" w:rsidP="00B604DE">
                      <w:pPr>
                        <w:ind w:firstLine="0"/>
                      </w:pPr>
                    </w:p>
                    <w:p w14:paraId="789B42DA" w14:textId="7760A34C" w:rsidR="00395E54" w:rsidRDefault="00395E54" w:rsidP="00B604DE">
                      <w:pPr>
                        <w:ind w:firstLine="0"/>
                      </w:pPr>
                    </w:p>
                    <w:p w14:paraId="51658F6C" w14:textId="20828CBC" w:rsidR="00395E54" w:rsidRDefault="00395E54" w:rsidP="00B604DE">
                      <w:pPr>
                        <w:ind w:firstLine="0"/>
                      </w:pPr>
                      <w:r>
                        <w:t>17</w:t>
                      </w:r>
                    </w:p>
                    <w:p w14:paraId="4C630775" w14:textId="5C57B1B5" w:rsidR="00395E54" w:rsidRDefault="00395E54" w:rsidP="00B604DE">
                      <w:pPr>
                        <w:ind w:firstLine="0"/>
                      </w:pPr>
                      <w:r>
                        <w:t>33</w:t>
                      </w:r>
                    </w:p>
                    <w:p w14:paraId="2B495D13" w14:textId="1A785967" w:rsidR="00395E54" w:rsidRDefault="00395E54" w:rsidP="00B604DE">
                      <w:pPr>
                        <w:ind w:firstLine="0"/>
                      </w:pPr>
                      <w:r>
                        <w:t>48</w:t>
                      </w:r>
                    </w:p>
                    <w:p w14:paraId="160A7B7E" w14:textId="63F79B90" w:rsidR="00395E54" w:rsidRDefault="00395E54" w:rsidP="00B604DE">
                      <w:pPr>
                        <w:ind w:firstLine="0"/>
                      </w:pPr>
                      <w:r>
                        <w:t>63</w:t>
                      </w:r>
                    </w:p>
                    <w:p w14:paraId="2D17D5F4" w14:textId="423B187A" w:rsidR="00395E54" w:rsidRDefault="00395E54" w:rsidP="00B604DE">
                      <w:pPr>
                        <w:ind w:firstLine="0"/>
                      </w:pPr>
                      <w:r>
                        <w:t>78</w:t>
                      </w:r>
                    </w:p>
                    <w:p w14:paraId="7026E3AC" w14:textId="40093006" w:rsidR="00395E54" w:rsidRDefault="00395E54" w:rsidP="00B604DE">
                      <w:pPr>
                        <w:ind w:firstLine="0"/>
                      </w:pPr>
                      <w:r>
                        <w:t>95</w:t>
                      </w:r>
                    </w:p>
                    <w:p w14:paraId="3B842AED" w14:textId="1EF850B1" w:rsidR="00395E54" w:rsidRDefault="00395E54" w:rsidP="00B604DE">
                      <w:pPr>
                        <w:ind w:firstLine="0"/>
                      </w:pPr>
                      <w:r>
                        <w:t>108</w:t>
                      </w:r>
                    </w:p>
                    <w:p w14:paraId="373C4FFF" w14:textId="64C16ECA" w:rsidR="00395E54" w:rsidRDefault="00395E54" w:rsidP="00B604DE">
                      <w:pPr>
                        <w:ind w:firstLine="0"/>
                      </w:pPr>
                      <w:r>
                        <w:t>125</w:t>
                      </w:r>
                    </w:p>
                    <w:p w14:paraId="6BC41778" w14:textId="626CCE4D" w:rsidR="00395E54" w:rsidRDefault="00395E54" w:rsidP="00B604DE">
                      <w:pPr>
                        <w:ind w:firstLine="0"/>
                      </w:pPr>
                      <w:r>
                        <w:t>136</w:t>
                      </w:r>
                    </w:p>
                    <w:p w14:paraId="03334DF9" w14:textId="75DDF810" w:rsidR="00395E54" w:rsidRDefault="00395E54" w:rsidP="00B604DE">
                      <w:pPr>
                        <w:ind w:firstLine="0"/>
                      </w:pPr>
                      <w:r>
                        <w:t>152</w:t>
                      </w:r>
                    </w:p>
                    <w:p w14:paraId="5F8284D5" w14:textId="1ED5FB06" w:rsidR="00395E54" w:rsidRDefault="00395E54" w:rsidP="00B604DE">
                      <w:pPr>
                        <w:ind w:firstLine="0"/>
                      </w:pPr>
                      <w:r>
                        <w:t>168</w:t>
                      </w:r>
                    </w:p>
                    <w:p w14:paraId="120BE5CE" w14:textId="2E6ABD24" w:rsidR="00395E54" w:rsidRDefault="00395E54" w:rsidP="00B604DE">
                      <w:pPr>
                        <w:ind w:firstLine="0"/>
                      </w:pPr>
                      <w:r>
                        <w:t>185</w:t>
                      </w:r>
                    </w:p>
                    <w:p w14:paraId="4FE6ED03" w14:textId="67A51C13" w:rsidR="00395E54" w:rsidRDefault="00395E54" w:rsidP="00B604DE">
                      <w:pPr>
                        <w:ind w:firstLine="0"/>
                      </w:pPr>
                      <w:r>
                        <w:t>201</w:t>
                      </w:r>
                    </w:p>
                    <w:p w14:paraId="4432E3E9" w14:textId="4B5BA374" w:rsidR="00395E54" w:rsidRDefault="00395E54" w:rsidP="00B604DE">
                      <w:pPr>
                        <w:ind w:firstLine="0"/>
                      </w:pPr>
                      <w:r>
                        <w:t>217</w:t>
                      </w:r>
                    </w:p>
                    <w:p w14:paraId="70550333" w14:textId="50EE87CD" w:rsidR="00395E54" w:rsidRDefault="00395E54" w:rsidP="00B604DE">
                      <w:pPr>
                        <w:ind w:firstLine="0"/>
                      </w:pPr>
                      <w:r>
                        <w:t>238</w:t>
                      </w:r>
                    </w:p>
                    <w:p w14:paraId="69DCAF11" w14:textId="45A34F76" w:rsidR="00395E54" w:rsidRDefault="00395E54" w:rsidP="00B604DE">
                      <w:pPr>
                        <w:ind w:firstLine="0"/>
                      </w:pPr>
                      <w:r>
                        <w:t>250</w:t>
                      </w:r>
                    </w:p>
                    <w:p w14:paraId="08733BC5" w14:textId="3A545F6D" w:rsidR="00395E54" w:rsidRDefault="00395E54" w:rsidP="00395E54">
                      <w:pPr>
                        <w:ind w:firstLine="0"/>
                      </w:pPr>
                      <w:r>
                        <w:t>264</w:t>
                      </w:r>
                    </w:p>
                    <w:p w14:paraId="209735CC" w14:textId="77777777" w:rsidR="00395E54" w:rsidRDefault="00395E54" w:rsidP="00B604DE">
                      <w:pPr>
                        <w:ind w:firstLine="0"/>
                      </w:pPr>
                    </w:p>
                  </w:txbxContent>
                </v:textbox>
                <w10:wrap type="square"/>
              </v:shape>
            </w:pict>
          </mc:Fallback>
        </mc:AlternateContent>
      </w:r>
      <w:r w:rsidR="0023561C">
        <w:t>filling jobs. Mexican Americans had similar gains and were warily welcomed into the country to work in war factories.</w:t>
      </w:r>
      <w:r w:rsidR="00B26982">
        <w:t xml:space="preserve"> Thousands of Native Americans moved from reservations to work in factories and supported the war effort, many of them drawn to capitalist American life. Many of these deeply transformative changes stayed far after the war, and became the new normal for America.</w:t>
      </w:r>
    </w:p>
    <w:p w14:paraId="4BA9FE1B" w14:textId="77777777" w:rsidR="00B26982" w:rsidRDefault="00B26982" w:rsidP="00434804">
      <w:pPr>
        <w:ind w:firstLine="0"/>
      </w:pPr>
    </w:p>
    <w:p w14:paraId="5CDDD5A1" w14:textId="7CCA33CF" w:rsidR="00B26982" w:rsidRDefault="00B26982" w:rsidP="00434804">
      <w:pPr>
        <w:ind w:firstLine="0"/>
      </w:pPr>
      <w:r>
        <w:t xml:space="preserve">4. </w:t>
      </w:r>
      <w:r w:rsidR="005D159B">
        <w:t xml:space="preserve">America, after joining the war two years late, emerged from the Second World War as one of the most powerful and influential nation in history, due to a multitude of reasons. </w:t>
      </w:r>
      <w:r w:rsidR="004F0D62">
        <w:t>America was uniquely set up to become an economic powerhouse before and during the war. The businesses and factories that created massive economic booms in the decades prior and had stagnated over the past decade were reignited, with the skills of mass production and industry</w:t>
      </w:r>
      <w:r w:rsidR="00E8207F">
        <w:t xml:space="preserve">, becoming the </w:t>
      </w:r>
      <w:r w:rsidR="00E8207F">
        <w:rPr>
          <w:u w:val="single"/>
        </w:rPr>
        <w:t>Arsenal of Democracy</w:t>
      </w:r>
      <w:r w:rsidR="004F0D62">
        <w:t>. Over the course of the war, America was no</w:t>
      </w:r>
      <w:r w:rsidR="00E8207F">
        <w:t>t stretched to its limits</w:t>
      </w:r>
      <w:r w:rsidR="004F0D62">
        <w:t xml:space="preserve">, but faced </w:t>
      </w:r>
      <w:r w:rsidR="004F0D62" w:rsidRPr="004F0D62">
        <w:rPr>
          <w:u w:val="single"/>
        </w:rPr>
        <w:t>good economic times</w:t>
      </w:r>
      <w:r w:rsidR="004F0D62">
        <w:t xml:space="preserve">. </w:t>
      </w:r>
      <w:r w:rsidR="00E8207F">
        <w:t>Another crucial advantage America had was its geography. The continental US was never threatened over the course of the war and was a safe place for investment, development, and continued economic growth. American civilians were rarely in harm’s way, and few were harmed, unlike most other nations, where bombing and total war led to decimation of the populace and production.</w:t>
      </w:r>
      <w:r w:rsidR="0039114F">
        <w:t xml:space="preserve"> Around forty million civilians died in the war, and almost zero were in the United States.</w:t>
      </w:r>
      <w:r w:rsidR="00A10C26">
        <w:t xml:space="preserve"> Prior to the war, the United States signed the </w:t>
      </w:r>
      <w:r w:rsidR="00A10C26" w:rsidRPr="00A10C26">
        <w:rPr>
          <w:u w:val="single"/>
        </w:rPr>
        <w:t>Atlantic Charter</w:t>
      </w:r>
      <w:r w:rsidR="00A10C26">
        <w:rPr>
          <w:u w:val="single"/>
        </w:rPr>
        <w:t>,</w:t>
      </w:r>
      <w:r w:rsidR="00A10C26">
        <w:t xml:space="preserve"> setting up a postwar world with America at the center, and one with American ideals and interests at heart. This eventually became much of the premise of the United Nations Charter (#220, p.193). The United States and its Allies were also incredibly good at destroying the Axis, especially with the start of the atomic warfare at the hands of Truman. Unlike after the first World War, America was determined not to revert once again to isolationism. Truman was </w:t>
      </w:r>
      <w:r w:rsidR="00B604DE" w:rsidRPr="00294BE4">
        <w:rPr>
          <w:noProof/>
        </w:rPr>
        <w:lastRenderedPageBreak/>
        <mc:AlternateContent>
          <mc:Choice Requires="wps">
            <w:drawing>
              <wp:anchor distT="45720" distB="45720" distL="114300" distR="114300" simplePos="0" relativeHeight="251663360" behindDoc="0" locked="0" layoutInCell="1" allowOverlap="1" wp14:anchorId="518063A5" wp14:editId="4F8C5C68">
                <wp:simplePos x="0" y="0"/>
                <wp:positionH relativeFrom="column">
                  <wp:posOffset>-693682</wp:posOffset>
                </wp:positionH>
                <wp:positionV relativeFrom="paragraph">
                  <wp:posOffset>34925</wp:posOffset>
                </wp:positionV>
                <wp:extent cx="450850" cy="8166100"/>
                <wp:effectExtent l="0" t="0" r="254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66100"/>
                        </a:xfrm>
                        <a:prstGeom prst="rect">
                          <a:avLst/>
                        </a:prstGeom>
                        <a:solidFill>
                          <a:srgbClr val="FFFFFF"/>
                        </a:solidFill>
                        <a:ln w="9525">
                          <a:solidFill>
                            <a:srgbClr val="000000"/>
                          </a:solidFill>
                          <a:miter lim="800000"/>
                          <a:headEnd/>
                          <a:tailEnd/>
                        </a:ln>
                      </wps:spPr>
                      <wps:txbx>
                        <w:txbxContent>
                          <w:p w14:paraId="3E4A646F" w14:textId="77777777" w:rsidR="00395E54" w:rsidRDefault="00395E54" w:rsidP="00395E54">
                            <w:pPr>
                              <w:ind w:firstLine="0"/>
                            </w:pPr>
                            <w:r>
                              <w:t>280</w:t>
                            </w:r>
                          </w:p>
                          <w:p w14:paraId="03EB30DA" w14:textId="77777777" w:rsidR="00395E54" w:rsidRDefault="00395E54" w:rsidP="00395E54">
                            <w:pPr>
                              <w:ind w:firstLine="0"/>
                            </w:pPr>
                            <w:r>
                              <w:t>295</w:t>
                            </w:r>
                          </w:p>
                          <w:p w14:paraId="70BDC993" w14:textId="77777777" w:rsidR="00395E54" w:rsidRDefault="00395E54" w:rsidP="00395E54">
                            <w:pPr>
                              <w:ind w:firstLine="0"/>
                            </w:pPr>
                            <w:r>
                              <w:t>311</w:t>
                            </w:r>
                          </w:p>
                          <w:p w14:paraId="3BEAF6F3" w14:textId="0BB395E6" w:rsidR="00395E54" w:rsidRDefault="00395E54" w:rsidP="00395E54">
                            <w:pPr>
                              <w:ind w:firstLine="0"/>
                            </w:pPr>
                            <w:r>
                              <w:t>314</w:t>
                            </w:r>
                          </w:p>
                          <w:p w14:paraId="038A4EE2" w14:textId="6C00DBA9" w:rsidR="00395E54" w:rsidRDefault="00395E54" w:rsidP="00395E54">
                            <w:pPr>
                              <w:ind w:firstLine="0"/>
                            </w:pPr>
                          </w:p>
                          <w:p w14:paraId="77F7DEFF" w14:textId="172170B2" w:rsidR="00395E54" w:rsidRDefault="00395E54" w:rsidP="00395E54">
                            <w:pPr>
                              <w:ind w:firstLine="0"/>
                            </w:pPr>
                            <w:r>
                              <w:t>19</w:t>
                            </w:r>
                          </w:p>
                          <w:p w14:paraId="78ED14DB" w14:textId="34E148F3" w:rsidR="00395E54" w:rsidRDefault="00395E54" w:rsidP="00395E54">
                            <w:pPr>
                              <w:ind w:firstLine="0"/>
                            </w:pPr>
                            <w:r>
                              <w:t>35</w:t>
                            </w:r>
                          </w:p>
                          <w:p w14:paraId="41B8623A" w14:textId="049F6D6D" w:rsidR="00395E54" w:rsidRDefault="00395E54" w:rsidP="00395E54">
                            <w:pPr>
                              <w:ind w:firstLine="0"/>
                            </w:pPr>
                            <w:r>
                              <w:t>48</w:t>
                            </w:r>
                          </w:p>
                          <w:p w14:paraId="7335987B" w14:textId="505EE3C2" w:rsidR="00395E54" w:rsidRDefault="00395E54" w:rsidP="00395E54">
                            <w:pPr>
                              <w:ind w:firstLine="0"/>
                            </w:pPr>
                            <w:r>
                              <w:t>66</w:t>
                            </w:r>
                          </w:p>
                          <w:p w14:paraId="635469C2" w14:textId="77D0659E" w:rsidR="00395E54" w:rsidRDefault="00395E54" w:rsidP="00395E54">
                            <w:pPr>
                              <w:ind w:firstLine="0"/>
                            </w:pPr>
                            <w:r>
                              <w:t>80</w:t>
                            </w:r>
                          </w:p>
                          <w:p w14:paraId="10D75490" w14:textId="518CD354" w:rsidR="00395E54" w:rsidRDefault="00395E54" w:rsidP="00395E54">
                            <w:pPr>
                              <w:ind w:firstLine="0"/>
                            </w:pPr>
                            <w:r>
                              <w:t>95</w:t>
                            </w:r>
                          </w:p>
                          <w:p w14:paraId="22941542" w14:textId="57E96EA8" w:rsidR="00395E54" w:rsidRDefault="00395E54" w:rsidP="00395E54">
                            <w:pPr>
                              <w:ind w:firstLine="0"/>
                            </w:pPr>
                            <w:r>
                              <w:t>112</w:t>
                            </w:r>
                          </w:p>
                          <w:p w14:paraId="314716DF" w14:textId="5A6A66DF" w:rsidR="00395E54" w:rsidRDefault="00395E54" w:rsidP="00395E54">
                            <w:pPr>
                              <w:ind w:firstLine="0"/>
                            </w:pPr>
                            <w:r>
                              <w:t>131</w:t>
                            </w:r>
                          </w:p>
                          <w:p w14:paraId="3EF963DC" w14:textId="7315ACEF" w:rsidR="00395E54" w:rsidRDefault="00395E54" w:rsidP="00395E54">
                            <w:pPr>
                              <w:ind w:firstLine="0"/>
                            </w:pPr>
                            <w:r>
                              <w:t>143</w:t>
                            </w:r>
                          </w:p>
                          <w:p w14:paraId="219850B3" w14:textId="65D7FB3C" w:rsidR="00395E54" w:rsidRDefault="00395E54" w:rsidP="00395E54">
                            <w:pPr>
                              <w:ind w:firstLine="0"/>
                            </w:pPr>
                            <w:r>
                              <w:t>157</w:t>
                            </w:r>
                          </w:p>
                          <w:p w14:paraId="29CE0AD5" w14:textId="07426B71" w:rsidR="00395E54" w:rsidRDefault="00395E54" w:rsidP="00395E54">
                            <w:pPr>
                              <w:ind w:firstLine="0"/>
                            </w:pPr>
                            <w:r>
                              <w:t>173</w:t>
                            </w:r>
                          </w:p>
                          <w:p w14:paraId="1A2070BF" w14:textId="589EEC42" w:rsidR="00395E54" w:rsidRDefault="00395E54" w:rsidP="00395E54">
                            <w:pPr>
                              <w:ind w:firstLine="0"/>
                            </w:pPr>
                            <w:r>
                              <w:t>189</w:t>
                            </w:r>
                          </w:p>
                          <w:p w14:paraId="63DA7804" w14:textId="347003D3" w:rsidR="00395E54" w:rsidRDefault="00A015DD" w:rsidP="00395E54">
                            <w:pPr>
                              <w:ind w:firstLine="0"/>
                            </w:pPr>
                            <w:r>
                              <w:t>202</w:t>
                            </w:r>
                          </w:p>
                          <w:p w14:paraId="484F7CFC" w14:textId="45945A7F" w:rsidR="00A015DD" w:rsidRDefault="00A015DD" w:rsidP="00395E54">
                            <w:pPr>
                              <w:ind w:firstLine="0"/>
                            </w:pPr>
                            <w:r>
                              <w:t>216</w:t>
                            </w:r>
                          </w:p>
                          <w:p w14:paraId="6760A6A1" w14:textId="406845AF" w:rsidR="00A015DD" w:rsidRDefault="00A015DD" w:rsidP="00395E54">
                            <w:pPr>
                              <w:ind w:firstLine="0"/>
                            </w:pPr>
                            <w:r>
                              <w:t>234</w:t>
                            </w:r>
                          </w:p>
                          <w:p w14:paraId="7B461773" w14:textId="23138E4B" w:rsidR="00A015DD" w:rsidRDefault="00A015DD" w:rsidP="00395E54">
                            <w:pPr>
                              <w:ind w:firstLine="0"/>
                            </w:pPr>
                            <w:r>
                              <w:t>249</w:t>
                            </w:r>
                          </w:p>
                          <w:p w14:paraId="40469C87" w14:textId="0E918B1D" w:rsidR="00A015DD" w:rsidRDefault="00A015DD" w:rsidP="00395E54">
                            <w:pPr>
                              <w:ind w:firstLine="0"/>
                            </w:pPr>
                            <w:r>
                              <w:t>265</w:t>
                            </w:r>
                          </w:p>
                          <w:p w14:paraId="0092980D" w14:textId="4AFBD971" w:rsidR="00A015DD" w:rsidRDefault="00A015DD" w:rsidP="00395E54">
                            <w:pPr>
                              <w:ind w:firstLine="0"/>
                            </w:pPr>
                            <w:r>
                              <w:t>280</w:t>
                            </w:r>
                          </w:p>
                          <w:p w14:paraId="4010AD81" w14:textId="77777777" w:rsidR="00395E54" w:rsidRDefault="00395E54" w:rsidP="00395E54">
                            <w:pPr>
                              <w:ind w:firstLine="0"/>
                            </w:pPr>
                          </w:p>
                          <w:p w14:paraId="737F0FA8" w14:textId="77777777" w:rsidR="00B604DE" w:rsidRDefault="00B604DE" w:rsidP="00B604DE">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063A5" id="_x0000_s1028" type="#_x0000_t202" style="position:absolute;margin-left:-54.6pt;margin-top:2.75pt;width:35.5pt;height:6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">
                <v:textbox>
                  <w:txbxContent>
                    <w:p w14:paraId="3E4A646F" w14:textId="77777777" w:rsidR="00395E54" w:rsidRDefault="00395E54" w:rsidP="00395E54">
                      <w:pPr>
                        <w:ind w:firstLine="0"/>
                      </w:pPr>
                      <w:r>
                        <w:t>280</w:t>
                      </w:r>
                    </w:p>
                    <w:p w14:paraId="03EB30DA" w14:textId="77777777" w:rsidR="00395E54" w:rsidRDefault="00395E54" w:rsidP="00395E54">
                      <w:pPr>
                        <w:ind w:firstLine="0"/>
                      </w:pPr>
                      <w:r>
                        <w:t>295</w:t>
                      </w:r>
                    </w:p>
                    <w:p w14:paraId="70BDC993" w14:textId="77777777" w:rsidR="00395E54" w:rsidRDefault="00395E54" w:rsidP="00395E54">
                      <w:pPr>
                        <w:ind w:firstLine="0"/>
                      </w:pPr>
                      <w:r>
                        <w:t>311</w:t>
                      </w:r>
                    </w:p>
                    <w:p w14:paraId="3BEAF6F3" w14:textId="0BB395E6" w:rsidR="00395E54" w:rsidRDefault="00395E54" w:rsidP="00395E54">
                      <w:pPr>
                        <w:ind w:firstLine="0"/>
                      </w:pPr>
                      <w:r>
                        <w:t>314</w:t>
                      </w:r>
                    </w:p>
                    <w:p w14:paraId="038A4EE2" w14:textId="6C00DBA9" w:rsidR="00395E54" w:rsidRDefault="00395E54" w:rsidP="00395E54">
                      <w:pPr>
                        <w:ind w:firstLine="0"/>
                      </w:pPr>
                    </w:p>
                    <w:p w14:paraId="77F7DEFF" w14:textId="172170B2" w:rsidR="00395E54" w:rsidRDefault="00395E54" w:rsidP="00395E54">
                      <w:pPr>
                        <w:ind w:firstLine="0"/>
                      </w:pPr>
                      <w:r>
                        <w:t>19</w:t>
                      </w:r>
                    </w:p>
                    <w:p w14:paraId="78ED14DB" w14:textId="34E148F3" w:rsidR="00395E54" w:rsidRDefault="00395E54" w:rsidP="00395E54">
                      <w:pPr>
                        <w:ind w:firstLine="0"/>
                      </w:pPr>
                      <w:r>
                        <w:t>35</w:t>
                      </w:r>
                    </w:p>
                    <w:p w14:paraId="41B8623A" w14:textId="049F6D6D" w:rsidR="00395E54" w:rsidRDefault="00395E54" w:rsidP="00395E54">
                      <w:pPr>
                        <w:ind w:firstLine="0"/>
                      </w:pPr>
                      <w:r>
                        <w:t>48</w:t>
                      </w:r>
                    </w:p>
                    <w:p w14:paraId="7335987B" w14:textId="505EE3C2" w:rsidR="00395E54" w:rsidRDefault="00395E54" w:rsidP="00395E54">
                      <w:pPr>
                        <w:ind w:firstLine="0"/>
                      </w:pPr>
                      <w:r>
                        <w:t>66</w:t>
                      </w:r>
                    </w:p>
                    <w:p w14:paraId="635469C2" w14:textId="77D0659E" w:rsidR="00395E54" w:rsidRDefault="00395E54" w:rsidP="00395E54">
                      <w:pPr>
                        <w:ind w:firstLine="0"/>
                      </w:pPr>
                      <w:r>
                        <w:t>80</w:t>
                      </w:r>
                    </w:p>
                    <w:p w14:paraId="10D75490" w14:textId="518CD354" w:rsidR="00395E54" w:rsidRDefault="00395E54" w:rsidP="00395E54">
                      <w:pPr>
                        <w:ind w:firstLine="0"/>
                      </w:pPr>
                      <w:r>
                        <w:t>95</w:t>
                      </w:r>
                    </w:p>
                    <w:p w14:paraId="22941542" w14:textId="57E96EA8" w:rsidR="00395E54" w:rsidRDefault="00395E54" w:rsidP="00395E54">
                      <w:pPr>
                        <w:ind w:firstLine="0"/>
                      </w:pPr>
                      <w:r>
                        <w:t>112</w:t>
                      </w:r>
                    </w:p>
                    <w:p w14:paraId="314716DF" w14:textId="5A6A66DF" w:rsidR="00395E54" w:rsidRDefault="00395E54" w:rsidP="00395E54">
                      <w:pPr>
                        <w:ind w:firstLine="0"/>
                      </w:pPr>
                      <w:r>
                        <w:t>131</w:t>
                      </w:r>
                    </w:p>
                    <w:p w14:paraId="3EF963DC" w14:textId="7315ACEF" w:rsidR="00395E54" w:rsidRDefault="00395E54" w:rsidP="00395E54">
                      <w:pPr>
                        <w:ind w:firstLine="0"/>
                      </w:pPr>
                      <w:r>
                        <w:t>143</w:t>
                      </w:r>
                    </w:p>
                    <w:p w14:paraId="219850B3" w14:textId="65D7FB3C" w:rsidR="00395E54" w:rsidRDefault="00395E54" w:rsidP="00395E54">
                      <w:pPr>
                        <w:ind w:firstLine="0"/>
                      </w:pPr>
                      <w:r>
                        <w:t>157</w:t>
                      </w:r>
                    </w:p>
                    <w:p w14:paraId="29CE0AD5" w14:textId="07426B71" w:rsidR="00395E54" w:rsidRDefault="00395E54" w:rsidP="00395E54">
                      <w:pPr>
                        <w:ind w:firstLine="0"/>
                      </w:pPr>
                      <w:r>
                        <w:t>173</w:t>
                      </w:r>
                    </w:p>
                    <w:p w14:paraId="1A2070BF" w14:textId="589EEC42" w:rsidR="00395E54" w:rsidRDefault="00395E54" w:rsidP="00395E54">
                      <w:pPr>
                        <w:ind w:firstLine="0"/>
                      </w:pPr>
                      <w:r>
                        <w:t>189</w:t>
                      </w:r>
                    </w:p>
                    <w:p w14:paraId="63DA7804" w14:textId="347003D3" w:rsidR="00395E54" w:rsidRDefault="00A015DD" w:rsidP="00395E54">
                      <w:pPr>
                        <w:ind w:firstLine="0"/>
                      </w:pPr>
                      <w:r>
                        <w:t>202</w:t>
                      </w:r>
                    </w:p>
                    <w:p w14:paraId="484F7CFC" w14:textId="45945A7F" w:rsidR="00A015DD" w:rsidRDefault="00A015DD" w:rsidP="00395E54">
                      <w:pPr>
                        <w:ind w:firstLine="0"/>
                      </w:pPr>
                      <w:r>
                        <w:t>216</w:t>
                      </w:r>
                    </w:p>
                    <w:p w14:paraId="6760A6A1" w14:textId="406845AF" w:rsidR="00A015DD" w:rsidRDefault="00A015DD" w:rsidP="00395E54">
                      <w:pPr>
                        <w:ind w:firstLine="0"/>
                      </w:pPr>
                      <w:r>
                        <w:t>234</w:t>
                      </w:r>
                    </w:p>
                    <w:p w14:paraId="7B461773" w14:textId="23138E4B" w:rsidR="00A015DD" w:rsidRDefault="00A015DD" w:rsidP="00395E54">
                      <w:pPr>
                        <w:ind w:firstLine="0"/>
                      </w:pPr>
                      <w:r>
                        <w:t>249</w:t>
                      </w:r>
                    </w:p>
                    <w:p w14:paraId="40469C87" w14:textId="0E918B1D" w:rsidR="00A015DD" w:rsidRDefault="00A015DD" w:rsidP="00395E54">
                      <w:pPr>
                        <w:ind w:firstLine="0"/>
                      </w:pPr>
                      <w:r>
                        <w:t>265</w:t>
                      </w:r>
                    </w:p>
                    <w:p w14:paraId="0092980D" w14:textId="4AFBD971" w:rsidR="00A015DD" w:rsidRDefault="00A015DD" w:rsidP="00395E54">
                      <w:pPr>
                        <w:ind w:firstLine="0"/>
                      </w:pPr>
                      <w:r>
                        <w:t>280</w:t>
                      </w:r>
                    </w:p>
                    <w:p w14:paraId="4010AD81" w14:textId="77777777" w:rsidR="00395E54" w:rsidRDefault="00395E54" w:rsidP="00395E54">
                      <w:pPr>
                        <w:ind w:firstLine="0"/>
                      </w:pPr>
                    </w:p>
                    <w:p w14:paraId="737F0FA8" w14:textId="77777777" w:rsidR="00B604DE" w:rsidRDefault="00B604DE" w:rsidP="00B604DE">
                      <w:pPr>
                        <w:ind w:firstLine="0"/>
                      </w:pPr>
                    </w:p>
                  </w:txbxContent>
                </v:textbox>
                <w10:wrap type="square"/>
              </v:shape>
            </w:pict>
          </mc:Fallback>
        </mc:AlternateContent>
      </w:r>
      <w:r w:rsidR="0039114F">
        <w:t xml:space="preserve">adamant about creating a new world order to secure peace and to </w:t>
      </w:r>
      <w:r w:rsidR="0039114F" w:rsidRPr="0039114F">
        <w:rPr>
          <w:u w:val="single"/>
        </w:rPr>
        <w:t>fight for future prosperity</w:t>
      </w:r>
      <w:r w:rsidR="0039114F">
        <w:rPr>
          <w:u w:val="single"/>
        </w:rPr>
        <w:t xml:space="preserve"> </w:t>
      </w:r>
      <w:r w:rsidR="0039114F">
        <w:t>(#219, p192). The United States, unlike after the Great War, had maintained practices that would prevent another recession, and if managed properly, would clearly be setup as a major player for the following decades.</w:t>
      </w:r>
    </w:p>
    <w:p w14:paraId="4E50F74B" w14:textId="77777777" w:rsidR="0039114F" w:rsidRDefault="0039114F" w:rsidP="00434804">
      <w:pPr>
        <w:ind w:firstLine="0"/>
      </w:pPr>
    </w:p>
    <w:p w14:paraId="034594C2" w14:textId="4D9A5939" w:rsidR="004F3AF1" w:rsidRPr="00071455" w:rsidRDefault="00B26982" w:rsidP="00831CB6">
      <w:pPr>
        <w:ind w:firstLine="0"/>
      </w:pPr>
      <w:r>
        <w:t>5.</w:t>
      </w:r>
      <w:r w:rsidR="00A10C26">
        <w:t xml:space="preserve"> </w:t>
      </w:r>
      <w:r w:rsidR="0039114F">
        <w:t xml:space="preserve">Every major war that America took part in caused major changes at home, many in the form of a crackdown of civil rights. The first World War was </w:t>
      </w:r>
      <w:r w:rsidR="00FF2C34">
        <w:t>no</w:t>
      </w:r>
      <w:r w:rsidR="0039114F">
        <w:t xml:space="preserve"> exception. </w:t>
      </w:r>
      <w:r w:rsidR="00FF2C34">
        <w:t>Crackdowns on news and differing ideologies by the United States government was widespread, especially as the Socialist Party grew in size in decades prior. The press and freedom of speech was infringed upon as fears of foreign influence, xenophobia, and foreign bogeymen grew. Many of these were repeated in the Second World War, and new even more atrocious civil rights violations were committed in the war.</w:t>
      </w:r>
      <w:r w:rsidR="00363DF0">
        <w:t xml:space="preserve"> Roosevelt believed that all American people were in grave danger, and that all actions to support the war effort must be taken (#215, p.182). However, in his quest to do this, he and the Federal Government committed some unforgivable actions. There was little info given on restrictions on the press, </w:t>
      </w:r>
      <w:r w:rsidR="00637BB7">
        <w:t xml:space="preserve">but the secretive nature of the government regarding the </w:t>
      </w:r>
      <w:r w:rsidR="00637BB7">
        <w:rPr>
          <w:u w:val="single"/>
        </w:rPr>
        <w:t>Manhattan Project</w:t>
      </w:r>
      <w:r w:rsidR="00637BB7">
        <w:t xml:space="preserve"> and other important events implies that they were kept in the dark, but not suppressed. </w:t>
      </w:r>
      <w:r w:rsidR="00E64D36">
        <w:t xml:space="preserve">However, the most atrocious civil rights violation, and one that will be a stain on American history forever, wit he </w:t>
      </w:r>
      <w:r w:rsidR="00E64D36" w:rsidRPr="00E64D36">
        <w:rPr>
          <w:u w:val="single"/>
        </w:rPr>
        <w:t>Internment of Japanese Americans</w:t>
      </w:r>
      <w:r w:rsidR="00E64D36">
        <w:t xml:space="preserve">. Dozens of thousands of Japanese American citizens and immigrants were sent off to </w:t>
      </w:r>
      <w:r w:rsidR="00E64D36" w:rsidRPr="00E64D36">
        <w:rPr>
          <w:u w:val="single"/>
        </w:rPr>
        <w:t>“Relocation Centers”</w:t>
      </w:r>
      <w:r w:rsidR="00E64D36">
        <w:rPr>
          <w:u w:val="single"/>
        </w:rPr>
        <w:t xml:space="preserve">, </w:t>
      </w:r>
      <w:r w:rsidR="00E64D36">
        <w:t xml:space="preserve">where they were forced to stay for four years. They were forced to give away their land and belongings and were never given reparations. The 1944 Court case </w:t>
      </w:r>
      <w:r w:rsidR="00E64D36" w:rsidRPr="00E64D36">
        <w:rPr>
          <w:u w:val="single"/>
        </w:rPr>
        <w:t>Korematsu V U.S.</w:t>
      </w:r>
      <w:r w:rsidR="00E64D36">
        <w:t xml:space="preserve"> decided that this violation of civil rights was constitutional.</w:t>
      </w:r>
      <w:r w:rsidR="00071455">
        <w:t xml:space="preserve"> All of this was a result of ani Japanese American racism, which had existed prior to the war, but reached new extremes during it. Conclusions were drawn from </w:t>
      </w:r>
      <w:r w:rsidR="00B604DE" w:rsidRPr="00294BE4">
        <w:rPr>
          <w:noProof/>
        </w:rPr>
        <w:lastRenderedPageBreak/>
        <mc:AlternateContent>
          <mc:Choice Requires="wps">
            <w:drawing>
              <wp:anchor distT="45720" distB="45720" distL="114300" distR="114300" simplePos="0" relativeHeight="251665408" behindDoc="0" locked="0" layoutInCell="1" allowOverlap="1" wp14:anchorId="424AC9CA" wp14:editId="01E848C3">
                <wp:simplePos x="0" y="0"/>
                <wp:positionH relativeFrom="column">
                  <wp:posOffset>-693683</wp:posOffset>
                </wp:positionH>
                <wp:positionV relativeFrom="paragraph">
                  <wp:posOffset>35297</wp:posOffset>
                </wp:positionV>
                <wp:extent cx="450850" cy="8166100"/>
                <wp:effectExtent l="0" t="0" r="2540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66100"/>
                        </a:xfrm>
                        <a:prstGeom prst="rect">
                          <a:avLst/>
                        </a:prstGeom>
                        <a:solidFill>
                          <a:srgbClr val="FFFFFF"/>
                        </a:solidFill>
                        <a:ln w="9525">
                          <a:solidFill>
                            <a:srgbClr val="000000"/>
                          </a:solidFill>
                          <a:miter lim="800000"/>
                          <a:headEnd/>
                          <a:tailEnd/>
                        </a:ln>
                      </wps:spPr>
                      <wps:txbx>
                        <w:txbxContent>
                          <w:p w14:paraId="18BCEED9" w14:textId="5097625B" w:rsidR="00B604DE" w:rsidRDefault="00A015DD" w:rsidP="00B604DE">
                            <w:pPr>
                              <w:ind w:firstLine="0"/>
                            </w:pPr>
                            <w:r>
                              <w:t>296</w:t>
                            </w:r>
                          </w:p>
                          <w:p w14:paraId="5AA5305F" w14:textId="1E36E309" w:rsidR="00A015DD" w:rsidRDefault="00A015DD" w:rsidP="00B604DE">
                            <w:pPr>
                              <w:ind w:firstLine="0"/>
                            </w:pPr>
                            <w:r>
                              <w:t>311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AC9CA" id="_x0000_s1029" type="#_x0000_t202" style="position:absolute;margin-left:-54.6pt;margin-top:2.8pt;width:35.5pt;height:64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3JQIAAEsEAAAOAAAAZHJzL2Uyb0RvYy54bWysVNuO0zAQfUfiHyy/06SlK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">
                <v:textbox>
                  <w:txbxContent>
                    <w:p w14:paraId="18BCEED9" w14:textId="5097625B" w:rsidR="00B604DE" w:rsidRDefault="00A015DD" w:rsidP="00B604DE">
                      <w:pPr>
                        <w:ind w:firstLine="0"/>
                      </w:pPr>
                      <w:r>
                        <w:t>296</w:t>
                      </w:r>
                    </w:p>
                    <w:p w14:paraId="5AA5305F" w14:textId="1E36E309" w:rsidR="00A015DD" w:rsidRDefault="00A015DD" w:rsidP="00B604DE">
                      <w:pPr>
                        <w:ind w:firstLine="0"/>
                      </w:pPr>
                      <w:r>
                        <w:t>311</w:t>
                      </w:r>
                    </w:p>
                  </w:txbxContent>
                </v:textbox>
                <w10:wrap type="square"/>
              </v:shape>
            </w:pict>
          </mc:Fallback>
        </mc:AlternateContent>
      </w:r>
      <w:r w:rsidR="00071455">
        <w:t xml:space="preserve">insufficient info in reports by Americans, and were acted on (#218, p190). This great civil rights violation eventually was </w:t>
      </w:r>
      <w:r w:rsidR="00A015DD">
        <w:t>condemned but</w:t>
      </w:r>
      <w:r w:rsidR="00071455">
        <w:t xml:space="preserve"> was </w:t>
      </w:r>
      <w:r w:rsidR="00B604DE">
        <w:t>and will always be a stain on this country.</w:t>
      </w:r>
    </w:p>
    <w:sectPr w:rsidR="004F3AF1" w:rsidRPr="00071455"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AF4CF" w14:textId="77777777" w:rsidR="00610CE9" w:rsidRDefault="00610CE9">
      <w:pPr>
        <w:spacing w:line="240" w:lineRule="auto"/>
      </w:pPr>
      <w:r>
        <w:separator/>
      </w:r>
    </w:p>
  </w:endnote>
  <w:endnote w:type="continuationSeparator" w:id="0">
    <w:p w14:paraId="7DA6606E" w14:textId="77777777" w:rsidR="00610CE9" w:rsidRDefault="00610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A8A5F" w14:textId="77777777" w:rsidR="00610CE9" w:rsidRDefault="00610CE9">
      <w:pPr>
        <w:spacing w:line="240" w:lineRule="auto"/>
      </w:pPr>
      <w:r>
        <w:separator/>
      </w:r>
    </w:p>
  </w:footnote>
  <w:footnote w:type="continuationSeparator" w:id="0">
    <w:p w14:paraId="69FE481A" w14:textId="77777777" w:rsidR="00610CE9" w:rsidRDefault="00610C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610CE9">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610CE9">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7"/>
  </w:num>
  <w:num w:numId="15">
    <w:abstractNumId w:val="11"/>
  </w:num>
  <w:num w:numId="16">
    <w:abstractNumId w:val="14"/>
  </w:num>
  <w:num w:numId="17">
    <w:abstractNumId w:val="20"/>
  </w:num>
  <w:num w:numId="18">
    <w:abstractNumId w:val="24"/>
  </w:num>
  <w:num w:numId="19">
    <w:abstractNumId w:val="22"/>
  </w:num>
  <w:num w:numId="20">
    <w:abstractNumId w:val="12"/>
  </w:num>
  <w:num w:numId="21">
    <w:abstractNumId w:val="21"/>
  </w:num>
  <w:num w:numId="22">
    <w:abstractNumId w:val="25"/>
  </w:num>
  <w:num w:numId="23">
    <w:abstractNumId w:val="15"/>
  </w:num>
  <w:num w:numId="24">
    <w:abstractNumId w:val="26"/>
  </w:num>
  <w:num w:numId="25">
    <w:abstractNumId w:val="27"/>
  </w:num>
  <w:num w:numId="26">
    <w:abstractNumId w:val="16"/>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44E8"/>
    <w:rsid w:val="00016840"/>
    <w:rsid w:val="000513F3"/>
    <w:rsid w:val="00057C4A"/>
    <w:rsid w:val="00071455"/>
    <w:rsid w:val="00080C97"/>
    <w:rsid w:val="000B6440"/>
    <w:rsid w:val="000C5923"/>
    <w:rsid w:val="000F7591"/>
    <w:rsid w:val="00114A90"/>
    <w:rsid w:val="00121033"/>
    <w:rsid w:val="001254D6"/>
    <w:rsid w:val="00175CDE"/>
    <w:rsid w:val="001847C4"/>
    <w:rsid w:val="001848A7"/>
    <w:rsid w:val="001D7C58"/>
    <w:rsid w:val="001E4FA2"/>
    <w:rsid w:val="001F162B"/>
    <w:rsid w:val="001F65D0"/>
    <w:rsid w:val="002002C1"/>
    <w:rsid w:val="00200555"/>
    <w:rsid w:val="002224DF"/>
    <w:rsid w:val="00222C4D"/>
    <w:rsid w:val="0023561C"/>
    <w:rsid w:val="002923A0"/>
    <w:rsid w:val="00294BE4"/>
    <w:rsid w:val="00297776"/>
    <w:rsid w:val="00312C5E"/>
    <w:rsid w:val="003178DF"/>
    <w:rsid w:val="00325CCF"/>
    <w:rsid w:val="0034418F"/>
    <w:rsid w:val="0034643D"/>
    <w:rsid w:val="0035552C"/>
    <w:rsid w:val="003620A7"/>
    <w:rsid w:val="00363DF0"/>
    <w:rsid w:val="00371C5B"/>
    <w:rsid w:val="0037755A"/>
    <w:rsid w:val="0039114F"/>
    <w:rsid w:val="00395E54"/>
    <w:rsid w:val="003A762E"/>
    <w:rsid w:val="003D1FAF"/>
    <w:rsid w:val="003E748F"/>
    <w:rsid w:val="00417C38"/>
    <w:rsid w:val="0042722B"/>
    <w:rsid w:val="004302CF"/>
    <w:rsid w:val="00434804"/>
    <w:rsid w:val="00460362"/>
    <w:rsid w:val="004646DB"/>
    <w:rsid w:val="00465FDB"/>
    <w:rsid w:val="004A2534"/>
    <w:rsid w:val="004A5660"/>
    <w:rsid w:val="004C33D3"/>
    <w:rsid w:val="004D043F"/>
    <w:rsid w:val="004D0659"/>
    <w:rsid w:val="004F0D62"/>
    <w:rsid w:val="004F359C"/>
    <w:rsid w:val="004F3AF1"/>
    <w:rsid w:val="004F474D"/>
    <w:rsid w:val="00527743"/>
    <w:rsid w:val="00530C35"/>
    <w:rsid w:val="00535577"/>
    <w:rsid w:val="005551D8"/>
    <w:rsid w:val="005877F2"/>
    <w:rsid w:val="005D159B"/>
    <w:rsid w:val="005D1B41"/>
    <w:rsid w:val="005D47C1"/>
    <w:rsid w:val="005D55A0"/>
    <w:rsid w:val="005D6C9F"/>
    <w:rsid w:val="005E2CD1"/>
    <w:rsid w:val="005F67A3"/>
    <w:rsid w:val="006035C0"/>
    <w:rsid w:val="00610CE9"/>
    <w:rsid w:val="00636E58"/>
    <w:rsid w:val="00637BB7"/>
    <w:rsid w:val="006436A7"/>
    <w:rsid w:val="00655B26"/>
    <w:rsid w:val="00663716"/>
    <w:rsid w:val="00680CC4"/>
    <w:rsid w:val="00692D7B"/>
    <w:rsid w:val="006A64A8"/>
    <w:rsid w:val="006A7549"/>
    <w:rsid w:val="006C4BC9"/>
    <w:rsid w:val="006D55A7"/>
    <w:rsid w:val="006D596E"/>
    <w:rsid w:val="006E0118"/>
    <w:rsid w:val="007054C8"/>
    <w:rsid w:val="007153C4"/>
    <w:rsid w:val="0072060B"/>
    <w:rsid w:val="0072391C"/>
    <w:rsid w:val="00724B98"/>
    <w:rsid w:val="0072773D"/>
    <w:rsid w:val="00793346"/>
    <w:rsid w:val="00794230"/>
    <w:rsid w:val="007D4B2F"/>
    <w:rsid w:val="007F5428"/>
    <w:rsid w:val="00815C55"/>
    <w:rsid w:val="00831CB6"/>
    <w:rsid w:val="00832A36"/>
    <w:rsid w:val="008358E3"/>
    <w:rsid w:val="00840BE2"/>
    <w:rsid w:val="00841C8A"/>
    <w:rsid w:val="00842FB3"/>
    <w:rsid w:val="0084504E"/>
    <w:rsid w:val="008718E6"/>
    <w:rsid w:val="00891514"/>
    <w:rsid w:val="008A2219"/>
    <w:rsid w:val="008E164E"/>
    <w:rsid w:val="008E49E2"/>
    <w:rsid w:val="008F38AF"/>
    <w:rsid w:val="009062FB"/>
    <w:rsid w:val="0092501B"/>
    <w:rsid w:val="009431D1"/>
    <w:rsid w:val="00951A95"/>
    <w:rsid w:val="00965112"/>
    <w:rsid w:val="00971853"/>
    <w:rsid w:val="00974576"/>
    <w:rsid w:val="009A080B"/>
    <w:rsid w:val="009A5981"/>
    <w:rsid w:val="009E08A9"/>
    <w:rsid w:val="009F1767"/>
    <w:rsid w:val="009F244A"/>
    <w:rsid w:val="00A015DD"/>
    <w:rsid w:val="00A10C26"/>
    <w:rsid w:val="00A11606"/>
    <w:rsid w:val="00A24683"/>
    <w:rsid w:val="00A50790"/>
    <w:rsid w:val="00A54BB4"/>
    <w:rsid w:val="00A93A9F"/>
    <w:rsid w:val="00AA7C2B"/>
    <w:rsid w:val="00AB1E45"/>
    <w:rsid w:val="00AB6499"/>
    <w:rsid w:val="00B028A2"/>
    <w:rsid w:val="00B05705"/>
    <w:rsid w:val="00B11567"/>
    <w:rsid w:val="00B26982"/>
    <w:rsid w:val="00B35493"/>
    <w:rsid w:val="00B35C00"/>
    <w:rsid w:val="00B37752"/>
    <w:rsid w:val="00B57560"/>
    <w:rsid w:val="00B604DE"/>
    <w:rsid w:val="00B65868"/>
    <w:rsid w:val="00B76183"/>
    <w:rsid w:val="00B82F8F"/>
    <w:rsid w:val="00B8480F"/>
    <w:rsid w:val="00B958FB"/>
    <w:rsid w:val="00BC11A6"/>
    <w:rsid w:val="00BC7332"/>
    <w:rsid w:val="00BD3A4E"/>
    <w:rsid w:val="00BE7E30"/>
    <w:rsid w:val="00BF1C2F"/>
    <w:rsid w:val="00C26420"/>
    <w:rsid w:val="00C40FD7"/>
    <w:rsid w:val="00C60DB9"/>
    <w:rsid w:val="00C91B3E"/>
    <w:rsid w:val="00C943E9"/>
    <w:rsid w:val="00CC2088"/>
    <w:rsid w:val="00CC2681"/>
    <w:rsid w:val="00CC68F4"/>
    <w:rsid w:val="00CE5258"/>
    <w:rsid w:val="00D01CC2"/>
    <w:rsid w:val="00D17F5A"/>
    <w:rsid w:val="00D23D4F"/>
    <w:rsid w:val="00D51189"/>
    <w:rsid w:val="00D62EB3"/>
    <w:rsid w:val="00D63775"/>
    <w:rsid w:val="00D968A6"/>
    <w:rsid w:val="00DA4202"/>
    <w:rsid w:val="00DA7A52"/>
    <w:rsid w:val="00DB145E"/>
    <w:rsid w:val="00DB610A"/>
    <w:rsid w:val="00E01875"/>
    <w:rsid w:val="00E63214"/>
    <w:rsid w:val="00E64D36"/>
    <w:rsid w:val="00E80076"/>
    <w:rsid w:val="00E800A5"/>
    <w:rsid w:val="00E8207F"/>
    <w:rsid w:val="00E85BA8"/>
    <w:rsid w:val="00E93C7E"/>
    <w:rsid w:val="00EC2FE4"/>
    <w:rsid w:val="00EC5330"/>
    <w:rsid w:val="00ED18A6"/>
    <w:rsid w:val="00ED5C7C"/>
    <w:rsid w:val="00F129B9"/>
    <w:rsid w:val="00F21996"/>
    <w:rsid w:val="00F25CFC"/>
    <w:rsid w:val="00F317BE"/>
    <w:rsid w:val="00F351D9"/>
    <w:rsid w:val="00F37429"/>
    <w:rsid w:val="00F53122"/>
    <w:rsid w:val="00F66B44"/>
    <w:rsid w:val="00F70209"/>
    <w:rsid w:val="00F70D9E"/>
    <w:rsid w:val="00F83F85"/>
    <w:rsid w:val="00FE12DB"/>
    <w:rsid w:val="00FF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40"/>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B1162"/>
    <w:rsid w:val="004D2516"/>
    <w:rsid w:val="00703E49"/>
    <w:rsid w:val="0072423B"/>
    <w:rsid w:val="008E2C7E"/>
    <w:rsid w:val="00CE529D"/>
    <w:rsid w:val="00CF2D50"/>
    <w:rsid w:val="00D30118"/>
    <w:rsid w:val="00E4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4016</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21</cp:revision>
  <dcterms:created xsi:type="dcterms:W3CDTF">2020-11-06T23:34:00Z</dcterms:created>
  <dcterms:modified xsi:type="dcterms:W3CDTF">2021-03-06T07:53:00Z</dcterms:modified>
</cp:coreProperties>
</file>