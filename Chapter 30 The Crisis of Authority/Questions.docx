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C19E4" w14:textId="6DAEABA6" w:rsidR="00080C97" w:rsidRDefault="00F83F85" w:rsidP="00F83F85">
      <w:pPr>
        <w:pStyle w:val="NoSpacing"/>
        <w:jc w:val="right"/>
      </w:pPr>
      <w:r>
        <w:t>Aditya Patel</w:t>
      </w:r>
    </w:p>
    <w:p w14:paraId="315A2A4D" w14:textId="2478A5B1" w:rsidR="00080C97" w:rsidRDefault="00F83F85" w:rsidP="00F83F85">
      <w:pPr>
        <w:pStyle w:val="NoSpacing"/>
        <w:jc w:val="right"/>
      </w:pPr>
      <w:r>
        <w:t>APUSH</w:t>
      </w:r>
    </w:p>
    <w:p w14:paraId="6B15AA15" w14:textId="09CF5449" w:rsidR="00080C97" w:rsidRDefault="00F83F85" w:rsidP="00F83F85">
      <w:pPr>
        <w:pStyle w:val="NoSpacing"/>
        <w:jc w:val="right"/>
      </w:pPr>
      <w:r>
        <w:t>Period 4</w:t>
      </w:r>
    </w:p>
    <w:p w14:paraId="392AC6DD" w14:textId="3592C2F6" w:rsidR="007D4B2F" w:rsidRDefault="00C1233C" w:rsidP="00F83F85">
      <w:pPr>
        <w:pStyle w:val="NoSpacing"/>
        <w:jc w:val="right"/>
      </w:pPr>
      <w:r>
        <w:t>04/16</w:t>
      </w:r>
      <w:r w:rsidR="000C5923">
        <w:t>/2021</w:t>
      </w:r>
    </w:p>
    <w:p w14:paraId="325FDAA5" w14:textId="44E39DBB" w:rsidR="00F70209" w:rsidRDefault="008E49E2" w:rsidP="00A55830">
      <w:pPr>
        <w:pStyle w:val="NoSpacing"/>
        <w:jc w:val="center"/>
      </w:pPr>
      <w:r w:rsidRPr="00A55830">
        <w:rPr>
          <w:noProof/>
        </w:rPr>
        <mc:AlternateContent>
          <mc:Choice Requires="wps">
            <w:drawing>
              <wp:anchor distT="45720" distB="45720" distL="114300" distR="114300" simplePos="0" relativeHeight="251659264" behindDoc="0" locked="0" layoutInCell="1" allowOverlap="1" wp14:anchorId="08129E80" wp14:editId="085E61D9">
                <wp:simplePos x="0" y="0"/>
                <wp:positionH relativeFrom="column">
                  <wp:posOffset>-641350</wp:posOffset>
                </wp:positionH>
                <wp:positionV relativeFrom="paragraph">
                  <wp:posOffset>283845</wp:posOffset>
                </wp:positionV>
                <wp:extent cx="450850" cy="6513195"/>
                <wp:effectExtent l="0" t="0" r="2540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6513195"/>
                        </a:xfrm>
                        <a:prstGeom prst="rect">
                          <a:avLst/>
                        </a:prstGeom>
                        <a:solidFill>
                          <a:srgbClr val="FFFFFF"/>
                        </a:solidFill>
                        <a:ln w="9525">
                          <a:solidFill>
                            <a:srgbClr val="000000"/>
                          </a:solidFill>
                          <a:miter lim="800000"/>
                          <a:headEnd/>
                          <a:tailEnd/>
                        </a:ln>
                      </wps:spPr>
                      <wps:txbx>
                        <w:txbxContent>
                          <w:p w14:paraId="27AE91B8" w14:textId="28763989" w:rsidR="00D56E94" w:rsidRDefault="00D56E94" w:rsidP="008E49E2">
                            <w:pPr>
                              <w:ind w:firstLine="0"/>
                            </w:pPr>
                          </w:p>
                          <w:p w14:paraId="5A8A12B6" w14:textId="439D422E" w:rsidR="003A22B3" w:rsidRDefault="003A22B3" w:rsidP="008E49E2">
                            <w:pPr>
                              <w:ind w:firstLine="0"/>
                            </w:pPr>
                            <w:r>
                              <w:t>13</w:t>
                            </w:r>
                          </w:p>
                          <w:p w14:paraId="0300A8BE" w14:textId="75AFFA92" w:rsidR="003A22B3" w:rsidRDefault="003A22B3" w:rsidP="008E49E2">
                            <w:pPr>
                              <w:ind w:firstLine="0"/>
                            </w:pPr>
                            <w:r>
                              <w:t>29</w:t>
                            </w:r>
                          </w:p>
                          <w:p w14:paraId="7B2CAA3F" w14:textId="30B2DD51" w:rsidR="003A22B3" w:rsidRDefault="003A22B3" w:rsidP="008E49E2">
                            <w:pPr>
                              <w:ind w:firstLine="0"/>
                            </w:pPr>
                            <w:r>
                              <w:t>42</w:t>
                            </w:r>
                          </w:p>
                          <w:p w14:paraId="58E13C00" w14:textId="67ADCF26" w:rsidR="003A22B3" w:rsidRDefault="003A22B3" w:rsidP="008E49E2">
                            <w:pPr>
                              <w:ind w:firstLine="0"/>
                            </w:pPr>
                            <w:r>
                              <w:t>55</w:t>
                            </w:r>
                          </w:p>
                          <w:p w14:paraId="11F0C6AA" w14:textId="03B66286" w:rsidR="003A22B3" w:rsidRDefault="003A22B3" w:rsidP="008E49E2">
                            <w:pPr>
                              <w:ind w:firstLine="0"/>
                            </w:pPr>
                            <w:r>
                              <w:t>69</w:t>
                            </w:r>
                          </w:p>
                          <w:p w14:paraId="06EE5AE4" w14:textId="3C9202B7" w:rsidR="003A22B3" w:rsidRDefault="003A22B3" w:rsidP="008E49E2">
                            <w:pPr>
                              <w:ind w:firstLine="0"/>
                            </w:pPr>
                            <w:r>
                              <w:t>85</w:t>
                            </w:r>
                          </w:p>
                          <w:p w14:paraId="487EFA0F" w14:textId="39CC5CC8" w:rsidR="003A22B3" w:rsidRDefault="003A22B3" w:rsidP="008E49E2">
                            <w:pPr>
                              <w:ind w:firstLine="0"/>
                            </w:pPr>
                            <w:r>
                              <w:t>99</w:t>
                            </w:r>
                          </w:p>
                          <w:p w14:paraId="70104A2E" w14:textId="0A12197C" w:rsidR="003A22B3" w:rsidRDefault="003A22B3" w:rsidP="008E49E2">
                            <w:pPr>
                              <w:ind w:firstLine="0"/>
                            </w:pPr>
                            <w:r>
                              <w:t>114</w:t>
                            </w:r>
                          </w:p>
                          <w:p w14:paraId="736864A3" w14:textId="4EF33060" w:rsidR="003A22B3" w:rsidRDefault="003A22B3" w:rsidP="008E49E2">
                            <w:pPr>
                              <w:ind w:firstLine="0"/>
                            </w:pPr>
                            <w:r>
                              <w:t>125</w:t>
                            </w:r>
                          </w:p>
                          <w:p w14:paraId="6293A1FF" w14:textId="6BE9A355" w:rsidR="003A22B3" w:rsidRDefault="003A22B3" w:rsidP="008E49E2">
                            <w:pPr>
                              <w:ind w:firstLine="0"/>
                            </w:pPr>
                            <w:r>
                              <w:t>136</w:t>
                            </w:r>
                          </w:p>
                          <w:p w14:paraId="7A0D4696" w14:textId="29042087" w:rsidR="003A22B3" w:rsidRDefault="003A22B3" w:rsidP="008E49E2">
                            <w:pPr>
                              <w:ind w:firstLine="0"/>
                            </w:pPr>
                            <w:r>
                              <w:t>150</w:t>
                            </w:r>
                          </w:p>
                          <w:p w14:paraId="1E609B2F" w14:textId="31D41962" w:rsidR="003A22B3" w:rsidRDefault="003A22B3" w:rsidP="008E49E2">
                            <w:pPr>
                              <w:ind w:firstLine="0"/>
                            </w:pPr>
                            <w:r>
                              <w:t>166</w:t>
                            </w:r>
                          </w:p>
                          <w:p w14:paraId="30DE911B" w14:textId="1A9D6046" w:rsidR="003A22B3" w:rsidRDefault="003A22B3" w:rsidP="008E49E2">
                            <w:pPr>
                              <w:ind w:firstLine="0"/>
                            </w:pPr>
                            <w:r>
                              <w:t>176</w:t>
                            </w:r>
                          </w:p>
                          <w:p w14:paraId="22831A46" w14:textId="16AB9D3B" w:rsidR="003A22B3" w:rsidRDefault="003A22B3" w:rsidP="008E49E2">
                            <w:pPr>
                              <w:ind w:firstLine="0"/>
                            </w:pPr>
                            <w:r>
                              <w:t>191</w:t>
                            </w:r>
                          </w:p>
                          <w:p w14:paraId="50BBA717" w14:textId="11C17CEF" w:rsidR="003A22B3" w:rsidRDefault="003A22B3" w:rsidP="008E49E2">
                            <w:pPr>
                              <w:ind w:firstLine="0"/>
                            </w:pPr>
                            <w:r>
                              <w:t>204</w:t>
                            </w:r>
                          </w:p>
                          <w:p w14:paraId="46E2A85A" w14:textId="677DC631" w:rsidR="003A22B3" w:rsidRDefault="003A22B3" w:rsidP="008E49E2">
                            <w:pPr>
                              <w:ind w:firstLine="0"/>
                            </w:pPr>
                            <w:r>
                              <w:t>215</w:t>
                            </w:r>
                          </w:p>
                          <w:p w14:paraId="2C3820EB" w14:textId="291E3164" w:rsidR="003A22B3" w:rsidRDefault="003A22B3" w:rsidP="003A22B3">
                            <w:pPr>
                              <w:ind w:firstLine="0"/>
                            </w:pPr>
                            <w:r>
                              <w:t>228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129E80" id="_x0000_t202" coordsize="21600,21600" o:spt="202" path="m,l,21600r21600,l21600,xe">
                <v:stroke joinstyle="miter"/>
                <v:path gradientshapeok="t" o:connecttype="rect"/>
              </v:shapetype>
              <v:shape id="Text Box 2" o:spid="_x0000_s1026" type="#_x0000_t202" style="position:absolute;left:0;text-align:left;margin-left:-50.5pt;margin-top:22.35pt;width:35.5pt;height:512.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">
                <v:textbox>
                  <w:txbxContent>
                    <w:p w14:paraId="27AE91B8" w14:textId="28763989" w:rsidR="00D56E94" w:rsidRDefault="00D56E94" w:rsidP="008E49E2">
                      <w:pPr>
                        <w:ind w:firstLine="0"/>
                      </w:pPr>
                    </w:p>
                    <w:p w14:paraId="5A8A12B6" w14:textId="439D422E" w:rsidR="003A22B3" w:rsidRDefault="003A22B3" w:rsidP="008E49E2">
                      <w:pPr>
                        <w:ind w:firstLine="0"/>
                      </w:pPr>
                      <w:r>
                        <w:t>13</w:t>
                      </w:r>
                    </w:p>
                    <w:p w14:paraId="0300A8BE" w14:textId="75AFFA92" w:rsidR="003A22B3" w:rsidRDefault="003A22B3" w:rsidP="008E49E2">
                      <w:pPr>
                        <w:ind w:firstLine="0"/>
                      </w:pPr>
                      <w:r>
                        <w:t>29</w:t>
                      </w:r>
                    </w:p>
                    <w:p w14:paraId="7B2CAA3F" w14:textId="30B2DD51" w:rsidR="003A22B3" w:rsidRDefault="003A22B3" w:rsidP="008E49E2">
                      <w:pPr>
                        <w:ind w:firstLine="0"/>
                      </w:pPr>
                      <w:r>
                        <w:t>42</w:t>
                      </w:r>
                    </w:p>
                    <w:p w14:paraId="58E13C00" w14:textId="67ADCF26" w:rsidR="003A22B3" w:rsidRDefault="003A22B3" w:rsidP="008E49E2">
                      <w:pPr>
                        <w:ind w:firstLine="0"/>
                      </w:pPr>
                      <w:r>
                        <w:t>55</w:t>
                      </w:r>
                    </w:p>
                    <w:p w14:paraId="11F0C6AA" w14:textId="03B66286" w:rsidR="003A22B3" w:rsidRDefault="003A22B3" w:rsidP="008E49E2">
                      <w:pPr>
                        <w:ind w:firstLine="0"/>
                      </w:pPr>
                      <w:r>
                        <w:t>69</w:t>
                      </w:r>
                    </w:p>
                    <w:p w14:paraId="06EE5AE4" w14:textId="3C9202B7" w:rsidR="003A22B3" w:rsidRDefault="003A22B3" w:rsidP="008E49E2">
                      <w:pPr>
                        <w:ind w:firstLine="0"/>
                      </w:pPr>
                      <w:r>
                        <w:t>85</w:t>
                      </w:r>
                    </w:p>
                    <w:p w14:paraId="487EFA0F" w14:textId="39CC5CC8" w:rsidR="003A22B3" w:rsidRDefault="003A22B3" w:rsidP="008E49E2">
                      <w:pPr>
                        <w:ind w:firstLine="0"/>
                      </w:pPr>
                      <w:r>
                        <w:t>99</w:t>
                      </w:r>
                    </w:p>
                    <w:p w14:paraId="70104A2E" w14:textId="0A12197C" w:rsidR="003A22B3" w:rsidRDefault="003A22B3" w:rsidP="008E49E2">
                      <w:pPr>
                        <w:ind w:firstLine="0"/>
                      </w:pPr>
                      <w:r>
                        <w:t>114</w:t>
                      </w:r>
                    </w:p>
                    <w:p w14:paraId="736864A3" w14:textId="4EF33060" w:rsidR="003A22B3" w:rsidRDefault="003A22B3" w:rsidP="008E49E2">
                      <w:pPr>
                        <w:ind w:firstLine="0"/>
                      </w:pPr>
                      <w:r>
                        <w:t>125</w:t>
                      </w:r>
                    </w:p>
                    <w:p w14:paraId="6293A1FF" w14:textId="6BE9A355" w:rsidR="003A22B3" w:rsidRDefault="003A22B3" w:rsidP="008E49E2">
                      <w:pPr>
                        <w:ind w:firstLine="0"/>
                      </w:pPr>
                      <w:r>
                        <w:t>136</w:t>
                      </w:r>
                    </w:p>
                    <w:p w14:paraId="7A0D4696" w14:textId="29042087" w:rsidR="003A22B3" w:rsidRDefault="003A22B3" w:rsidP="008E49E2">
                      <w:pPr>
                        <w:ind w:firstLine="0"/>
                      </w:pPr>
                      <w:r>
                        <w:t>150</w:t>
                      </w:r>
                    </w:p>
                    <w:p w14:paraId="1E609B2F" w14:textId="31D41962" w:rsidR="003A22B3" w:rsidRDefault="003A22B3" w:rsidP="008E49E2">
                      <w:pPr>
                        <w:ind w:firstLine="0"/>
                      </w:pPr>
                      <w:r>
                        <w:t>166</w:t>
                      </w:r>
                    </w:p>
                    <w:p w14:paraId="30DE911B" w14:textId="1A9D6046" w:rsidR="003A22B3" w:rsidRDefault="003A22B3" w:rsidP="008E49E2">
                      <w:pPr>
                        <w:ind w:firstLine="0"/>
                      </w:pPr>
                      <w:r>
                        <w:t>176</w:t>
                      </w:r>
                    </w:p>
                    <w:p w14:paraId="22831A46" w14:textId="16AB9D3B" w:rsidR="003A22B3" w:rsidRDefault="003A22B3" w:rsidP="008E49E2">
                      <w:pPr>
                        <w:ind w:firstLine="0"/>
                      </w:pPr>
                      <w:r>
                        <w:t>191</w:t>
                      </w:r>
                    </w:p>
                    <w:p w14:paraId="50BBA717" w14:textId="11C17CEF" w:rsidR="003A22B3" w:rsidRDefault="003A22B3" w:rsidP="008E49E2">
                      <w:pPr>
                        <w:ind w:firstLine="0"/>
                      </w:pPr>
                      <w:r>
                        <w:t>204</w:t>
                      </w:r>
                    </w:p>
                    <w:p w14:paraId="46E2A85A" w14:textId="677DC631" w:rsidR="003A22B3" w:rsidRDefault="003A22B3" w:rsidP="008E49E2">
                      <w:pPr>
                        <w:ind w:firstLine="0"/>
                      </w:pPr>
                      <w:r>
                        <w:t>215</w:t>
                      </w:r>
                    </w:p>
                    <w:p w14:paraId="2C3820EB" w14:textId="291E3164" w:rsidR="003A22B3" w:rsidRDefault="003A22B3" w:rsidP="003A22B3">
                      <w:pPr>
                        <w:ind w:firstLine="0"/>
                      </w:pPr>
                      <w:r>
                        <w:t>228</w:t>
                      </w:r>
                    </w:p>
                  </w:txbxContent>
                </v:textbox>
                <w10:wrap type="square"/>
              </v:shape>
            </w:pict>
          </mc:Fallback>
        </mc:AlternateContent>
      </w:r>
      <w:r w:rsidR="00A55830" w:rsidRPr="00A55830">
        <w:t xml:space="preserve">CH </w:t>
      </w:r>
      <w:r w:rsidR="000D4C22">
        <w:t>30 Focus W # 1,2; DTP#1</w:t>
      </w:r>
    </w:p>
    <w:p w14:paraId="36A59401" w14:textId="4EB0A796" w:rsidR="00EB3E65" w:rsidRDefault="00EB3E65" w:rsidP="00EB3E65">
      <w:pPr>
        <w:pStyle w:val="NoSpacing"/>
        <w:numPr>
          <w:ilvl w:val="0"/>
          <w:numId w:val="32"/>
        </w:numPr>
      </w:pPr>
    </w:p>
    <w:p w14:paraId="64377EE1" w14:textId="46557C3C" w:rsidR="000D4C22" w:rsidRDefault="00EC3159" w:rsidP="000D4C22">
      <w:pPr>
        <w:pStyle w:val="NoSpacing"/>
      </w:pPr>
      <w:r>
        <w:t xml:space="preserve">After the postwar movement of homogenization amongst America’s family and its youths, a rebellious youth developed in the late 60s and 70s. Growing up under the threat of Communist </w:t>
      </w:r>
      <w:r w:rsidR="00C061B2">
        <w:t xml:space="preserve">invasion and nuclear war, along with seeing race issues, poverty, and inequality threaten America, inspired many youths and college students to campaign for a growing reform movement. This </w:t>
      </w:r>
      <w:r w:rsidR="00C061B2" w:rsidRPr="00C061B2">
        <w:rPr>
          <w:u w:val="single"/>
        </w:rPr>
        <w:t>“New Left”</w:t>
      </w:r>
      <w:r w:rsidR="00C061B2">
        <w:t xml:space="preserve"> was a large coalition of African Americans, other minorities, but mostly young white men and women. The high population of young people in America after the Baby Boom allowed this group to wield considerable power in politics.</w:t>
      </w:r>
      <w:r w:rsidR="00445321">
        <w:t xml:space="preserve"> </w:t>
      </w:r>
      <w:r w:rsidR="000145A7">
        <w:t xml:space="preserve">Many of their annoyances and reforms were stated in the declaration of beliefs for the </w:t>
      </w:r>
      <w:r w:rsidR="000145A7">
        <w:rPr>
          <w:u w:val="single"/>
        </w:rPr>
        <w:t>Students for a Democratic Society</w:t>
      </w:r>
      <w:r w:rsidR="000145A7">
        <w:t xml:space="preserve">, an organization of college students. They expressed their disillusionment with the current economic system, instead wanting greater incentives than money (Johnson SDS Statement, pg 2). They also kept that they were brought into politics due to the injustice caused on many minorities, as the rest of America prospered. This racial failure of the nation guided many of these students and youths into politics </w:t>
      </w:r>
      <w:r w:rsidR="000145A7">
        <w:t>(Johnson SDS Statement, pg 1).</w:t>
      </w:r>
      <w:r w:rsidR="000145A7">
        <w:t xml:space="preserve"> </w:t>
      </w:r>
      <w:r w:rsidR="0030241D">
        <w:t xml:space="preserve">These people were successful in creating a more racially equal society with the Civil Rights Movement, but their goals on reforming the country’s financial system faltered. However, this group received significant backlash from older, conservative opponents who already controlled the country. Students rebelled against the government and many Universities in the </w:t>
      </w:r>
      <w:r w:rsidR="0030241D" w:rsidRPr="0030241D">
        <w:rPr>
          <w:u w:val="single"/>
        </w:rPr>
        <w:t>Free Speech Movement</w:t>
      </w:r>
      <w:r w:rsidR="0030241D">
        <w:t xml:space="preserve">, </w:t>
      </w:r>
      <w:r w:rsidR="003A22B3" w:rsidRPr="00A55830">
        <w:rPr>
          <w:noProof/>
        </w:rPr>
        <w:lastRenderedPageBreak/>
        <mc:AlternateContent>
          <mc:Choice Requires="wps">
            <w:drawing>
              <wp:anchor distT="45720" distB="45720" distL="114300" distR="114300" simplePos="0" relativeHeight="251661312" behindDoc="0" locked="0" layoutInCell="1" allowOverlap="1" wp14:anchorId="6997C910" wp14:editId="1019B6E3">
                <wp:simplePos x="0" y="0"/>
                <wp:positionH relativeFrom="column">
                  <wp:posOffset>-819150</wp:posOffset>
                </wp:positionH>
                <wp:positionV relativeFrom="paragraph">
                  <wp:posOffset>0</wp:posOffset>
                </wp:positionV>
                <wp:extent cx="450850" cy="8039100"/>
                <wp:effectExtent l="0" t="0" r="2540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8039100"/>
                        </a:xfrm>
                        <a:prstGeom prst="rect">
                          <a:avLst/>
                        </a:prstGeom>
                        <a:solidFill>
                          <a:srgbClr val="FFFFFF"/>
                        </a:solidFill>
                        <a:ln w="9525">
                          <a:solidFill>
                            <a:srgbClr val="000000"/>
                          </a:solidFill>
                          <a:miter lim="800000"/>
                          <a:headEnd/>
                          <a:tailEnd/>
                        </a:ln>
                      </wps:spPr>
                      <wps:txbx>
                        <w:txbxContent>
                          <w:p w14:paraId="37655F56" w14:textId="6854A16B" w:rsidR="003A22B3" w:rsidRDefault="003A22B3" w:rsidP="003A22B3">
                            <w:pPr>
                              <w:ind w:firstLine="0"/>
                            </w:pPr>
                            <w:r>
                              <w:t>242</w:t>
                            </w:r>
                          </w:p>
                          <w:p w14:paraId="30CD1299" w14:textId="0659A040" w:rsidR="003A22B3" w:rsidRDefault="003A22B3" w:rsidP="003A22B3">
                            <w:pPr>
                              <w:ind w:firstLine="0"/>
                            </w:pPr>
                            <w:r>
                              <w:t>256</w:t>
                            </w:r>
                          </w:p>
                          <w:p w14:paraId="743AFDDF" w14:textId="3E764FE2" w:rsidR="003A22B3" w:rsidRDefault="003A22B3" w:rsidP="003A22B3">
                            <w:pPr>
                              <w:ind w:firstLine="0"/>
                            </w:pPr>
                            <w:r>
                              <w:t>272</w:t>
                            </w:r>
                          </w:p>
                          <w:p w14:paraId="5BE375F4" w14:textId="62013FB1" w:rsidR="003A22B3" w:rsidRDefault="003A22B3" w:rsidP="003A22B3">
                            <w:pPr>
                              <w:ind w:firstLine="0"/>
                            </w:pPr>
                            <w:r>
                              <w:t>284</w:t>
                            </w:r>
                          </w:p>
                          <w:p w14:paraId="64F55D5D" w14:textId="62C2DB82" w:rsidR="003A22B3" w:rsidRDefault="003A22B3" w:rsidP="003A22B3">
                            <w:pPr>
                              <w:ind w:firstLine="0"/>
                            </w:pPr>
                            <w:r>
                              <w:t>299</w:t>
                            </w:r>
                          </w:p>
                          <w:p w14:paraId="686BE304" w14:textId="0F009090" w:rsidR="003A22B3" w:rsidRDefault="003A22B3" w:rsidP="003A22B3">
                            <w:pPr>
                              <w:ind w:firstLine="0"/>
                            </w:pPr>
                            <w:r>
                              <w:t>311</w:t>
                            </w:r>
                          </w:p>
                          <w:p w14:paraId="23B6ABCC" w14:textId="5F293465" w:rsidR="003A22B3" w:rsidRDefault="003A22B3" w:rsidP="003A22B3">
                            <w:pPr>
                              <w:ind w:firstLine="0"/>
                            </w:pPr>
                            <w:r>
                              <w:t>314</w:t>
                            </w:r>
                          </w:p>
                          <w:p w14:paraId="4ACBE46D" w14:textId="0B070C5B" w:rsidR="003A22B3" w:rsidRDefault="003A22B3" w:rsidP="003A22B3">
                            <w:pPr>
                              <w:ind w:firstLine="0"/>
                            </w:pPr>
                          </w:p>
                          <w:p w14:paraId="2871C1F9" w14:textId="2F2B28CD" w:rsidR="003A22B3" w:rsidRDefault="003A22B3" w:rsidP="003A22B3">
                            <w:pPr>
                              <w:ind w:firstLine="0"/>
                            </w:pPr>
                          </w:p>
                          <w:p w14:paraId="25C914EB" w14:textId="3222B091" w:rsidR="003A22B3" w:rsidRDefault="003A22B3" w:rsidP="003A22B3">
                            <w:pPr>
                              <w:ind w:firstLine="0"/>
                            </w:pPr>
                            <w:r>
                              <w:t>14</w:t>
                            </w:r>
                          </w:p>
                          <w:p w14:paraId="77DC6771" w14:textId="5E2B233F" w:rsidR="003A22B3" w:rsidRDefault="003A22B3" w:rsidP="003A22B3">
                            <w:pPr>
                              <w:ind w:firstLine="0"/>
                            </w:pPr>
                            <w:r>
                              <w:t>26</w:t>
                            </w:r>
                          </w:p>
                          <w:p w14:paraId="37F40313" w14:textId="6EF637E1" w:rsidR="003A22B3" w:rsidRDefault="003A22B3" w:rsidP="003A22B3">
                            <w:pPr>
                              <w:ind w:firstLine="0"/>
                            </w:pPr>
                            <w:r>
                              <w:t>42</w:t>
                            </w:r>
                          </w:p>
                          <w:p w14:paraId="76CAB230" w14:textId="19E02A0B" w:rsidR="003A22B3" w:rsidRDefault="003A22B3" w:rsidP="003A22B3">
                            <w:pPr>
                              <w:ind w:firstLine="0"/>
                            </w:pPr>
                            <w:r>
                              <w:t>55</w:t>
                            </w:r>
                          </w:p>
                          <w:p w14:paraId="47B9ACDB" w14:textId="0C277C02" w:rsidR="003A22B3" w:rsidRDefault="003A22B3" w:rsidP="003A22B3">
                            <w:pPr>
                              <w:ind w:firstLine="0"/>
                            </w:pPr>
                            <w:r>
                              <w:t>71</w:t>
                            </w:r>
                          </w:p>
                          <w:p w14:paraId="61CD1917" w14:textId="26D8FB7E" w:rsidR="003A22B3" w:rsidRDefault="003A22B3" w:rsidP="003A22B3">
                            <w:pPr>
                              <w:ind w:firstLine="0"/>
                            </w:pPr>
                            <w:r>
                              <w:t>80</w:t>
                            </w:r>
                          </w:p>
                          <w:p w14:paraId="6D34E49E" w14:textId="03142831" w:rsidR="003A22B3" w:rsidRDefault="003A22B3" w:rsidP="003A22B3">
                            <w:pPr>
                              <w:ind w:firstLine="0"/>
                            </w:pPr>
                            <w:r>
                              <w:t>96</w:t>
                            </w:r>
                          </w:p>
                          <w:p w14:paraId="37568A23" w14:textId="6D6E7627" w:rsidR="003A22B3" w:rsidRDefault="003A22B3" w:rsidP="003A22B3">
                            <w:pPr>
                              <w:ind w:firstLine="0"/>
                            </w:pPr>
                            <w:r>
                              <w:t>109</w:t>
                            </w:r>
                          </w:p>
                          <w:p w14:paraId="41B79D45" w14:textId="689696A4" w:rsidR="003A22B3" w:rsidRDefault="003A22B3" w:rsidP="003A22B3">
                            <w:pPr>
                              <w:ind w:firstLine="0"/>
                            </w:pPr>
                            <w:r>
                              <w:t>126</w:t>
                            </w:r>
                          </w:p>
                          <w:p w14:paraId="741E014B" w14:textId="0D5C0996" w:rsidR="003A22B3" w:rsidRDefault="003A22B3" w:rsidP="003A22B3">
                            <w:pPr>
                              <w:ind w:firstLine="0"/>
                            </w:pPr>
                            <w:r>
                              <w:t>147</w:t>
                            </w:r>
                          </w:p>
                          <w:p w14:paraId="1EE86C27" w14:textId="222F6497" w:rsidR="003A22B3" w:rsidRDefault="003A22B3" w:rsidP="003A22B3">
                            <w:pPr>
                              <w:ind w:firstLine="0"/>
                            </w:pPr>
                            <w:r>
                              <w:t>155</w:t>
                            </w:r>
                          </w:p>
                          <w:p w14:paraId="0F32BC1E" w14:textId="6D680881" w:rsidR="003A22B3" w:rsidRDefault="003A22B3" w:rsidP="003A22B3">
                            <w:pPr>
                              <w:ind w:firstLine="0"/>
                            </w:pPr>
                            <w:r>
                              <w:t>170</w:t>
                            </w:r>
                          </w:p>
                          <w:p w14:paraId="3A6D50D7" w14:textId="0A7FD787" w:rsidR="003A22B3" w:rsidRDefault="003A22B3" w:rsidP="003A22B3">
                            <w:pPr>
                              <w:ind w:firstLine="0"/>
                            </w:pPr>
                            <w:r>
                              <w:t>182</w:t>
                            </w:r>
                          </w:p>
                          <w:p w14:paraId="657C02D9" w14:textId="28207127" w:rsidR="003A22B3" w:rsidRDefault="003A22B3" w:rsidP="003A22B3">
                            <w:pPr>
                              <w:ind w:firstLine="0"/>
                            </w:pPr>
                            <w:r>
                              <w:t>198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7C910" id="_x0000_s1027" type="#_x0000_t202" style="position:absolute;margin-left:-64.5pt;margin-top:0;width:35.5pt;height:63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">
                <v:textbox>
                  <w:txbxContent>
                    <w:p w14:paraId="37655F56" w14:textId="6854A16B" w:rsidR="003A22B3" w:rsidRDefault="003A22B3" w:rsidP="003A22B3">
                      <w:pPr>
                        <w:ind w:firstLine="0"/>
                      </w:pPr>
                      <w:r>
                        <w:t>242</w:t>
                      </w:r>
                    </w:p>
                    <w:p w14:paraId="30CD1299" w14:textId="0659A040" w:rsidR="003A22B3" w:rsidRDefault="003A22B3" w:rsidP="003A22B3">
                      <w:pPr>
                        <w:ind w:firstLine="0"/>
                      </w:pPr>
                      <w:r>
                        <w:t>256</w:t>
                      </w:r>
                    </w:p>
                    <w:p w14:paraId="743AFDDF" w14:textId="3E764FE2" w:rsidR="003A22B3" w:rsidRDefault="003A22B3" w:rsidP="003A22B3">
                      <w:pPr>
                        <w:ind w:firstLine="0"/>
                      </w:pPr>
                      <w:r>
                        <w:t>272</w:t>
                      </w:r>
                    </w:p>
                    <w:p w14:paraId="5BE375F4" w14:textId="62013FB1" w:rsidR="003A22B3" w:rsidRDefault="003A22B3" w:rsidP="003A22B3">
                      <w:pPr>
                        <w:ind w:firstLine="0"/>
                      </w:pPr>
                      <w:r>
                        <w:t>284</w:t>
                      </w:r>
                    </w:p>
                    <w:p w14:paraId="64F55D5D" w14:textId="62C2DB82" w:rsidR="003A22B3" w:rsidRDefault="003A22B3" w:rsidP="003A22B3">
                      <w:pPr>
                        <w:ind w:firstLine="0"/>
                      </w:pPr>
                      <w:r>
                        <w:t>299</w:t>
                      </w:r>
                    </w:p>
                    <w:p w14:paraId="686BE304" w14:textId="0F009090" w:rsidR="003A22B3" w:rsidRDefault="003A22B3" w:rsidP="003A22B3">
                      <w:pPr>
                        <w:ind w:firstLine="0"/>
                      </w:pPr>
                      <w:r>
                        <w:t>311</w:t>
                      </w:r>
                    </w:p>
                    <w:p w14:paraId="23B6ABCC" w14:textId="5F293465" w:rsidR="003A22B3" w:rsidRDefault="003A22B3" w:rsidP="003A22B3">
                      <w:pPr>
                        <w:ind w:firstLine="0"/>
                      </w:pPr>
                      <w:r>
                        <w:t>314</w:t>
                      </w:r>
                    </w:p>
                    <w:p w14:paraId="4ACBE46D" w14:textId="0B070C5B" w:rsidR="003A22B3" w:rsidRDefault="003A22B3" w:rsidP="003A22B3">
                      <w:pPr>
                        <w:ind w:firstLine="0"/>
                      </w:pPr>
                    </w:p>
                    <w:p w14:paraId="2871C1F9" w14:textId="2F2B28CD" w:rsidR="003A22B3" w:rsidRDefault="003A22B3" w:rsidP="003A22B3">
                      <w:pPr>
                        <w:ind w:firstLine="0"/>
                      </w:pPr>
                    </w:p>
                    <w:p w14:paraId="25C914EB" w14:textId="3222B091" w:rsidR="003A22B3" w:rsidRDefault="003A22B3" w:rsidP="003A22B3">
                      <w:pPr>
                        <w:ind w:firstLine="0"/>
                      </w:pPr>
                      <w:r>
                        <w:t>14</w:t>
                      </w:r>
                    </w:p>
                    <w:p w14:paraId="77DC6771" w14:textId="5E2B233F" w:rsidR="003A22B3" w:rsidRDefault="003A22B3" w:rsidP="003A22B3">
                      <w:pPr>
                        <w:ind w:firstLine="0"/>
                      </w:pPr>
                      <w:r>
                        <w:t>26</w:t>
                      </w:r>
                    </w:p>
                    <w:p w14:paraId="37F40313" w14:textId="6EF637E1" w:rsidR="003A22B3" w:rsidRDefault="003A22B3" w:rsidP="003A22B3">
                      <w:pPr>
                        <w:ind w:firstLine="0"/>
                      </w:pPr>
                      <w:r>
                        <w:t>42</w:t>
                      </w:r>
                    </w:p>
                    <w:p w14:paraId="76CAB230" w14:textId="19E02A0B" w:rsidR="003A22B3" w:rsidRDefault="003A22B3" w:rsidP="003A22B3">
                      <w:pPr>
                        <w:ind w:firstLine="0"/>
                      </w:pPr>
                      <w:r>
                        <w:t>55</w:t>
                      </w:r>
                    </w:p>
                    <w:p w14:paraId="47B9ACDB" w14:textId="0C277C02" w:rsidR="003A22B3" w:rsidRDefault="003A22B3" w:rsidP="003A22B3">
                      <w:pPr>
                        <w:ind w:firstLine="0"/>
                      </w:pPr>
                      <w:r>
                        <w:t>71</w:t>
                      </w:r>
                    </w:p>
                    <w:p w14:paraId="61CD1917" w14:textId="26D8FB7E" w:rsidR="003A22B3" w:rsidRDefault="003A22B3" w:rsidP="003A22B3">
                      <w:pPr>
                        <w:ind w:firstLine="0"/>
                      </w:pPr>
                      <w:r>
                        <w:t>80</w:t>
                      </w:r>
                    </w:p>
                    <w:p w14:paraId="6D34E49E" w14:textId="03142831" w:rsidR="003A22B3" w:rsidRDefault="003A22B3" w:rsidP="003A22B3">
                      <w:pPr>
                        <w:ind w:firstLine="0"/>
                      </w:pPr>
                      <w:r>
                        <w:t>96</w:t>
                      </w:r>
                    </w:p>
                    <w:p w14:paraId="37568A23" w14:textId="6D6E7627" w:rsidR="003A22B3" w:rsidRDefault="003A22B3" w:rsidP="003A22B3">
                      <w:pPr>
                        <w:ind w:firstLine="0"/>
                      </w:pPr>
                      <w:r>
                        <w:t>109</w:t>
                      </w:r>
                    </w:p>
                    <w:p w14:paraId="41B79D45" w14:textId="689696A4" w:rsidR="003A22B3" w:rsidRDefault="003A22B3" w:rsidP="003A22B3">
                      <w:pPr>
                        <w:ind w:firstLine="0"/>
                      </w:pPr>
                      <w:r>
                        <w:t>126</w:t>
                      </w:r>
                    </w:p>
                    <w:p w14:paraId="741E014B" w14:textId="0D5C0996" w:rsidR="003A22B3" w:rsidRDefault="003A22B3" w:rsidP="003A22B3">
                      <w:pPr>
                        <w:ind w:firstLine="0"/>
                      </w:pPr>
                      <w:r>
                        <w:t>147</w:t>
                      </w:r>
                    </w:p>
                    <w:p w14:paraId="1EE86C27" w14:textId="222F6497" w:rsidR="003A22B3" w:rsidRDefault="003A22B3" w:rsidP="003A22B3">
                      <w:pPr>
                        <w:ind w:firstLine="0"/>
                      </w:pPr>
                      <w:r>
                        <w:t>155</w:t>
                      </w:r>
                    </w:p>
                    <w:p w14:paraId="0F32BC1E" w14:textId="6D680881" w:rsidR="003A22B3" w:rsidRDefault="003A22B3" w:rsidP="003A22B3">
                      <w:pPr>
                        <w:ind w:firstLine="0"/>
                      </w:pPr>
                      <w:r>
                        <w:t>170</w:t>
                      </w:r>
                    </w:p>
                    <w:p w14:paraId="3A6D50D7" w14:textId="0A7FD787" w:rsidR="003A22B3" w:rsidRDefault="003A22B3" w:rsidP="003A22B3">
                      <w:pPr>
                        <w:ind w:firstLine="0"/>
                      </w:pPr>
                      <w:r>
                        <w:t>182</w:t>
                      </w:r>
                    </w:p>
                    <w:p w14:paraId="657C02D9" w14:textId="28207127" w:rsidR="003A22B3" w:rsidRDefault="003A22B3" w:rsidP="003A22B3">
                      <w:pPr>
                        <w:ind w:firstLine="0"/>
                      </w:pPr>
                      <w:r>
                        <w:t>198</w:t>
                      </w:r>
                    </w:p>
                  </w:txbxContent>
                </v:textbox>
                <w10:wrap type="square"/>
              </v:shape>
            </w:pict>
          </mc:Fallback>
        </mc:AlternateContent>
      </w:r>
      <w:r w:rsidR="0030241D">
        <w:t xml:space="preserve">started at Berkeley, which advocated for students’ rights to promote political views, which had been previously infringed upon. Victory in this movement was another major success for the youth </w:t>
      </w:r>
      <w:r w:rsidR="004B3587">
        <w:t>movement and</w:t>
      </w:r>
      <w:r w:rsidR="0030241D">
        <w:t xml:space="preserve"> proved its effectiveness. This large group of the “New Left” was able to significantly influence America at the time, starting a counterculture against the previous decades and the older generations. This “</w:t>
      </w:r>
      <w:r w:rsidR="0030241D" w:rsidRPr="0030241D">
        <w:rPr>
          <w:u w:val="single"/>
        </w:rPr>
        <w:t>hippie movement</w:t>
      </w:r>
      <w:r w:rsidR="0030241D">
        <w:t xml:space="preserve">” became a part of the youth culture, and instead of becoming fringe, became commonplace across America, influencing it for generations to come. </w:t>
      </w:r>
    </w:p>
    <w:p w14:paraId="7D5ADF2E" w14:textId="6A19FA29" w:rsidR="0030241D" w:rsidRDefault="0030241D" w:rsidP="000D4C22">
      <w:pPr>
        <w:pStyle w:val="NoSpacing"/>
      </w:pPr>
    </w:p>
    <w:p w14:paraId="594C01F0" w14:textId="19B338C8" w:rsidR="00CE01C0" w:rsidRDefault="003A22B3" w:rsidP="003A22B3">
      <w:pPr>
        <w:pStyle w:val="NoSpacing"/>
        <w:ind w:firstLine="720"/>
      </w:pPr>
      <w:r>
        <w:t xml:space="preserve">2. </w:t>
      </w:r>
      <w:r w:rsidR="00EB3E65">
        <w:br/>
        <w:t xml:space="preserve"> </w:t>
      </w:r>
      <w:r w:rsidR="004B3587">
        <w:t xml:space="preserve">After the Civil Rights Movement brought significant change for one of the most historically oppressed minorities in America, other minorities also created incredible change for themselves in </w:t>
      </w:r>
      <w:r w:rsidR="0013667D">
        <w:t xml:space="preserve">this postwar era. Despite economic and social progress made by all people in America, Native Americans were furthest back, with the highest unemployment and the least national influence. Americans in power attempted to fix this with practices with the goal of their assimilation into mainstream American society. </w:t>
      </w:r>
      <w:r w:rsidR="002B33AC">
        <w:t>Practices of “</w:t>
      </w:r>
      <w:r w:rsidR="002B33AC" w:rsidRPr="00CE01C0">
        <w:rPr>
          <w:u w:val="single"/>
        </w:rPr>
        <w:t>termination</w:t>
      </w:r>
      <w:r w:rsidR="002B33AC">
        <w:t xml:space="preserve">” destroyed Native American reservations with the goal of forcing them to join White America. With the </w:t>
      </w:r>
      <w:r w:rsidR="00940A0D">
        <w:t xml:space="preserve">immense backlash by the Native Americans, Eisenhower stopped the program in 1958. </w:t>
      </w:r>
      <w:r w:rsidR="002B33AC">
        <w:t xml:space="preserve"> The </w:t>
      </w:r>
      <w:r w:rsidR="002B33AC" w:rsidRPr="00CE01C0">
        <w:rPr>
          <w:u w:val="single"/>
        </w:rPr>
        <w:t>Indian Civil Rights Movement</w:t>
      </w:r>
      <w:r w:rsidR="002B33AC">
        <w:t xml:space="preserve"> was jumpstarted </w:t>
      </w:r>
      <w:r w:rsidR="00940A0D">
        <w:t xml:space="preserve">soon after with the goal to right the many wrongs done to them over the years, and to preserve their way of life. Part of this was to reclaim some of the lands stolen or forcible taken from them with the white colonization (Native Americans Alcatraz Proclamation, pg 1). Part of </w:t>
      </w:r>
      <w:r w:rsidR="00CE01C0">
        <w:t>this</w:t>
      </w:r>
      <w:r w:rsidR="00D13667">
        <w:t xml:space="preserve"> was</w:t>
      </w:r>
      <w:r w:rsidR="00CE01C0">
        <w:t xml:space="preserve"> the</w:t>
      </w:r>
      <w:r w:rsidR="00D13667">
        <w:t xml:space="preserve"> </w:t>
      </w:r>
      <w:r w:rsidR="00D13667" w:rsidRPr="00CE01C0">
        <w:rPr>
          <w:u w:val="single"/>
        </w:rPr>
        <w:t>American Indian Movement</w:t>
      </w:r>
      <w:r w:rsidR="00D13667">
        <w:t xml:space="preserve">, a branch of the movement which had significant support from Native Americans living in urban areas. These people occupied locations with goals to take back land or to receive recognition from the federal government in </w:t>
      </w:r>
      <w:r w:rsidRPr="00A55830">
        <w:rPr>
          <w:noProof/>
        </w:rPr>
        <w:lastRenderedPageBreak/>
        <mc:AlternateContent>
          <mc:Choice Requires="wps">
            <w:drawing>
              <wp:anchor distT="45720" distB="45720" distL="114300" distR="114300" simplePos="0" relativeHeight="251663360" behindDoc="0" locked="0" layoutInCell="1" allowOverlap="1" wp14:anchorId="057713FF" wp14:editId="7BCC7FDC">
                <wp:simplePos x="0" y="0"/>
                <wp:positionH relativeFrom="column">
                  <wp:posOffset>-815975</wp:posOffset>
                </wp:positionH>
                <wp:positionV relativeFrom="paragraph">
                  <wp:posOffset>0</wp:posOffset>
                </wp:positionV>
                <wp:extent cx="450850" cy="8039100"/>
                <wp:effectExtent l="0" t="0" r="2540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8039100"/>
                        </a:xfrm>
                        <a:prstGeom prst="rect">
                          <a:avLst/>
                        </a:prstGeom>
                        <a:solidFill>
                          <a:srgbClr val="FFFFFF"/>
                        </a:solidFill>
                        <a:ln w="9525">
                          <a:solidFill>
                            <a:srgbClr val="000000"/>
                          </a:solidFill>
                          <a:miter lim="800000"/>
                          <a:headEnd/>
                          <a:tailEnd/>
                        </a:ln>
                      </wps:spPr>
                      <wps:txbx>
                        <w:txbxContent>
                          <w:p w14:paraId="71B519F6" w14:textId="46070189" w:rsidR="003A22B3" w:rsidRDefault="003A22B3" w:rsidP="003A22B3">
                            <w:pPr>
                              <w:ind w:firstLine="0"/>
                            </w:pPr>
                            <w:r>
                              <w:t>209</w:t>
                            </w:r>
                          </w:p>
                          <w:p w14:paraId="15D2BBB0" w14:textId="1F291F89" w:rsidR="003A22B3" w:rsidRDefault="003A22B3" w:rsidP="003A22B3">
                            <w:pPr>
                              <w:ind w:firstLine="0"/>
                            </w:pPr>
                            <w:r>
                              <w:t>216</w:t>
                            </w:r>
                          </w:p>
                          <w:p w14:paraId="07AB7C27" w14:textId="78EA2ACC" w:rsidR="003A22B3" w:rsidRDefault="003A22B3" w:rsidP="003A22B3">
                            <w:pPr>
                              <w:ind w:firstLine="0"/>
                            </w:pPr>
                            <w:r>
                              <w:t>231</w:t>
                            </w:r>
                          </w:p>
                          <w:p w14:paraId="4A78C7F3" w14:textId="681D7075" w:rsidR="003A22B3" w:rsidRDefault="003A22B3" w:rsidP="003A22B3">
                            <w:pPr>
                              <w:ind w:firstLine="0"/>
                            </w:pPr>
                            <w:r>
                              <w:t>244</w:t>
                            </w:r>
                          </w:p>
                          <w:p w14:paraId="4C7033D6" w14:textId="22CDCD66" w:rsidR="003A22B3" w:rsidRDefault="003A22B3" w:rsidP="003A22B3">
                            <w:pPr>
                              <w:ind w:firstLine="0"/>
                            </w:pPr>
                            <w:r>
                              <w:t>261</w:t>
                            </w:r>
                          </w:p>
                          <w:p w14:paraId="4C4D9227" w14:textId="2EDC59B0" w:rsidR="003A22B3" w:rsidRDefault="003A22B3" w:rsidP="003A22B3">
                            <w:pPr>
                              <w:ind w:firstLine="0"/>
                            </w:pPr>
                            <w:r>
                              <w:t>275</w:t>
                            </w:r>
                          </w:p>
                          <w:p w14:paraId="56697A2C" w14:textId="5F10C3F0" w:rsidR="003A22B3" w:rsidRDefault="003A22B3" w:rsidP="003A22B3">
                            <w:pPr>
                              <w:ind w:firstLine="0"/>
                            </w:pPr>
                            <w:r>
                              <w:t>290</w:t>
                            </w:r>
                          </w:p>
                          <w:p w14:paraId="2139AE3F" w14:textId="4587210A" w:rsidR="003A22B3" w:rsidRDefault="003A22B3" w:rsidP="003A22B3">
                            <w:pPr>
                              <w:ind w:firstLine="0"/>
                            </w:pPr>
                            <w:r>
                              <w:t>305</w:t>
                            </w:r>
                          </w:p>
                          <w:p w14:paraId="6C0B58DE" w14:textId="37E77DBE" w:rsidR="003A22B3" w:rsidRDefault="003A22B3" w:rsidP="003A22B3">
                            <w:pPr>
                              <w:ind w:firstLine="0"/>
                            </w:pPr>
                            <w:r>
                              <w:t>320</w:t>
                            </w:r>
                          </w:p>
                          <w:p w14:paraId="46CFBFAF" w14:textId="5E5B8942" w:rsidR="003A22B3" w:rsidRDefault="003A22B3" w:rsidP="003A22B3">
                            <w:pPr>
                              <w:ind w:firstLine="0"/>
                            </w:pPr>
                            <w:r>
                              <w:t>325</w:t>
                            </w:r>
                          </w:p>
                          <w:p w14:paraId="0929C741" w14:textId="77777777" w:rsidR="003A22B3" w:rsidRDefault="003A22B3" w:rsidP="003A22B3">
                            <w:pPr>
                              <w:ind w:firstLine="0"/>
                            </w:pPr>
                          </w:p>
                          <w:p w14:paraId="77E4CA12" w14:textId="77777777" w:rsidR="003A22B3" w:rsidRDefault="003A22B3" w:rsidP="003A22B3">
                            <w:pPr>
                              <w:ind w:firstLine="0"/>
                            </w:pPr>
                          </w:p>
                          <w:p w14:paraId="4C9688B2" w14:textId="6E6D5408" w:rsidR="003A22B3" w:rsidRDefault="003A22B3" w:rsidP="003A22B3">
                            <w:pPr>
                              <w:ind w:firstLine="0"/>
                            </w:pPr>
                            <w:r>
                              <w:t>15</w:t>
                            </w:r>
                          </w:p>
                          <w:p w14:paraId="733DB229" w14:textId="1E204B87" w:rsidR="003A22B3" w:rsidRDefault="003A22B3" w:rsidP="003A22B3">
                            <w:pPr>
                              <w:ind w:firstLine="0"/>
                            </w:pPr>
                            <w:r>
                              <w:t>31</w:t>
                            </w:r>
                          </w:p>
                          <w:p w14:paraId="57FE444C" w14:textId="3E9C5C0B" w:rsidR="003A22B3" w:rsidRDefault="00061401" w:rsidP="003A22B3">
                            <w:pPr>
                              <w:ind w:firstLine="0"/>
                            </w:pPr>
                            <w:r>
                              <w:t>48</w:t>
                            </w:r>
                          </w:p>
                          <w:p w14:paraId="0F83DC07" w14:textId="657BEBFF" w:rsidR="000234BC" w:rsidRDefault="000234BC" w:rsidP="003A22B3">
                            <w:pPr>
                              <w:ind w:firstLine="0"/>
                            </w:pPr>
                            <w:r>
                              <w:t>65</w:t>
                            </w:r>
                          </w:p>
                          <w:p w14:paraId="5E196F8D" w14:textId="289E0930" w:rsidR="000234BC" w:rsidRDefault="000234BC" w:rsidP="003A22B3">
                            <w:pPr>
                              <w:ind w:firstLine="0"/>
                            </w:pPr>
                            <w:r>
                              <w:t>80</w:t>
                            </w:r>
                          </w:p>
                          <w:p w14:paraId="51D33EBE" w14:textId="00C8F58B" w:rsidR="000234BC" w:rsidRDefault="000234BC" w:rsidP="003A22B3">
                            <w:pPr>
                              <w:ind w:firstLine="0"/>
                            </w:pPr>
                            <w:r>
                              <w:t>96</w:t>
                            </w:r>
                          </w:p>
                          <w:p w14:paraId="38808D52" w14:textId="0DDBF8FB" w:rsidR="000234BC" w:rsidRDefault="000234BC" w:rsidP="003A22B3">
                            <w:pPr>
                              <w:ind w:firstLine="0"/>
                            </w:pPr>
                            <w:r>
                              <w:t>109</w:t>
                            </w:r>
                          </w:p>
                          <w:p w14:paraId="4AEB6B0F" w14:textId="175BAB7B" w:rsidR="000234BC" w:rsidRDefault="000234BC" w:rsidP="003A22B3">
                            <w:pPr>
                              <w:ind w:firstLine="0"/>
                            </w:pPr>
                            <w:r>
                              <w:t>121</w:t>
                            </w:r>
                          </w:p>
                          <w:p w14:paraId="32CE5278" w14:textId="23B1567C" w:rsidR="000234BC" w:rsidRDefault="000234BC" w:rsidP="003A22B3">
                            <w:pPr>
                              <w:ind w:firstLine="0"/>
                            </w:pPr>
                            <w:r>
                              <w:t>139</w:t>
                            </w:r>
                          </w:p>
                          <w:p w14:paraId="654FA338" w14:textId="7D8D867C" w:rsidR="000234BC" w:rsidRDefault="000234BC" w:rsidP="003A22B3">
                            <w:pPr>
                              <w:ind w:firstLine="0"/>
                            </w:pPr>
                            <w:r>
                              <w:t>151</w:t>
                            </w:r>
                          </w:p>
                          <w:p w14:paraId="396D45F3" w14:textId="249B3D0B" w:rsidR="000234BC" w:rsidRDefault="000234BC" w:rsidP="003A22B3">
                            <w:pPr>
                              <w:ind w:firstLine="0"/>
                            </w:pPr>
                            <w:r>
                              <w:t>165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713FF" id="_x0000_s1028" type="#_x0000_t202" style="position:absolute;left:0;text-align:left;margin-left:-64.25pt;margin-top:0;width:35.5pt;height:63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">
                <v:textbox>
                  <w:txbxContent>
                    <w:p w14:paraId="71B519F6" w14:textId="46070189" w:rsidR="003A22B3" w:rsidRDefault="003A22B3" w:rsidP="003A22B3">
                      <w:pPr>
                        <w:ind w:firstLine="0"/>
                      </w:pPr>
                      <w:r>
                        <w:t>209</w:t>
                      </w:r>
                    </w:p>
                    <w:p w14:paraId="15D2BBB0" w14:textId="1F291F89" w:rsidR="003A22B3" w:rsidRDefault="003A22B3" w:rsidP="003A22B3">
                      <w:pPr>
                        <w:ind w:firstLine="0"/>
                      </w:pPr>
                      <w:r>
                        <w:t>216</w:t>
                      </w:r>
                    </w:p>
                    <w:p w14:paraId="07AB7C27" w14:textId="78EA2ACC" w:rsidR="003A22B3" w:rsidRDefault="003A22B3" w:rsidP="003A22B3">
                      <w:pPr>
                        <w:ind w:firstLine="0"/>
                      </w:pPr>
                      <w:r>
                        <w:t>231</w:t>
                      </w:r>
                    </w:p>
                    <w:p w14:paraId="4A78C7F3" w14:textId="681D7075" w:rsidR="003A22B3" w:rsidRDefault="003A22B3" w:rsidP="003A22B3">
                      <w:pPr>
                        <w:ind w:firstLine="0"/>
                      </w:pPr>
                      <w:r>
                        <w:t>244</w:t>
                      </w:r>
                    </w:p>
                    <w:p w14:paraId="4C7033D6" w14:textId="22CDCD66" w:rsidR="003A22B3" w:rsidRDefault="003A22B3" w:rsidP="003A22B3">
                      <w:pPr>
                        <w:ind w:firstLine="0"/>
                      </w:pPr>
                      <w:r>
                        <w:t>261</w:t>
                      </w:r>
                    </w:p>
                    <w:p w14:paraId="4C4D9227" w14:textId="2EDC59B0" w:rsidR="003A22B3" w:rsidRDefault="003A22B3" w:rsidP="003A22B3">
                      <w:pPr>
                        <w:ind w:firstLine="0"/>
                      </w:pPr>
                      <w:r>
                        <w:t>275</w:t>
                      </w:r>
                    </w:p>
                    <w:p w14:paraId="56697A2C" w14:textId="5F10C3F0" w:rsidR="003A22B3" w:rsidRDefault="003A22B3" w:rsidP="003A22B3">
                      <w:pPr>
                        <w:ind w:firstLine="0"/>
                      </w:pPr>
                      <w:r>
                        <w:t>290</w:t>
                      </w:r>
                    </w:p>
                    <w:p w14:paraId="2139AE3F" w14:textId="4587210A" w:rsidR="003A22B3" w:rsidRDefault="003A22B3" w:rsidP="003A22B3">
                      <w:pPr>
                        <w:ind w:firstLine="0"/>
                      </w:pPr>
                      <w:r>
                        <w:t>305</w:t>
                      </w:r>
                    </w:p>
                    <w:p w14:paraId="6C0B58DE" w14:textId="37E77DBE" w:rsidR="003A22B3" w:rsidRDefault="003A22B3" w:rsidP="003A22B3">
                      <w:pPr>
                        <w:ind w:firstLine="0"/>
                      </w:pPr>
                      <w:r>
                        <w:t>320</w:t>
                      </w:r>
                    </w:p>
                    <w:p w14:paraId="46CFBFAF" w14:textId="5E5B8942" w:rsidR="003A22B3" w:rsidRDefault="003A22B3" w:rsidP="003A22B3">
                      <w:pPr>
                        <w:ind w:firstLine="0"/>
                      </w:pPr>
                      <w:r>
                        <w:t>325</w:t>
                      </w:r>
                    </w:p>
                    <w:p w14:paraId="0929C741" w14:textId="77777777" w:rsidR="003A22B3" w:rsidRDefault="003A22B3" w:rsidP="003A22B3">
                      <w:pPr>
                        <w:ind w:firstLine="0"/>
                      </w:pPr>
                    </w:p>
                    <w:p w14:paraId="77E4CA12" w14:textId="77777777" w:rsidR="003A22B3" w:rsidRDefault="003A22B3" w:rsidP="003A22B3">
                      <w:pPr>
                        <w:ind w:firstLine="0"/>
                      </w:pPr>
                    </w:p>
                    <w:p w14:paraId="4C9688B2" w14:textId="6E6D5408" w:rsidR="003A22B3" w:rsidRDefault="003A22B3" w:rsidP="003A22B3">
                      <w:pPr>
                        <w:ind w:firstLine="0"/>
                      </w:pPr>
                      <w:r>
                        <w:t>15</w:t>
                      </w:r>
                    </w:p>
                    <w:p w14:paraId="733DB229" w14:textId="1E204B87" w:rsidR="003A22B3" w:rsidRDefault="003A22B3" w:rsidP="003A22B3">
                      <w:pPr>
                        <w:ind w:firstLine="0"/>
                      </w:pPr>
                      <w:r>
                        <w:t>31</w:t>
                      </w:r>
                    </w:p>
                    <w:p w14:paraId="57FE444C" w14:textId="3E9C5C0B" w:rsidR="003A22B3" w:rsidRDefault="00061401" w:rsidP="003A22B3">
                      <w:pPr>
                        <w:ind w:firstLine="0"/>
                      </w:pPr>
                      <w:r>
                        <w:t>48</w:t>
                      </w:r>
                    </w:p>
                    <w:p w14:paraId="0F83DC07" w14:textId="657BEBFF" w:rsidR="000234BC" w:rsidRDefault="000234BC" w:rsidP="003A22B3">
                      <w:pPr>
                        <w:ind w:firstLine="0"/>
                      </w:pPr>
                      <w:r>
                        <w:t>65</w:t>
                      </w:r>
                    </w:p>
                    <w:p w14:paraId="5E196F8D" w14:textId="289E0930" w:rsidR="000234BC" w:rsidRDefault="000234BC" w:rsidP="003A22B3">
                      <w:pPr>
                        <w:ind w:firstLine="0"/>
                      </w:pPr>
                      <w:r>
                        <w:t>80</w:t>
                      </w:r>
                    </w:p>
                    <w:p w14:paraId="51D33EBE" w14:textId="00C8F58B" w:rsidR="000234BC" w:rsidRDefault="000234BC" w:rsidP="003A22B3">
                      <w:pPr>
                        <w:ind w:firstLine="0"/>
                      </w:pPr>
                      <w:r>
                        <w:t>96</w:t>
                      </w:r>
                    </w:p>
                    <w:p w14:paraId="38808D52" w14:textId="0DDBF8FB" w:rsidR="000234BC" w:rsidRDefault="000234BC" w:rsidP="003A22B3">
                      <w:pPr>
                        <w:ind w:firstLine="0"/>
                      </w:pPr>
                      <w:r>
                        <w:t>109</w:t>
                      </w:r>
                    </w:p>
                    <w:p w14:paraId="4AEB6B0F" w14:textId="175BAB7B" w:rsidR="000234BC" w:rsidRDefault="000234BC" w:rsidP="003A22B3">
                      <w:pPr>
                        <w:ind w:firstLine="0"/>
                      </w:pPr>
                      <w:r>
                        <w:t>121</w:t>
                      </w:r>
                    </w:p>
                    <w:p w14:paraId="32CE5278" w14:textId="23B1567C" w:rsidR="000234BC" w:rsidRDefault="000234BC" w:rsidP="003A22B3">
                      <w:pPr>
                        <w:ind w:firstLine="0"/>
                      </w:pPr>
                      <w:r>
                        <w:t>139</w:t>
                      </w:r>
                    </w:p>
                    <w:p w14:paraId="654FA338" w14:textId="7D8D867C" w:rsidR="000234BC" w:rsidRDefault="000234BC" w:rsidP="003A22B3">
                      <w:pPr>
                        <w:ind w:firstLine="0"/>
                      </w:pPr>
                      <w:r>
                        <w:t>151</w:t>
                      </w:r>
                    </w:p>
                    <w:p w14:paraId="396D45F3" w14:textId="249B3D0B" w:rsidR="000234BC" w:rsidRDefault="000234BC" w:rsidP="003A22B3">
                      <w:pPr>
                        <w:ind w:firstLine="0"/>
                      </w:pPr>
                      <w:r>
                        <w:t>165</w:t>
                      </w:r>
                    </w:p>
                  </w:txbxContent>
                </v:textbox>
                <w10:wrap type="square"/>
              </v:shape>
            </w:pict>
          </mc:Fallback>
        </mc:AlternateContent>
      </w:r>
      <w:r w:rsidR="00D13667">
        <w:t xml:space="preserve">missions like the </w:t>
      </w:r>
      <w:r w:rsidR="00D13667" w:rsidRPr="00CE01C0">
        <w:t>Occupation of Wounded Knee</w:t>
      </w:r>
      <w:r w:rsidR="00D13667">
        <w:t xml:space="preserve">, or the Alcatraz Proclamation </w:t>
      </w:r>
      <w:r w:rsidR="00D13667">
        <w:t>(Native Americans Alcatraz Proclamation, pg 1)</w:t>
      </w:r>
      <w:r w:rsidR="00D13667">
        <w:t>.</w:t>
      </w:r>
      <w:r w:rsidR="00CE01C0">
        <w:t xml:space="preserve"> Latino Americans also faced similar problems. They were the fastest growing Minority group in America due to Latino Immigration and began to wield significant power due to their </w:t>
      </w:r>
      <w:r w:rsidR="00CE01C0" w:rsidRPr="00CE01C0">
        <w:rPr>
          <w:u w:val="single"/>
        </w:rPr>
        <w:t>“Chicano” Activism</w:t>
      </w:r>
      <w:r w:rsidR="00CE01C0">
        <w:t>. Many Latino Americans had controlled land and power in the United States for decades, but as more entered the country in large numbers, welcomed during the World Wars, they also began to wield political power. Cesar Chavez, a Latino activist who advocated for the rights of the largely Latino farming industry, won significant victories through strikes, and works with powerful Democrats. By the end of the century, the Latino population was one of the most influential minorities in America and had significant sway over the country.</w:t>
      </w:r>
    </w:p>
    <w:p w14:paraId="53F33C0A" w14:textId="77777777" w:rsidR="00CE01C0" w:rsidRDefault="00CE01C0" w:rsidP="00CE01C0">
      <w:pPr>
        <w:pStyle w:val="NoSpacing"/>
      </w:pPr>
    </w:p>
    <w:p w14:paraId="48FE9099" w14:textId="733DE48F" w:rsidR="0030241D" w:rsidRPr="000145A7" w:rsidRDefault="00CE01C0" w:rsidP="00CE01C0">
      <w:pPr>
        <w:pStyle w:val="NoSpacing"/>
        <w:numPr>
          <w:ilvl w:val="0"/>
          <w:numId w:val="33"/>
        </w:numPr>
        <w:tabs>
          <w:tab w:val="left" w:pos="0"/>
          <w:tab w:val="left" w:pos="720"/>
        </w:tabs>
        <w:ind w:left="0" w:firstLine="720"/>
      </w:pPr>
      <w:r>
        <w:br/>
        <w:t xml:space="preserve"> </w:t>
      </w:r>
      <w:r w:rsidR="0010222B">
        <w:t>The Watergate Scandal was one of, if not the, most infamous political scandals in American history.</w:t>
      </w:r>
      <w:r w:rsidR="005D7C86">
        <w:t xml:space="preserve"> Nixon was involved in the </w:t>
      </w:r>
      <w:r w:rsidR="005D7C86" w:rsidRPr="005D7C86">
        <w:rPr>
          <w:u w:val="single"/>
        </w:rPr>
        <w:t>Watergate Break-in</w:t>
      </w:r>
      <w:r w:rsidR="005D7C86">
        <w:t>, as his campaign was doing illegal acts in order to gain advantages in the election. After the break-in, he was once again caught with his hand in the cookie jar, covering it up. He was charged for the “</w:t>
      </w:r>
      <w:r w:rsidR="005D7C86" w:rsidRPr="005D7C86">
        <w:rPr>
          <w:u w:val="single"/>
        </w:rPr>
        <w:t>Cover-Up</w:t>
      </w:r>
      <w:r w:rsidR="005D7C86">
        <w:t xml:space="preserve">” in the impeachment trial </w:t>
      </w:r>
      <w:r w:rsidR="005D7C86" w:rsidRPr="005D7C86">
        <w:t>U.S. v. Richard M. Nixon</w:t>
      </w:r>
      <w:r w:rsidR="005D7C86">
        <w:t>, and after his impeachment in the House of Representatives, Nixon resigned.</w:t>
      </w:r>
      <w:r w:rsidR="00957884">
        <w:t xml:space="preserve"> At the time, historians studying recent history believed that this was a result of increasingly powerful presidents and that the impeachment and removal of a president was inevitable seeing recent patterns. These early historians believed that secretly, presidents had been committing many illegal act, and that Nixon was just the first to be caught. This theory of the </w:t>
      </w:r>
      <w:r w:rsidR="00957884" w:rsidRPr="00957884">
        <w:rPr>
          <w:u w:val="single"/>
        </w:rPr>
        <w:t>“Changing Presidency”</w:t>
      </w:r>
      <w:r w:rsidR="00957884">
        <w:rPr>
          <w:u w:val="single"/>
        </w:rPr>
        <w:t xml:space="preserve"> </w:t>
      </w:r>
      <w:r w:rsidR="00957884">
        <w:t xml:space="preserve">was commonly believed across America, as the Congress became more ineffective, and the President was forced to find ways around the messy Washington </w:t>
      </w:r>
      <w:r w:rsidR="003A22B3" w:rsidRPr="00A55830">
        <w:rPr>
          <w:noProof/>
        </w:rPr>
        <w:lastRenderedPageBreak/>
        <mc:AlternateContent>
          <mc:Choice Requires="wps">
            <w:drawing>
              <wp:anchor distT="45720" distB="45720" distL="114300" distR="114300" simplePos="0" relativeHeight="251665408" behindDoc="0" locked="0" layoutInCell="1" allowOverlap="1" wp14:anchorId="00451483" wp14:editId="22389084">
                <wp:simplePos x="0" y="0"/>
                <wp:positionH relativeFrom="column">
                  <wp:posOffset>-733425</wp:posOffset>
                </wp:positionH>
                <wp:positionV relativeFrom="paragraph">
                  <wp:posOffset>0</wp:posOffset>
                </wp:positionV>
                <wp:extent cx="450850" cy="8039100"/>
                <wp:effectExtent l="0" t="0" r="2540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8039100"/>
                        </a:xfrm>
                        <a:prstGeom prst="rect">
                          <a:avLst/>
                        </a:prstGeom>
                        <a:solidFill>
                          <a:srgbClr val="FFFFFF"/>
                        </a:solidFill>
                        <a:ln w="9525">
                          <a:solidFill>
                            <a:srgbClr val="000000"/>
                          </a:solidFill>
                          <a:miter lim="800000"/>
                          <a:headEnd/>
                          <a:tailEnd/>
                        </a:ln>
                      </wps:spPr>
                      <wps:txbx>
                        <w:txbxContent>
                          <w:p w14:paraId="5BD83754" w14:textId="13FD7B6E" w:rsidR="003A22B3" w:rsidRDefault="000234BC" w:rsidP="003A22B3">
                            <w:pPr>
                              <w:ind w:firstLine="0"/>
                            </w:pPr>
                            <w:r>
                              <w:t>178</w:t>
                            </w:r>
                          </w:p>
                          <w:p w14:paraId="04295716" w14:textId="1D1377E7" w:rsidR="000234BC" w:rsidRDefault="000234BC" w:rsidP="003A22B3">
                            <w:pPr>
                              <w:ind w:firstLine="0"/>
                            </w:pPr>
                            <w:r>
                              <w:t>189</w:t>
                            </w:r>
                          </w:p>
                          <w:p w14:paraId="65738B77" w14:textId="38AE6C41" w:rsidR="000234BC" w:rsidRDefault="000234BC" w:rsidP="003A22B3">
                            <w:pPr>
                              <w:ind w:firstLine="0"/>
                            </w:pPr>
                            <w:r>
                              <w:t>204</w:t>
                            </w:r>
                          </w:p>
                          <w:p w14:paraId="167BCB83" w14:textId="17666F4A" w:rsidR="000234BC" w:rsidRDefault="000234BC" w:rsidP="003A22B3">
                            <w:pPr>
                              <w:ind w:firstLine="0"/>
                            </w:pPr>
                            <w:r>
                              <w:t>220</w:t>
                            </w:r>
                          </w:p>
                          <w:p w14:paraId="4FC83350" w14:textId="7DC4937B" w:rsidR="000234BC" w:rsidRDefault="000234BC" w:rsidP="003A22B3">
                            <w:pPr>
                              <w:ind w:firstLine="0"/>
                            </w:pPr>
                            <w:r>
                              <w:t>234</w:t>
                            </w:r>
                          </w:p>
                          <w:p w14:paraId="795AE46B" w14:textId="2CE131B4" w:rsidR="000234BC" w:rsidRDefault="000234BC" w:rsidP="003A22B3">
                            <w:pPr>
                              <w:ind w:firstLine="0"/>
                            </w:pPr>
                            <w:r>
                              <w:t>245</w:t>
                            </w:r>
                          </w:p>
                          <w:p w14:paraId="563C8794" w14:textId="14761378" w:rsidR="000234BC" w:rsidRDefault="000234BC" w:rsidP="003A22B3">
                            <w:pPr>
                              <w:ind w:firstLine="0"/>
                            </w:pPr>
                            <w:r>
                              <w:t>260</w:t>
                            </w:r>
                          </w:p>
                          <w:p w14:paraId="10D5A38F" w14:textId="726F5FAE" w:rsidR="000234BC" w:rsidRDefault="000234BC" w:rsidP="003A22B3">
                            <w:pPr>
                              <w:ind w:firstLine="0"/>
                            </w:pPr>
                            <w:r>
                              <w:t>276</w:t>
                            </w:r>
                          </w:p>
                          <w:p w14:paraId="35B690B8" w14:textId="6EB62165" w:rsidR="000234BC" w:rsidRDefault="000234BC" w:rsidP="003A22B3">
                            <w:pPr>
                              <w:ind w:firstLine="0"/>
                            </w:pPr>
                            <w:r>
                              <w:t>290</w:t>
                            </w:r>
                          </w:p>
                          <w:p w14:paraId="5C2C079E" w14:textId="2570AB77" w:rsidR="000234BC" w:rsidRDefault="000234BC" w:rsidP="003A22B3">
                            <w:pPr>
                              <w:ind w:firstLine="0"/>
                            </w:pPr>
                            <w:r>
                              <w:t>304</w:t>
                            </w:r>
                          </w:p>
                          <w:p w14:paraId="4DAE743F" w14:textId="77777777" w:rsidR="000234BC" w:rsidRDefault="000234BC" w:rsidP="003A22B3">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451483" id="_x0000_s1029" type="#_x0000_t202" style="position:absolute;left:0;text-align:left;margin-left:-57.75pt;margin-top:0;width:35.5pt;height:63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">
                <v:textbox>
                  <w:txbxContent>
                    <w:p w14:paraId="5BD83754" w14:textId="13FD7B6E" w:rsidR="003A22B3" w:rsidRDefault="000234BC" w:rsidP="003A22B3">
                      <w:pPr>
                        <w:ind w:firstLine="0"/>
                      </w:pPr>
                      <w:r>
                        <w:t>178</w:t>
                      </w:r>
                    </w:p>
                    <w:p w14:paraId="04295716" w14:textId="1D1377E7" w:rsidR="000234BC" w:rsidRDefault="000234BC" w:rsidP="003A22B3">
                      <w:pPr>
                        <w:ind w:firstLine="0"/>
                      </w:pPr>
                      <w:r>
                        <w:t>189</w:t>
                      </w:r>
                    </w:p>
                    <w:p w14:paraId="65738B77" w14:textId="38AE6C41" w:rsidR="000234BC" w:rsidRDefault="000234BC" w:rsidP="003A22B3">
                      <w:pPr>
                        <w:ind w:firstLine="0"/>
                      </w:pPr>
                      <w:r>
                        <w:t>204</w:t>
                      </w:r>
                    </w:p>
                    <w:p w14:paraId="167BCB83" w14:textId="17666F4A" w:rsidR="000234BC" w:rsidRDefault="000234BC" w:rsidP="003A22B3">
                      <w:pPr>
                        <w:ind w:firstLine="0"/>
                      </w:pPr>
                      <w:r>
                        <w:t>220</w:t>
                      </w:r>
                    </w:p>
                    <w:p w14:paraId="4FC83350" w14:textId="7DC4937B" w:rsidR="000234BC" w:rsidRDefault="000234BC" w:rsidP="003A22B3">
                      <w:pPr>
                        <w:ind w:firstLine="0"/>
                      </w:pPr>
                      <w:r>
                        <w:t>234</w:t>
                      </w:r>
                    </w:p>
                    <w:p w14:paraId="795AE46B" w14:textId="2CE131B4" w:rsidR="000234BC" w:rsidRDefault="000234BC" w:rsidP="003A22B3">
                      <w:pPr>
                        <w:ind w:firstLine="0"/>
                      </w:pPr>
                      <w:r>
                        <w:t>245</w:t>
                      </w:r>
                    </w:p>
                    <w:p w14:paraId="563C8794" w14:textId="14761378" w:rsidR="000234BC" w:rsidRDefault="000234BC" w:rsidP="003A22B3">
                      <w:pPr>
                        <w:ind w:firstLine="0"/>
                      </w:pPr>
                      <w:r>
                        <w:t>260</w:t>
                      </w:r>
                    </w:p>
                    <w:p w14:paraId="10D5A38F" w14:textId="726F5FAE" w:rsidR="000234BC" w:rsidRDefault="000234BC" w:rsidP="003A22B3">
                      <w:pPr>
                        <w:ind w:firstLine="0"/>
                      </w:pPr>
                      <w:r>
                        <w:t>276</w:t>
                      </w:r>
                    </w:p>
                    <w:p w14:paraId="35B690B8" w14:textId="6EB62165" w:rsidR="000234BC" w:rsidRDefault="000234BC" w:rsidP="003A22B3">
                      <w:pPr>
                        <w:ind w:firstLine="0"/>
                      </w:pPr>
                      <w:r>
                        <w:t>290</w:t>
                      </w:r>
                    </w:p>
                    <w:p w14:paraId="5C2C079E" w14:textId="2570AB77" w:rsidR="000234BC" w:rsidRDefault="000234BC" w:rsidP="003A22B3">
                      <w:pPr>
                        <w:ind w:firstLine="0"/>
                      </w:pPr>
                      <w:r>
                        <w:t>304</w:t>
                      </w:r>
                    </w:p>
                    <w:p w14:paraId="4DAE743F" w14:textId="77777777" w:rsidR="000234BC" w:rsidRDefault="000234BC" w:rsidP="003A22B3">
                      <w:pPr>
                        <w:ind w:firstLine="0"/>
                      </w:pPr>
                    </w:p>
                  </w:txbxContent>
                </v:textbox>
                <w10:wrap type="square"/>
              </v:shape>
            </w:pict>
          </mc:Fallback>
        </mc:AlternateContent>
      </w:r>
      <w:r w:rsidR="00957884">
        <w:t>bureaucracy, and so Nixon created a plan to block investigations by the FBI (Nixon Smoking Gun, pg 4).</w:t>
      </w:r>
      <w:r w:rsidR="005D7C86">
        <w:t xml:space="preserve"> Later historians were less pessimistic about the president’s growing illegality, and instead believed that Nixon’s presidency was in a difficult time, facing criticism for the new </w:t>
      </w:r>
      <w:r w:rsidR="005D7C86" w:rsidRPr="005D7C86">
        <w:rPr>
          <w:u w:val="single"/>
        </w:rPr>
        <w:t>inflation</w:t>
      </w:r>
      <w:r w:rsidR="005D7C86">
        <w:t xml:space="preserve"> problem, and even the continuation of the war in Vietnam, and in order to protect himself, he stopped something he believed would be even more detrimental to his Presidency, and created an even greater problem doing so</w:t>
      </w:r>
      <w:r w:rsidR="003A22B3">
        <w:t xml:space="preserve"> </w:t>
      </w:r>
      <w:r w:rsidR="003A22B3">
        <w:t>(Nixon Smoking Gun, pg 4)</w:t>
      </w:r>
      <w:r w:rsidR="005D7C86">
        <w:t>.</w:t>
      </w:r>
      <w:r w:rsidR="003A22B3">
        <w:t xml:space="preserve"> The remaining people who examine the Watergate investigation usually come to the conclusion that it was not a reflection of any patterns or changes in government, but that Nixon and the people around him were to blame, and that their personalities and corruption eventually led to the impeachment. They believe that Nixon’s corrosive hatred was the main cause of his eventual downfall.</w:t>
      </w:r>
    </w:p>
    <w:sectPr w:rsidR="0030241D" w:rsidRPr="000145A7" w:rsidSect="00F83F85">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AA5B7" w14:textId="77777777" w:rsidR="00497C74" w:rsidRDefault="00497C74">
      <w:pPr>
        <w:spacing w:line="240" w:lineRule="auto"/>
      </w:pPr>
      <w:r>
        <w:separator/>
      </w:r>
    </w:p>
  </w:endnote>
  <w:endnote w:type="continuationSeparator" w:id="0">
    <w:p w14:paraId="3D61061D" w14:textId="77777777" w:rsidR="00497C74" w:rsidRDefault="00497C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51D11" w14:textId="77777777" w:rsidR="00497C74" w:rsidRDefault="00497C74">
      <w:pPr>
        <w:spacing w:line="240" w:lineRule="auto"/>
      </w:pPr>
      <w:r>
        <w:separator/>
      </w:r>
    </w:p>
  </w:footnote>
  <w:footnote w:type="continuationSeparator" w:id="0">
    <w:p w14:paraId="3CFCE1D2" w14:textId="77777777" w:rsidR="00497C74" w:rsidRDefault="00497C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9CAB8" w14:textId="1F77CC5F" w:rsidR="00080C97" w:rsidRDefault="00497C74">
    <w:pPr>
      <w:pStyle w:val="Header"/>
    </w:pPr>
    <w:sdt>
      <w:sdtPr>
        <w:alias w:val="Last Name:"/>
        <w:tag w:val="Last Name:"/>
        <w:id w:val="1658178901"/>
        <w:placeholder>
          <w:docPart w:val="28A21326DD97496FBEACC98B2F58CF25"/>
        </w:placeholder>
        <w:dataBinding w:prefixMappings="xmlns:ns0='http://schemas.microsoft.com/office/2006/coverPageProps' " w:xpath="/ns0:CoverPageProperties[1]/ns0:Abstract[1]" w:storeItemID="{55AF091B-3C7A-41E3-B477-F2FDAA23CFDA}"/>
        <w15:appearance w15:val="hidden"/>
        <w:text/>
      </w:sdtPr>
      <w:sdtEndPr/>
      <w:sdtContent>
        <w:r w:rsidR="00F83F85">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8B6C6" w14:textId="3E9382AA" w:rsidR="00080C97" w:rsidRDefault="00497C74">
    <w:pPr>
      <w:pStyle w:val="Header"/>
    </w:pPr>
    <w:sdt>
      <w:sdtPr>
        <w:alias w:val="Last Name:"/>
        <w:tag w:val="Last Name:"/>
        <w:id w:val="-348181431"/>
        <w:placeholder>
          <w:docPart w:val="1314D84C82B140C78706E65751371B93"/>
        </w:placeholder>
        <w:dataBinding w:prefixMappings="xmlns:ns0='http://schemas.microsoft.com/office/2006/coverPageProps' " w:xpath="/ns0:CoverPageProperties[1]/ns0:Abstract[1]" w:storeItemID="{55AF091B-3C7A-41E3-B477-F2FDAA23CFDA}"/>
        <w15:appearance w15:val="hidden"/>
        <w:text/>
      </w:sdtPr>
      <w:sdtEndPr/>
      <w:sdtContent>
        <w:r w:rsidR="00F83F85">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CB5BD0"/>
    <w:multiLevelType w:val="hybridMultilevel"/>
    <w:tmpl w:val="EF4845D4"/>
    <w:lvl w:ilvl="0" w:tplc="1B283B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F0072C5"/>
    <w:multiLevelType w:val="hybridMultilevel"/>
    <w:tmpl w:val="E28C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A315837"/>
    <w:multiLevelType w:val="hybridMultilevel"/>
    <w:tmpl w:val="1840B6C2"/>
    <w:lvl w:ilvl="0" w:tplc="C1AA53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47FD7CEC"/>
    <w:multiLevelType w:val="hybridMultilevel"/>
    <w:tmpl w:val="8BD4EC74"/>
    <w:lvl w:ilvl="0" w:tplc="8528F9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89010FA"/>
    <w:multiLevelType w:val="hybridMultilevel"/>
    <w:tmpl w:val="6DFA6930"/>
    <w:lvl w:ilvl="0" w:tplc="142A0A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B402D4E"/>
    <w:multiLevelType w:val="hybridMultilevel"/>
    <w:tmpl w:val="7C6E2C48"/>
    <w:lvl w:ilvl="0" w:tplc="98A8FFC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11459D"/>
    <w:multiLevelType w:val="hybridMultilevel"/>
    <w:tmpl w:val="9FDA17E8"/>
    <w:lvl w:ilvl="0" w:tplc="FD30D1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9C23F09"/>
    <w:multiLevelType w:val="hybridMultilevel"/>
    <w:tmpl w:val="6DFA6930"/>
    <w:lvl w:ilvl="0" w:tplc="142A0A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B1B5787"/>
    <w:multiLevelType w:val="multilevel"/>
    <w:tmpl w:val="4572ABF8"/>
    <w:numStyleLink w:val="MLAOutline"/>
  </w:abstractNum>
  <w:abstractNum w:abstractNumId="24"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E1B798F"/>
    <w:multiLevelType w:val="hybridMultilevel"/>
    <w:tmpl w:val="5002AE70"/>
    <w:lvl w:ilvl="0" w:tplc="6AD857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E9423C3"/>
    <w:multiLevelType w:val="hybridMultilevel"/>
    <w:tmpl w:val="A1F0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3A0270"/>
    <w:multiLevelType w:val="hybridMultilevel"/>
    <w:tmpl w:val="4BEAD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F152E7"/>
    <w:multiLevelType w:val="hybridMultilevel"/>
    <w:tmpl w:val="7CA8C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9A14ED"/>
    <w:multiLevelType w:val="hybridMultilevel"/>
    <w:tmpl w:val="E5104F32"/>
    <w:lvl w:ilvl="0" w:tplc="3E34B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7FB3506"/>
    <w:multiLevelType w:val="hybridMultilevel"/>
    <w:tmpl w:val="B288A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AE47F8"/>
    <w:multiLevelType w:val="hybridMultilevel"/>
    <w:tmpl w:val="4CA8607C"/>
    <w:lvl w:ilvl="0" w:tplc="43768578">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041170"/>
    <w:multiLevelType w:val="hybridMultilevel"/>
    <w:tmpl w:val="70B2E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1"/>
  </w:num>
  <w:num w:numId="13">
    <w:abstractNumId w:val="23"/>
  </w:num>
  <w:num w:numId="14">
    <w:abstractNumId w:val="19"/>
  </w:num>
  <w:num w:numId="15">
    <w:abstractNumId w:val="11"/>
  </w:num>
  <w:num w:numId="16">
    <w:abstractNumId w:val="15"/>
  </w:num>
  <w:num w:numId="17">
    <w:abstractNumId w:val="24"/>
  </w:num>
  <w:num w:numId="18">
    <w:abstractNumId w:val="29"/>
  </w:num>
  <w:num w:numId="19">
    <w:abstractNumId w:val="27"/>
  </w:num>
  <w:num w:numId="20">
    <w:abstractNumId w:val="12"/>
  </w:num>
  <w:num w:numId="21">
    <w:abstractNumId w:val="26"/>
  </w:num>
  <w:num w:numId="22">
    <w:abstractNumId w:val="30"/>
  </w:num>
  <w:num w:numId="23">
    <w:abstractNumId w:val="16"/>
  </w:num>
  <w:num w:numId="24">
    <w:abstractNumId w:val="31"/>
  </w:num>
  <w:num w:numId="25">
    <w:abstractNumId w:val="32"/>
  </w:num>
  <w:num w:numId="26">
    <w:abstractNumId w:val="18"/>
  </w:num>
  <w:num w:numId="27">
    <w:abstractNumId w:val="10"/>
  </w:num>
  <w:num w:numId="28">
    <w:abstractNumId w:val="28"/>
  </w:num>
  <w:num w:numId="29">
    <w:abstractNumId w:val="25"/>
  </w:num>
  <w:num w:numId="30">
    <w:abstractNumId w:val="20"/>
  </w:num>
  <w:num w:numId="31">
    <w:abstractNumId w:val="14"/>
  </w:num>
  <w:num w:numId="32">
    <w:abstractNumId w:val="17"/>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F85"/>
    <w:rsid w:val="00001B38"/>
    <w:rsid w:val="00003791"/>
    <w:rsid w:val="000044E8"/>
    <w:rsid w:val="000145A7"/>
    <w:rsid w:val="00016840"/>
    <w:rsid w:val="000234BC"/>
    <w:rsid w:val="00027B02"/>
    <w:rsid w:val="000513F3"/>
    <w:rsid w:val="00057C4A"/>
    <w:rsid w:val="00061401"/>
    <w:rsid w:val="00071455"/>
    <w:rsid w:val="000714F9"/>
    <w:rsid w:val="00072CD7"/>
    <w:rsid w:val="00080C97"/>
    <w:rsid w:val="000A6771"/>
    <w:rsid w:val="000B6440"/>
    <w:rsid w:val="000C5923"/>
    <w:rsid w:val="000D4C22"/>
    <w:rsid w:val="000D5D6A"/>
    <w:rsid w:val="000F7591"/>
    <w:rsid w:val="0010222B"/>
    <w:rsid w:val="00114A90"/>
    <w:rsid w:val="00121033"/>
    <w:rsid w:val="001254D6"/>
    <w:rsid w:val="0013667D"/>
    <w:rsid w:val="00175CDE"/>
    <w:rsid w:val="001847C4"/>
    <w:rsid w:val="001848A7"/>
    <w:rsid w:val="001A35A9"/>
    <w:rsid w:val="001D7C58"/>
    <w:rsid w:val="001E4FA2"/>
    <w:rsid w:val="001F162B"/>
    <w:rsid w:val="001F236A"/>
    <w:rsid w:val="001F65D0"/>
    <w:rsid w:val="002002C1"/>
    <w:rsid w:val="00200555"/>
    <w:rsid w:val="002224DF"/>
    <w:rsid w:val="00222C4D"/>
    <w:rsid w:val="0023561C"/>
    <w:rsid w:val="002518C2"/>
    <w:rsid w:val="002923A0"/>
    <w:rsid w:val="00294BE4"/>
    <w:rsid w:val="00297776"/>
    <w:rsid w:val="002B33AC"/>
    <w:rsid w:val="0030241D"/>
    <w:rsid w:val="00312C5E"/>
    <w:rsid w:val="003178DF"/>
    <w:rsid w:val="00325CCF"/>
    <w:rsid w:val="00331A49"/>
    <w:rsid w:val="00342D62"/>
    <w:rsid w:val="0034418F"/>
    <w:rsid w:val="0034643D"/>
    <w:rsid w:val="0035552C"/>
    <w:rsid w:val="003620A7"/>
    <w:rsid w:val="00363DF0"/>
    <w:rsid w:val="00367B98"/>
    <w:rsid w:val="00371C5B"/>
    <w:rsid w:val="00375A3C"/>
    <w:rsid w:val="0037755A"/>
    <w:rsid w:val="0039114F"/>
    <w:rsid w:val="00395E54"/>
    <w:rsid w:val="003A22B3"/>
    <w:rsid w:val="003A762E"/>
    <w:rsid w:val="003C107A"/>
    <w:rsid w:val="003D1FAF"/>
    <w:rsid w:val="003E748F"/>
    <w:rsid w:val="00417C38"/>
    <w:rsid w:val="00426F08"/>
    <w:rsid w:val="0042722B"/>
    <w:rsid w:val="004302CF"/>
    <w:rsid w:val="00434804"/>
    <w:rsid w:val="00445321"/>
    <w:rsid w:val="00460362"/>
    <w:rsid w:val="004646DB"/>
    <w:rsid w:val="00465FDB"/>
    <w:rsid w:val="00466FCA"/>
    <w:rsid w:val="00497C74"/>
    <w:rsid w:val="004A1FDB"/>
    <w:rsid w:val="004A2534"/>
    <w:rsid w:val="004A5660"/>
    <w:rsid w:val="004B21C6"/>
    <w:rsid w:val="004B3587"/>
    <w:rsid w:val="004B6489"/>
    <w:rsid w:val="004C2A8C"/>
    <w:rsid w:val="004C33D3"/>
    <w:rsid w:val="004D043F"/>
    <w:rsid w:val="004D0659"/>
    <w:rsid w:val="004F0D62"/>
    <w:rsid w:val="004F359C"/>
    <w:rsid w:val="004F3AF1"/>
    <w:rsid w:val="004F474D"/>
    <w:rsid w:val="00505537"/>
    <w:rsid w:val="00527743"/>
    <w:rsid w:val="00530C35"/>
    <w:rsid w:val="00535577"/>
    <w:rsid w:val="00541439"/>
    <w:rsid w:val="005551D8"/>
    <w:rsid w:val="00562036"/>
    <w:rsid w:val="00586166"/>
    <w:rsid w:val="005877F2"/>
    <w:rsid w:val="005C1F4A"/>
    <w:rsid w:val="005D159B"/>
    <w:rsid w:val="005D1B41"/>
    <w:rsid w:val="005D47C1"/>
    <w:rsid w:val="005D55A0"/>
    <w:rsid w:val="005D6582"/>
    <w:rsid w:val="005D6C9F"/>
    <w:rsid w:val="005D7C86"/>
    <w:rsid w:val="005E2CD1"/>
    <w:rsid w:val="005F1B88"/>
    <w:rsid w:val="005F67A3"/>
    <w:rsid w:val="00600ECA"/>
    <w:rsid w:val="006035C0"/>
    <w:rsid w:val="00610CE9"/>
    <w:rsid w:val="006249A6"/>
    <w:rsid w:val="00636CA7"/>
    <w:rsid w:val="00636E58"/>
    <w:rsid w:val="00637AC8"/>
    <w:rsid w:val="00637BB7"/>
    <w:rsid w:val="006436A7"/>
    <w:rsid w:val="00655B26"/>
    <w:rsid w:val="00663716"/>
    <w:rsid w:val="00680CC4"/>
    <w:rsid w:val="00692D7B"/>
    <w:rsid w:val="006A3417"/>
    <w:rsid w:val="006A64A8"/>
    <w:rsid w:val="006A7549"/>
    <w:rsid w:val="006C48AE"/>
    <w:rsid w:val="006C4BC9"/>
    <w:rsid w:val="006D55A7"/>
    <w:rsid w:val="006D596E"/>
    <w:rsid w:val="006E0118"/>
    <w:rsid w:val="007054C8"/>
    <w:rsid w:val="007153C4"/>
    <w:rsid w:val="0072060B"/>
    <w:rsid w:val="0072391C"/>
    <w:rsid w:val="00724B98"/>
    <w:rsid w:val="0072773D"/>
    <w:rsid w:val="00793346"/>
    <w:rsid w:val="00794230"/>
    <w:rsid w:val="007A2239"/>
    <w:rsid w:val="007D4B2F"/>
    <w:rsid w:val="007F5428"/>
    <w:rsid w:val="00815C55"/>
    <w:rsid w:val="00831CB6"/>
    <w:rsid w:val="00832A36"/>
    <w:rsid w:val="008358E3"/>
    <w:rsid w:val="00840BE2"/>
    <w:rsid w:val="00841C8A"/>
    <w:rsid w:val="00842FB3"/>
    <w:rsid w:val="0084504E"/>
    <w:rsid w:val="00853DF1"/>
    <w:rsid w:val="00864EAA"/>
    <w:rsid w:val="008718E6"/>
    <w:rsid w:val="00891514"/>
    <w:rsid w:val="00897F6F"/>
    <w:rsid w:val="008A2219"/>
    <w:rsid w:val="008D3BF8"/>
    <w:rsid w:val="008E164E"/>
    <w:rsid w:val="008E49E2"/>
    <w:rsid w:val="008F38AF"/>
    <w:rsid w:val="009062FB"/>
    <w:rsid w:val="0092501B"/>
    <w:rsid w:val="00926E98"/>
    <w:rsid w:val="00927D93"/>
    <w:rsid w:val="00940A0D"/>
    <w:rsid w:val="009419F6"/>
    <w:rsid w:val="009431D1"/>
    <w:rsid w:val="00951A95"/>
    <w:rsid w:val="00957884"/>
    <w:rsid w:val="0096509A"/>
    <w:rsid w:val="00965112"/>
    <w:rsid w:val="00971853"/>
    <w:rsid w:val="00974576"/>
    <w:rsid w:val="00993561"/>
    <w:rsid w:val="009A080B"/>
    <w:rsid w:val="009A5981"/>
    <w:rsid w:val="009E08A9"/>
    <w:rsid w:val="009F1767"/>
    <w:rsid w:val="009F244A"/>
    <w:rsid w:val="009F4C15"/>
    <w:rsid w:val="00A015DD"/>
    <w:rsid w:val="00A05DB6"/>
    <w:rsid w:val="00A108F8"/>
    <w:rsid w:val="00A10C26"/>
    <w:rsid w:val="00A11606"/>
    <w:rsid w:val="00A24683"/>
    <w:rsid w:val="00A469CC"/>
    <w:rsid w:val="00A50790"/>
    <w:rsid w:val="00A54BB4"/>
    <w:rsid w:val="00A55830"/>
    <w:rsid w:val="00A93A9F"/>
    <w:rsid w:val="00AA7C2B"/>
    <w:rsid w:val="00AB1E45"/>
    <w:rsid w:val="00AB6499"/>
    <w:rsid w:val="00B028A2"/>
    <w:rsid w:val="00B05705"/>
    <w:rsid w:val="00B11567"/>
    <w:rsid w:val="00B12CD1"/>
    <w:rsid w:val="00B26982"/>
    <w:rsid w:val="00B35493"/>
    <w:rsid w:val="00B35C00"/>
    <w:rsid w:val="00B37752"/>
    <w:rsid w:val="00B57560"/>
    <w:rsid w:val="00B604DE"/>
    <w:rsid w:val="00B65868"/>
    <w:rsid w:val="00B76183"/>
    <w:rsid w:val="00B82F8F"/>
    <w:rsid w:val="00B8480F"/>
    <w:rsid w:val="00B958FB"/>
    <w:rsid w:val="00BC11A6"/>
    <w:rsid w:val="00BC7332"/>
    <w:rsid w:val="00BD3A4E"/>
    <w:rsid w:val="00BD74BF"/>
    <w:rsid w:val="00BE7E30"/>
    <w:rsid w:val="00BF1C2F"/>
    <w:rsid w:val="00C061B2"/>
    <w:rsid w:val="00C1233C"/>
    <w:rsid w:val="00C26420"/>
    <w:rsid w:val="00C40FD7"/>
    <w:rsid w:val="00C60DB9"/>
    <w:rsid w:val="00C91B3E"/>
    <w:rsid w:val="00C943E9"/>
    <w:rsid w:val="00CB75D4"/>
    <w:rsid w:val="00CC2088"/>
    <w:rsid w:val="00CC2681"/>
    <w:rsid w:val="00CC3FDB"/>
    <w:rsid w:val="00CC68F4"/>
    <w:rsid w:val="00CE01C0"/>
    <w:rsid w:val="00CE5258"/>
    <w:rsid w:val="00D01CC2"/>
    <w:rsid w:val="00D02656"/>
    <w:rsid w:val="00D1253A"/>
    <w:rsid w:val="00D13667"/>
    <w:rsid w:val="00D17F5A"/>
    <w:rsid w:val="00D23D4F"/>
    <w:rsid w:val="00D51189"/>
    <w:rsid w:val="00D56E94"/>
    <w:rsid w:val="00D62EB3"/>
    <w:rsid w:val="00D63775"/>
    <w:rsid w:val="00D64097"/>
    <w:rsid w:val="00D711CB"/>
    <w:rsid w:val="00D837F3"/>
    <w:rsid w:val="00D968A6"/>
    <w:rsid w:val="00DA2BB9"/>
    <w:rsid w:val="00DA4202"/>
    <w:rsid w:val="00DA7A52"/>
    <w:rsid w:val="00DB145E"/>
    <w:rsid w:val="00DB610A"/>
    <w:rsid w:val="00E01875"/>
    <w:rsid w:val="00E21CFF"/>
    <w:rsid w:val="00E63214"/>
    <w:rsid w:val="00E64D36"/>
    <w:rsid w:val="00E73582"/>
    <w:rsid w:val="00E80076"/>
    <w:rsid w:val="00E800A5"/>
    <w:rsid w:val="00E8207F"/>
    <w:rsid w:val="00E85BA8"/>
    <w:rsid w:val="00E93C7E"/>
    <w:rsid w:val="00EB3E65"/>
    <w:rsid w:val="00EC2FE4"/>
    <w:rsid w:val="00EC3159"/>
    <w:rsid w:val="00EC5330"/>
    <w:rsid w:val="00ED18A6"/>
    <w:rsid w:val="00ED5C7C"/>
    <w:rsid w:val="00F041B4"/>
    <w:rsid w:val="00F129B9"/>
    <w:rsid w:val="00F21996"/>
    <w:rsid w:val="00F25CFC"/>
    <w:rsid w:val="00F317BE"/>
    <w:rsid w:val="00F351D9"/>
    <w:rsid w:val="00F37429"/>
    <w:rsid w:val="00F47DC3"/>
    <w:rsid w:val="00F53122"/>
    <w:rsid w:val="00F66B44"/>
    <w:rsid w:val="00F70209"/>
    <w:rsid w:val="00F70D9E"/>
    <w:rsid w:val="00F83F85"/>
    <w:rsid w:val="00FC7563"/>
    <w:rsid w:val="00FE12DB"/>
    <w:rsid w:val="00FF2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8D989"/>
  <w15:chartTrackingRefBased/>
  <w15:docId w15:val="{462117C0-8ECB-4170-BD4F-8D39233DC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2B3"/>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Strong">
    <w:name w:val="Strong"/>
    <w:basedOn w:val="DefaultParagraphFont"/>
    <w:uiPriority w:val="22"/>
    <w:qFormat/>
    <w:rsid w:val="00F83F85"/>
    <w:rPr>
      <w:b/>
      <w:bCs/>
    </w:rPr>
  </w:style>
  <w:style w:type="paragraph" w:styleId="ListParagraph">
    <w:name w:val="List Paragraph"/>
    <w:basedOn w:val="Normal"/>
    <w:uiPriority w:val="34"/>
    <w:unhideWhenUsed/>
    <w:qFormat/>
    <w:rsid w:val="005D1B41"/>
    <w:pPr>
      <w:ind w:left="720"/>
      <w:contextualSpacing/>
    </w:pPr>
  </w:style>
  <w:style w:type="character" w:styleId="Hyperlink">
    <w:name w:val="Hyperlink"/>
    <w:basedOn w:val="DefaultParagraphFont"/>
    <w:uiPriority w:val="99"/>
    <w:semiHidden/>
    <w:unhideWhenUsed/>
    <w:rsid w:val="00D511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59302061">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84445795">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65430169">
      <w:bodyDiv w:val="1"/>
      <w:marLeft w:val="0"/>
      <w:marRight w:val="0"/>
      <w:marTop w:val="0"/>
      <w:marBottom w:val="0"/>
      <w:divBdr>
        <w:top w:val="none" w:sz="0" w:space="0" w:color="auto"/>
        <w:left w:val="none" w:sz="0" w:space="0" w:color="auto"/>
        <w:bottom w:val="none" w:sz="0" w:space="0" w:color="auto"/>
        <w:right w:val="none" w:sz="0" w:space="0" w:color="auto"/>
      </w:divBdr>
    </w:div>
    <w:div w:id="1998219553">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14D84C82B140C78706E65751371B93"/>
        <w:category>
          <w:name w:val="General"/>
          <w:gallery w:val="placeholder"/>
        </w:category>
        <w:types>
          <w:type w:val="bbPlcHdr"/>
        </w:types>
        <w:behaviors>
          <w:behavior w:val="content"/>
        </w:behaviors>
        <w:guid w:val="{74A8C55C-6781-48E6-B0B8-30441E8FD1B4}"/>
      </w:docPartPr>
      <w:docPartBody>
        <w:p w:rsidR="002B1162" w:rsidRDefault="00703E49">
          <w:pPr>
            <w:pStyle w:val="1314D84C82B140C78706E65751371B93"/>
          </w:pPr>
          <w:r>
            <w:t>Table data</w:t>
          </w:r>
        </w:p>
      </w:docPartBody>
    </w:docPart>
    <w:docPart>
      <w:docPartPr>
        <w:name w:val="28A21326DD97496FBEACC98B2F58CF25"/>
        <w:category>
          <w:name w:val="General"/>
          <w:gallery w:val="placeholder"/>
        </w:category>
        <w:types>
          <w:type w:val="bbPlcHdr"/>
        </w:types>
        <w:behaviors>
          <w:behavior w:val="content"/>
        </w:behaviors>
        <w:guid w:val="{66974534-7BDB-4760-9DA2-462A820C4636}"/>
      </w:docPartPr>
      <w:docPartBody>
        <w:p w:rsidR="002B1162" w:rsidRDefault="00703E49">
          <w:pPr>
            <w:pStyle w:val="28A21326DD97496FBEACC98B2F58CF25"/>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E49"/>
    <w:rsid w:val="000800D1"/>
    <w:rsid w:val="0020532F"/>
    <w:rsid w:val="00286CAB"/>
    <w:rsid w:val="002B1162"/>
    <w:rsid w:val="004D2516"/>
    <w:rsid w:val="00703E49"/>
    <w:rsid w:val="0072423B"/>
    <w:rsid w:val="008E2C7E"/>
    <w:rsid w:val="00C6435B"/>
    <w:rsid w:val="00CE529D"/>
    <w:rsid w:val="00CF2D50"/>
    <w:rsid w:val="00D30118"/>
    <w:rsid w:val="00E154BB"/>
    <w:rsid w:val="00E42D16"/>
    <w:rsid w:val="00FB3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1314D84C82B140C78706E65751371B93">
    <w:name w:val="1314D84C82B140C78706E65751371B93"/>
  </w:style>
  <w:style w:type="paragraph" w:customStyle="1" w:styleId="28A21326DD97496FBEACC98B2F58CF25">
    <w:name w:val="28A21326DD97496FBEACC98B2F58CF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Patel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8886</TotalTime>
  <Pages>4</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Aditya</cp:lastModifiedBy>
  <cp:revision>40</cp:revision>
  <dcterms:created xsi:type="dcterms:W3CDTF">2020-11-06T23:34:00Z</dcterms:created>
  <dcterms:modified xsi:type="dcterms:W3CDTF">2021-04-17T03:09:00Z</dcterms:modified>
</cp:coreProperties>
</file>