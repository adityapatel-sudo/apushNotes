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BE1A" w14:textId="3BE3F5C8" w:rsidR="00080C97" w:rsidRDefault="003A0F35" w:rsidP="003A0F35">
      <w:pPr>
        <w:pStyle w:val="NoSpacing"/>
        <w:jc w:val="right"/>
      </w:pPr>
      <w:r>
        <w:t>Aditya Patel</w:t>
      </w:r>
    </w:p>
    <w:p w14:paraId="6CFFA8F6" w14:textId="0AA60224" w:rsidR="00080C97" w:rsidRDefault="003A0F35" w:rsidP="003A0F35">
      <w:pPr>
        <w:pStyle w:val="NoSpacing"/>
        <w:jc w:val="right"/>
      </w:pPr>
      <w:r>
        <w:t>APUSH</w:t>
      </w:r>
    </w:p>
    <w:p w14:paraId="2701C414" w14:textId="6608FAC2" w:rsidR="00080C97" w:rsidRDefault="003A0F35" w:rsidP="003A0F35">
      <w:pPr>
        <w:pStyle w:val="NoSpacing"/>
        <w:jc w:val="right"/>
      </w:pPr>
      <w:r>
        <w:t>Period 4</w:t>
      </w:r>
    </w:p>
    <w:p w14:paraId="09CBFD86" w14:textId="0ED8F3B6" w:rsidR="007D4B2F" w:rsidRDefault="003A0F35" w:rsidP="003A0F35">
      <w:pPr>
        <w:pStyle w:val="NoSpacing"/>
        <w:jc w:val="right"/>
      </w:pPr>
      <w:r>
        <w:t>11/2/20</w:t>
      </w:r>
    </w:p>
    <w:p w14:paraId="1F7D0EC5" w14:textId="79FDB98F" w:rsidR="00080C97" w:rsidRDefault="003A0F35" w:rsidP="003A0F35">
      <w:pPr>
        <w:ind w:firstLine="0"/>
        <w:jc w:val="center"/>
      </w:pPr>
      <w:r>
        <w:t>Chapter 13 Test</w:t>
      </w:r>
    </w:p>
    <w:p w14:paraId="4F5A194C" w14:textId="15C49F42" w:rsidR="008A4CE7" w:rsidRDefault="004F3748" w:rsidP="00CE407A">
      <w:pPr>
        <w:pStyle w:val="ListParagraph"/>
        <w:numPr>
          <w:ilvl w:val="0"/>
          <w:numId w:val="18"/>
        </w:numPr>
      </w:pPr>
      <w:r>
        <w:rPr>
          <w:noProof/>
        </w:rPr>
        <mc:AlternateContent>
          <mc:Choice Requires="wps">
            <w:drawing>
              <wp:anchor distT="45720" distB="45720" distL="114300" distR="114300" simplePos="0" relativeHeight="251659264" behindDoc="0" locked="0" layoutInCell="1" allowOverlap="1" wp14:anchorId="5DD93821" wp14:editId="7D346000">
                <wp:simplePos x="0" y="0"/>
                <wp:positionH relativeFrom="column">
                  <wp:posOffset>-638175</wp:posOffset>
                </wp:positionH>
                <wp:positionV relativeFrom="paragraph">
                  <wp:posOffset>257175</wp:posOffset>
                </wp:positionV>
                <wp:extent cx="485775" cy="66389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6638925"/>
                        </a:xfrm>
                        <a:prstGeom prst="rect">
                          <a:avLst/>
                        </a:prstGeom>
                        <a:solidFill>
                          <a:srgbClr val="FFFFFF"/>
                        </a:solidFill>
                        <a:ln w="9525">
                          <a:solidFill>
                            <a:srgbClr val="000000"/>
                          </a:solidFill>
                          <a:miter lim="800000"/>
                          <a:headEnd/>
                          <a:tailEnd/>
                        </a:ln>
                      </wps:spPr>
                      <wps:txbx>
                        <w:txbxContent>
                          <w:p w14:paraId="271A427E" w14:textId="726602B5" w:rsidR="008A4CE7" w:rsidRDefault="004F3748" w:rsidP="008A4CE7">
                            <w:pPr>
                              <w:ind w:firstLine="0"/>
                            </w:pPr>
                            <w:r>
                              <w:t>11</w:t>
                            </w:r>
                          </w:p>
                          <w:p w14:paraId="4E82C38D" w14:textId="5FD038C2" w:rsidR="004F3748" w:rsidRDefault="004F3748" w:rsidP="008A4CE7">
                            <w:pPr>
                              <w:ind w:firstLine="0"/>
                            </w:pPr>
                            <w:r>
                              <w:t>23</w:t>
                            </w:r>
                          </w:p>
                          <w:p w14:paraId="521E4763" w14:textId="381FB1A5" w:rsidR="004F3748" w:rsidRDefault="004F3748" w:rsidP="008A4CE7">
                            <w:pPr>
                              <w:ind w:firstLine="0"/>
                            </w:pPr>
                            <w:r>
                              <w:t>35</w:t>
                            </w:r>
                          </w:p>
                          <w:p w14:paraId="32EEE9B3" w14:textId="21C527A3" w:rsidR="004F3748" w:rsidRDefault="004F3748" w:rsidP="008A4CE7">
                            <w:pPr>
                              <w:ind w:firstLine="0"/>
                            </w:pPr>
                            <w:r>
                              <w:t>48</w:t>
                            </w:r>
                          </w:p>
                          <w:p w14:paraId="238E66E4" w14:textId="0F2FB7AA" w:rsidR="004F3748" w:rsidRDefault="004F3748" w:rsidP="008A4CE7">
                            <w:pPr>
                              <w:ind w:firstLine="0"/>
                            </w:pPr>
                            <w:r>
                              <w:t>61</w:t>
                            </w:r>
                          </w:p>
                          <w:p w14:paraId="34A5B426" w14:textId="4EB23503" w:rsidR="004F3748" w:rsidRDefault="004F3748" w:rsidP="008A4CE7">
                            <w:pPr>
                              <w:ind w:firstLine="0"/>
                            </w:pPr>
                            <w:r>
                              <w:t>75</w:t>
                            </w:r>
                          </w:p>
                          <w:p w14:paraId="25A88F5B" w14:textId="232DE51A" w:rsidR="004F3748" w:rsidRDefault="004F3748" w:rsidP="008A4CE7">
                            <w:pPr>
                              <w:ind w:firstLine="0"/>
                            </w:pPr>
                            <w:r>
                              <w:t>89</w:t>
                            </w:r>
                          </w:p>
                          <w:p w14:paraId="32BAEC04" w14:textId="4D6FE543" w:rsidR="004F3748" w:rsidRDefault="004F3748" w:rsidP="008A4CE7">
                            <w:pPr>
                              <w:ind w:firstLine="0"/>
                            </w:pPr>
                            <w:r>
                              <w:t>104</w:t>
                            </w:r>
                          </w:p>
                          <w:p w14:paraId="58BB1EEB" w14:textId="41037939" w:rsidR="004F3748" w:rsidRDefault="004F3748" w:rsidP="008A4CE7">
                            <w:pPr>
                              <w:ind w:firstLine="0"/>
                            </w:pPr>
                            <w:r>
                              <w:t>120</w:t>
                            </w:r>
                          </w:p>
                          <w:p w14:paraId="3D4E526E" w14:textId="5522DD8E" w:rsidR="004F3748" w:rsidRDefault="004F3748" w:rsidP="008A4CE7">
                            <w:pPr>
                              <w:ind w:firstLine="0"/>
                            </w:pPr>
                            <w:r>
                              <w:t>133</w:t>
                            </w:r>
                          </w:p>
                          <w:p w14:paraId="359A6375" w14:textId="57E8CF5E" w:rsidR="004F3748" w:rsidRDefault="004F3748" w:rsidP="008A4CE7">
                            <w:pPr>
                              <w:ind w:firstLine="0"/>
                            </w:pPr>
                            <w:r>
                              <w:t>148</w:t>
                            </w:r>
                          </w:p>
                          <w:p w14:paraId="1968399E" w14:textId="2C4ABBB0" w:rsidR="004F3748" w:rsidRDefault="004F3748" w:rsidP="008A4CE7">
                            <w:pPr>
                              <w:ind w:firstLine="0"/>
                            </w:pPr>
                            <w:r>
                              <w:t>166</w:t>
                            </w:r>
                          </w:p>
                          <w:p w14:paraId="4A0F12F9" w14:textId="64FD3732" w:rsidR="004F3748" w:rsidRDefault="004F3748" w:rsidP="008A4CE7">
                            <w:pPr>
                              <w:ind w:firstLine="0"/>
                            </w:pPr>
                            <w:r>
                              <w:t>169</w:t>
                            </w:r>
                          </w:p>
                          <w:p w14:paraId="613B613D" w14:textId="3E0E4677" w:rsidR="00543E9F" w:rsidRDefault="00543E9F" w:rsidP="008A4CE7">
                            <w:pPr>
                              <w:ind w:firstLine="0"/>
                            </w:pPr>
                          </w:p>
                          <w:p w14:paraId="44B20CE3" w14:textId="59D0313A" w:rsidR="00543E9F" w:rsidRDefault="00543E9F" w:rsidP="008A4CE7">
                            <w:pPr>
                              <w:ind w:firstLine="0"/>
                            </w:pPr>
                            <w:r>
                              <w:t>14</w:t>
                            </w:r>
                          </w:p>
                          <w:p w14:paraId="409C4B7D" w14:textId="7674DD4E" w:rsidR="00543E9F" w:rsidRDefault="00543E9F" w:rsidP="008A4CE7">
                            <w:pPr>
                              <w:ind w:firstLine="0"/>
                            </w:pPr>
                            <w:r>
                              <w:t>30</w:t>
                            </w:r>
                          </w:p>
                          <w:p w14:paraId="712BB85D" w14:textId="7414F38E" w:rsidR="00543E9F" w:rsidRDefault="00543E9F" w:rsidP="008A4CE7">
                            <w:pPr>
                              <w:ind w:firstLine="0"/>
                            </w:pPr>
                            <w: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93821" id="_x0000_t202" coordsize="21600,21600" o:spt="202" path="m,l,21600r21600,l21600,xe">
                <v:stroke joinstyle="miter"/>
                <v:path gradientshapeok="t" o:connecttype="rect"/>
              </v:shapetype>
              <v:shape id="Text Box 2" o:spid="_x0000_s1026" type="#_x0000_t202" style="position:absolute;left:0;text-align:left;margin-left:-50.25pt;margin-top:20.25pt;width:38.25pt;height:52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">
                <v:textbox>
                  <w:txbxContent>
                    <w:p w14:paraId="271A427E" w14:textId="726602B5" w:rsidR="008A4CE7" w:rsidRDefault="004F3748" w:rsidP="008A4CE7">
                      <w:pPr>
                        <w:ind w:firstLine="0"/>
                      </w:pPr>
                      <w:r>
                        <w:t>11</w:t>
                      </w:r>
                    </w:p>
                    <w:p w14:paraId="4E82C38D" w14:textId="5FD038C2" w:rsidR="004F3748" w:rsidRDefault="004F3748" w:rsidP="008A4CE7">
                      <w:pPr>
                        <w:ind w:firstLine="0"/>
                      </w:pPr>
                      <w:r>
                        <w:t>23</w:t>
                      </w:r>
                    </w:p>
                    <w:p w14:paraId="521E4763" w14:textId="381FB1A5" w:rsidR="004F3748" w:rsidRDefault="004F3748" w:rsidP="008A4CE7">
                      <w:pPr>
                        <w:ind w:firstLine="0"/>
                      </w:pPr>
                      <w:r>
                        <w:t>35</w:t>
                      </w:r>
                    </w:p>
                    <w:p w14:paraId="32EEE9B3" w14:textId="21C527A3" w:rsidR="004F3748" w:rsidRDefault="004F3748" w:rsidP="008A4CE7">
                      <w:pPr>
                        <w:ind w:firstLine="0"/>
                      </w:pPr>
                      <w:r>
                        <w:t>48</w:t>
                      </w:r>
                    </w:p>
                    <w:p w14:paraId="238E66E4" w14:textId="0F2FB7AA" w:rsidR="004F3748" w:rsidRDefault="004F3748" w:rsidP="008A4CE7">
                      <w:pPr>
                        <w:ind w:firstLine="0"/>
                      </w:pPr>
                      <w:r>
                        <w:t>61</w:t>
                      </w:r>
                    </w:p>
                    <w:p w14:paraId="34A5B426" w14:textId="4EB23503" w:rsidR="004F3748" w:rsidRDefault="004F3748" w:rsidP="008A4CE7">
                      <w:pPr>
                        <w:ind w:firstLine="0"/>
                      </w:pPr>
                      <w:r>
                        <w:t>75</w:t>
                      </w:r>
                    </w:p>
                    <w:p w14:paraId="25A88F5B" w14:textId="232DE51A" w:rsidR="004F3748" w:rsidRDefault="004F3748" w:rsidP="008A4CE7">
                      <w:pPr>
                        <w:ind w:firstLine="0"/>
                      </w:pPr>
                      <w:r>
                        <w:t>89</w:t>
                      </w:r>
                    </w:p>
                    <w:p w14:paraId="32BAEC04" w14:textId="4D6FE543" w:rsidR="004F3748" w:rsidRDefault="004F3748" w:rsidP="008A4CE7">
                      <w:pPr>
                        <w:ind w:firstLine="0"/>
                      </w:pPr>
                      <w:r>
                        <w:t>104</w:t>
                      </w:r>
                    </w:p>
                    <w:p w14:paraId="58BB1EEB" w14:textId="41037939" w:rsidR="004F3748" w:rsidRDefault="004F3748" w:rsidP="008A4CE7">
                      <w:pPr>
                        <w:ind w:firstLine="0"/>
                      </w:pPr>
                      <w:r>
                        <w:t>120</w:t>
                      </w:r>
                    </w:p>
                    <w:p w14:paraId="3D4E526E" w14:textId="5522DD8E" w:rsidR="004F3748" w:rsidRDefault="004F3748" w:rsidP="008A4CE7">
                      <w:pPr>
                        <w:ind w:firstLine="0"/>
                      </w:pPr>
                      <w:r>
                        <w:t>133</w:t>
                      </w:r>
                    </w:p>
                    <w:p w14:paraId="359A6375" w14:textId="57E8CF5E" w:rsidR="004F3748" w:rsidRDefault="004F3748" w:rsidP="008A4CE7">
                      <w:pPr>
                        <w:ind w:firstLine="0"/>
                      </w:pPr>
                      <w:r>
                        <w:t>148</w:t>
                      </w:r>
                    </w:p>
                    <w:p w14:paraId="1968399E" w14:textId="2C4ABBB0" w:rsidR="004F3748" w:rsidRDefault="004F3748" w:rsidP="008A4CE7">
                      <w:pPr>
                        <w:ind w:firstLine="0"/>
                      </w:pPr>
                      <w:r>
                        <w:t>166</w:t>
                      </w:r>
                    </w:p>
                    <w:p w14:paraId="4A0F12F9" w14:textId="64FD3732" w:rsidR="004F3748" w:rsidRDefault="004F3748" w:rsidP="008A4CE7">
                      <w:pPr>
                        <w:ind w:firstLine="0"/>
                      </w:pPr>
                      <w:r>
                        <w:t>169</w:t>
                      </w:r>
                    </w:p>
                    <w:p w14:paraId="613B613D" w14:textId="3E0E4677" w:rsidR="00543E9F" w:rsidRDefault="00543E9F" w:rsidP="008A4CE7">
                      <w:pPr>
                        <w:ind w:firstLine="0"/>
                      </w:pPr>
                    </w:p>
                    <w:p w14:paraId="44B20CE3" w14:textId="59D0313A" w:rsidR="00543E9F" w:rsidRDefault="00543E9F" w:rsidP="008A4CE7">
                      <w:pPr>
                        <w:ind w:firstLine="0"/>
                      </w:pPr>
                      <w:r>
                        <w:t>14</w:t>
                      </w:r>
                    </w:p>
                    <w:p w14:paraId="409C4B7D" w14:textId="7674DD4E" w:rsidR="00543E9F" w:rsidRDefault="00543E9F" w:rsidP="008A4CE7">
                      <w:pPr>
                        <w:ind w:firstLine="0"/>
                      </w:pPr>
                      <w:r>
                        <w:t>30</w:t>
                      </w:r>
                    </w:p>
                    <w:p w14:paraId="712BB85D" w14:textId="7414F38E" w:rsidR="00543E9F" w:rsidRDefault="00543E9F" w:rsidP="008A4CE7">
                      <w:pPr>
                        <w:ind w:firstLine="0"/>
                      </w:pPr>
                      <w:r>
                        <w:t>44</w:t>
                      </w:r>
                    </w:p>
                  </w:txbxContent>
                </v:textbox>
              </v:shape>
            </w:pict>
          </mc:Fallback>
        </mc:AlternateContent>
      </w:r>
      <w:r w:rsidR="00CE407A">
        <w:t>Westward Migration</w:t>
      </w:r>
    </w:p>
    <w:p w14:paraId="2668AB53" w14:textId="4BA7D9C9" w:rsidR="00CE407A" w:rsidRDefault="00CE407A" w:rsidP="00CE407A">
      <w:pPr>
        <w:ind w:firstLine="0"/>
      </w:pPr>
      <w:r>
        <w:t xml:space="preserve">Throughout the early United States’ history, westward migration was accelerating. The American people idolized moving west, forming the </w:t>
      </w:r>
      <w:r w:rsidRPr="00CE407A">
        <w:rPr>
          <w:u w:val="single"/>
        </w:rPr>
        <w:t>Manifest Destiny</w:t>
      </w:r>
      <w:r>
        <w:t xml:space="preserve">. They envisioned an American empire with democracy and freedom spreading across the globe. Americans actively sought out to migrate westward at any opportunity. The Mexican government saw this opportunity to grow its unsettled north and gave </w:t>
      </w:r>
      <w:r w:rsidRPr="00CE407A">
        <w:rPr>
          <w:u w:val="single"/>
        </w:rPr>
        <w:t>incentives to immigration</w:t>
      </w:r>
      <w:r>
        <w:t xml:space="preserve"> to Americans. However, as Americans flooded into the Mexican Territory, tensions grew over issues of slavery and oppression by the government. The Americans in Mexico lead a rebellion, which was battered again and again by Mexican forces, but eventually managed to defeat the Mexicans at the </w:t>
      </w:r>
      <w:r w:rsidRPr="00CE407A">
        <w:rPr>
          <w:u w:val="single"/>
        </w:rPr>
        <w:t>battle of San Jacinto</w:t>
      </w:r>
      <w:r>
        <w:t>,</w:t>
      </w:r>
      <w:r w:rsidR="004F3748">
        <w:t xml:space="preserve"> and petitioned the United States to annex the newly-made republic in Texas. Another destination for American migrants was the West coast. Starting 1840, hundreds of thousands traveled across the </w:t>
      </w:r>
      <w:r w:rsidR="004F3748" w:rsidRPr="004F3748">
        <w:rPr>
          <w:u w:val="single"/>
        </w:rPr>
        <w:t>Oregon Trail</w:t>
      </w:r>
      <w:r w:rsidR="004F3748">
        <w:t xml:space="preserve"> in hopes to take advantage of new economic opportunity. These American migrants did as their ancestors did and took a leap of faith to start a new life westward.</w:t>
      </w:r>
    </w:p>
    <w:p w14:paraId="015ACB77" w14:textId="455B280F" w:rsidR="004F3748" w:rsidRDefault="00696135" w:rsidP="004F3748">
      <w:pPr>
        <w:pStyle w:val="ListParagraph"/>
        <w:numPr>
          <w:ilvl w:val="0"/>
          <w:numId w:val="18"/>
        </w:numPr>
      </w:pPr>
      <w:r>
        <w:t>Territorial Expansion</w:t>
      </w:r>
    </w:p>
    <w:p w14:paraId="551CA75B" w14:textId="01437863" w:rsidR="00696135" w:rsidRDefault="00696135" w:rsidP="00696135">
      <w:pPr>
        <w:ind w:firstLine="0"/>
      </w:pPr>
      <w:r>
        <w:t xml:space="preserve">Before this westward migration, however, </w:t>
      </w:r>
      <w:r w:rsidR="005B44F3">
        <w:t xml:space="preserve">the United States had to acquire the territory. The Democrats, the party of the frontier, won the 1844 election and </w:t>
      </w:r>
      <w:r w:rsidR="005B44F3" w:rsidRPr="005B44F3">
        <w:rPr>
          <w:u w:val="single"/>
        </w:rPr>
        <w:t>James Polk</w:t>
      </w:r>
      <w:r w:rsidR="005B44F3">
        <w:t xml:space="preserve"> became president. He won on the promise of expanding America westward by settling disputes over the Oregon </w:t>
      </w:r>
      <w:r w:rsidR="00BC7D72">
        <w:rPr>
          <w:noProof/>
        </w:rPr>
        <w:lastRenderedPageBreak/>
        <mc:AlternateContent>
          <mc:Choice Requires="wps">
            <w:drawing>
              <wp:anchor distT="45720" distB="45720" distL="114300" distR="114300" simplePos="0" relativeHeight="251661312" behindDoc="0" locked="0" layoutInCell="1" allowOverlap="1" wp14:anchorId="00DB32D5" wp14:editId="5542EB67">
                <wp:simplePos x="0" y="0"/>
                <wp:positionH relativeFrom="column">
                  <wp:posOffset>-704850</wp:posOffset>
                </wp:positionH>
                <wp:positionV relativeFrom="paragraph">
                  <wp:posOffset>0</wp:posOffset>
                </wp:positionV>
                <wp:extent cx="485775" cy="86391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8639175"/>
                        </a:xfrm>
                        <a:prstGeom prst="rect">
                          <a:avLst/>
                        </a:prstGeom>
                        <a:solidFill>
                          <a:srgbClr val="FFFFFF"/>
                        </a:solidFill>
                        <a:ln w="9525">
                          <a:solidFill>
                            <a:srgbClr val="000000"/>
                          </a:solidFill>
                          <a:miter lim="800000"/>
                          <a:headEnd/>
                          <a:tailEnd/>
                        </a:ln>
                      </wps:spPr>
                      <wps:txbx>
                        <w:txbxContent>
                          <w:p w14:paraId="732E4DB8" w14:textId="0B734C7E" w:rsidR="00543E9F" w:rsidRDefault="00543E9F" w:rsidP="00BC7D72">
                            <w:pPr>
                              <w:ind w:firstLine="0"/>
                            </w:pPr>
                            <w:r>
                              <w:t>60</w:t>
                            </w:r>
                          </w:p>
                          <w:p w14:paraId="3BD353B1" w14:textId="62D07BE8" w:rsidR="00BC7D72" w:rsidRDefault="00543E9F" w:rsidP="00BC7D72">
                            <w:pPr>
                              <w:ind w:firstLine="0"/>
                            </w:pPr>
                            <w:r>
                              <w:t>73</w:t>
                            </w:r>
                          </w:p>
                          <w:p w14:paraId="495EDAAB" w14:textId="16F44E79" w:rsidR="00543E9F" w:rsidRDefault="00543E9F" w:rsidP="00BC7D72">
                            <w:pPr>
                              <w:ind w:firstLine="0"/>
                            </w:pPr>
                            <w:r>
                              <w:t>89</w:t>
                            </w:r>
                          </w:p>
                          <w:p w14:paraId="5B998532" w14:textId="6B65ECB3" w:rsidR="00543E9F" w:rsidRDefault="00543E9F" w:rsidP="00BC7D72">
                            <w:pPr>
                              <w:ind w:firstLine="0"/>
                            </w:pPr>
                            <w:r>
                              <w:t>105</w:t>
                            </w:r>
                          </w:p>
                          <w:p w14:paraId="4036924D" w14:textId="1D2278FF" w:rsidR="00543E9F" w:rsidRDefault="00543E9F" w:rsidP="00BC7D72">
                            <w:pPr>
                              <w:ind w:firstLine="0"/>
                            </w:pPr>
                            <w:r>
                              <w:t>126</w:t>
                            </w:r>
                          </w:p>
                          <w:p w14:paraId="4E8899CA" w14:textId="638D7DE2" w:rsidR="00543E9F" w:rsidRDefault="00543E9F" w:rsidP="00BC7D72">
                            <w:pPr>
                              <w:ind w:firstLine="0"/>
                            </w:pPr>
                            <w:r>
                              <w:t>137</w:t>
                            </w:r>
                          </w:p>
                          <w:p w14:paraId="4623408F" w14:textId="2106302C" w:rsidR="00543E9F" w:rsidRDefault="00543E9F" w:rsidP="00BC7D72">
                            <w:pPr>
                              <w:ind w:firstLine="0"/>
                            </w:pPr>
                            <w:r>
                              <w:t>152</w:t>
                            </w:r>
                          </w:p>
                          <w:p w14:paraId="0572BAA4" w14:textId="2D4292FA" w:rsidR="00543E9F" w:rsidRDefault="00543E9F" w:rsidP="00BC7D72">
                            <w:pPr>
                              <w:ind w:firstLine="0"/>
                            </w:pPr>
                            <w:r>
                              <w:t>165</w:t>
                            </w:r>
                          </w:p>
                          <w:p w14:paraId="6E0D4946" w14:textId="614A3691" w:rsidR="00543E9F" w:rsidRDefault="00543E9F" w:rsidP="00BC7D72">
                            <w:pPr>
                              <w:ind w:firstLine="0"/>
                            </w:pPr>
                            <w:r>
                              <w:t>166</w:t>
                            </w:r>
                          </w:p>
                          <w:p w14:paraId="771C4CBD" w14:textId="13B8D65D" w:rsidR="00543E9F" w:rsidRDefault="00543E9F" w:rsidP="00BC7D72">
                            <w:pPr>
                              <w:ind w:firstLine="0"/>
                            </w:pPr>
                          </w:p>
                          <w:p w14:paraId="3504703F" w14:textId="2D172277" w:rsidR="00543E9F" w:rsidRDefault="00543E9F" w:rsidP="00BC7D72">
                            <w:pPr>
                              <w:ind w:firstLine="0"/>
                            </w:pPr>
                            <w:r>
                              <w:t>15</w:t>
                            </w:r>
                          </w:p>
                          <w:p w14:paraId="6B91ED32" w14:textId="0E14AD44" w:rsidR="00543E9F" w:rsidRDefault="00543E9F" w:rsidP="00BC7D72">
                            <w:pPr>
                              <w:ind w:firstLine="0"/>
                            </w:pPr>
                            <w:r>
                              <w:t>28</w:t>
                            </w:r>
                          </w:p>
                          <w:p w14:paraId="4A47D30F" w14:textId="2D5558B5" w:rsidR="00543E9F" w:rsidRDefault="00543E9F" w:rsidP="00BC7D72">
                            <w:pPr>
                              <w:ind w:firstLine="0"/>
                            </w:pPr>
                            <w:r>
                              <w:t>45</w:t>
                            </w:r>
                          </w:p>
                          <w:p w14:paraId="3E38EB00" w14:textId="281521BA" w:rsidR="00543E9F" w:rsidRDefault="00543E9F" w:rsidP="00BC7D72">
                            <w:pPr>
                              <w:ind w:firstLine="0"/>
                            </w:pPr>
                            <w:r>
                              <w:t>61</w:t>
                            </w:r>
                          </w:p>
                          <w:p w14:paraId="4DBBAB52" w14:textId="5DC675A4" w:rsidR="00543E9F" w:rsidRDefault="00543E9F" w:rsidP="00BC7D72">
                            <w:pPr>
                              <w:ind w:firstLine="0"/>
                            </w:pPr>
                            <w:r>
                              <w:t>77</w:t>
                            </w:r>
                          </w:p>
                          <w:p w14:paraId="219BF6D0" w14:textId="48109279" w:rsidR="00543E9F" w:rsidRDefault="00543E9F" w:rsidP="00BC7D72">
                            <w:pPr>
                              <w:ind w:firstLine="0"/>
                            </w:pPr>
                            <w:r>
                              <w:t>94</w:t>
                            </w:r>
                          </w:p>
                          <w:p w14:paraId="3ED01A40" w14:textId="6B83C9FA" w:rsidR="00543E9F" w:rsidRDefault="00543E9F" w:rsidP="00BC7D72">
                            <w:pPr>
                              <w:ind w:firstLine="0"/>
                            </w:pPr>
                            <w:r>
                              <w:t>111</w:t>
                            </w:r>
                          </w:p>
                          <w:p w14:paraId="39E87C53" w14:textId="2297A747" w:rsidR="00543E9F" w:rsidRDefault="00543E9F" w:rsidP="00BC7D72">
                            <w:pPr>
                              <w:ind w:firstLine="0"/>
                            </w:pPr>
                            <w:r>
                              <w:t>126</w:t>
                            </w:r>
                          </w:p>
                          <w:p w14:paraId="2EF9118E" w14:textId="54D48B4E" w:rsidR="00543E9F" w:rsidRDefault="00543E9F" w:rsidP="00BC7D72">
                            <w:pPr>
                              <w:ind w:firstLine="0"/>
                            </w:pPr>
                            <w:r>
                              <w:t>139</w:t>
                            </w:r>
                          </w:p>
                          <w:p w14:paraId="78F10BCB" w14:textId="2231C33E" w:rsidR="00543E9F" w:rsidRDefault="00543E9F" w:rsidP="00BC7D72">
                            <w:pPr>
                              <w:ind w:firstLine="0"/>
                            </w:pPr>
                            <w:r>
                              <w:t>152</w:t>
                            </w:r>
                          </w:p>
                          <w:p w14:paraId="6A1BF597" w14:textId="570E2949" w:rsidR="00543E9F" w:rsidRDefault="00543E9F" w:rsidP="00BC7D72">
                            <w:pPr>
                              <w:ind w:firstLine="0"/>
                            </w:pPr>
                            <w:r>
                              <w:t>165</w:t>
                            </w:r>
                          </w:p>
                          <w:p w14:paraId="5552B62D" w14:textId="1EBF0ADA" w:rsidR="00543E9F" w:rsidRDefault="00543E9F" w:rsidP="00BC7D72">
                            <w:pPr>
                              <w:ind w:firstLine="0"/>
                            </w:pPr>
                            <w:r>
                              <w:t>168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B32D5" id="_x0000_s1027" type="#_x0000_t202" style="position:absolute;margin-left:-55.5pt;margin-top:0;width:38.25pt;height:68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">
                <v:textbox>
                  <w:txbxContent>
                    <w:p w14:paraId="732E4DB8" w14:textId="0B734C7E" w:rsidR="00543E9F" w:rsidRDefault="00543E9F" w:rsidP="00BC7D72">
                      <w:pPr>
                        <w:ind w:firstLine="0"/>
                      </w:pPr>
                      <w:r>
                        <w:t>60</w:t>
                      </w:r>
                    </w:p>
                    <w:p w14:paraId="3BD353B1" w14:textId="62D07BE8" w:rsidR="00BC7D72" w:rsidRDefault="00543E9F" w:rsidP="00BC7D72">
                      <w:pPr>
                        <w:ind w:firstLine="0"/>
                      </w:pPr>
                      <w:r>
                        <w:t>73</w:t>
                      </w:r>
                    </w:p>
                    <w:p w14:paraId="495EDAAB" w14:textId="16F44E79" w:rsidR="00543E9F" w:rsidRDefault="00543E9F" w:rsidP="00BC7D72">
                      <w:pPr>
                        <w:ind w:firstLine="0"/>
                      </w:pPr>
                      <w:r>
                        <w:t>89</w:t>
                      </w:r>
                    </w:p>
                    <w:p w14:paraId="5B998532" w14:textId="6B65ECB3" w:rsidR="00543E9F" w:rsidRDefault="00543E9F" w:rsidP="00BC7D72">
                      <w:pPr>
                        <w:ind w:firstLine="0"/>
                      </w:pPr>
                      <w:r>
                        <w:t>105</w:t>
                      </w:r>
                    </w:p>
                    <w:p w14:paraId="4036924D" w14:textId="1D2278FF" w:rsidR="00543E9F" w:rsidRDefault="00543E9F" w:rsidP="00BC7D72">
                      <w:pPr>
                        <w:ind w:firstLine="0"/>
                      </w:pPr>
                      <w:r>
                        <w:t>126</w:t>
                      </w:r>
                    </w:p>
                    <w:p w14:paraId="4E8899CA" w14:textId="638D7DE2" w:rsidR="00543E9F" w:rsidRDefault="00543E9F" w:rsidP="00BC7D72">
                      <w:pPr>
                        <w:ind w:firstLine="0"/>
                      </w:pPr>
                      <w:r>
                        <w:t>137</w:t>
                      </w:r>
                    </w:p>
                    <w:p w14:paraId="4623408F" w14:textId="2106302C" w:rsidR="00543E9F" w:rsidRDefault="00543E9F" w:rsidP="00BC7D72">
                      <w:pPr>
                        <w:ind w:firstLine="0"/>
                      </w:pPr>
                      <w:r>
                        <w:t>152</w:t>
                      </w:r>
                    </w:p>
                    <w:p w14:paraId="0572BAA4" w14:textId="2D4292FA" w:rsidR="00543E9F" w:rsidRDefault="00543E9F" w:rsidP="00BC7D72">
                      <w:pPr>
                        <w:ind w:firstLine="0"/>
                      </w:pPr>
                      <w:r>
                        <w:t>165</w:t>
                      </w:r>
                    </w:p>
                    <w:p w14:paraId="6E0D4946" w14:textId="614A3691" w:rsidR="00543E9F" w:rsidRDefault="00543E9F" w:rsidP="00BC7D72">
                      <w:pPr>
                        <w:ind w:firstLine="0"/>
                      </w:pPr>
                      <w:r>
                        <w:t>166</w:t>
                      </w:r>
                    </w:p>
                    <w:p w14:paraId="771C4CBD" w14:textId="13B8D65D" w:rsidR="00543E9F" w:rsidRDefault="00543E9F" w:rsidP="00BC7D72">
                      <w:pPr>
                        <w:ind w:firstLine="0"/>
                      </w:pPr>
                    </w:p>
                    <w:p w14:paraId="3504703F" w14:textId="2D172277" w:rsidR="00543E9F" w:rsidRDefault="00543E9F" w:rsidP="00BC7D72">
                      <w:pPr>
                        <w:ind w:firstLine="0"/>
                      </w:pPr>
                      <w:r>
                        <w:t>15</w:t>
                      </w:r>
                    </w:p>
                    <w:p w14:paraId="6B91ED32" w14:textId="0E14AD44" w:rsidR="00543E9F" w:rsidRDefault="00543E9F" w:rsidP="00BC7D72">
                      <w:pPr>
                        <w:ind w:firstLine="0"/>
                      </w:pPr>
                      <w:r>
                        <w:t>28</w:t>
                      </w:r>
                    </w:p>
                    <w:p w14:paraId="4A47D30F" w14:textId="2D5558B5" w:rsidR="00543E9F" w:rsidRDefault="00543E9F" w:rsidP="00BC7D72">
                      <w:pPr>
                        <w:ind w:firstLine="0"/>
                      </w:pPr>
                      <w:r>
                        <w:t>45</w:t>
                      </w:r>
                    </w:p>
                    <w:p w14:paraId="3E38EB00" w14:textId="281521BA" w:rsidR="00543E9F" w:rsidRDefault="00543E9F" w:rsidP="00BC7D72">
                      <w:pPr>
                        <w:ind w:firstLine="0"/>
                      </w:pPr>
                      <w:r>
                        <w:t>61</w:t>
                      </w:r>
                    </w:p>
                    <w:p w14:paraId="4DBBAB52" w14:textId="5DC675A4" w:rsidR="00543E9F" w:rsidRDefault="00543E9F" w:rsidP="00BC7D72">
                      <w:pPr>
                        <w:ind w:firstLine="0"/>
                      </w:pPr>
                      <w:r>
                        <w:t>77</w:t>
                      </w:r>
                    </w:p>
                    <w:p w14:paraId="219BF6D0" w14:textId="48109279" w:rsidR="00543E9F" w:rsidRDefault="00543E9F" w:rsidP="00BC7D72">
                      <w:pPr>
                        <w:ind w:firstLine="0"/>
                      </w:pPr>
                      <w:r>
                        <w:t>94</w:t>
                      </w:r>
                    </w:p>
                    <w:p w14:paraId="3ED01A40" w14:textId="6B83C9FA" w:rsidR="00543E9F" w:rsidRDefault="00543E9F" w:rsidP="00BC7D72">
                      <w:pPr>
                        <w:ind w:firstLine="0"/>
                      </w:pPr>
                      <w:r>
                        <w:t>111</w:t>
                      </w:r>
                    </w:p>
                    <w:p w14:paraId="39E87C53" w14:textId="2297A747" w:rsidR="00543E9F" w:rsidRDefault="00543E9F" w:rsidP="00BC7D72">
                      <w:pPr>
                        <w:ind w:firstLine="0"/>
                      </w:pPr>
                      <w:r>
                        <w:t>126</w:t>
                      </w:r>
                    </w:p>
                    <w:p w14:paraId="2EF9118E" w14:textId="54D48B4E" w:rsidR="00543E9F" w:rsidRDefault="00543E9F" w:rsidP="00BC7D72">
                      <w:pPr>
                        <w:ind w:firstLine="0"/>
                      </w:pPr>
                      <w:r>
                        <w:t>139</w:t>
                      </w:r>
                    </w:p>
                    <w:p w14:paraId="78F10BCB" w14:textId="2231C33E" w:rsidR="00543E9F" w:rsidRDefault="00543E9F" w:rsidP="00BC7D72">
                      <w:pPr>
                        <w:ind w:firstLine="0"/>
                      </w:pPr>
                      <w:r>
                        <w:t>152</w:t>
                      </w:r>
                    </w:p>
                    <w:p w14:paraId="6A1BF597" w14:textId="570E2949" w:rsidR="00543E9F" w:rsidRDefault="00543E9F" w:rsidP="00BC7D72">
                      <w:pPr>
                        <w:ind w:firstLine="0"/>
                      </w:pPr>
                      <w:r>
                        <w:t>165</w:t>
                      </w:r>
                    </w:p>
                    <w:p w14:paraId="5552B62D" w14:textId="1EBF0ADA" w:rsidR="00543E9F" w:rsidRDefault="00543E9F" w:rsidP="00BC7D72">
                      <w:pPr>
                        <w:ind w:firstLine="0"/>
                      </w:pPr>
                      <w:r>
                        <w:t>168</w:t>
                      </w:r>
                    </w:p>
                  </w:txbxContent>
                </v:textbox>
              </v:shape>
            </w:pict>
          </mc:Fallback>
        </mc:AlternateContent>
      </w:r>
      <w:r w:rsidR="005B44F3">
        <w:t>territory and</w:t>
      </w:r>
      <w:r w:rsidR="005B44F3" w:rsidRPr="005B44F3">
        <w:t xml:space="preserve"> </w:t>
      </w:r>
      <w:r w:rsidR="005B44F3">
        <w:t>annexing Texas</w:t>
      </w:r>
      <w:r w:rsidR="005B44F3">
        <w:t xml:space="preserve">. </w:t>
      </w:r>
      <w:r w:rsidR="0088393F">
        <w:t xml:space="preserve">He quickly </w:t>
      </w:r>
      <w:r w:rsidR="00AA25E2">
        <w:t>worked</w:t>
      </w:r>
      <w:r w:rsidR="00BC7D72">
        <w:t xml:space="preserve"> trying to fix the Oregon border, and</w:t>
      </w:r>
      <w:r w:rsidR="0088393F">
        <w:t xml:space="preserve"> after a brief rising of tensions</w:t>
      </w:r>
      <w:r w:rsidR="00BC7D72">
        <w:t xml:space="preserve"> with Britain and Canada</w:t>
      </w:r>
      <w:r w:rsidR="0088393F">
        <w:t>,</w:t>
      </w:r>
      <w:r w:rsidR="00AA25E2">
        <w:t xml:space="preserve"> brought</w:t>
      </w:r>
      <w:r w:rsidR="0088393F">
        <w:t xml:space="preserve"> </w:t>
      </w:r>
      <w:r w:rsidR="0088393F" w:rsidRPr="00BC7D72">
        <w:rPr>
          <w:u w:val="single"/>
        </w:rPr>
        <w:t>compromise</w:t>
      </w:r>
      <w:r w:rsidR="00AA25E2">
        <w:rPr>
          <w:u w:val="single"/>
        </w:rPr>
        <w:t>s</w:t>
      </w:r>
      <w:r w:rsidR="00BC7D72" w:rsidRPr="00BC7D72">
        <w:rPr>
          <w:u w:val="single"/>
        </w:rPr>
        <w:t xml:space="preserve"> over Oregon</w:t>
      </w:r>
      <w:r w:rsidR="00BC7D72">
        <w:rPr>
          <w:u w:val="single"/>
        </w:rPr>
        <w:t xml:space="preserve">, </w:t>
      </w:r>
      <w:r w:rsidR="00BC7D72">
        <w:t xml:space="preserve">securing land for the settlement of Americans. He then turned to the Southwest. Polk had annexed Texas in 1845, but this resulted in Mexico severing diplomatic ties, and new border disputes rising. As Polk and Americans begin to desire California and the southwest from Mexico, he began </w:t>
      </w:r>
      <w:r w:rsidR="00BC7D72" w:rsidRPr="00BC7D72">
        <w:rPr>
          <w:u w:val="single"/>
        </w:rPr>
        <w:t>the Mexican War</w:t>
      </w:r>
      <w:r w:rsidR="00BC7D72">
        <w:rPr>
          <w:u w:val="single"/>
        </w:rPr>
        <w:t xml:space="preserve"> </w:t>
      </w:r>
      <w:r w:rsidR="00BC7D72">
        <w:t xml:space="preserve">in </w:t>
      </w:r>
      <w:r w:rsidR="00493CE1">
        <w:t>1846</w:t>
      </w:r>
      <w:r w:rsidR="00BC7D72">
        <w:t xml:space="preserve">. This war was a decisive victory for the Americans, </w:t>
      </w:r>
      <w:r w:rsidR="00493CE1">
        <w:t>who were aided with revolution in California. Mexico had no choice but to concede California and the Southwest in the Treaty of Guadalupe Hidalgo of 1848, opening Western territories for willing American settlers.</w:t>
      </w:r>
    </w:p>
    <w:p w14:paraId="3BBBB7E4" w14:textId="1F5C4CD9" w:rsidR="00493CE1" w:rsidRDefault="00493CE1" w:rsidP="00493CE1">
      <w:pPr>
        <w:pStyle w:val="ListParagraph"/>
        <w:numPr>
          <w:ilvl w:val="0"/>
          <w:numId w:val="18"/>
        </w:numPr>
      </w:pPr>
      <w:r>
        <w:t>Sectionalism Grows</w:t>
      </w:r>
    </w:p>
    <w:p w14:paraId="32FCDE33" w14:textId="19A4416E" w:rsidR="00493CE1" w:rsidRDefault="000C41F9" w:rsidP="00493CE1">
      <w:pPr>
        <w:ind w:firstLine="0"/>
      </w:pPr>
      <w:r>
        <w:t xml:space="preserve">The 1850s and 1840s </w:t>
      </w:r>
      <w:r w:rsidR="00B93C09">
        <w:t xml:space="preserve">were times of unprecedented divisions in the United States. As reform movements grew in strength and anti-slavery advocates were voted into Congress, </w:t>
      </w:r>
      <w:r w:rsidR="00E65BC8">
        <w:t xml:space="preserve">attempts to limit the spread of slavery grew. The </w:t>
      </w:r>
      <w:r w:rsidR="00E65BC8" w:rsidRPr="00E65BC8">
        <w:rPr>
          <w:u w:val="single"/>
        </w:rPr>
        <w:t>Wilmot Proviso</w:t>
      </w:r>
      <w:r w:rsidR="00E65BC8">
        <w:t xml:space="preserve"> was the first law to attempt to prohibit slavery in new territories in 1846.</w:t>
      </w:r>
      <w:r w:rsidR="00AA25E2">
        <w:t xml:space="preserve"> Unsuccessful, it inspired movements to ban slavery in DC. It also began a fierce opposition from the South. By 1850, tensions were extremely high, and Clay attempted to diffuse some with his </w:t>
      </w:r>
      <w:r w:rsidR="00AA25E2" w:rsidRPr="00AA25E2">
        <w:rPr>
          <w:u w:val="single"/>
        </w:rPr>
        <w:t>Omnibus Bill</w:t>
      </w:r>
      <w:r w:rsidR="00AA25E2">
        <w:t xml:space="preserve"> to admit California as a state, allow slavery in territories, ban slavery in DC, and create a </w:t>
      </w:r>
      <w:r w:rsidR="00AA25E2" w:rsidRPr="00AA25E2">
        <w:t>Fugitive Slave Law</w:t>
      </w:r>
      <w:r w:rsidR="00AA25E2">
        <w:t xml:space="preserve">. This bill was broken up into sections and passed. </w:t>
      </w:r>
      <w:r w:rsidR="001947BB" w:rsidRPr="001947BB">
        <w:rPr>
          <w:u w:val="single"/>
        </w:rPr>
        <w:t>The Free- Soil Ideology</w:t>
      </w:r>
      <w:r w:rsidR="001947BB">
        <w:t xml:space="preserve"> of the North demonized the South as aristocratic and accusing them of removing freedom and removing power from poorer whites. The Southerners turned around to accuse the North of orchestrating slave uprisings and destroy capitalist in their “</w:t>
      </w:r>
      <w:r w:rsidR="001947BB" w:rsidRPr="001947BB">
        <w:rPr>
          <w:u w:val="single"/>
        </w:rPr>
        <w:t>Slave Power Conspiracy</w:t>
      </w:r>
      <w:r w:rsidR="001947BB">
        <w:t>”.</w:t>
      </w:r>
      <w:r w:rsidR="00AA25E2">
        <w:t xml:space="preserve"> </w:t>
      </w:r>
      <w:r w:rsidR="001947BB">
        <w:t>These divisions all brought America closer and closer to war.</w:t>
      </w:r>
    </w:p>
    <w:p w14:paraId="4D6EC6D1" w14:textId="77777777" w:rsidR="000E135E" w:rsidRDefault="000E135E" w:rsidP="00493CE1">
      <w:pPr>
        <w:ind w:firstLine="0"/>
      </w:pPr>
    </w:p>
    <w:p w14:paraId="31108CC5" w14:textId="7C2F1D83" w:rsidR="000E135E" w:rsidRDefault="000E135E" w:rsidP="000E135E">
      <w:pPr>
        <w:pStyle w:val="ListParagraph"/>
        <w:numPr>
          <w:ilvl w:val="0"/>
          <w:numId w:val="18"/>
        </w:numPr>
      </w:pPr>
      <w:r>
        <w:rPr>
          <w:noProof/>
        </w:rPr>
        <w:lastRenderedPageBreak/>
        <mc:AlternateContent>
          <mc:Choice Requires="wps">
            <w:drawing>
              <wp:anchor distT="45720" distB="45720" distL="114300" distR="114300" simplePos="0" relativeHeight="251663360" behindDoc="0" locked="0" layoutInCell="1" allowOverlap="1" wp14:anchorId="59117E90" wp14:editId="468BAF6F">
                <wp:simplePos x="0" y="0"/>
                <wp:positionH relativeFrom="column">
                  <wp:posOffset>-590550</wp:posOffset>
                </wp:positionH>
                <wp:positionV relativeFrom="paragraph">
                  <wp:posOffset>9525</wp:posOffset>
                </wp:positionV>
                <wp:extent cx="438150" cy="854392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8543925"/>
                        </a:xfrm>
                        <a:prstGeom prst="rect">
                          <a:avLst/>
                        </a:prstGeom>
                        <a:solidFill>
                          <a:srgbClr val="FFFFFF"/>
                        </a:solidFill>
                        <a:ln w="9525">
                          <a:solidFill>
                            <a:srgbClr val="000000"/>
                          </a:solidFill>
                          <a:miter lim="800000"/>
                          <a:headEnd/>
                          <a:tailEnd/>
                        </a:ln>
                      </wps:spPr>
                      <wps:txbx>
                        <w:txbxContent>
                          <w:p w14:paraId="53E0431E" w14:textId="22100B63" w:rsidR="001947BB" w:rsidRDefault="001947BB" w:rsidP="001947BB">
                            <w:pPr>
                              <w:ind w:firstLine="0"/>
                            </w:pPr>
                          </w:p>
                          <w:p w14:paraId="5C91A5A9" w14:textId="1F025CE3" w:rsidR="00543E9F" w:rsidRDefault="00543E9F" w:rsidP="001947BB">
                            <w:pPr>
                              <w:ind w:firstLine="0"/>
                            </w:pPr>
                            <w:r>
                              <w:t>16</w:t>
                            </w:r>
                          </w:p>
                          <w:p w14:paraId="38B24403" w14:textId="0CF54E18" w:rsidR="00543E9F" w:rsidRDefault="00543E9F" w:rsidP="001947BB">
                            <w:pPr>
                              <w:ind w:firstLine="0"/>
                            </w:pPr>
                            <w:r>
                              <w:t>32</w:t>
                            </w:r>
                          </w:p>
                          <w:p w14:paraId="39C1AF62" w14:textId="09599A44" w:rsidR="00543E9F" w:rsidRDefault="00543E9F" w:rsidP="001947BB">
                            <w:pPr>
                              <w:ind w:firstLine="0"/>
                            </w:pPr>
                            <w:r>
                              <w:t>49</w:t>
                            </w:r>
                          </w:p>
                          <w:p w14:paraId="4D7FE876" w14:textId="0DA6CBFA" w:rsidR="00543E9F" w:rsidRDefault="00543E9F" w:rsidP="001947BB">
                            <w:pPr>
                              <w:ind w:firstLine="0"/>
                            </w:pPr>
                            <w:r>
                              <w:t>63</w:t>
                            </w:r>
                          </w:p>
                          <w:p w14:paraId="52EBF249" w14:textId="2875C26B" w:rsidR="00543E9F" w:rsidRDefault="00543E9F" w:rsidP="001947BB">
                            <w:pPr>
                              <w:ind w:firstLine="0"/>
                            </w:pPr>
                            <w:r>
                              <w:t>79</w:t>
                            </w:r>
                          </w:p>
                          <w:p w14:paraId="48B04E06" w14:textId="77D611B5" w:rsidR="00543E9F" w:rsidRDefault="00543E9F" w:rsidP="001947BB">
                            <w:pPr>
                              <w:ind w:firstLine="0"/>
                            </w:pPr>
                            <w:r>
                              <w:t>97</w:t>
                            </w:r>
                          </w:p>
                          <w:p w14:paraId="6A724B88" w14:textId="17CBB9B6" w:rsidR="00543E9F" w:rsidRDefault="00543E9F" w:rsidP="001947BB">
                            <w:pPr>
                              <w:ind w:firstLine="0"/>
                            </w:pPr>
                            <w:r>
                              <w:t>110</w:t>
                            </w:r>
                          </w:p>
                          <w:p w14:paraId="7DA02898" w14:textId="4C23070E" w:rsidR="00543E9F" w:rsidRDefault="00543E9F" w:rsidP="001947BB">
                            <w:pPr>
                              <w:ind w:firstLine="0"/>
                            </w:pPr>
                            <w:r>
                              <w:t>125</w:t>
                            </w:r>
                          </w:p>
                          <w:p w14:paraId="76D27E12" w14:textId="4C392713" w:rsidR="00543E9F" w:rsidRDefault="00543E9F" w:rsidP="001947BB">
                            <w:pPr>
                              <w:ind w:firstLine="0"/>
                            </w:pPr>
                            <w:r>
                              <w:t>139</w:t>
                            </w:r>
                          </w:p>
                          <w:p w14:paraId="479CDAF8" w14:textId="261DA82A" w:rsidR="00543E9F" w:rsidRDefault="00543E9F" w:rsidP="001947BB">
                            <w:pPr>
                              <w:ind w:firstLine="0"/>
                            </w:pPr>
                            <w:r>
                              <w:t>155</w:t>
                            </w:r>
                          </w:p>
                          <w:p w14:paraId="5AC91A83" w14:textId="71EF8A2F" w:rsidR="00543E9F" w:rsidRDefault="00543E9F" w:rsidP="001947BB">
                            <w:pPr>
                              <w:ind w:firstLine="0"/>
                            </w:pPr>
                            <w:r>
                              <w:t>165</w:t>
                            </w:r>
                          </w:p>
                          <w:p w14:paraId="5C3854F6" w14:textId="77777777" w:rsidR="00543E9F" w:rsidRDefault="00543E9F" w:rsidP="001947BB">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17E90" id="Text Box 3" o:spid="_x0000_s1028" type="#_x0000_t202" style="position:absolute;left:0;text-align:left;margin-left:-46.5pt;margin-top:.75pt;width:34.5pt;height:67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">
                <v:textbox>
                  <w:txbxContent>
                    <w:p w14:paraId="53E0431E" w14:textId="22100B63" w:rsidR="001947BB" w:rsidRDefault="001947BB" w:rsidP="001947BB">
                      <w:pPr>
                        <w:ind w:firstLine="0"/>
                      </w:pPr>
                    </w:p>
                    <w:p w14:paraId="5C91A5A9" w14:textId="1F025CE3" w:rsidR="00543E9F" w:rsidRDefault="00543E9F" w:rsidP="001947BB">
                      <w:pPr>
                        <w:ind w:firstLine="0"/>
                      </w:pPr>
                      <w:r>
                        <w:t>16</w:t>
                      </w:r>
                    </w:p>
                    <w:p w14:paraId="38B24403" w14:textId="0CF54E18" w:rsidR="00543E9F" w:rsidRDefault="00543E9F" w:rsidP="001947BB">
                      <w:pPr>
                        <w:ind w:firstLine="0"/>
                      </w:pPr>
                      <w:r>
                        <w:t>32</w:t>
                      </w:r>
                    </w:p>
                    <w:p w14:paraId="39C1AF62" w14:textId="09599A44" w:rsidR="00543E9F" w:rsidRDefault="00543E9F" w:rsidP="001947BB">
                      <w:pPr>
                        <w:ind w:firstLine="0"/>
                      </w:pPr>
                      <w:r>
                        <w:t>49</w:t>
                      </w:r>
                    </w:p>
                    <w:p w14:paraId="4D7FE876" w14:textId="0DA6CBFA" w:rsidR="00543E9F" w:rsidRDefault="00543E9F" w:rsidP="001947BB">
                      <w:pPr>
                        <w:ind w:firstLine="0"/>
                      </w:pPr>
                      <w:r>
                        <w:t>63</w:t>
                      </w:r>
                    </w:p>
                    <w:p w14:paraId="52EBF249" w14:textId="2875C26B" w:rsidR="00543E9F" w:rsidRDefault="00543E9F" w:rsidP="001947BB">
                      <w:pPr>
                        <w:ind w:firstLine="0"/>
                      </w:pPr>
                      <w:r>
                        <w:t>79</w:t>
                      </w:r>
                    </w:p>
                    <w:p w14:paraId="48B04E06" w14:textId="77D611B5" w:rsidR="00543E9F" w:rsidRDefault="00543E9F" w:rsidP="001947BB">
                      <w:pPr>
                        <w:ind w:firstLine="0"/>
                      </w:pPr>
                      <w:r>
                        <w:t>97</w:t>
                      </w:r>
                    </w:p>
                    <w:p w14:paraId="6A724B88" w14:textId="17CBB9B6" w:rsidR="00543E9F" w:rsidRDefault="00543E9F" w:rsidP="001947BB">
                      <w:pPr>
                        <w:ind w:firstLine="0"/>
                      </w:pPr>
                      <w:r>
                        <w:t>110</w:t>
                      </w:r>
                    </w:p>
                    <w:p w14:paraId="7DA02898" w14:textId="4C23070E" w:rsidR="00543E9F" w:rsidRDefault="00543E9F" w:rsidP="001947BB">
                      <w:pPr>
                        <w:ind w:firstLine="0"/>
                      </w:pPr>
                      <w:r>
                        <w:t>125</w:t>
                      </w:r>
                    </w:p>
                    <w:p w14:paraId="76D27E12" w14:textId="4C392713" w:rsidR="00543E9F" w:rsidRDefault="00543E9F" w:rsidP="001947BB">
                      <w:pPr>
                        <w:ind w:firstLine="0"/>
                      </w:pPr>
                      <w:r>
                        <w:t>139</w:t>
                      </w:r>
                    </w:p>
                    <w:p w14:paraId="479CDAF8" w14:textId="261DA82A" w:rsidR="00543E9F" w:rsidRDefault="00543E9F" w:rsidP="001947BB">
                      <w:pPr>
                        <w:ind w:firstLine="0"/>
                      </w:pPr>
                      <w:r>
                        <w:t>155</w:t>
                      </w:r>
                    </w:p>
                    <w:p w14:paraId="5AC91A83" w14:textId="71EF8A2F" w:rsidR="00543E9F" w:rsidRDefault="00543E9F" w:rsidP="001947BB">
                      <w:pPr>
                        <w:ind w:firstLine="0"/>
                      </w:pPr>
                      <w:r>
                        <w:t>165</w:t>
                      </w:r>
                    </w:p>
                    <w:p w14:paraId="5C3854F6" w14:textId="77777777" w:rsidR="00543E9F" w:rsidRDefault="00543E9F" w:rsidP="001947BB">
                      <w:pPr>
                        <w:ind w:firstLine="0"/>
                      </w:pPr>
                    </w:p>
                  </w:txbxContent>
                </v:textbox>
              </v:shape>
            </w:pict>
          </mc:Fallback>
        </mc:AlternateContent>
      </w:r>
      <w:r>
        <w:t>Chaos in 1850</w:t>
      </w:r>
    </w:p>
    <w:p w14:paraId="461EB8E2" w14:textId="63984E35" w:rsidR="001947BB" w:rsidRPr="00BC7D72" w:rsidRDefault="000E135E" w:rsidP="000E135E">
      <w:pPr>
        <w:ind w:firstLine="0"/>
      </w:pPr>
      <w:r>
        <w:t xml:space="preserve">During growing divisions in America, the will of both sides to see the other bend strengthened. </w:t>
      </w:r>
      <w:r w:rsidR="001947BB">
        <w:t>The</w:t>
      </w:r>
      <w:r>
        <w:t xml:space="preserve"> Democrats passed the</w:t>
      </w:r>
      <w:r w:rsidR="001947BB">
        <w:t xml:space="preserve"> </w:t>
      </w:r>
      <w:r w:rsidR="001947BB" w:rsidRPr="000E135E">
        <w:rPr>
          <w:u w:val="single"/>
        </w:rPr>
        <w:t>Kansas-Nebraska Act</w:t>
      </w:r>
      <w:r w:rsidR="001947BB">
        <w:t xml:space="preserve"> </w:t>
      </w:r>
      <w:r>
        <w:t xml:space="preserve">in hopes of creating one free state and one slave with each state voting for its desire. This law destroyed the Whig Party, who despised its repeal of the Missouri Compromise and created the Republican Party. </w:t>
      </w:r>
      <w:r w:rsidR="00490BF2">
        <w:t xml:space="preserve">The voting in Kansas was extremely chaotic, with people from both sides flooding in to vote for their cause. These sides clashed and killed in what was later called </w:t>
      </w:r>
      <w:proofErr w:type="spellStart"/>
      <w:r w:rsidR="00490BF2" w:rsidRPr="00490BF2">
        <w:rPr>
          <w:u w:val="single"/>
        </w:rPr>
        <w:t>Bleedin</w:t>
      </w:r>
      <w:proofErr w:type="spellEnd"/>
      <w:r w:rsidR="00490BF2" w:rsidRPr="00490BF2">
        <w:rPr>
          <w:u w:val="single"/>
        </w:rPr>
        <w:t xml:space="preserve"> Kansas</w:t>
      </w:r>
      <w:r w:rsidR="00490BF2">
        <w:t xml:space="preserve">. The violence did not even stop in the streets. An argument between Congressmen </w:t>
      </w:r>
      <w:r w:rsidR="00490BF2" w:rsidRPr="00490BF2">
        <w:rPr>
          <w:u w:val="single"/>
        </w:rPr>
        <w:t>Charles Sumner and Andrew Butler</w:t>
      </w:r>
      <w:r w:rsidR="00490BF2">
        <w:t xml:space="preserve"> led to Sumner in a coma. All this divisions and violence across America resulted in an ineffective government, which </w:t>
      </w:r>
      <w:proofErr w:type="gramStart"/>
      <w:r w:rsidR="00490BF2">
        <w:t>couldn’t</w:t>
      </w:r>
      <w:proofErr w:type="gramEnd"/>
      <w:r w:rsidR="00490BF2">
        <w:t xml:space="preserve"> solve issues in Kansas or slavery. </w:t>
      </w:r>
      <w:r w:rsidR="00490BF2" w:rsidRPr="00490BF2">
        <w:rPr>
          <w:u w:val="single"/>
        </w:rPr>
        <w:t>John Brown</w:t>
      </w:r>
      <w:r w:rsidR="00490BF2">
        <w:t xml:space="preserve">, an outspoken abolitionist, raised tension to breaking points when he attacked a fortress in Virginia. </w:t>
      </w:r>
      <w:r w:rsidR="00543E9F">
        <w:t>So,</w:t>
      </w:r>
      <w:r w:rsidR="00490BF2">
        <w:t xml:space="preserve"> when Lincoln was elected, the South was quick to break apart from the union.</w:t>
      </w:r>
    </w:p>
    <w:sectPr w:rsidR="001947BB" w:rsidRPr="00BC7D72" w:rsidSect="008A4CE7">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46B75" w14:textId="77777777" w:rsidR="00993353" w:rsidRDefault="00993353">
      <w:pPr>
        <w:spacing w:line="240" w:lineRule="auto"/>
      </w:pPr>
      <w:r>
        <w:separator/>
      </w:r>
    </w:p>
  </w:endnote>
  <w:endnote w:type="continuationSeparator" w:id="0">
    <w:p w14:paraId="11023F3C" w14:textId="77777777" w:rsidR="00993353" w:rsidRDefault="00993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1F0B1" w14:textId="77777777" w:rsidR="00993353" w:rsidRDefault="00993353">
      <w:pPr>
        <w:spacing w:line="240" w:lineRule="auto"/>
      </w:pPr>
      <w:r>
        <w:separator/>
      </w:r>
    </w:p>
  </w:footnote>
  <w:footnote w:type="continuationSeparator" w:id="0">
    <w:p w14:paraId="6323DBB3" w14:textId="77777777" w:rsidR="00993353" w:rsidRDefault="00993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2702" w14:textId="4CD7C20F" w:rsidR="00080C97" w:rsidRDefault="00993353">
    <w:pPr>
      <w:pStyle w:val="Header"/>
    </w:pPr>
    <w:sdt>
      <w:sdtPr>
        <w:alias w:val="Last Name:"/>
        <w:tag w:val="Last Name:"/>
        <w:id w:val="1658178901"/>
        <w:placeholder>
          <w:docPart w:val="76CCC4C5F01D439391B4FE510D530A6C"/>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F104" w14:textId="4D7478B4" w:rsidR="00080C97" w:rsidRDefault="00993353">
    <w:pPr>
      <w:pStyle w:val="Header"/>
    </w:pPr>
    <w:sdt>
      <w:sdtPr>
        <w:alias w:val="Last Name:"/>
        <w:tag w:val="Last Name:"/>
        <w:id w:val="-348181431"/>
        <w:placeholder>
          <w:docPart w:val="95DB67BCA808438DA09BEAEFC2804ED9"/>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744DF"/>
    <w:multiLevelType w:val="hybridMultilevel"/>
    <w:tmpl w:val="A25E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35"/>
    <w:rsid w:val="00080C97"/>
    <w:rsid w:val="000C41F9"/>
    <w:rsid w:val="000E135E"/>
    <w:rsid w:val="001947BB"/>
    <w:rsid w:val="0034643D"/>
    <w:rsid w:val="003A0F35"/>
    <w:rsid w:val="003E748F"/>
    <w:rsid w:val="00490BF2"/>
    <w:rsid w:val="00493CE1"/>
    <w:rsid w:val="004F3748"/>
    <w:rsid w:val="00543E9F"/>
    <w:rsid w:val="005B44F3"/>
    <w:rsid w:val="00696135"/>
    <w:rsid w:val="006A64A8"/>
    <w:rsid w:val="007D4B2F"/>
    <w:rsid w:val="0088393F"/>
    <w:rsid w:val="008A4CE7"/>
    <w:rsid w:val="00965112"/>
    <w:rsid w:val="00993353"/>
    <w:rsid w:val="00AA25E2"/>
    <w:rsid w:val="00AB1E45"/>
    <w:rsid w:val="00B82F8F"/>
    <w:rsid w:val="00B93C09"/>
    <w:rsid w:val="00BC7D72"/>
    <w:rsid w:val="00BD3A4E"/>
    <w:rsid w:val="00C26420"/>
    <w:rsid w:val="00CE407A"/>
    <w:rsid w:val="00E65BC8"/>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1005F"/>
  <w15:chartTrackingRefBased/>
  <w15:docId w15:val="{859A761E-3FA3-4632-B67B-80E9B805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CE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DB67BCA808438DA09BEAEFC2804ED9"/>
        <w:category>
          <w:name w:val="General"/>
          <w:gallery w:val="placeholder"/>
        </w:category>
        <w:types>
          <w:type w:val="bbPlcHdr"/>
        </w:types>
        <w:behaviors>
          <w:behavior w:val="content"/>
        </w:behaviors>
        <w:guid w:val="{07039BA5-F6E8-4614-AFAD-8D87B4CA4461}"/>
      </w:docPartPr>
      <w:docPartBody>
        <w:p w:rsidR="00000000" w:rsidRDefault="00DA2E7A">
          <w:pPr>
            <w:pStyle w:val="95DB67BCA808438DA09BEAEFC2804ED9"/>
          </w:pPr>
          <w:r>
            <w:t>Table data</w:t>
          </w:r>
        </w:p>
      </w:docPartBody>
    </w:docPart>
    <w:docPart>
      <w:docPartPr>
        <w:name w:val="76CCC4C5F01D439391B4FE510D530A6C"/>
        <w:category>
          <w:name w:val="General"/>
          <w:gallery w:val="placeholder"/>
        </w:category>
        <w:types>
          <w:type w:val="bbPlcHdr"/>
        </w:types>
        <w:behaviors>
          <w:behavior w:val="content"/>
        </w:behaviors>
        <w:guid w:val="{0BDD810D-77CC-43E4-A26A-7197982C8A55}"/>
      </w:docPartPr>
      <w:docPartBody>
        <w:p w:rsidR="00000000" w:rsidRDefault="00DA2E7A">
          <w:pPr>
            <w:pStyle w:val="76CCC4C5F01D439391B4FE510D530A6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A"/>
    <w:rsid w:val="00DA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49A57B9D88482E8097BC2DDAFEBBD5">
    <w:name w:val="6549A57B9D88482E8097BC2DDAFEBBD5"/>
  </w:style>
  <w:style w:type="paragraph" w:customStyle="1" w:styleId="CC5F9F299D8145EF8810FD8186A0C70F">
    <w:name w:val="CC5F9F299D8145EF8810FD8186A0C70F"/>
  </w:style>
  <w:style w:type="paragraph" w:customStyle="1" w:styleId="C20B1B65BEAB412D8A674E5DA3B95403">
    <w:name w:val="C20B1B65BEAB412D8A674E5DA3B95403"/>
  </w:style>
  <w:style w:type="paragraph" w:customStyle="1" w:styleId="497BCC659C1B4A76A5ADF1A3E1A79C0A">
    <w:name w:val="497BCC659C1B4A76A5ADF1A3E1A79C0A"/>
  </w:style>
  <w:style w:type="paragraph" w:customStyle="1" w:styleId="FF61D9173C0142D0860C65C79611F886">
    <w:name w:val="FF61D9173C0142D0860C65C79611F886"/>
  </w:style>
  <w:style w:type="paragraph" w:customStyle="1" w:styleId="02C0C55997624B7FA18D1B1329F1A1EE">
    <w:name w:val="02C0C55997624B7FA18D1B1329F1A1EE"/>
  </w:style>
  <w:style w:type="character" w:styleId="Emphasis">
    <w:name w:val="Emphasis"/>
    <w:basedOn w:val="DefaultParagraphFont"/>
    <w:uiPriority w:val="3"/>
    <w:qFormat/>
    <w:rPr>
      <w:i/>
      <w:iCs/>
    </w:rPr>
  </w:style>
  <w:style w:type="paragraph" w:customStyle="1" w:styleId="79DF23F436DD424FA475904BD074D49B">
    <w:name w:val="79DF23F436DD424FA475904BD074D49B"/>
  </w:style>
  <w:style w:type="paragraph" w:customStyle="1" w:styleId="3D3702B3776D42A0917BE73ED1D7022B">
    <w:name w:val="3D3702B3776D42A0917BE73ED1D7022B"/>
  </w:style>
  <w:style w:type="paragraph" w:customStyle="1" w:styleId="BFEDE94555DC454986ECE6DE446B451C">
    <w:name w:val="BFEDE94555DC454986ECE6DE446B451C"/>
  </w:style>
  <w:style w:type="paragraph" w:customStyle="1" w:styleId="3197A15700AE49C89D82D1AF1B754D01">
    <w:name w:val="3197A15700AE49C89D82D1AF1B754D01"/>
  </w:style>
  <w:style w:type="paragraph" w:customStyle="1" w:styleId="46701A5924A748758E3DF8EB57EE424F">
    <w:name w:val="46701A5924A748758E3DF8EB57EE424F"/>
  </w:style>
  <w:style w:type="paragraph" w:customStyle="1" w:styleId="8C378408F0154D259469A5CC31F86346">
    <w:name w:val="8C378408F0154D259469A5CC31F86346"/>
  </w:style>
  <w:style w:type="paragraph" w:customStyle="1" w:styleId="0448AAC5ECD54C858D9800B00340FF10">
    <w:name w:val="0448AAC5ECD54C858D9800B00340FF10"/>
  </w:style>
  <w:style w:type="paragraph" w:customStyle="1" w:styleId="0916A17F83314A0B8A60E28327F9A977">
    <w:name w:val="0916A17F83314A0B8A60E28327F9A977"/>
  </w:style>
  <w:style w:type="paragraph" w:customStyle="1" w:styleId="3AE7B02D375342B8879BADA3775DB848">
    <w:name w:val="3AE7B02D375342B8879BADA3775DB848"/>
  </w:style>
  <w:style w:type="paragraph" w:customStyle="1" w:styleId="95DB67BCA808438DA09BEAEFC2804ED9">
    <w:name w:val="95DB67BCA808438DA09BEAEFC2804ED9"/>
  </w:style>
  <w:style w:type="paragraph" w:customStyle="1" w:styleId="76CCC4C5F01D439391B4FE510D530A6C">
    <w:name w:val="76CCC4C5F01D439391B4FE510D530A6C"/>
  </w:style>
  <w:style w:type="paragraph" w:customStyle="1" w:styleId="1A2B0BDB33C04F108FD919E3EDBE967A">
    <w:name w:val="1A2B0BDB33C04F108FD919E3EDBE967A"/>
  </w:style>
  <w:style w:type="paragraph" w:customStyle="1" w:styleId="7AE744E87FAA4913BFACE77D1B6496F5">
    <w:name w:val="7AE744E87FAA4913BFACE77D1B6496F5"/>
  </w:style>
  <w:style w:type="paragraph" w:customStyle="1" w:styleId="BA71FD012D6C4378AD27AFAA05A45B59">
    <w:name w:val="BA71FD012D6C4378AD27AFAA05A45B59"/>
  </w:style>
  <w:style w:type="paragraph" w:customStyle="1" w:styleId="CE40BA08BFFB45539EAE6DD46FD8A5D3">
    <w:name w:val="CE40BA08BFFB45539EAE6DD46FD8A5D3"/>
  </w:style>
  <w:style w:type="paragraph" w:customStyle="1" w:styleId="496DE486A1F644BC8C6CBC058646521F">
    <w:name w:val="496DE486A1F644BC8C6CBC058646521F"/>
  </w:style>
  <w:style w:type="paragraph" w:customStyle="1" w:styleId="74F894AE35C54596908012A8508D809B">
    <w:name w:val="74F894AE35C54596908012A8508D809B"/>
  </w:style>
  <w:style w:type="paragraph" w:customStyle="1" w:styleId="91AA33A5327E48CEA630508245523519">
    <w:name w:val="91AA33A5327E48CEA630508245523519"/>
  </w:style>
  <w:style w:type="paragraph" w:customStyle="1" w:styleId="C611987CCB764D6C9595340446384B2A">
    <w:name w:val="C611987CCB764D6C9595340446384B2A"/>
  </w:style>
  <w:style w:type="paragraph" w:customStyle="1" w:styleId="8F1FEE766329418A8C6D76D086CE50D9">
    <w:name w:val="8F1FEE766329418A8C6D76D086CE50D9"/>
  </w:style>
  <w:style w:type="paragraph" w:customStyle="1" w:styleId="B46901A7428E4ABDAD17CA173B3F4B76">
    <w:name w:val="B46901A7428E4ABDAD17CA173B3F4B76"/>
  </w:style>
  <w:style w:type="paragraph" w:customStyle="1" w:styleId="9CB61C01F4A84A6584FF2F6A0B830F48">
    <w:name w:val="9CB61C01F4A84A6584FF2F6A0B830F48"/>
  </w:style>
  <w:style w:type="paragraph" w:customStyle="1" w:styleId="1642F1DA89BC4BFBA8EFBACCE8A97876">
    <w:name w:val="1642F1DA89BC4BFBA8EFBACCE8A97876"/>
  </w:style>
  <w:style w:type="paragraph" w:customStyle="1" w:styleId="2175E940CA4A4D3187DE9D58D69ECCFC">
    <w:name w:val="2175E940CA4A4D3187DE9D58D69ECCFC"/>
  </w:style>
  <w:style w:type="paragraph" w:customStyle="1" w:styleId="9AABF616DCEB45DBB501F73579F088FE">
    <w:name w:val="9AABF616DCEB45DBB501F73579F08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554</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2</cp:revision>
  <dcterms:created xsi:type="dcterms:W3CDTF">2020-11-02T19:34:00Z</dcterms:created>
  <dcterms:modified xsi:type="dcterms:W3CDTF">2020-11-03T04:48:00Z</dcterms:modified>
</cp:coreProperties>
</file>