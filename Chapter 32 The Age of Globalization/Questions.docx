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C19E4" w14:textId="305CA4CD" w:rsidR="00080C97" w:rsidRDefault="00401533" w:rsidP="00F83F85">
      <w:pPr>
        <w:pStyle w:val="NoSpacing"/>
        <w:jc w:val="right"/>
      </w:pPr>
      <w:r w:rsidRPr="00A55830">
        <w:rPr>
          <w:noProof/>
        </w:rPr>
        <mc:AlternateContent>
          <mc:Choice Requires="wps">
            <w:drawing>
              <wp:anchor distT="45720" distB="45720" distL="114300" distR="114300" simplePos="0" relativeHeight="251663360" behindDoc="1" locked="0" layoutInCell="1" allowOverlap="1" wp14:anchorId="6D7E4547" wp14:editId="4F90F24A">
                <wp:simplePos x="0" y="0"/>
                <wp:positionH relativeFrom="column">
                  <wp:posOffset>-606425</wp:posOffset>
                </wp:positionH>
                <wp:positionV relativeFrom="paragraph">
                  <wp:posOffset>318770</wp:posOffset>
                </wp:positionV>
                <wp:extent cx="450850" cy="7874000"/>
                <wp:effectExtent l="0" t="0" r="25400" b="12700"/>
                <wp:wrapThrough wrapText="bothSides">
                  <wp:wrapPolygon edited="0">
                    <wp:start x="0" y="0"/>
                    <wp:lineTo x="0" y="21583"/>
                    <wp:lineTo x="21904" y="21583"/>
                    <wp:lineTo x="21904" y="0"/>
                    <wp:lineTo x="0"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7874000"/>
                        </a:xfrm>
                        <a:prstGeom prst="rect">
                          <a:avLst/>
                        </a:prstGeom>
                        <a:solidFill>
                          <a:srgbClr val="FFFFFF"/>
                        </a:solidFill>
                        <a:ln w="9525">
                          <a:solidFill>
                            <a:srgbClr val="000000"/>
                          </a:solidFill>
                          <a:miter lim="800000"/>
                          <a:headEnd/>
                          <a:tailEnd/>
                        </a:ln>
                      </wps:spPr>
                      <wps:txbx>
                        <w:txbxContent>
                          <w:p w14:paraId="66B017A7" w14:textId="6E23FD0A" w:rsidR="007E3AC2" w:rsidRDefault="007E3AC2" w:rsidP="007E3AC2">
                            <w:pPr>
                              <w:ind w:firstLine="0"/>
                            </w:pPr>
                          </w:p>
                          <w:p w14:paraId="75AF4EC2" w14:textId="616D587E" w:rsidR="00082163" w:rsidRDefault="00082163" w:rsidP="007E3AC2">
                            <w:pPr>
                              <w:ind w:firstLine="0"/>
                            </w:pPr>
                          </w:p>
                          <w:p w14:paraId="3AE8C8E5" w14:textId="0F6FBAFB" w:rsidR="00082163" w:rsidRDefault="00082163" w:rsidP="007E3AC2">
                            <w:pPr>
                              <w:ind w:firstLine="0"/>
                            </w:pPr>
                          </w:p>
                          <w:p w14:paraId="4C64F517" w14:textId="581B5F40" w:rsidR="00082163" w:rsidRDefault="00082163" w:rsidP="007E3AC2">
                            <w:pPr>
                              <w:ind w:firstLine="0"/>
                            </w:pPr>
                          </w:p>
                          <w:p w14:paraId="2D2209AB" w14:textId="0DD9C2C9" w:rsidR="00082163" w:rsidRDefault="00082163" w:rsidP="007E3AC2">
                            <w:pPr>
                              <w:ind w:firstLine="0"/>
                            </w:pPr>
                          </w:p>
                          <w:p w14:paraId="1D1FFAEF" w14:textId="77777777" w:rsidR="00401533" w:rsidRDefault="00401533" w:rsidP="00401533">
                            <w:pPr>
                              <w:ind w:firstLine="0"/>
                            </w:pPr>
                            <w:r>
                              <w:t>15</w:t>
                            </w:r>
                          </w:p>
                          <w:p w14:paraId="6EEA704C" w14:textId="77777777" w:rsidR="00401533" w:rsidRDefault="00401533" w:rsidP="00401533">
                            <w:pPr>
                              <w:ind w:firstLine="0"/>
                            </w:pPr>
                            <w:r>
                              <w:t>28</w:t>
                            </w:r>
                          </w:p>
                          <w:p w14:paraId="32E30CC5" w14:textId="77777777" w:rsidR="00401533" w:rsidRDefault="00401533" w:rsidP="00401533">
                            <w:pPr>
                              <w:ind w:firstLine="0"/>
                            </w:pPr>
                            <w:r>
                              <w:t>42</w:t>
                            </w:r>
                          </w:p>
                          <w:p w14:paraId="4B6DB077" w14:textId="77777777" w:rsidR="00401533" w:rsidRDefault="00401533" w:rsidP="00401533">
                            <w:pPr>
                              <w:ind w:firstLine="0"/>
                            </w:pPr>
                            <w:r>
                              <w:t>54</w:t>
                            </w:r>
                          </w:p>
                          <w:p w14:paraId="4A17A956" w14:textId="77777777" w:rsidR="00401533" w:rsidRDefault="00401533" w:rsidP="00401533">
                            <w:pPr>
                              <w:ind w:firstLine="0"/>
                            </w:pPr>
                            <w:r>
                              <w:t>68</w:t>
                            </w:r>
                          </w:p>
                          <w:p w14:paraId="08C8157F" w14:textId="77777777" w:rsidR="00401533" w:rsidRDefault="00401533" w:rsidP="00401533">
                            <w:pPr>
                              <w:ind w:firstLine="0"/>
                            </w:pPr>
                            <w:r>
                              <w:t>83</w:t>
                            </w:r>
                          </w:p>
                          <w:p w14:paraId="7EED6706" w14:textId="77777777" w:rsidR="00401533" w:rsidRDefault="00401533" w:rsidP="00401533">
                            <w:pPr>
                              <w:ind w:firstLine="0"/>
                            </w:pPr>
                            <w:r>
                              <w:t>96</w:t>
                            </w:r>
                          </w:p>
                          <w:p w14:paraId="749652BA" w14:textId="77777777" w:rsidR="00401533" w:rsidRDefault="00401533" w:rsidP="00401533">
                            <w:pPr>
                              <w:ind w:firstLine="0"/>
                            </w:pPr>
                            <w:r>
                              <w:t>110</w:t>
                            </w:r>
                          </w:p>
                          <w:p w14:paraId="45F0AC05" w14:textId="77777777" w:rsidR="00401533" w:rsidRDefault="00401533" w:rsidP="00401533">
                            <w:pPr>
                              <w:ind w:firstLine="0"/>
                            </w:pPr>
                            <w:r>
                              <w:t>125</w:t>
                            </w:r>
                          </w:p>
                          <w:p w14:paraId="3D041ECC" w14:textId="77777777" w:rsidR="00401533" w:rsidRDefault="00401533" w:rsidP="00401533">
                            <w:pPr>
                              <w:ind w:firstLine="0"/>
                            </w:pPr>
                            <w:r>
                              <w:t>137</w:t>
                            </w:r>
                          </w:p>
                          <w:p w14:paraId="621E4FEC" w14:textId="77777777" w:rsidR="00401533" w:rsidRDefault="00401533" w:rsidP="00401533">
                            <w:pPr>
                              <w:ind w:firstLine="0"/>
                            </w:pPr>
                            <w:r>
                              <w:t>137</w:t>
                            </w:r>
                          </w:p>
                          <w:p w14:paraId="3FED0C71" w14:textId="77777777" w:rsidR="00401533" w:rsidRDefault="00401533" w:rsidP="00401533">
                            <w:pPr>
                              <w:ind w:firstLine="0"/>
                            </w:pPr>
                            <w:r>
                              <w:t>148</w:t>
                            </w:r>
                          </w:p>
                          <w:p w14:paraId="0403209F" w14:textId="77777777" w:rsidR="00401533" w:rsidRDefault="00401533" w:rsidP="00401533">
                            <w:pPr>
                              <w:ind w:firstLine="0"/>
                            </w:pPr>
                            <w:r>
                              <w:t>163</w:t>
                            </w:r>
                          </w:p>
                          <w:p w14:paraId="76124E71" w14:textId="50E45009" w:rsidR="00082163" w:rsidRDefault="00401533" w:rsidP="00401533">
                            <w:pPr>
                              <w:ind w:firstLine="0"/>
                            </w:pPr>
                            <w:r>
                              <w:t>169</w:t>
                            </w:r>
                          </w:p>
                          <w:p w14:paraId="61DF52FE" w14:textId="073DD623" w:rsidR="00777171" w:rsidRDefault="00777171" w:rsidP="00401533">
                            <w:pPr>
                              <w:ind w:firstLine="0"/>
                            </w:pPr>
                          </w:p>
                          <w:p w14:paraId="41BDE62C" w14:textId="77777777" w:rsidR="00777171" w:rsidRDefault="00777171" w:rsidP="00777171">
                            <w:pPr>
                              <w:ind w:firstLine="0"/>
                            </w:pPr>
                            <w:r>
                              <w:t>14</w:t>
                            </w:r>
                          </w:p>
                          <w:p w14:paraId="6A4CB6C8" w14:textId="2D340E36" w:rsidR="00777171" w:rsidRDefault="00777171" w:rsidP="00777171">
                            <w:pPr>
                              <w:ind w:firstLine="0"/>
                            </w:pPr>
                            <w:r>
                              <w:t>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7E4547" id="_x0000_t202" coordsize="21600,21600" o:spt="202" path="m,l,21600r21600,l21600,xe">
                <v:stroke joinstyle="miter"/>
                <v:path gradientshapeok="t" o:connecttype="rect"/>
              </v:shapetype>
              <v:shape id="Text Box 2" o:spid="_x0000_s1026" type="#_x0000_t202" style="position:absolute;left:0;text-align:left;margin-left:-47.75pt;margin-top:25.1pt;width:35.5pt;height:620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">
                <v:textbox>
                  <w:txbxContent>
                    <w:p w14:paraId="66B017A7" w14:textId="6E23FD0A" w:rsidR="007E3AC2" w:rsidRDefault="007E3AC2" w:rsidP="007E3AC2">
                      <w:pPr>
                        <w:ind w:firstLine="0"/>
                      </w:pPr>
                    </w:p>
                    <w:p w14:paraId="75AF4EC2" w14:textId="616D587E" w:rsidR="00082163" w:rsidRDefault="00082163" w:rsidP="007E3AC2">
                      <w:pPr>
                        <w:ind w:firstLine="0"/>
                      </w:pPr>
                    </w:p>
                    <w:p w14:paraId="3AE8C8E5" w14:textId="0F6FBAFB" w:rsidR="00082163" w:rsidRDefault="00082163" w:rsidP="007E3AC2">
                      <w:pPr>
                        <w:ind w:firstLine="0"/>
                      </w:pPr>
                    </w:p>
                    <w:p w14:paraId="4C64F517" w14:textId="581B5F40" w:rsidR="00082163" w:rsidRDefault="00082163" w:rsidP="007E3AC2">
                      <w:pPr>
                        <w:ind w:firstLine="0"/>
                      </w:pPr>
                    </w:p>
                    <w:p w14:paraId="2D2209AB" w14:textId="0DD9C2C9" w:rsidR="00082163" w:rsidRDefault="00082163" w:rsidP="007E3AC2">
                      <w:pPr>
                        <w:ind w:firstLine="0"/>
                      </w:pPr>
                    </w:p>
                    <w:p w14:paraId="1D1FFAEF" w14:textId="77777777" w:rsidR="00401533" w:rsidRDefault="00401533" w:rsidP="00401533">
                      <w:pPr>
                        <w:ind w:firstLine="0"/>
                      </w:pPr>
                      <w:r>
                        <w:t>15</w:t>
                      </w:r>
                    </w:p>
                    <w:p w14:paraId="6EEA704C" w14:textId="77777777" w:rsidR="00401533" w:rsidRDefault="00401533" w:rsidP="00401533">
                      <w:pPr>
                        <w:ind w:firstLine="0"/>
                      </w:pPr>
                      <w:r>
                        <w:t>28</w:t>
                      </w:r>
                    </w:p>
                    <w:p w14:paraId="32E30CC5" w14:textId="77777777" w:rsidR="00401533" w:rsidRDefault="00401533" w:rsidP="00401533">
                      <w:pPr>
                        <w:ind w:firstLine="0"/>
                      </w:pPr>
                      <w:r>
                        <w:t>42</w:t>
                      </w:r>
                    </w:p>
                    <w:p w14:paraId="4B6DB077" w14:textId="77777777" w:rsidR="00401533" w:rsidRDefault="00401533" w:rsidP="00401533">
                      <w:pPr>
                        <w:ind w:firstLine="0"/>
                      </w:pPr>
                      <w:r>
                        <w:t>54</w:t>
                      </w:r>
                    </w:p>
                    <w:p w14:paraId="4A17A956" w14:textId="77777777" w:rsidR="00401533" w:rsidRDefault="00401533" w:rsidP="00401533">
                      <w:pPr>
                        <w:ind w:firstLine="0"/>
                      </w:pPr>
                      <w:r>
                        <w:t>68</w:t>
                      </w:r>
                    </w:p>
                    <w:p w14:paraId="08C8157F" w14:textId="77777777" w:rsidR="00401533" w:rsidRDefault="00401533" w:rsidP="00401533">
                      <w:pPr>
                        <w:ind w:firstLine="0"/>
                      </w:pPr>
                      <w:r>
                        <w:t>83</w:t>
                      </w:r>
                    </w:p>
                    <w:p w14:paraId="7EED6706" w14:textId="77777777" w:rsidR="00401533" w:rsidRDefault="00401533" w:rsidP="00401533">
                      <w:pPr>
                        <w:ind w:firstLine="0"/>
                      </w:pPr>
                      <w:r>
                        <w:t>96</w:t>
                      </w:r>
                    </w:p>
                    <w:p w14:paraId="749652BA" w14:textId="77777777" w:rsidR="00401533" w:rsidRDefault="00401533" w:rsidP="00401533">
                      <w:pPr>
                        <w:ind w:firstLine="0"/>
                      </w:pPr>
                      <w:r>
                        <w:t>110</w:t>
                      </w:r>
                    </w:p>
                    <w:p w14:paraId="45F0AC05" w14:textId="77777777" w:rsidR="00401533" w:rsidRDefault="00401533" w:rsidP="00401533">
                      <w:pPr>
                        <w:ind w:firstLine="0"/>
                      </w:pPr>
                      <w:r>
                        <w:t>125</w:t>
                      </w:r>
                    </w:p>
                    <w:p w14:paraId="3D041ECC" w14:textId="77777777" w:rsidR="00401533" w:rsidRDefault="00401533" w:rsidP="00401533">
                      <w:pPr>
                        <w:ind w:firstLine="0"/>
                      </w:pPr>
                      <w:r>
                        <w:t>137</w:t>
                      </w:r>
                    </w:p>
                    <w:p w14:paraId="621E4FEC" w14:textId="77777777" w:rsidR="00401533" w:rsidRDefault="00401533" w:rsidP="00401533">
                      <w:pPr>
                        <w:ind w:firstLine="0"/>
                      </w:pPr>
                      <w:r>
                        <w:t>137</w:t>
                      </w:r>
                    </w:p>
                    <w:p w14:paraId="3FED0C71" w14:textId="77777777" w:rsidR="00401533" w:rsidRDefault="00401533" w:rsidP="00401533">
                      <w:pPr>
                        <w:ind w:firstLine="0"/>
                      </w:pPr>
                      <w:r>
                        <w:t>148</w:t>
                      </w:r>
                    </w:p>
                    <w:p w14:paraId="0403209F" w14:textId="77777777" w:rsidR="00401533" w:rsidRDefault="00401533" w:rsidP="00401533">
                      <w:pPr>
                        <w:ind w:firstLine="0"/>
                      </w:pPr>
                      <w:r>
                        <w:t>163</w:t>
                      </w:r>
                    </w:p>
                    <w:p w14:paraId="76124E71" w14:textId="50E45009" w:rsidR="00082163" w:rsidRDefault="00401533" w:rsidP="00401533">
                      <w:pPr>
                        <w:ind w:firstLine="0"/>
                      </w:pPr>
                      <w:r>
                        <w:t>169</w:t>
                      </w:r>
                    </w:p>
                    <w:p w14:paraId="61DF52FE" w14:textId="073DD623" w:rsidR="00777171" w:rsidRDefault="00777171" w:rsidP="00401533">
                      <w:pPr>
                        <w:ind w:firstLine="0"/>
                      </w:pPr>
                    </w:p>
                    <w:p w14:paraId="41BDE62C" w14:textId="77777777" w:rsidR="00777171" w:rsidRDefault="00777171" w:rsidP="00777171">
                      <w:pPr>
                        <w:ind w:firstLine="0"/>
                      </w:pPr>
                      <w:r>
                        <w:t>14</w:t>
                      </w:r>
                    </w:p>
                    <w:p w14:paraId="6A4CB6C8" w14:textId="2D340E36" w:rsidR="00777171" w:rsidRDefault="00777171" w:rsidP="00777171">
                      <w:pPr>
                        <w:ind w:firstLine="0"/>
                      </w:pPr>
                      <w:r>
                        <w:t>26</w:t>
                      </w:r>
                    </w:p>
                  </w:txbxContent>
                </v:textbox>
                <w10:wrap type="through"/>
              </v:shape>
            </w:pict>
          </mc:Fallback>
        </mc:AlternateContent>
      </w:r>
      <w:r w:rsidR="00F83F85">
        <w:t>Aditya Patel</w:t>
      </w:r>
    </w:p>
    <w:p w14:paraId="315A2A4D" w14:textId="77165F8D" w:rsidR="00080C97" w:rsidRDefault="00F83F85" w:rsidP="00F83F85">
      <w:pPr>
        <w:pStyle w:val="NoSpacing"/>
        <w:jc w:val="right"/>
      </w:pPr>
      <w:r>
        <w:t>APUSH</w:t>
      </w:r>
    </w:p>
    <w:p w14:paraId="6B15AA15" w14:textId="1964A045" w:rsidR="00080C97" w:rsidRDefault="00F83F85" w:rsidP="00F83F85">
      <w:pPr>
        <w:pStyle w:val="NoSpacing"/>
        <w:jc w:val="right"/>
      </w:pPr>
      <w:r>
        <w:t>Period 4</w:t>
      </w:r>
    </w:p>
    <w:p w14:paraId="392AC6DD" w14:textId="61804DBC" w:rsidR="007D4B2F" w:rsidRDefault="006F5C37" w:rsidP="00F83F85">
      <w:pPr>
        <w:pStyle w:val="NoSpacing"/>
        <w:jc w:val="right"/>
      </w:pPr>
      <w:r>
        <w:t>05/03</w:t>
      </w:r>
      <w:r w:rsidR="000C5923">
        <w:t>/2021</w:t>
      </w:r>
    </w:p>
    <w:p w14:paraId="325FDAA5" w14:textId="10FD3938" w:rsidR="00F70209" w:rsidRDefault="002D50F9" w:rsidP="00A55830">
      <w:pPr>
        <w:pStyle w:val="NoSpacing"/>
        <w:jc w:val="center"/>
      </w:pPr>
      <w:r>
        <w:t>CH 3</w:t>
      </w:r>
      <w:r w:rsidR="00376E8B">
        <w:t>2</w:t>
      </w:r>
      <w:r>
        <w:t xml:space="preserve"> FQs Domestic &amp; Foreign Policy of </w:t>
      </w:r>
      <w:r w:rsidR="006F5C37">
        <w:t>Bush Sr, Clinton, Bush Jr</w:t>
      </w:r>
    </w:p>
    <w:p w14:paraId="463D2CA3" w14:textId="780D67E1" w:rsidR="004D60FC" w:rsidRDefault="009141D3" w:rsidP="00C82F4E">
      <w:pPr>
        <w:pStyle w:val="NoSpacing"/>
        <w:numPr>
          <w:ilvl w:val="0"/>
          <w:numId w:val="32"/>
        </w:numPr>
      </w:pPr>
      <w:r>
        <w:t>Bush Sr.</w:t>
      </w:r>
      <w:r w:rsidR="006562F8">
        <w:t xml:space="preserve"> Domestic Policy Developments</w:t>
      </w:r>
    </w:p>
    <w:p w14:paraId="4F6583EE" w14:textId="102BECBA" w:rsidR="0036675C" w:rsidRPr="0036675C" w:rsidRDefault="000C480D" w:rsidP="0036675C">
      <w:pPr>
        <w:pStyle w:val="NoSpacing"/>
        <w:ind w:left="1080"/>
      </w:pPr>
      <w:r>
        <w:t xml:space="preserve">Despite the </w:t>
      </w:r>
      <w:r w:rsidRPr="00072E2A">
        <w:rPr>
          <w:u w:val="single"/>
        </w:rPr>
        <w:t>Savings and Loans Crisis</w:t>
      </w:r>
      <w:r>
        <w:t xml:space="preserve"> and the </w:t>
      </w:r>
      <w:r w:rsidRPr="00072E2A">
        <w:rPr>
          <w:u w:val="single"/>
        </w:rPr>
        <w:t>Iran-Contra Scandal</w:t>
      </w:r>
      <w:r>
        <w:t xml:space="preserve"> at the end of the Reagan Presidency, public support in the Republican cause didn’t die down, and </w:t>
      </w:r>
      <w:r w:rsidR="00072E2A">
        <w:t xml:space="preserve">Bush was a surprisingly good campaigner, and ended up with an 8-point lead on election night. Despite Democratic Control of Congress, legislation was made to solve the loans crisis and he even increased taxes to control the deficit, what many thoughts lost Bush his second election. Bush also had no response to the </w:t>
      </w:r>
      <w:r w:rsidR="00072E2A" w:rsidRPr="00072E2A">
        <w:rPr>
          <w:u w:val="single"/>
        </w:rPr>
        <w:t>Recession of 1990</w:t>
      </w:r>
      <w:r w:rsidR="00072E2A">
        <w:t xml:space="preserve">, which decimated the middle class with rising healthcare costs and bankrupted a huge number of corporations. Bush also continued the </w:t>
      </w:r>
      <w:r w:rsidR="00072E2A" w:rsidRPr="0036675C">
        <w:rPr>
          <w:u w:val="single"/>
        </w:rPr>
        <w:t>War on Drugs</w:t>
      </w:r>
      <w:r w:rsidR="00072E2A">
        <w:t xml:space="preserve"> started by </w:t>
      </w:r>
      <w:r w:rsidR="0036675C">
        <w:t>Reagan and</w:t>
      </w:r>
      <w:r w:rsidR="00072E2A">
        <w:t xml:space="preserve"> </w:t>
      </w:r>
      <w:r w:rsidR="0036675C">
        <w:t>claimed that the number of drug users declined by 30% since Reagan began it, and that efforts by police, teachers, religious leaders, and activists lead this decline (</w:t>
      </w:r>
      <w:r w:rsidR="0036675C" w:rsidRPr="0036675C">
        <w:t>President H. W. Bush’s Address to the Nation on the National Drug Control Strategy</w:t>
      </w:r>
      <w:r w:rsidR="0036675C" w:rsidRPr="0036675C">
        <w:t xml:space="preserve"> , pg 1</w:t>
      </w:r>
      <w:r w:rsidR="0036675C">
        <w:t>).Despite the large number of criminalization, the amount of drugs used in the United States was the same, calling into question the efficacy of this “War”. However, Bush’s presidency was cut short.</w:t>
      </w:r>
    </w:p>
    <w:p w14:paraId="50F17406" w14:textId="0D75028D" w:rsidR="0011639F" w:rsidRDefault="009141D3" w:rsidP="00C82F4E">
      <w:pPr>
        <w:pStyle w:val="NoSpacing"/>
        <w:numPr>
          <w:ilvl w:val="0"/>
          <w:numId w:val="32"/>
        </w:numPr>
      </w:pPr>
      <w:r w:rsidRPr="0036675C">
        <w:t>Bush Sr.</w:t>
      </w:r>
      <w:r w:rsidR="006562F8" w:rsidRPr="0036675C">
        <w:t xml:space="preserve"> Foreign</w:t>
      </w:r>
      <w:r w:rsidR="006562F8">
        <w:t xml:space="preserve"> Policy </w:t>
      </w:r>
    </w:p>
    <w:p w14:paraId="0290E666" w14:textId="600E5242" w:rsidR="00F86C75" w:rsidRDefault="00F86C75" w:rsidP="00F86C75">
      <w:pPr>
        <w:pStyle w:val="NoSpacing"/>
        <w:ind w:left="1080"/>
      </w:pPr>
      <w:r>
        <w:t xml:space="preserve">After the chaos in the Middle East after the Reagan Administration, the first Bush Administration was much more successful with their foreign policy. The </w:t>
      </w:r>
      <w:r w:rsidRPr="00F86C75">
        <w:rPr>
          <w:u w:val="single"/>
        </w:rPr>
        <w:t xml:space="preserve">First Gulf </w:t>
      </w:r>
      <w:r w:rsidR="00082163" w:rsidRPr="00A55830">
        <w:rPr>
          <w:noProof/>
        </w:rPr>
        <w:lastRenderedPageBreak/>
        <mc:AlternateContent>
          <mc:Choice Requires="wps">
            <w:drawing>
              <wp:anchor distT="45720" distB="45720" distL="114300" distR="114300" simplePos="0" relativeHeight="251665408" behindDoc="1" locked="0" layoutInCell="1" allowOverlap="1" wp14:anchorId="03590053" wp14:editId="037812B9">
                <wp:simplePos x="0" y="0"/>
                <wp:positionH relativeFrom="column">
                  <wp:posOffset>-609600</wp:posOffset>
                </wp:positionH>
                <wp:positionV relativeFrom="paragraph">
                  <wp:posOffset>0</wp:posOffset>
                </wp:positionV>
                <wp:extent cx="450850" cy="7991475"/>
                <wp:effectExtent l="0" t="0" r="25400" b="28575"/>
                <wp:wrapThrough wrapText="bothSides">
                  <wp:wrapPolygon edited="0">
                    <wp:start x="0" y="0"/>
                    <wp:lineTo x="0" y="21626"/>
                    <wp:lineTo x="21904" y="21626"/>
                    <wp:lineTo x="21904" y="0"/>
                    <wp:lineTo x="0" y="0"/>
                  </wp:wrapPolygon>
                </wp:wrapThrough>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7991475"/>
                        </a:xfrm>
                        <a:prstGeom prst="rect">
                          <a:avLst/>
                        </a:prstGeom>
                        <a:solidFill>
                          <a:srgbClr val="FFFFFF"/>
                        </a:solidFill>
                        <a:ln w="9525">
                          <a:solidFill>
                            <a:srgbClr val="000000"/>
                          </a:solidFill>
                          <a:miter lim="800000"/>
                          <a:headEnd/>
                          <a:tailEnd/>
                        </a:ln>
                      </wps:spPr>
                      <wps:txbx>
                        <w:txbxContent>
                          <w:p w14:paraId="18255776" w14:textId="77777777" w:rsidR="00777171" w:rsidRDefault="00777171" w:rsidP="00777171">
                            <w:pPr>
                              <w:ind w:firstLine="0"/>
                            </w:pPr>
                            <w:r>
                              <w:t>40</w:t>
                            </w:r>
                          </w:p>
                          <w:p w14:paraId="6B9915EB" w14:textId="77777777" w:rsidR="00777171" w:rsidRDefault="00777171" w:rsidP="00777171">
                            <w:pPr>
                              <w:ind w:firstLine="0"/>
                            </w:pPr>
                            <w:r>
                              <w:t>53</w:t>
                            </w:r>
                          </w:p>
                          <w:p w14:paraId="6AEAC038" w14:textId="77777777" w:rsidR="00777171" w:rsidRDefault="00777171" w:rsidP="00777171">
                            <w:pPr>
                              <w:ind w:firstLine="0"/>
                            </w:pPr>
                            <w:r>
                              <w:t>64</w:t>
                            </w:r>
                          </w:p>
                          <w:p w14:paraId="4ADD1B41" w14:textId="77777777" w:rsidR="00777171" w:rsidRDefault="00777171" w:rsidP="00777171">
                            <w:pPr>
                              <w:ind w:firstLine="0"/>
                            </w:pPr>
                            <w:r>
                              <w:t>78</w:t>
                            </w:r>
                          </w:p>
                          <w:p w14:paraId="1F6B70A5" w14:textId="77777777" w:rsidR="00777171" w:rsidRDefault="00777171" w:rsidP="00777171">
                            <w:pPr>
                              <w:ind w:firstLine="0"/>
                            </w:pPr>
                            <w:r>
                              <w:t>93</w:t>
                            </w:r>
                          </w:p>
                          <w:p w14:paraId="77CD3039" w14:textId="77777777" w:rsidR="00777171" w:rsidRDefault="00777171" w:rsidP="00777171">
                            <w:pPr>
                              <w:ind w:firstLine="0"/>
                            </w:pPr>
                            <w:r>
                              <w:t>109</w:t>
                            </w:r>
                          </w:p>
                          <w:p w14:paraId="15BFE316" w14:textId="77777777" w:rsidR="00777171" w:rsidRDefault="00777171" w:rsidP="00777171">
                            <w:pPr>
                              <w:ind w:firstLine="0"/>
                            </w:pPr>
                            <w:r>
                              <w:t>122</w:t>
                            </w:r>
                          </w:p>
                          <w:p w14:paraId="7D777783" w14:textId="77777777" w:rsidR="00777171" w:rsidRDefault="00777171" w:rsidP="00777171">
                            <w:pPr>
                              <w:ind w:firstLine="0"/>
                            </w:pPr>
                            <w:r>
                              <w:t>139</w:t>
                            </w:r>
                          </w:p>
                          <w:p w14:paraId="6B30E974" w14:textId="77777777" w:rsidR="00777171" w:rsidRDefault="00777171" w:rsidP="00777171">
                            <w:pPr>
                              <w:ind w:firstLine="0"/>
                            </w:pPr>
                            <w:r>
                              <w:t>145</w:t>
                            </w:r>
                          </w:p>
                          <w:p w14:paraId="4E78F390" w14:textId="77777777" w:rsidR="00777171" w:rsidRDefault="00777171" w:rsidP="00777171">
                            <w:pPr>
                              <w:ind w:firstLine="0"/>
                            </w:pPr>
                            <w:r>
                              <w:t>154</w:t>
                            </w:r>
                          </w:p>
                          <w:p w14:paraId="6AA96A64" w14:textId="4754F5B4" w:rsidR="00082163" w:rsidRDefault="00777171" w:rsidP="00777171">
                            <w:pPr>
                              <w:ind w:firstLine="0"/>
                            </w:pPr>
                            <w:r>
                              <w:t>162</w:t>
                            </w:r>
                          </w:p>
                          <w:p w14:paraId="2162D4AE" w14:textId="6785EC54" w:rsidR="00777171" w:rsidRDefault="00777171" w:rsidP="00777171">
                            <w:pPr>
                              <w:ind w:firstLine="0"/>
                            </w:pPr>
                          </w:p>
                          <w:p w14:paraId="78F83E98" w14:textId="77777777" w:rsidR="00777171" w:rsidRDefault="00777171" w:rsidP="00777171">
                            <w:pPr>
                              <w:ind w:firstLine="0"/>
                            </w:pPr>
                            <w:r>
                              <w:t>13</w:t>
                            </w:r>
                          </w:p>
                          <w:p w14:paraId="66864F11" w14:textId="77777777" w:rsidR="00777171" w:rsidRDefault="00777171" w:rsidP="00777171">
                            <w:pPr>
                              <w:ind w:firstLine="0"/>
                            </w:pPr>
                            <w:r>
                              <w:t>29</w:t>
                            </w:r>
                          </w:p>
                          <w:p w14:paraId="49943723" w14:textId="77777777" w:rsidR="00777171" w:rsidRDefault="00777171" w:rsidP="00777171">
                            <w:pPr>
                              <w:ind w:firstLine="0"/>
                            </w:pPr>
                            <w:r>
                              <w:t>44</w:t>
                            </w:r>
                          </w:p>
                          <w:p w14:paraId="56140C23" w14:textId="77777777" w:rsidR="00777171" w:rsidRDefault="00777171" w:rsidP="00777171">
                            <w:pPr>
                              <w:ind w:firstLine="0"/>
                            </w:pPr>
                            <w:r>
                              <w:t>57</w:t>
                            </w:r>
                          </w:p>
                          <w:p w14:paraId="5A226D0F" w14:textId="77777777" w:rsidR="00777171" w:rsidRDefault="00777171" w:rsidP="00777171">
                            <w:pPr>
                              <w:ind w:firstLine="0"/>
                            </w:pPr>
                            <w:r>
                              <w:t>68</w:t>
                            </w:r>
                          </w:p>
                          <w:p w14:paraId="75BECA30" w14:textId="77777777" w:rsidR="00777171" w:rsidRDefault="00777171" w:rsidP="00777171">
                            <w:pPr>
                              <w:ind w:firstLine="0"/>
                            </w:pPr>
                            <w:r>
                              <w:t>82</w:t>
                            </w:r>
                          </w:p>
                          <w:p w14:paraId="335F894D" w14:textId="77777777" w:rsidR="00777171" w:rsidRDefault="00777171" w:rsidP="00777171">
                            <w:pPr>
                              <w:ind w:firstLine="0"/>
                            </w:pPr>
                            <w:r>
                              <w:t>97</w:t>
                            </w:r>
                          </w:p>
                          <w:p w14:paraId="73231E2B" w14:textId="77777777" w:rsidR="00777171" w:rsidRDefault="00777171" w:rsidP="00777171">
                            <w:pPr>
                              <w:ind w:firstLine="0"/>
                            </w:pPr>
                            <w:r>
                              <w:t>112</w:t>
                            </w:r>
                          </w:p>
                          <w:p w14:paraId="2549579A" w14:textId="77777777" w:rsidR="00777171" w:rsidRDefault="00777171" w:rsidP="00777171">
                            <w:pPr>
                              <w:ind w:firstLine="0"/>
                            </w:pPr>
                            <w:r>
                              <w:t>121</w:t>
                            </w:r>
                          </w:p>
                          <w:p w14:paraId="17C8398B" w14:textId="09B26BB7" w:rsidR="00777171" w:rsidRDefault="00777171" w:rsidP="00777171">
                            <w:pPr>
                              <w:ind w:firstLine="0"/>
                            </w:pPr>
                            <w:r>
                              <w:t>130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90053" id="Text Box 3" o:spid="_x0000_s1027" type="#_x0000_t202" style="position:absolute;left:0;text-align:left;margin-left:-48pt;margin-top:0;width:35.5pt;height:629.2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">
                <v:textbox>
                  <w:txbxContent>
                    <w:p w14:paraId="18255776" w14:textId="77777777" w:rsidR="00777171" w:rsidRDefault="00777171" w:rsidP="00777171">
                      <w:pPr>
                        <w:ind w:firstLine="0"/>
                      </w:pPr>
                      <w:r>
                        <w:t>40</w:t>
                      </w:r>
                    </w:p>
                    <w:p w14:paraId="6B9915EB" w14:textId="77777777" w:rsidR="00777171" w:rsidRDefault="00777171" w:rsidP="00777171">
                      <w:pPr>
                        <w:ind w:firstLine="0"/>
                      </w:pPr>
                      <w:r>
                        <w:t>53</w:t>
                      </w:r>
                    </w:p>
                    <w:p w14:paraId="6AEAC038" w14:textId="77777777" w:rsidR="00777171" w:rsidRDefault="00777171" w:rsidP="00777171">
                      <w:pPr>
                        <w:ind w:firstLine="0"/>
                      </w:pPr>
                      <w:r>
                        <w:t>64</w:t>
                      </w:r>
                    </w:p>
                    <w:p w14:paraId="4ADD1B41" w14:textId="77777777" w:rsidR="00777171" w:rsidRDefault="00777171" w:rsidP="00777171">
                      <w:pPr>
                        <w:ind w:firstLine="0"/>
                      </w:pPr>
                      <w:r>
                        <w:t>78</w:t>
                      </w:r>
                    </w:p>
                    <w:p w14:paraId="1F6B70A5" w14:textId="77777777" w:rsidR="00777171" w:rsidRDefault="00777171" w:rsidP="00777171">
                      <w:pPr>
                        <w:ind w:firstLine="0"/>
                      </w:pPr>
                      <w:r>
                        <w:t>93</w:t>
                      </w:r>
                    </w:p>
                    <w:p w14:paraId="77CD3039" w14:textId="77777777" w:rsidR="00777171" w:rsidRDefault="00777171" w:rsidP="00777171">
                      <w:pPr>
                        <w:ind w:firstLine="0"/>
                      </w:pPr>
                      <w:r>
                        <w:t>109</w:t>
                      </w:r>
                    </w:p>
                    <w:p w14:paraId="15BFE316" w14:textId="77777777" w:rsidR="00777171" w:rsidRDefault="00777171" w:rsidP="00777171">
                      <w:pPr>
                        <w:ind w:firstLine="0"/>
                      </w:pPr>
                      <w:r>
                        <w:t>122</w:t>
                      </w:r>
                    </w:p>
                    <w:p w14:paraId="7D777783" w14:textId="77777777" w:rsidR="00777171" w:rsidRDefault="00777171" w:rsidP="00777171">
                      <w:pPr>
                        <w:ind w:firstLine="0"/>
                      </w:pPr>
                      <w:r>
                        <w:t>139</w:t>
                      </w:r>
                    </w:p>
                    <w:p w14:paraId="6B30E974" w14:textId="77777777" w:rsidR="00777171" w:rsidRDefault="00777171" w:rsidP="00777171">
                      <w:pPr>
                        <w:ind w:firstLine="0"/>
                      </w:pPr>
                      <w:r>
                        <w:t>145</w:t>
                      </w:r>
                    </w:p>
                    <w:p w14:paraId="4E78F390" w14:textId="77777777" w:rsidR="00777171" w:rsidRDefault="00777171" w:rsidP="00777171">
                      <w:pPr>
                        <w:ind w:firstLine="0"/>
                      </w:pPr>
                      <w:r>
                        <w:t>154</w:t>
                      </w:r>
                    </w:p>
                    <w:p w14:paraId="6AA96A64" w14:textId="4754F5B4" w:rsidR="00082163" w:rsidRDefault="00777171" w:rsidP="00777171">
                      <w:pPr>
                        <w:ind w:firstLine="0"/>
                      </w:pPr>
                      <w:r>
                        <w:t>162</w:t>
                      </w:r>
                    </w:p>
                    <w:p w14:paraId="2162D4AE" w14:textId="6785EC54" w:rsidR="00777171" w:rsidRDefault="00777171" w:rsidP="00777171">
                      <w:pPr>
                        <w:ind w:firstLine="0"/>
                      </w:pPr>
                    </w:p>
                    <w:p w14:paraId="78F83E98" w14:textId="77777777" w:rsidR="00777171" w:rsidRDefault="00777171" w:rsidP="00777171">
                      <w:pPr>
                        <w:ind w:firstLine="0"/>
                      </w:pPr>
                      <w:r>
                        <w:t>13</w:t>
                      </w:r>
                    </w:p>
                    <w:p w14:paraId="66864F11" w14:textId="77777777" w:rsidR="00777171" w:rsidRDefault="00777171" w:rsidP="00777171">
                      <w:pPr>
                        <w:ind w:firstLine="0"/>
                      </w:pPr>
                      <w:r>
                        <w:t>29</w:t>
                      </w:r>
                    </w:p>
                    <w:p w14:paraId="49943723" w14:textId="77777777" w:rsidR="00777171" w:rsidRDefault="00777171" w:rsidP="00777171">
                      <w:pPr>
                        <w:ind w:firstLine="0"/>
                      </w:pPr>
                      <w:r>
                        <w:t>44</w:t>
                      </w:r>
                    </w:p>
                    <w:p w14:paraId="56140C23" w14:textId="77777777" w:rsidR="00777171" w:rsidRDefault="00777171" w:rsidP="00777171">
                      <w:pPr>
                        <w:ind w:firstLine="0"/>
                      </w:pPr>
                      <w:r>
                        <w:t>57</w:t>
                      </w:r>
                    </w:p>
                    <w:p w14:paraId="5A226D0F" w14:textId="77777777" w:rsidR="00777171" w:rsidRDefault="00777171" w:rsidP="00777171">
                      <w:pPr>
                        <w:ind w:firstLine="0"/>
                      </w:pPr>
                      <w:r>
                        <w:t>68</w:t>
                      </w:r>
                    </w:p>
                    <w:p w14:paraId="75BECA30" w14:textId="77777777" w:rsidR="00777171" w:rsidRDefault="00777171" w:rsidP="00777171">
                      <w:pPr>
                        <w:ind w:firstLine="0"/>
                      </w:pPr>
                      <w:r>
                        <w:t>82</w:t>
                      </w:r>
                    </w:p>
                    <w:p w14:paraId="335F894D" w14:textId="77777777" w:rsidR="00777171" w:rsidRDefault="00777171" w:rsidP="00777171">
                      <w:pPr>
                        <w:ind w:firstLine="0"/>
                      </w:pPr>
                      <w:r>
                        <w:t>97</w:t>
                      </w:r>
                    </w:p>
                    <w:p w14:paraId="73231E2B" w14:textId="77777777" w:rsidR="00777171" w:rsidRDefault="00777171" w:rsidP="00777171">
                      <w:pPr>
                        <w:ind w:firstLine="0"/>
                      </w:pPr>
                      <w:r>
                        <w:t>112</w:t>
                      </w:r>
                    </w:p>
                    <w:p w14:paraId="2549579A" w14:textId="77777777" w:rsidR="00777171" w:rsidRDefault="00777171" w:rsidP="00777171">
                      <w:pPr>
                        <w:ind w:firstLine="0"/>
                      </w:pPr>
                      <w:r>
                        <w:t>121</w:t>
                      </w:r>
                    </w:p>
                    <w:p w14:paraId="17C8398B" w14:textId="09B26BB7" w:rsidR="00777171" w:rsidRDefault="00777171" w:rsidP="00777171">
                      <w:pPr>
                        <w:ind w:firstLine="0"/>
                      </w:pPr>
                      <w:r>
                        <w:t>130</w:t>
                      </w:r>
                    </w:p>
                  </w:txbxContent>
                </v:textbox>
                <w10:wrap type="through"/>
              </v:shape>
            </w:pict>
          </mc:Fallback>
        </mc:AlternateContent>
      </w:r>
      <w:r w:rsidRPr="00F86C75">
        <w:rPr>
          <w:u w:val="single"/>
        </w:rPr>
        <w:t>War</w:t>
      </w:r>
      <w:r>
        <w:t xml:space="preserve"> was a resounding success for the United States, with Bush leading the country into war against </w:t>
      </w:r>
      <w:r>
        <w:t xml:space="preserve">a dictatorial and aggressive </w:t>
      </w:r>
      <w:r w:rsidRPr="00F86C75">
        <w:rPr>
          <w:u w:val="single"/>
        </w:rPr>
        <w:t>Saddam Hussein and Iraq</w:t>
      </w:r>
      <w:r>
        <w:t>, which had invaded Kuwait earlier.</w:t>
      </w:r>
      <w:r w:rsidR="000C480D">
        <w:t xml:space="preserve"> A combination of sanctions, military attacks, and diplomacy left Iraq in tatters in one of the United States most successful operations. However, this war was the first of many that encouraged </w:t>
      </w:r>
      <w:r w:rsidR="000C480D" w:rsidRPr="000C480D">
        <w:rPr>
          <w:u w:val="single"/>
        </w:rPr>
        <w:t>Islamic Terrorists</w:t>
      </w:r>
      <w:r w:rsidR="000C480D">
        <w:t xml:space="preserve"> to begin to despise the United States. Apart from the Middle East, Bush had also to deal with the dictator of Panama, General </w:t>
      </w:r>
      <w:r w:rsidR="000C480D" w:rsidRPr="000C480D">
        <w:rPr>
          <w:u w:val="single"/>
        </w:rPr>
        <w:t>Manuel Noriega</w:t>
      </w:r>
      <w:r w:rsidR="000C480D">
        <w:t>, declaring war on the United States. Similarly, to Iraq, Bush led the soldiers into a quick war to restore a democracy in the region with the support of the United States (</w:t>
      </w:r>
      <w:r w:rsidR="000C480D" w:rsidRPr="000C480D">
        <w:t>President George H. W. Bush’s Address to the Nation on the Panama Invasion</w:t>
      </w:r>
      <w:r w:rsidR="000C480D" w:rsidRPr="000C480D">
        <w:t xml:space="preserve">, </w:t>
      </w:r>
      <w:r w:rsidR="000C480D">
        <w:t>pg 2). Bush’s foreign policy records is one of the most successful of any president in recent history.</w:t>
      </w:r>
    </w:p>
    <w:p w14:paraId="15B9B6D5" w14:textId="0F340346" w:rsidR="00C82F4E" w:rsidRDefault="009141D3" w:rsidP="00C82F4E">
      <w:pPr>
        <w:pStyle w:val="NoSpacing"/>
        <w:numPr>
          <w:ilvl w:val="0"/>
          <w:numId w:val="32"/>
        </w:numPr>
      </w:pPr>
      <w:r>
        <w:t>Clinton D</w:t>
      </w:r>
      <w:r w:rsidR="006562F8">
        <w:t>omestic Policy Development</w:t>
      </w:r>
      <w:r w:rsidR="00C82F4E">
        <w:t>s</w:t>
      </w:r>
    </w:p>
    <w:p w14:paraId="596E5205" w14:textId="502ADED7" w:rsidR="0036675C" w:rsidRDefault="0036675C" w:rsidP="0036675C">
      <w:pPr>
        <w:pStyle w:val="NoSpacing"/>
        <w:ind w:left="1080"/>
      </w:pPr>
      <w:r>
        <w:t xml:space="preserve">The election of 1992 marked the end of the </w:t>
      </w:r>
      <w:r w:rsidRPr="003677CB">
        <w:rPr>
          <w:u w:val="single"/>
        </w:rPr>
        <w:t>Reagan Revolution</w:t>
      </w:r>
      <w:r>
        <w:t xml:space="preserve">, </w:t>
      </w:r>
      <w:r w:rsidR="003677CB">
        <w:t xml:space="preserve">as Democrats controlled all of Washington for the first time in over a decade. Bill Clinton came out of the gate with very progressive goals, however with the loss of control in Congress just two years later, Clinton became a much more centrist candidate. Hillary Clinton championed a </w:t>
      </w:r>
      <w:r w:rsidR="003677CB" w:rsidRPr="003677CB">
        <w:rPr>
          <w:u w:val="single"/>
        </w:rPr>
        <w:t>health-care reform</w:t>
      </w:r>
      <w:r w:rsidR="003677CB">
        <w:t xml:space="preserve"> for nationwide </w:t>
      </w:r>
      <w:r w:rsidR="00B65669">
        <w:t>coverage but</w:t>
      </w:r>
      <w:r w:rsidR="003677CB">
        <w:t xml:space="preserve"> was blocked by Congress. Clinton was able to pass </w:t>
      </w:r>
      <w:r w:rsidR="00B65669">
        <w:t xml:space="preserve">bipartisan legislation such as the 1994 Crime Bill and the 1993 Family and Medical Leave Act. The </w:t>
      </w:r>
      <w:r w:rsidR="00B65669" w:rsidRPr="00B65669">
        <w:rPr>
          <w:u w:val="single"/>
        </w:rPr>
        <w:t>1994 Crime Bill</w:t>
      </w:r>
      <w:r w:rsidR="00B65669">
        <w:t xml:space="preserve"> continued the War on Drugs by continuing to give large quantities of money to police, and it gave extremely harsh sentences for even one time drug users (Clinton Crime Bill 1994 Provisions NY TIMES, pg 1 ). Just 20 years later, this bill seems horrific. However, </w:t>
      </w:r>
      <w:r w:rsidR="00082163" w:rsidRPr="00A55830">
        <w:rPr>
          <w:noProof/>
        </w:rPr>
        <w:lastRenderedPageBreak/>
        <mc:AlternateContent>
          <mc:Choice Requires="wps">
            <w:drawing>
              <wp:anchor distT="45720" distB="45720" distL="114300" distR="114300" simplePos="0" relativeHeight="251667456" behindDoc="1" locked="0" layoutInCell="1" allowOverlap="1" wp14:anchorId="5964D80C" wp14:editId="5E5F77F2">
                <wp:simplePos x="0" y="0"/>
                <wp:positionH relativeFrom="column">
                  <wp:posOffset>-481263</wp:posOffset>
                </wp:positionH>
                <wp:positionV relativeFrom="paragraph">
                  <wp:posOffset>16444</wp:posOffset>
                </wp:positionV>
                <wp:extent cx="450850" cy="8183980"/>
                <wp:effectExtent l="0" t="0" r="25400" b="26670"/>
                <wp:wrapThrough wrapText="bothSides">
                  <wp:wrapPolygon edited="0">
                    <wp:start x="0" y="0"/>
                    <wp:lineTo x="0" y="21620"/>
                    <wp:lineTo x="21904" y="21620"/>
                    <wp:lineTo x="21904" y="0"/>
                    <wp:lineTo x="0" y="0"/>
                  </wp:wrapPolygon>
                </wp:wrapThrough>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8183980"/>
                        </a:xfrm>
                        <a:prstGeom prst="rect">
                          <a:avLst/>
                        </a:prstGeom>
                        <a:solidFill>
                          <a:srgbClr val="FFFFFF"/>
                        </a:solidFill>
                        <a:ln w="9525">
                          <a:solidFill>
                            <a:srgbClr val="000000"/>
                          </a:solidFill>
                          <a:miter lim="800000"/>
                          <a:headEnd/>
                          <a:tailEnd/>
                        </a:ln>
                      </wps:spPr>
                      <wps:txbx>
                        <w:txbxContent>
                          <w:p w14:paraId="29F86EA0" w14:textId="77777777" w:rsidR="00777171" w:rsidRDefault="00777171" w:rsidP="00777171">
                            <w:pPr>
                              <w:ind w:firstLine="0"/>
                            </w:pPr>
                            <w:r>
                              <w:t>142</w:t>
                            </w:r>
                          </w:p>
                          <w:p w14:paraId="2505B040" w14:textId="0F8956BC" w:rsidR="00082163" w:rsidRDefault="00777171" w:rsidP="00777171">
                            <w:pPr>
                              <w:ind w:firstLine="0"/>
                            </w:pPr>
                            <w:r>
                              <w:t>153</w:t>
                            </w:r>
                          </w:p>
                          <w:p w14:paraId="22D11947" w14:textId="4AC38E5C" w:rsidR="00777171" w:rsidRDefault="00777171" w:rsidP="00777171">
                            <w:pPr>
                              <w:ind w:firstLine="0"/>
                            </w:pPr>
                          </w:p>
                          <w:p w14:paraId="5A349962" w14:textId="77777777" w:rsidR="00777171" w:rsidRDefault="00777171" w:rsidP="00777171">
                            <w:pPr>
                              <w:ind w:firstLine="0"/>
                            </w:pPr>
                            <w:r>
                              <w:t>12</w:t>
                            </w:r>
                          </w:p>
                          <w:p w14:paraId="2EED17B3" w14:textId="77777777" w:rsidR="00777171" w:rsidRDefault="00777171" w:rsidP="00777171">
                            <w:pPr>
                              <w:ind w:firstLine="0"/>
                            </w:pPr>
                            <w:r>
                              <w:t>27</w:t>
                            </w:r>
                          </w:p>
                          <w:p w14:paraId="58B2F25C" w14:textId="77777777" w:rsidR="00777171" w:rsidRDefault="00777171" w:rsidP="00777171">
                            <w:pPr>
                              <w:ind w:firstLine="0"/>
                            </w:pPr>
                            <w:r>
                              <w:t>40</w:t>
                            </w:r>
                          </w:p>
                          <w:p w14:paraId="6408A66F" w14:textId="77777777" w:rsidR="00777171" w:rsidRDefault="00777171" w:rsidP="00777171">
                            <w:pPr>
                              <w:ind w:firstLine="0"/>
                            </w:pPr>
                            <w:r>
                              <w:t>53</w:t>
                            </w:r>
                          </w:p>
                          <w:p w14:paraId="3AE5E98F" w14:textId="77777777" w:rsidR="00777171" w:rsidRDefault="00777171" w:rsidP="00777171">
                            <w:pPr>
                              <w:ind w:firstLine="0"/>
                            </w:pPr>
                            <w:r>
                              <w:t>64</w:t>
                            </w:r>
                          </w:p>
                          <w:p w14:paraId="213DE8BF" w14:textId="77777777" w:rsidR="00777171" w:rsidRDefault="00777171" w:rsidP="00777171">
                            <w:pPr>
                              <w:ind w:firstLine="0"/>
                            </w:pPr>
                            <w:r>
                              <w:t>76</w:t>
                            </w:r>
                          </w:p>
                          <w:p w14:paraId="5F169A09" w14:textId="77777777" w:rsidR="00777171" w:rsidRDefault="00777171" w:rsidP="00777171">
                            <w:pPr>
                              <w:ind w:firstLine="0"/>
                            </w:pPr>
                            <w:r>
                              <w:t>89</w:t>
                            </w:r>
                          </w:p>
                          <w:p w14:paraId="01204362" w14:textId="77777777" w:rsidR="00777171" w:rsidRDefault="00777171" w:rsidP="00777171">
                            <w:pPr>
                              <w:ind w:firstLine="0"/>
                            </w:pPr>
                            <w:r>
                              <w:t>103</w:t>
                            </w:r>
                          </w:p>
                          <w:p w14:paraId="4DC5C098" w14:textId="77777777" w:rsidR="00777171" w:rsidRDefault="00777171" w:rsidP="00777171">
                            <w:pPr>
                              <w:ind w:firstLine="0"/>
                            </w:pPr>
                            <w:r>
                              <w:t>114</w:t>
                            </w:r>
                          </w:p>
                          <w:p w14:paraId="367A77B0" w14:textId="77777777" w:rsidR="00777171" w:rsidRDefault="00777171" w:rsidP="00777171">
                            <w:pPr>
                              <w:ind w:firstLine="0"/>
                            </w:pPr>
                            <w:r>
                              <w:t>125</w:t>
                            </w:r>
                          </w:p>
                          <w:p w14:paraId="134E7288" w14:textId="77777777" w:rsidR="00777171" w:rsidRDefault="00777171" w:rsidP="00777171">
                            <w:pPr>
                              <w:ind w:firstLine="0"/>
                            </w:pPr>
                            <w:r>
                              <w:t>138</w:t>
                            </w:r>
                          </w:p>
                          <w:p w14:paraId="438C8BD8" w14:textId="77777777" w:rsidR="00777171" w:rsidRDefault="00777171" w:rsidP="00777171">
                            <w:pPr>
                              <w:ind w:firstLine="0"/>
                            </w:pPr>
                            <w:r>
                              <w:t>152</w:t>
                            </w:r>
                          </w:p>
                          <w:p w14:paraId="4B3949E5" w14:textId="33049568" w:rsidR="00777171" w:rsidRDefault="00777171" w:rsidP="00777171">
                            <w:pPr>
                              <w:ind w:firstLine="0"/>
                            </w:pPr>
                            <w:r>
                              <w:t>153</w:t>
                            </w:r>
                          </w:p>
                          <w:p w14:paraId="51E47918" w14:textId="4506750B" w:rsidR="00777171" w:rsidRDefault="00777171" w:rsidP="00777171">
                            <w:pPr>
                              <w:ind w:firstLine="0"/>
                            </w:pPr>
                          </w:p>
                          <w:p w14:paraId="317B20F8" w14:textId="77777777" w:rsidR="00777171" w:rsidRDefault="00777171" w:rsidP="00777171">
                            <w:pPr>
                              <w:ind w:firstLine="0"/>
                            </w:pPr>
                            <w:r>
                              <w:t>18</w:t>
                            </w:r>
                          </w:p>
                          <w:p w14:paraId="5BAC9326" w14:textId="77777777" w:rsidR="00777171" w:rsidRDefault="00777171" w:rsidP="00777171">
                            <w:pPr>
                              <w:ind w:firstLine="0"/>
                            </w:pPr>
                            <w:r>
                              <w:t>33</w:t>
                            </w:r>
                          </w:p>
                          <w:p w14:paraId="0695F678" w14:textId="77777777" w:rsidR="00777171" w:rsidRDefault="00777171" w:rsidP="00777171">
                            <w:pPr>
                              <w:ind w:firstLine="0"/>
                            </w:pPr>
                            <w:r>
                              <w:t>50</w:t>
                            </w:r>
                          </w:p>
                          <w:p w14:paraId="421D0F05" w14:textId="77777777" w:rsidR="00777171" w:rsidRDefault="00777171" w:rsidP="00777171">
                            <w:pPr>
                              <w:ind w:firstLine="0"/>
                            </w:pPr>
                            <w:r>
                              <w:t>66</w:t>
                            </w:r>
                          </w:p>
                          <w:p w14:paraId="23C51358" w14:textId="6FD5F9D9" w:rsidR="00777171" w:rsidRDefault="00777171" w:rsidP="00777171">
                            <w:pPr>
                              <w:ind w:firstLine="0"/>
                            </w:pPr>
                            <w:r>
                              <w:t>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4D80C" id="Text Box 5" o:spid="_x0000_s1028" type="#_x0000_t202" style="position:absolute;left:0;text-align:left;margin-left:-37.9pt;margin-top:1.3pt;width:35.5pt;height:644.4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">
                <v:textbox>
                  <w:txbxContent>
                    <w:p w14:paraId="29F86EA0" w14:textId="77777777" w:rsidR="00777171" w:rsidRDefault="00777171" w:rsidP="00777171">
                      <w:pPr>
                        <w:ind w:firstLine="0"/>
                      </w:pPr>
                      <w:r>
                        <w:t>142</w:t>
                      </w:r>
                    </w:p>
                    <w:p w14:paraId="2505B040" w14:textId="0F8956BC" w:rsidR="00082163" w:rsidRDefault="00777171" w:rsidP="00777171">
                      <w:pPr>
                        <w:ind w:firstLine="0"/>
                      </w:pPr>
                      <w:r>
                        <w:t>153</w:t>
                      </w:r>
                    </w:p>
                    <w:p w14:paraId="22D11947" w14:textId="4AC38E5C" w:rsidR="00777171" w:rsidRDefault="00777171" w:rsidP="00777171">
                      <w:pPr>
                        <w:ind w:firstLine="0"/>
                      </w:pPr>
                    </w:p>
                    <w:p w14:paraId="5A349962" w14:textId="77777777" w:rsidR="00777171" w:rsidRDefault="00777171" w:rsidP="00777171">
                      <w:pPr>
                        <w:ind w:firstLine="0"/>
                      </w:pPr>
                      <w:r>
                        <w:t>12</w:t>
                      </w:r>
                    </w:p>
                    <w:p w14:paraId="2EED17B3" w14:textId="77777777" w:rsidR="00777171" w:rsidRDefault="00777171" w:rsidP="00777171">
                      <w:pPr>
                        <w:ind w:firstLine="0"/>
                      </w:pPr>
                      <w:r>
                        <w:t>27</w:t>
                      </w:r>
                    </w:p>
                    <w:p w14:paraId="58B2F25C" w14:textId="77777777" w:rsidR="00777171" w:rsidRDefault="00777171" w:rsidP="00777171">
                      <w:pPr>
                        <w:ind w:firstLine="0"/>
                      </w:pPr>
                      <w:r>
                        <w:t>40</w:t>
                      </w:r>
                    </w:p>
                    <w:p w14:paraId="6408A66F" w14:textId="77777777" w:rsidR="00777171" w:rsidRDefault="00777171" w:rsidP="00777171">
                      <w:pPr>
                        <w:ind w:firstLine="0"/>
                      </w:pPr>
                      <w:r>
                        <w:t>53</w:t>
                      </w:r>
                    </w:p>
                    <w:p w14:paraId="3AE5E98F" w14:textId="77777777" w:rsidR="00777171" w:rsidRDefault="00777171" w:rsidP="00777171">
                      <w:pPr>
                        <w:ind w:firstLine="0"/>
                      </w:pPr>
                      <w:r>
                        <w:t>64</w:t>
                      </w:r>
                    </w:p>
                    <w:p w14:paraId="213DE8BF" w14:textId="77777777" w:rsidR="00777171" w:rsidRDefault="00777171" w:rsidP="00777171">
                      <w:pPr>
                        <w:ind w:firstLine="0"/>
                      </w:pPr>
                      <w:r>
                        <w:t>76</w:t>
                      </w:r>
                    </w:p>
                    <w:p w14:paraId="5F169A09" w14:textId="77777777" w:rsidR="00777171" w:rsidRDefault="00777171" w:rsidP="00777171">
                      <w:pPr>
                        <w:ind w:firstLine="0"/>
                      </w:pPr>
                      <w:r>
                        <w:t>89</w:t>
                      </w:r>
                    </w:p>
                    <w:p w14:paraId="01204362" w14:textId="77777777" w:rsidR="00777171" w:rsidRDefault="00777171" w:rsidP="00777171">
                      <w:pPr>
                        <w:ind w:firstLine="0"/>
                      </w:pPr>
                      <w:r>
                        <w:t>103</w:t>
                      </w:r>
                    </w:p>
                    <w:p w14:paraId="4DC5C098" w14:textId="77777777" w:rsidR="00777171" w:rsidRDefault="00777171" w:rsidP="00777171">
                      <w:pPr>
                        <w:ind w:firstLine="0"/>
                      </w:pPr>
                      <w:r>
                        <w:t>114</w:t>
                      </w:r>
                    </w:p>
                    <w:p w14:paraId="367A77B0" w14:textId="77777777" w:rsidR="00777171" w:rsidRDefault="00777171" w:rsidP="00777171">
                      <w:pPr>
                        <w:ind w:firstLine="0"/>
                      </w:pPr>
                      <w:r>
                        <w:t>125</w:t>
                      </w:r>
                    </w:p>
                    <w:p w14:paraId="134E7288" w14:textId="77777777" w:rsidR="00777171" w:rsidRDefault="00777171" w:rsidP="00777171">
                      <w:pPr>
                        <w:ind w:firstLine="0"/>
                      </w:pPr>
                      <w:r>
                        <w:t>138</w:t>
                      </w:r>
                    </w:p>
                    <w:p w14:paraId="438C8BD8" w14:textId="77777777" w:rsidR="00777171" w:rsidRDefault="00777171" w:rsidP="00777171">
                      <w:pPr>
                        <w:ind w:firstLine="0"/>
                      </w:pPr>
                      <w:r>
                        <w:t>152</w:t>
                      </w:r>
                    </w:p>
                    <w:p w14:paraId="4B3949E5" w14:textId="33049568" w:rsidR="00777171" w:rsidRDefault="00777171" w:rsidP="00777171">
                      <w:pPr>
                        <w:ind w:firstLine="0"/>
                      </w:pPr>
                      <w:r>
                        <w:t>153</w:t>
                      </w:r>
                    </w:p>
                    <w:p w14:paraId="51E47918" w14:textId="4506750B" w:rsidR="00777171" w:rsidRDefault="00777171" w:rsidP="00777171">
                      <w:pPr>
                        <w:ind w:firstLine="0"/>
                      </w:pPr>
                    </w:p>
                    <w:p w14:paraId="317B20F8" w14:textId="77777777" w:rsidR="00777171" w:rsidRDefault="00777171" w:rsidP="00777171">
                      <w:pPr>
                        <w:ind w:firstLine="0"/>
                      </w:pPr>
                      <w:r>
                        <w:t>18</w:t>
                      </w:r>
                    </w:p>
                    <w:p w14:paraId="5BAC9326" w14:textId="77777777" w:rsidR="00777171" w:rsidRDefault="00777171" w:rsidP="00777171">
                      <w:pPr>
                        <w:ind w:firstLine="0"/>
                      </w:pPr>
                      <w:r>
                        <w:t>33</w:t>
                      </w:r>
                    </w:p>
                    <w:p w14:paraId="0695F678" w14:textId="77777777" w:rsidR="00777171" w:rsidRDefault="00777171" w:rsidP="00777171">
                      <w:pPr>
                        <w:ind w:firstLine="0"/>
                      </w:pPr>
                      <w:r>
                        <w:t>50</w:t>
                      </w:r>
                    </w:p>
                    <w:p w14:paraId="421D0F05" w14:textId="77777777" w:rsidR="00777171" w:rsidRDefault="00777171" w:rsidP="00777171">
                      <w:pPr>
                        <w:ind w:firstLine="0"/>
                      </w:pPr>
                      <w:r>
                        <w:t>66</w:t>
                      </w:r>
                    </w:p>
                    <w:p w14:paraId="23C51358" w14:textId="6FD5F9D9" w:rsidR="00777171" w:rsidRDefault="00777171" w:rsidP="00777171">
                      <w:pPr>
                        <w:ind w:firstLine="0"/>
                      </w:pPr>
                      <w:r>
                        <w:t>80</w:t>
                      </w:r>
                    </w:p>
                  </w:txbxContent>
                </v:textbox>
                <w10:wrap type="through"/>
              </v:shape>
            </w:pict>
          </mc:Fallback>
        </mc:AlternateContent>
      </w:r>
      <w:r w:rsidR="00B65669">
        <w:t xml:space="preserve">Clinton was able to negotiate with the Republican Congress into </w:t>
      </w:r>
      <w:r w:rsidR="00B65669" w:rsidRPr="00B65669">
        <w:rPr>
          <w:u w:val="single"/>
        </w:rPr>
        <w:t>eliminating the deficit</w:t>
      </w:r>
      <w:r w:rsidR="00B65669">
        <w:t>, ending his presidency with a powerful economy and stable country.</w:t>
      </w:r>
    </w:p>
    <w:p w14:paraId="16BDFF74" w14:textId="3D240CD0" w:rsidR="00F24D34" w:rsidRDefault="009141D3" w:rsidP="00C82F4E">
      <w:pPr>
        <w:pStyle w:val="NoSpacing"/>
        <w:numPr>
          <w:ilvl w:val="0"/>
          <w:numId w:val="32"/>
        </w:numPr>
      </w:pPr>
      <w:r>
        <w:t>Clinton Fo</w:t>
      </w:r>
      <w:r w:rsidR="006562F8">
        <w:t xml:space="preserve">reign </w:t>
      </w:r>
      <w:r w:rsidR="00CE38D7">
        <w:t>Policy Developments</w:t>
      </w:r>
    </w:p>
    <w:p w14:paraId="05F5F446" w14:textId="4241D7D3" w:rsidR="00B65669" w:rsidRDefault="00B65669" w:rsidP="00B65669">
      <w:pPr>
        <w:pStyle w:val="NoSpacing"/>
        <w:ind w:left="1080"/>
      </w:pPr>
      <w:r>
        <w:t xml:space="preserve">American Foreign Policy didn’t change many objectives with the election of Clinton, but he faced many challenges during his term. He led over the sole superpower after the </w:t>
      </w:r>
      <w:r w:rsidRPr="009442A1">
        <w:t>collapse of the Soviet Union</w:t>
      </w:r>
      <w:r w:rsidR="00000448">
        <w:t xml:space="preserve">, and the continued economic dominance of the United States. One of his signature policies was </w:t>
      </w:r>
      <w:r w:rsidR="00000448" w:rsidRPr="00000448">
        <w:rPr>
          <w:u w:val="single"/>
        </w:rPr>
        <w:t>NAFTA</w:t>
      </w:r>
      <w:r w:rsidR="00000448">
        <w:t xml:space="preserve">, a free trade agreement across North America. He continued his work on deconstructing economic borders across the world with trade agreements. Clinton also worked to </w:t>
      </w:r>
      <w:r w:rsidR="004508E7">
        <w:t xml:space="preserve">negotiate peace during the </w:t>
      </w:r>
      <w:r w:rsidR="004508E7" w:rsidRPr="004508E7">
        <w:rPr>
          <w:u w:val="single"/>
        </w:rPr>
        <w:t>Bosnian Civil War</w:t>
      </w:r>
      <w:r w:rsidR="004508E7">
        <w:t>, and American negotiators brought peace to the region.</w:t>
      </w:r>
      <w:r w:rsidR="00000448">
        <w:t xml:space="preserve"> </w:t>
      </w:r>
      <w:r w:rsidR="004508E7">
        <w:t xml:space="preserve">Clinton was unable to get the Americans to join the </w:t>
      </w:r>
      <w:r w:rsidR="004508E7" w:rsidRPr="009442A1">
        <w:rPr>
          <w:u w:val="single"/>
        </w:rPr>
        <w:t>Kyoto Protocol</w:t>
      </w:r>
      <w:r w:rsidR="004508E7">
        <w:t>, a devastating blow to the worldwide</w:t>
      </w:r>
      <w:r w:rsidR="009442A1">
        <w:t xml:space="preserve"> anti-climate change community, even though the Protocol didn’t have many specific goals, but just a promise to improve (Kyoto Protocol, pg2). Clinton also faced incredibly challenges in Kosovo, where a Civil War erupted in 1998. Clinton sent NATO peacekeeping forces and was able to recreate peace in the region.</w:t>
      </w:r>
    </w:p>
    <w:p w14:paraId="2E32B3CC" w14:textId="155DB6B6" w:rsidR="00BD34BB" w:rsidRDefault="009141D3" w:rsidP="00C82F4E">
      <w:pPr>
        <w:pStyle w:val="NoSpacing"/>
        <w:numPr>
          <w:ilvl w:val="0"/>
          <w:numId w:val="32"/>
        </w:numPr>
      </w:pPr>
      <w:r>
        <w:t>Bush Jr</w:t>
      </w:r>
      <w:r w:rsidR="00CE38D7">
        <w:t xml:space="preserve"> Domestic Policy </w:t>
      </w:r>
      <w:r w:rsidR="00C82F4E">
        <w:t>Developments</w:t>
      </w:r>
    </w:p>
    <w:p w14:paraId="47371319" w14:textId="17B3CF2D" w:rsidR="009442A1" w:rsidRPr="00E9501C" w:rsidRDefault="009F3F84" w:rsidP="009442A1">
      <w:pPr>
        <w:pStyle w:val="NoSpacing"/>
        <w:ind w:left="1080"/>
      </w:pPr>
      <w:r w:rsidRPr="009F3F84">
        <w:rPr>
          <w:u w:val="single"/>
        </w:rPr>
        <w:t>The Election of 2000</w:t>
      </w:r>
      <w:r>
        <w:t xml:space="preserve"> was one of the closest ever, and was given to Bush Jr. after the Supreme Court, which had a right-wing majority, certified it for him.</w:t>
      </w:r>
      <w:r w:rsidR="009C242E">
        <w:t xml:space="preserve"> This was due to counting votes in </w:t>
      </w:r>
      <w:r w:rsidR="009C242E" w:rsidRPr="009C242E">
        <w:rPr>
          <w:u w:val="single"/>
        </w:rPr>
        <w:t>Florida</w:t>
      </w:r>
      <w:r w:rsidR="009C242E">
        <w:t xml:space="preserve"> taking over a month, and still being too close to call, but in Bush’s favor by a few votes.</w:t>
      </w:r>
      <w:r>
        <w:t xml:space="preserve"> Bush Jr. campaigned heavily on a new wave </w:t>
      </w:r>
      <w:r w:rsidR="009C242E">
        <w:t xml:space="preserve">of </w:t>
      </w:r>
      <w:r w:rsidR="009C242E" w:rsidRPr="009C242E">
        <w:rPr>
          <w:u w:val="single"/>
        </w:rPr>
        <w:t xml:space="preserve">Bush </w:t>
      </w:r>
      <w:r w:rsidRPr="009C242E">
        <w:rPr>
          <w:u w:val="single"/>
        </w:rPr>
        <w:t>Tax Cuts</w:t>
      </w:r>
      <w:r>
        <w:t>, allowed by Clinton’s massive destruction of the deficit.</w:t>
      </w:r>
      <w:r w:rsidR="009C242E">
        <w:t xml:space="preserve"> Bush was a much </w:t>
      </w:r>
      <w:r w:rsidR="00082163" w:rsidRPr="00A55830">
        <w:rPr>
          <w:noProof/>
        </w:rPr>
        <w:lastRenderedPageBreak/>
        <mc:AlternateContent>
          <mc:Choice Requires="wps">
            <w:drawing>
              <wp:anchor distT="45720" distB="45720" distL="114300" distR="114300" simplePos="0" relativeHeight="251669504" behindDoc="1" locked="0" layoutInCell="1" allowOverlap="1" wp14:anchorId="777DFD0C" wp14:editId="4C9111C2">
                <wp:simplePos x="0" y="0"/>
                <wp:positionH relativeFrom="column">
                  <wp:posOffset>-583297</wp:posOffset>
                </wp:positionH>
                <wp:positionV relativeFrom="paragraph">
                  <wp:posOffset>16076</wp:posOffset>
                </wp:positionV>
                <wp:extent cx="450850" cy="8183980"/>
                <wp:effectExtent l="0" t="0" r="25400" b="26670"/>
                <wp:wrapThrough wrapText="bothSides">
                  <wp:wrapPolygon edited="0">
                    <wp:start x="0" y="0"/>
                    <wp:lineTo x="0" y="21620"/>
                    <wp:lineTo x="21904" y="21620"/>
                    <wp:lineTo x="21904" y="0"/>
                    <wp:lineTo x="0" y="0"/>
                  </wp:wrapPolygon>
                </wp:wrapThrough>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8183980"/>
                        </a:xfrm>
                        <a:prstGeom prst="rect">
                          <a:avLst/>
                        </a:prstGeom>
                        <a:solidFill>
                          <a:srgbClr val="FFFFFF"/>
                        </a:solidFill>
                        <a:ln w="9525">
                          <a:solidFill>
                            <a:srgbClr val="000000"/>
                          </a:solidFill>
                          <a:miter lim="800000"/>
                          <a:headEnd/>
                          <a:tailEnd/>
                        </a:ln>
                      </wps:spPr>
                      <wps:txbx>
                        <w:txbxContent>
                          <w:p w14:paraId="70013474" w14:textId="77777777" w:rsidR="00777171" w:rsidRDefault="00777171" w:rsidP="00777171">
                            <w:pPr>
                              <w:ind w:firstLine="0"/>
                            </w:pPr>
                            <w:r>
                              <w:t>92</w:t>
                            </w:r>
                          </w:p>
                          <w:p w14:paraId="794641FE" w14:textId="77777777" w:rsidR="00777171" w:rsidRDefault="00777171" w:rsidP="00777171">
                            <w:pPr>
                              <w:ind w:firstLine="0"/>
                            </w:pPr>
                            <w:r>
                              <w:t>101</w:t>
                            </w:r>
                          </w:p>
                          <w:p w14:paraId="175EB738" w14:textId="77777777" w:rsidR="00777171" w:rsidRDefault="00777171" w:rsidP="00777171">
                            <w:pPr>
                              <w:ind w:firstLine="0"/>
                            </w:pPr>
                            <w:r>
                              <w:t>115</w:t>
                            </w:r>
                          </w:p>
                          <w:p w14:paraId="27A7A242" w14:textId="77777777" w:rsidR="00777171" w:rsidRDefault="00777171" w:rsidP="00777171">
                            <w:pPr>
                              <w:ind w:firstLine="0"/>
                            </w:pPr>
                            <w:r>
                              <w:t>128</w:t>
                            </w:r>
                          </w:p>
                          <w:p w14:paraId="65087951" w14:textId="77777777" w:rsidR="00777171" w:rsidRDefault="00777171" w:rsidP="00777171">
                            <w:pPr>
                              <w:ind w:firstLine="0"/>
                            </w:pPr>
                            <w:r>
                              <w:t>141</w:t>
                            </w:r>
                          </w:p>
                          <w:p w14:paraId="1123133D" w14:textId="77777777" w:rsidR="00777171" w:rsidRDefault="00777171" w:rsidP="00777171">
                            <w:pPr>
                              <w:ind w:firstLine="0"/>
                            </w:pPr>
                            <w:r>
                              <w:t>155</w:t>
                            </w:r>
                          </w:p>
                          <w:p w14:paraId="5966201D" w14:textId="34E2F828" w:rsidR="00082163" w:rsidRDefault="00777171" w:rsidP="00777171">
                            <w:pPr>
                              <w:ind w:firstLine="0"/>
                            </w:pPr>
                            <w:r>
                              <w:t>169</w:t>
                            </w:r>
                          </w:p>
                          <w:p w14:paraId="0256F026" w14:textId="5C3A5E01" w:rsidR="00777171" w:rsidRDefault="00777171" w:rsidP="00777171">
                            <w:pPr>
                              <w:ind w:firstLine="0"/>
                            </w:pPr>
                            <w:r>
                              <w:t>169</w:t>
                            </w:r>
                          </w:p>
                          <w:p w14:paraId="46352CA5" w14:textId="00FE9F72" w:rsidR="00FB3B83" w:rsidRDefault="00FB3B83" w:rsidP="00777171">
                            <w:pPr>
                              <w:ind w:firstLine="0"/>
                            </w:pPr>
                          </w:p>
                          <w:p w14:paraId="48EBDD1E" w14:textId="77777777" w:rsidR="00FB3B83" w:rsidRDefault="00FB3B83" w:rsidP="00FB3B83">
                            <w:pPr>
                              <w:ind w:firstLine="0"/>
                            </w:pPr>
                            <w:r>
                              <w:t>11</w:t>
                            </w:r>
                          </w:p>
                          <w:p w14:paraId="1B8E9D8B" w14:textId="77777777" w:rsidR="00FB3B83" w:rsidRDefault="00FB3B83" w:rsidP="00FB3B83">
                            <w:pPr>
                              <w:ind w:firstLine="0"/>
                            </w:pPr>
                            <w:r>
                              <w:t>26</w:t>
                            </w:r>
                          </w:p>
                          <w:p w14:paraId="493EA893" w14:textId="77777777" w:rsidR="00FB3B83" w:rsidRDefault="00FB3B83" w:rsidP="00FB3B83">
                            <w:pPr>
                              <w:ind w:firstLine="0"/>
                            </w:pPr>
                            <w:r>
                              <w:t>40</w:t>
                            </w:r>
                          </w:p>
                          <w:p w14:paraId="03D5E965" w14:textId="77777777" w:rsidR="00FB3B83" w:rsidRDefault="00FB3B83" w:rsidP="00FB3B83">
                            <w:pPr>
                              <w:ind w:firstLine="0"/>
                            </w:pPr>
                            <w:r>
                              <w:t>52</w:t>
                            </w:r>
                          </w:p>
                          <w:p w14:paraId="406780F0" w14:textId="77777777" w:rsidR="00FB3B83" w:rsidRDefault="00FB3B83" w:rsidP="00FB3B83">
                            <w:pPr>
                              <w:ind w:firstLine="0"/>
                            </w:pPr>
                            <w:r>
                              <w:t>65</w:t>
                            </w:r>
                          </w:p>
                          <w:p w14:paraId="5DCA4855" w14:textId="77777777" w:rsidR="00FB3B83" w:rsidRDefault="00FB3B83" w:rsidP="00FB3B83">
                            <w:pPr>
                              <w:ind w:firstLine="0"/>
                            </w:pPr>
                            <w:r>
                              <w:t>78</w:t>
                            </w:r>
                          </w:p>
                          <w:p w14:paraId="3445DA38" w14:textId="77777777" w:rsidR="00FB3B83" w:rsidRDefault="00FB3B83" w:rsidP="00FB3B83">
                            <w:pPr>
                              <w:ind w:firstLine="0"/>
                            </w:pPr>
                            <w:r>
                              <w:t>91</w:t>
                            </w:r>
                          </w:p>
                          <w:p w14:paraId="76D15B0D" w14:textId="77777777" w:rsidR="00FB3B83" w:rsidRDefault="00FB3B83" w:rsidP="00FB3B83">
                            <w:pPr>
                              <w:ind w:firstLine="0"/>
                            </w:pPr>
                            <w:r>
                              <w:t>104</w:t>
                            </w:r>
                          </w:p>
                          <w:p w14:paraId="589EF137" w14:textId="77777777" w:rsidR="00FB3B83" w:rsidRDefault="00FB3B83" w:rsidP="00FB3B83">
                            <w:pPr>
                              <w:ind w:firstLine="0"/>
                            </w:pPr>
                            <w:r>
                              <w:t>113</w:t>
                            </w:r>
                          </w:p>
                          <w:p w14:paraId="6498AF9B" w14:textId="77777777" w:rsidR="00FB3B83" w:rsidRDefault="00FB3B83" w:rsidP="00FB3B83">
                            <w:pPr>
                              <w:ind w:firstLine="0"/>
                            </w:pPr>
                            <w:r>
                              <w:t>127</w:t>
                            </w:r>
                          </w:p>
                          <w:p w14:paraId="5095CB56" w14:textId="77777777" w:rsidR="00FB3B83" w:rsidRDefault="00FB3B83" w:rsidP="00FB3B83">
                            <w:pPr>
                              <w:ind w:firstLine="0"/>
                            </w:pPr>
                            <w:r>
                              <w:t>139</w:t>
                            </w:r>
                          </w:p>
                          <w:p w14:paraId="1DA69004" w14:textId="77777777" w:rsidR="00FB3B83" w:rsidRDefault="00FB3B83" w:rsidP="00FB3B83">
                            <w:pPr>
                              <w:ind w:firstLine="0"/>
                            </w:pPr>
                            <w:r>
                              <w:t>152</w:t>
                            </w:r>
                          </w:p>
                          <w:p w14:paraId="4337824D" w14:textId="19EFA0E7" w:rsidR="00FB3B83" w:rsidRDefault="00FB3B83" w:rsidP="00FB3B83">
                            <w:pPr>
                              <w:ind w:firstLine="0"/>
                            </w:pPr>
                            <w:r>
                              <w:t>153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DFD0C" id="Text Box 6" o:spid="_x0000_s1029" type="#_x0000_t202" style="position:absolute;left:0;text-align:left;margin-left:-45.95pt;margin-top:1.25pt;width:35.5pt;height:644.4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q7/JgIAAEsEAAAOAAAAZHJzL2Uyb0RvYy54bWysVNuO2yAQfa/Uf0C8N3aySZp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">
                <v:textbox>
                  <w:txbxContent>
                    <w:p w14:paraId="70013474" w14:textId="77777777" w:rsidR="00777171" w:rsidRDefault="00777171" w:rsidP="00777171">
                      <w:pPr>
                        <w:ind w:firstLine="0"/>
                      </w:pPr>
                      <w:r>
                        <w:t>92</w:t>
                      </w:r>
                    </w:p>
                    <w:p w14:paraId="794641FE" w14:textId="77777777" w:rsidR="00777171" w:rsidRDefault="00777171" w:rsidP="00777171">
                      <w:pPr>
                        <w:ind w:firstLine="0"/>
                      </w:pPr>
                      <w:r>
                        <w:t>101</w:t>
                      </w:r>
                    </w:p>
                    <w:p w14:paraId="175EB738" w14:textId="77777777" w:rsidR="00777171" w:rsidRDefault="00777171" w:rsidP="00777171">
                      <w:pPr>
                        <w:ind w:firstLine="0"/>
                      </w:pPr>
                      <w:r>
                        <w:t>115</w:t>
                      </w:r>
                    </w:p>
                    <w:p w14:paraId="27A7A242" w14:textId="77777777" w:rsidR="00777171" w:rsidRDefault="00777171" w:rsidP="00777171">
                      <w:pPr>
                        <w:ind w:firstLine="0"/>
                      </w:pPr>
                      <w:r>
                        <w:t>128</w:t>
                      </w:r>
                    </w:p>
                    <w:p w14:paraId="65087951" w14:textId="77777777" w:rsidR="00777171" w:rsidRDefault="00777171" w:rsidP="00777171">
                      <w:pPr>
                        <w:ind w:firstLine="0"/>
                      </w:pPr>
                      <w:r>
                        <w:t>141</w:t>
                      </w:r>
                    </w:p>
                    <w:p w14:paraId="1123133D" w14:textId="77777777" w:rsidR="00777171" w:rsidRDefault="00777171" w:rsidP="00777171">
                      <w:pPr>
                        <w:ind w:firstLine="0"/>
                      </w:pPr>
                      <w:r>
                        <w:t>155</w:t>
                      </w:r>
                    </w:p>
                    <w:p w14:paraId="5966201D" w14:textId="34E2F828" w:rsidR="00082163" w:rsidRDefault="00777171" w:rsidP="00777171">
                      <w:pPr>
                        <w:ind w:firstLine="0"/>
                      </w:pPr>
                      <w:r>
                        <w:t>169</w:t>
                      </w:r>
                    </w:p>
                    <w:p w14:paraId="0256F026" w14:textId="5C3A5E01" w:rsidR="00777171" w:rsidRDefault="00777171" w:rsidP="00777171">
                      <w:pPr>
                        <w:ind w:firstLine="0"/>
                      </w:pPr>
                      <w:r>
                        <w:t>169</w:t>
                      </w:r>
                    </w:p>
                    <w:p w14:paraId="46352CA5" w14:textId="00FE9F72" w:rsidR="00FB3B83" w:rsidRDefault="00FB3B83" w:rsidP="00777171">
                      <w:pPr>
                        <w:ind w:firstLine="0"/>
                      </w:pPr>
                    </w:p>
                    <w:p w14:paraId="48EBDD1E" w14:textId="77777777" w:rsidR="00FB3B83" w:rsidRDefault="00FB3B83" w:rsidP="00FB3B83">
                      <w:pPr>
                        <w:ind w:firstLine="0"/>
                      </w:pPr>
                      <w:r>
                        <w:t>11</w:t>
                      </w:r>
                    </w:p>
                    <w:p w14:paraId="1B8E9D8B" w14:textId="77777777" w:rsidR="00FB3B83" w:rsidRDefault="00FB3B83" w:rsidP="00FB3B83">
                      <w:pPr>
                        <w:ind w:firstLine="0"/>
                      </w:pPr>
                      <w:r>
                        <w:t>26</w:t>
                      </w:r>
                    </w:p>
                    <w:p w14:paraId="493EA893" w14:textId="77777777" w:rsidR="00FB3B83" w:rsidRDefault="00FB3B83" w:rsidP="00FB3B83">
                      <w:pPr>
                        <w:ind w:firstLine="0"/>
                      </w:pPr>
                      <w:r>
                        <w:t>40</w:t>
                      </w:r>
                    </w:p>
                    <w:p w14:paraId="03D5E965" w14:textId="77777777" w:rsidR="00FB3B83" w:rsidRDefault="00FB3B83" w:rsidP="00FB3B83">
                      <w:pPr>
                        <w:ind w:firstLine="0"/>
                      </w:pPr>
                      <w:r>
                        <w:t>52</w:t>
                      </w:r>
                    </w:p>
                    <w:p w14:paraId="406780F0" w14:textId="77777777" w:rsidR="00FB3B83" w:rsidRDefault="00FB3B83" w:rsidP="00FB3B83">
                      <w:pPr>
                        <w:ind w:firstLine="0"/>
                      </w:pPr>
                      <w:r>
                        <w:t>65</w:t>
                      </w:r>
                    </w:p>
                    <w:p w14:paraId="5DCA4855" w14:textId="77777777" w:rsidR="00FB3B83" w:rsidRDefault="00FB3B83" w:rsidP="00FB3B83">
                      <w:pPr>
                        <w:ind w:firstLine="0"/>
                      </w:pPr>
                      <w:r>
                        <w:t>78</w:t>
                      </w:r>
                    </w:p>
                    <w:p w14:paraId="3445DA38" w14:textId="77777777" w:rsidR="00FB3B83" w:rsidRDefault="00FB3B83" w:rsidP="00FB3B83">
                      <w:pPr>
                        <w:ind w:firstLine="0"/>
                      </w:pPr>
                      <w:r>
                        <w:t>91</w:t>
                      </w:r>
                    </w:p>
                    <w:p w14:paraId="76D15B0D" w14:textId="77777777" w:rsidR="00FB3B83" w:rsidRDefault="00FB3B83" w:rsidP="00FB3B83">
                      <w:pPr>
                        <w:ind w:firstLine="0"/>
                      </w:pPr>
                      <w:r>
                        <w:t>104</w:t>
                      </w:r>
                    </w:p>
                    <w:p w14:paraId="589EF137" w14:textId="77777777" w:rsidR="00FB3B83" w:rsidRDefault="00FB3B83" w:rsidP="00FB3B83">
                      <w:pPr>
                        <w:ind w:firstLine="0"/>
                      </w:pPr>
                      <w:r>
                        <w:t>113</w:t>
                      </w:r>
                    </w:p>
                    <w:p w14:paraId="6498AF9B" w14:textId="77777777" w:rsidR="00FB3B83" w:rsidRDefault="00FB3B83" w:rsidP="00FB3B83">
                      <w:pPr>
                        <w:ind w:firstLine="0"/>
                      </w:pPr>
                      <w:r>
                        <w:t>127</w:t>
                      </w:r>
                    </w:p>
                    <w:p w14:paraId="5095CB56" w14:textId="77777777" w:rsidR="00FB3B83" w:rsidRDefault="00FB3B83" w:rsidP="00FB3B83">
                      <w:pPr>
                        <w:ind w:firstLine="0"/>
                      </w:pPr>
                      <w:r>
                        <w:t>139</w:t>
                      </w:r>
                    </w:p>
                    <w:p w14:paraId="1DA69004" w14:textId="77777777" w:rsidR="00FB3B83" w:rsidRDefault="00FB3B83" w:rsidP="00FB3B83">
                      <w:pPr>
                        <w:ind w:firstLine="0"/>
                      </w:pPr>
                      <w:r>
                        <w:t>152</w:t>
                      </w:r>
                    </w:p>
                    <w:p w14:paraId="4337824D" w14:textId="19EFA0E7" w:rsidR="00FB3B83" w:rsidRDefault="00FB3B83" w:rsidP="00FB3B83">
                      <w:pPr>
                        <w:ind w:firstLine="0"/>
                      </w:pPr>
                      <w:r>
                        <w:t>153</w:t>
                      </w:r>
                    </w:p>
                  </w:txbxContent>
                </v:textbox>
                <w10:wrap type="through"/>
              </v:shape>
            </w:pict>
          </mc:Fallback>
        </mc:AlternateContent>
      </w:r>
      <w:r w:rsidR="009C242E">
        <w:t xml:space="preserve">more conservative president than he campaigned, as he was surrounded by powerful conservative republicans. The Bush Administration </w:t>
      </w:r>
      <w:r w:rsidR="00E9501C">
        <w:t xml:space="preserve">took conservative stances on trying to ban gay marriage and promoting guns. They were encouraged by an even more powerful evangelical presence behind them. Bush led America into a new era with the </w:t>
      </w:r>
      <w:r w:rsidR="00E9501C">
        <w:rPr>
          <w:u w:val="single"/>
        </w:rPr>
        <w:t>Digital Revolution</w:t>
      </w:r>
      <w:r w:rsidR="00E9501C">
        <w:t xml:space="preserve"> and the continued growth of businesses and the stock market. However, due to a variety of factors, the stock market crash and housing bubble burst in 2008, leading to the worst economic crisis since the Great Depression (</w:t>
      </w:r>
      <w:r w:rsidR="00E9501C" w:rsidRPr="00E9501C">
        <w:t>President George W. Bush’s Address to the Nation on the National Economy</w:t>
      </w:r>
      <w:r w:rsidR="00E9501C" w:rsidRPr="00E9501C">
        <w:t>, pg 1</w:t>
      </w:r>
      <w:r w:rsidR="00E9501C">
        <w:t xml:space="preserve">). </w:t>
      </w:r>
    </w:p>
    <w:p w14:paraId="5D2E8A29" w14:textId="546E17EF" w:rsidR="007E3AC2" w:rsidRDefault="009141D3" w:rsidP="00C82F4E">
      <w:pPr>
        <w:pStyle w:val="NoSpacing"/>
        <w:numPr>
          <w:ilvl w:val="0"/>
          <w:numId w:val="32"/>
        </w:numPr>
      </w:pPr>
      <w:r>
        <w:t>Bush Jr</w:t>
      </w:r>
      <w:r w:rsidR="00CE38D7">
        <w:t xml:space="preserve"> Foreign Policy Developments</w:t>
      </w:r>
    </w:p>
    <w:p w14:paraId="1E990212" w14:textId="24D003E4" w:rsidR="00E9501C" w:rsidRPr="00206898" w:rsidRDefault="00E9501C" w:rsidP="00E9501C">
      <w:pPr>
        <w:pStyle w:val="NoSpacing"/>
        <w:ind w:left="1080"/>
      </w:pPr>
      <w:r>
        <w:t xml:space="preserve">After the Iranian Revolution of 1979, Islamic Fundamentalism began to influence much of the world. Many of these militants resorted to terrorism to combat hatred of Western influences in the Middle East. The United States was abruptly woken to this on </w:t>
      </w:r>
      <w:r w:rsidRPr="00E9501C">
        <w:rPr>
          <w:u w:val="single"/>
        </w:rPr>
        <w:t>9/11</w:t>
      </w:r>
      <w:r>
        <w:rPr>
          <w:u w:val="single"/>
        </w:rPr>
        <w:t>/2001</w:t>
      </w:r>
      <w:r>
        <w:t xml:space="preserve"> when terrorists destroyed the World Trade Center. Bush Jr. responded with a “</w:t>
      </w:r>
      <w:r w:rsidRPr="00E9501C">
        <w:rPr>
          <w:u w:val="single"/>
        </w:rPr>
        <w:t>War against Terrorism</w:t>
      </w:r>
      <w:r>
        <w:t>”. American forces spread across the Middle East in pursuit of Al-Qaeda and Osama Bin Laden, those responsible for the September 11</w:t>
      </w:r>
      <w:r w:rsidRPr="00E9501C">
        <w:rPr>
          <w:vertAlign w:val="superscript"/>
        </w:rPr>
        <w:t>th</w:t>
      </w:r>
      <w:r>
        <w:t xml:space="preserve"> Attacks</w:t>
      </w:r>
      <w:r w:rsidR="00082163">
        <w:t>, beginning the longest series of wars in American History</w:t>
      </w:r>
      <w:r>
        <w:t xml:space="preserve">. Bush also took domestic action in response, with the </w:t>
      </w:r>
      <w:r w:rsidRPr="00082163">
        <w:rPr>
          <w:u w:val="single"/>
        </w:rPr>
        <w:t>Patriot Act</w:t>
      </w:r>
      <w:r>
        <w:t xml:space="preserve"> being the most invasive legislation passed by government into regular Americans’ lives (The Patriot Act, pg 7).</w:t>
      </w:r>
      <w:r w:rsidR="00082163">
        <w:t xml:space="preserve"> Bush Jr. also began the Iraq War, falsely claiming they were in possession of “weapons of mass destruction.” After not finding any and declaring the war won, soldiers remained there until 2009, becoming one of the most unpopular aspects of Bush’s presidency.</w:t>
      </w:r>
    </w:p>
    <w:sectPr w:rsidR="00E9501C" w:rsidRPr="00206898" w:rsidSect="00F83F85">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3FDB1" w14:textId="77777777" w:rsidR="00663A2D" w:rsidRDefault="00663A2D">
      <w:pPr>
        <w:spacing w:line="240" w:lineRule="auto"/>
      </w:pPr>
      <w:r>
        <w:separator/>
      </w:r>
    </w:p>
  </w:endnote>
  <w:endnote w:type="continuationSeparator" w:id="0">
    <w:p w14:paraId="78252170" w14:textId="77777777" w:rsidR="00663A2D" w:rsidRDefault="00663A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DE1CE" w14:textId="77777777" w:rsidR="00663A2D" w:rsidRDefault="00663A2D">
      <w:pPr>
        <w:spacing w:line="240" w:lineRule="auto"/>
      </w:pPr>
      <w:r>
        <w:separator/>
      </w:r>
    </w:p>
  </w:footnote>
  <w:footnote w:type="continuationSeparator" w:id="0">
    <w:p w14:paraId="08925F99" w14:textId="77777777" w:rsidR="00663A2D" w:rsidRDefault="00663A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9CAB8" w14:textId="1F77CC5F" w:rsidR="00080C97" w:rsidRDefault="00663A2D">
    <w:pPr>
      <w:pStyle w:val="Header"/>
    </w:pPr>
    <w:sdt>
      <w:sdtPr>
        <w:alias w:val="Last Name:"/>
        <w:tag w:val="Last Name:"/>
        <w:id w:val="1658178901"/>
        <w:placeholder>
          <w:docPart w:val="28A21326DD97496FBEACC98B2F58CF25"/>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8B6C6" w14:textId="3E9382AA" w:rsidR="00080C97" w:rsidRDefault="00663A2D">
    <w:pPr>
      <w:pStyle w:val="Header"/>
    </w:pPr>
    <w:sdt>
      <w:sdtPr>
        <w:alias w:val="Last Name:"/>
        <w:tag w:val="Last Name:"/>
        <w:id w:val="-348181431"/>
        <w:placeholder>
          <w:docPart w:val="1314D84C82B140C78706E65751371B93"/>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CB5BD0"/>
    <w:multiLevelType w:val="hybridMultilevel"/>
    <w:tmpl w:val="EF4845D4"/>
    <w:lvl w:ilvl="0" w:tplc="1B283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F0072C5"/>
    <w:multiLevelType w:val="hybridMultilevel"/>
    <w:tmpl w:val="E28C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A315837"/>
    <w:multiLevelType w:val="hybridMultilevel"/>
    <w:tmpl w:val="1840B6C2"/>
    <w:lvl w:ilvl="0" w:tplc="C1AA53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7FD7CEC"/>
    <w:multiLevelType w:val="hybridMultilevel"/>
    <w:tmpl w:val="8BD4EC74"/>
    <w:lvl w:ilvl="0" w:tplc="8528F9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9010FA"/>
    <w:multiLevelType w:val="hybridMultilevel"/>
    <w:tmpl w:val="6DFA6930"/>
    <w:lvl w:ilvl="0" w:tplc="142A0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402D4E"/>
    <w:multiLevelType w:val="hybridMultilevel"/>
    <w:tmpl w:val="7C6E2C48"/>
    <w:lvl w:ilvl="0" w:tplc="98A8FFC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11459D"/>
    <w:multiLevelType w:val="hybridMultilevel"/>
    <w:tmpl w:val="9FDA17E8"/>
    <w:lvl w:ilvl="0" w:tplc="FD30D1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9C23F09"/>
    <w:multiLevelType w:val="hybridMultilevel"/>
    <w:tmpl w:val="6DFA6930"/>
    <w:lvl w:ilvl="0" w:tplc="142A0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B1B5787"/>
    <w:multiLevelType w:val="multilevel"/>
    <w:tmpl w:val="4572ABF8"/>
    <w:numStyleLink w:val="MLAOutline"/>
  </w:abstractNum>
  <w:abstractNum w:abstractNumId="24"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E1B798F"/>
    <w:multiLevelType w:val="hybridMultilevel"/>
    <w:tmpl w:val="5002AE70"/>
    <w:lvl w:ilvl="0" w:tplc="6AD85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E9423C3"/>
    <w:multiLevelType w:val="hybridMultilevel"/>
    <w:tmpl w:val="A1F0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3A0270"/>
    <w:multiLevelType w:val="hybridMultilevel"/>
    <w:tmpl w:val="4BEAD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F152E7"/>
    <w:multiLevelType w:val="hybridMultilevel"/>
    <w:tmpl w:val="7CA8C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9A14ED"/>
    <w:multiLevelType w:val="hybridMultilevel"/>
    <w:tmpl w:val="E5104F32"/>
    <w:lvl w:ilvl="0" w:tplc="3E34B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7FB3506"/>
    <w:multiLevelType w:val="hybridMultilevel"/>
    <w:tmpl w:val="B288A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AE47F8"/>
    <w:multiLevelType w:val="hybridMultilevel"/>
    <w:tmpl w:val="4CA8607C"/>
    <w:lvl w:ilvl="0" w:tplc="43768578">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041170"/>
    <w:multiLevelType w:val="hybridMultilevel"/>
    <w:tmpl w:val="70B2E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1"/>
  </w:num>
  <w:num w:numId="13">
    <w:abstractNumId w:val="23"/>
  </w:num>
  <w:num w:numId="14">
    <w:abstractNumId w:val="19"/>
  </w:num>
  <w:num w:numId="15">
    <w:abstractNumId w:val="11"/>
  </w:num>
  <w:num w:numId="16">
    <w:abstractNumId w:val="15"/>
  </w:num>
  <w:num w:numId="17">
    <w:abstractNumId w:val="24"/>
  </w:num>
  <w:num w:numId="18">
    <w:abstractNumId w:val="29"/>
  </w:num>
  <w:num w:numId="19">
    <w:abstractNumId w:val="27"/>
  </w:num>
  <w:num w:numId="20">
    <w:abstractNumId w:val="12"/>
  </w:num>
  <w:num w:numId="21">
    <w:abstractNumId w:val="26"/>
  </w:num>
  <w:num w:numId="22">
    <w:abstractNumId w:val="30"/>
  </w:num>
  <w:num w:numId="23">
    <w:abstractNumId w:val="16"/>
  </w:num>
  <w:num w:numId="24">
    <w:abstractNumId w:val="31"/>
  </w:num>
  <w:num w:numId="25">
    <w:abstractNumId w:val="32"/>
  </w:num>
  <w:num w:numId="26">
    <w:abstractNumId w:val="18"/>
  </w:num>
  <w:num w:numId="27">
    <w:abstractNumId w:val="10"/>
  </w:num>
  <w:num w:numId="28">
    <w:abstractNumId w:val="28"/>
  </w:num>
  <w:num w:numId="29">
    <w:abstractNumId w:val="25"/>
  </w:num>
  <w:num w:numId="30">
    <w:abstractNumId w:val="20"/>
  </w:num>
  <w:num w:numId="31">
    <w:abstractNumId w:val="14"/>
  </w:num>
  <w:num w:numId="32">
    <w:abstractNumId w:val="17"/>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85"/>
    <w:rsid w:val="00000448"/>
    <w:rsid w:val="00001B38"/>
    <w:rsid w:val="00003791"/>
    <w:rsid w:val="000044E8"/>
    <w:rsid w:val="000145A7"/>
    <w:rsid w:val="00016840"/>
    <w:rsid w:val="000234BC"/>
    <w:rsid w:val="00027B02"/>
    <w:rsid w:val="000513F3"/>
    <w:rsid w:val="00057C4A"/>
    <w:rsid w:val="00061401"/>
    <w:rsid w:val="00071455"/>
    <w:rsid w:val="000714F9"/>
    <w:rsid w:val="00072CD7"/>
    <w:rsid w:val="00072E2A"/>
    <w:rsid w:val="00080C97"/>
    <w:rsid w:val="00082163"/>
    <w:rsid w:val="000A6771"/>
    <w:rsid w:val="000B6440"/>
    <w:rsid w:val="000C480D"/>
    <w:rsid w:val="000C5923"/>
    <w:rsid w:val="000D112E"/>
    <w:rsid w:val="000D4C22"/>
    <w:rsid w:val="000D5D6A"/>
    <w:rsid w:val="000F7591"/>
    <w:rsid w:val="0010222B"/>
    <w:rsid w:val="00114A90"/>
    <w:rsid w:val="0011639F"/>
    <w:rsid w:val="00121033"/>
    <w:rsid w:val="001254D6"/>
    <w:rsid w:val="0013667D"/>
    <w:rsid w:val="00145EEA"/>
    <w:rsid w:val="00175CDE"/>
    <w:rsid w:val="001847C4"/>
    <w:rsid w:val="001848A7"/>
    <w:rsid w:val="001A35A9"/>
    <w:rsid w:val="001D7C58"/>
    <w:rsid w:val="001E1544"/>
    <w:rsid w:val="001E4FA2"/>
    <w:rsid w:val="001F162B"/>
    <w:rsid w:val="001F236A"/>
    <w:rsid w:val="001F65D0"/>
    <w:rsid w:val="002002C1"/>
    <w:rsid w:val="00200555"/>
    <w:rsid w:val="00206898"/>
    <w:rsid w:val="002224DF"/>
    <w:rsid w:val="00222C4D"/>
    <w:rsid w:val="0023561C"/>
    <w:rsid w:val="002518C2"/>
    <w:rsid w:val="0028133A"/>
    <w:rsid w:val="002923A0"/>
    <w:rsid w:val="00294BE4"/>
    <w:rsid w:val="00297776"/>
    <w:rsid w:val="002B33AC"/>
    <w:rsid w:val="002D50F9"/>
    <w:rsid w:val="0030241D"/>
    <w:rsid w:val="00312C5E"/>
    <w:rsid w:val="003178DF"/>
    <w:rsid w:val="00325CCF"/>
    <w:rsid w:val="00331A49"/>
    <w:rsid w:val="003379EC"/>
    <w:rsid w:val="00342D62"/>
    <w:rsid w:val="0034418F"/>
    <w:rsid w:val="0034643D"/>
    <w:rsid w:val="0035552C"/>
    <w:rsid w:val="003620A7"/>
    <w:rsid w:val="00363DF0"/>
    <w:rsid w:val="0036675C"/>
    <w:rsid w:val="003677CB"/>
    <w:rsid w:val="00367B98"/>
    <w:rsid w:val="00371C5B"/>
    <w:rsid w:val="00375A3C"/>
    <w:rsid w:val="00376E8B"/>
    <w:rsid w:val="0037755A"/>
    <w:rsid w:val="0039114F"/>
    <w:rsid w:val="00395E54"/>
    <w:rsid w:val="003A22B3"/>
    <w:rsid w:val="003A762E"/>
    <w:rsid w:val="003B0B2D"/>
    <w:rsid w:val="003C107A"/>
    <w:rsid w:val="003D1FAF"/>
    <w:rsid w:val="003E748F"/>
    <w:rsid w:val="00401533"/>
    <w:rsid w:val="00417C38"/>
    <w:rsid w:val="00426F08"/>
    <w:rsid w:val="0042722B"/>
    <w:rsid w:val="004302CF"/>
    <w:rsid w:val="00434804"/>
    <w:rsid w:val="00445321"/>
    <w:rsid w:val="004508E7"/>
    <w:rsid w:val="00460362"/>
    <w:rsid w:val="00463D4C"/>
    <w:rsid w:val="004646DB"/>
    <w:rsid w:val="00465FDB"/>
    <w:rsid w:val="00466FCA"/>
    <w:rsid w:val="00497C74"/>
    <w:rsid w:val="004A1FDB"/>
    <w:rsid w:val="004A2534"/>
    <w:rsid w:val="004A5660"/>
    <w:rsid w:val="004B21C6"/>
    <w:rsid w:val="004B3587"/>
    <w:rsid w:val="004B6489"/>
    <w:rsid w:val="004C2A8C"/>
    <w:rsid w:val="004C33D3"/>
    <w:rsid w:val="004D043F"/>
    <w:rsid w:val="004D0659"/>
    <w:rsid w:val="004D60FC"/>
    <w:rsid w:val="004F0D62"/>
    <w:rsid w:val="004F359C"/>
    <w:rsid w:val="004F3AF1"/>
    <w:rsid w:val="004F474D"/>
    <w:rsid w:val="00505537"/>
    <w:rsid w:val="00512387"/>
    <w:rsid w:val="00527743"/>
    <w:rsid w:val="00530C35"/>
    <w:rsid w:val="00535577"/>
    <w:rsid w:val="00541439"/>
    <w:rsid w:val="00543E9F"/>
    <w:rsid w:val="005551D8"/>
    <w:rsid w:val="00562036"/>
    <w:rsid w:val="00586166"/>
    <w:rsid w:val="005877F2"/>
    <w:rsid w:val="005C1F4A"/>
    <w:rsid w:val="005D159B"/>
    <w:rsid w:val="005D1B41"/>
    <w:rsid w:val="005D47C1"/>
    <w:rsid w:val="005D55A0"/>
    <w:rsid w:val="005D6582"/>
    <w:rsid w:val="005D6C9F"/>
    <w:rsid w:val="005D7C86"/>
    <w:rsid w:val="005E2CD1"/>
    <w:rsid w:val="005F1B88"/>
    <w:rsid w:val="005F67A3"/>
    <w:rsid w:val="00600ECA"/>
    <w:rsid w:val="006035C0"/>
    <w:rsid w:val="00610CE9"/>
    <w:rsid w:val="006249A6"/>
    <w:rsid w:val="00636CA7"/>
    <w:rsid w:val="00636E58"/>
    <w:rsid w:val="00637AC8"/>
    <w:rsid w:val="00637BB7"/>
    <w:rsid w:val="006436A7"/>
    <w:rsid w:val="00645481"/>
    <w:rsid w:val="00655B26"/>
    <w:rsid w:val="006562F8"/>
    <w:rsid w:val="00663716"/>
    <w:rsid w:val="00663A2D"/>
    <w:rsid w:val="00680CC4"/>
    <w:rsid w:val="00692D7B"/>
    <w:rsid w:val="006A3417"/>
    <w:rsid w:val="006A64A8"/>
    <w:rsid w:val="006A7549"/>
    <w:rsid w:val="006B6B91"/>
    <w:rsid w:val="006C48AE"/>
    <w:rsid w:val="006C4BC9"/>
    <w:rsid w:val="006D55A7"/>
    <w:rsid w:val="006D596E"/>
    <w:rsid w:val="006E0118"/>
    <w:rsid w:val="006F5C37"/>
    <w:rsid w:val="006F7BE1"/>
    <w:rsid w:val="007054C8"/>
    <w:rsid w:val="007153C4"/>
    <w:rsid w:val="0072060B"/>
    <w:rsid w:val="0072391C"/>
    <w:rsid w:val="00724B98"/>
    <w:rsid w:val="0072773D"/>
    <w:rsid w:val="007407BF"/>
    <w:rsid w:val="00755CF5"/>
    <w:rsid w:val="00777171"/>
    <w:rsid w:val="00793346"/>
    <w:rsid w:val="00794230"/>
    <w:rsid w:val="007A2239"/>
    <w:rsid w:val="007D4B2F"/>
    <w:rsid w:val="007E3AC2"/>
    <w:rsid w:val="007F5428"/>
    <w:rsid w:val="00815C55"/>
    <w:rsid w:val="00831CB6"/>
    <w:rsid w:val="00832A36"/>
    <w:rsid w:val="008358E3"/>
    <w:rsid w:val="00840BE2"/>
    <w:rsid w:val="008410A4"/>
    <w:rsid w:val="00841C8A"/>
    <w:rsid w:val="00842FB3"/>
    <w:rsid w:val="0084504E"/>
    <w:rsid w:val="00847D45"/>
    <w:rsid w:val="00853DF1"/>
    <w:rsid w:val="00855E95"/>
    <w:rsid w:val="00857507"/>
    <w:rsid w:val="00864EAA"/>
    <w:rsid w:val="008718E6"/>
    <w:rsid w:val="00891514"/>
    <w:rsid w:val="00897F6F"/>
    <w:rsid w:val="008A2219"/>
    <w:rsid w:val="008D3BF8"/>
    <w:rsid w:val="008E164E"/>
    <w:rsid w:val="008E49E2"/>
    <w:rsid w:val="008F38AF"/>
    <w:rsid w:val="009062FB"/>
    <w:rsid w:val="009141D3"/>
    <w:rsid w:val="0092501B"/>
    <w:rsid w:val="00926E98"/>
    <w:rsid w:val="00927D93"/>
    <w:rsid w:val="00940A0D"/>
    <w:rsid w:val="009419F6"/>
    <w:rsid w:val="009431D1"/>
    <w:rsid w:val="009442A1"/>
    <w:rsid w:val="00951A95"/>
    <w:rsid w:val="00957884"/>
    <w:rsid w:val="0096509A"/>
    <w:rsid w:val="00965112"/>
    <w:rsid w:val="00971853"/>
    <w:rsid w:val="00974576"/>
    <w:rsid w:val="00993561"/>
    <w:rsid w:val="009A080B"/>
    <w:rsid w:val="009A5981"/>
    <w:rsid w:val="009C242E"/>
    <w:rsid w:val="009E08A9"/>
    <w:rsid w:val="009F1767"/>
    <w:rsid w:val="009F244A"/>
    <w:rsid w:val="009F3F84"/>
    <w:rsid w:val="009F4C15"/>
    <w:rsid w:val="00A015DD"/>
    <w:rsid w:val="00A05DB6"/>
    <w:rsid w:val="00A108F8"/>
    <w:rsid w:val="00A10C26"/>
    <w:rsid w:val="00A11606"/>
    <w:rsid w:val="00A24683"/>
    <w:rsid w:val="00A469CC"/>
    <w:rsid w:val="00A50790"/>
    <w:rsid w:val="00A54BB4"/>
    <w:rsid w:val="00A55830"/>
    <w:rsid w:val="00A93A9F"/>
    <w:rsid w:val="00AA7C2B"/>
    <w:rsid w:val="00AB1E45"/>
    <w:rsid w:val="00AB6499"/>
    <w:rsid w:val="00B028A2"/>
    <w:rsid w:val="00B05705"/>
    <w:rsid w:val="00B11567"/>
    <w:rsid w:val="00B12CD1"/>
    <w:rsid w:val="00B26982"/>
    <w:rsid w:val="00B35493"/>
    <w:rsid w:val="00B35C00"/>
    <w:rsid w:val="00B37752"/>
    <w:rsid w:val="00B44AAB"/>
    <w:rsid w:val="00B57560"/>
    <w:rsid w:val="00B604DE"/>
    <w:rsid w:val="00B65669"/>
    <w:rsid w:val="00B65868"/>
    <w:rsid w:val="00B76183"/>
    <w:rsid w:val="00B82F8F"/>
    <w:rsid w:val="00B8480F"/>
    <w:rsid w:val="00B958FB"/>
    <w:rsid w:val="00BC11A6"/>
    <w:rsid w:val="00BC7332"/>
    <w:rsid w:val="00BD34BB"/>
    <w:rsid w:val="00BD3A4E"/>
    <w:rsid w:val="00BD74BF"/>
    <w:rsid w:val="00BE142A"/>
    <w:rsid w:val="00BE7E30"/>
    <w:rsid w:val="00BF1C2F"/>
    <w:rsid w:val="00C061B2"/>
    <w:rsid w:val="00C10CBD"/>
    <w:rsid w:val="00C1233C"/>
    <w:rsid w:val="00C26420"/>
    <w:rsid w:val="00C40FD7"/>
    <w:rsid w:val="00C5344B"/>
    <w:rsid w:val="00C60DB9"/>
    <w:rsid w:val="00C82F4E"/>
    <w:rsid w:val="00C91B3E"/>
    <w:rsid w:val="00C943E9"/>
    <w:rsid w:val="00CB75D4"/>
    <w:rsid w:val="00CC2088"/>
    <w:rsid w:val="00CC2681"/>
    <w:rsid w:val="00CC3FDB"/>
    <w:rsid w:val="00CC68F4"/>
    <w:rsid w:val="00CE01C0"/>
    <w:rsid w:val="00CE38D7"/>
    <w:rsid w:val="00CE5258"/>
    <w:rsid w:val="00D01CC2"/>
    <w:rsid w:val="00D02656"/>
    <w:rsid w:val="00D1253A"/>
    <w:rsid w:val="00D12B99"/>
    <w:rsid w:val="00D13667"/>
    <w:rsid w:val="00D17F5A"/>
    <w:rsid w:val="00D23D4F"/>
    <w:rsid w:val="00D51189"/>
    <w:rsid w:val="00D56E94"/>
    <w:rsid w:val="00D62EB3"/>
    <w:rsid w:val="00D63775"/>
    <w:rsid w:val="00D64097"/>
    <w:rsid w:val="00D711CB"/>
    <w:rsid w:val="00D837F3"/>
    <w:rsid w:val="00D968A6"/>
    <w:rsid w:val="00DA2BB9"/>
    <w:rsid w:val="00DA4202"/>
    <w:rsid w:val="00DA7A52"/>
    <w:rsid w:val="00DB145E"/>
    <w:rsid w:val="00DB610A"/>
    <w:rsid w:val="00E01875"/>
    <w:rsid w:val="00E21CFF"/>
    <w:rsid w:val="00E63214"/>
    <w:rsid w:val="00E64D36"/>
    <w:rsid w:val="00E67FC8"/>
    <w:rsid w:val="00E73582"/>
    <w:rsid w:val="00E80076"/>
    <w:rsid w:val="00E800A5"/>
    <w:rsid w:val="00E8207F"/>
    <w:rsid w:val="00E85BA8"/>
    <w:rsid w:val="00E93C7E"/>
    <w:rsid w:val="00E9501C"/>
    <w:rsid w:val="00EB3E65"/>
    <w:rsid w:val="00EC2FE4"/>
    <w:rsid w:val="00EC3159"/>
    <w:rsid w:val="00EC5330"/>
    <w:rsid w:val="00ED18A6"/>
    <w:rsid w:val="00ED5C7C"/>
    <w:rsid w:val="00F041B4"/>
    <w:rsid w:val="00F129B9"/>
    <w:rsid w:val="00F21996"/>
    <w:rsid w:val="00F24D34"/>
    <w:rsid w:val="00F25CFC"/>
    <w:rsid w:val="00F317BE"/>
    <w:rsid w:val="00F351D9"/>
    <w:rsid w:val="00F37429"/>
    <w:rsid w:val="00F467F1"/>
    <w:rsid w:val="00F47DC3"/>
    <w:rsid w:val="00F53122"/>
    <w:rsid w:val="00F5755F"/>
    <w:rsid w:val="00F66B44"/>
    <w:rsid w:val="00F70209"/>
    <w:rsid w:val="00F70D9E"/>
    <w:rsid w:val="00F83F85"/>
    <w:rsid w:val="00F86C75"/>
    <w:rsid w:val="00FB3B83"/>
    <w:rsid w:val="00FC7563"/>
    <w:rsid w:val="00FE12DB"/>
    <w:rsid w:val="00FF2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8D989"/>
  <w15:chartTrackingRefBased/>
  <w15:docId w15:val="{AA41043D-8426-4C9A-B97C-243CFF5A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163"/>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Strong">
    <w:name w:val="Strong"/>
    <w:basedOn w:val="DefaultParagraphFont"/>
    <w:uiPriority w:val="22"/>
    <w:qFormat/>
    <w:rsid w:val="00F83F85"/>
    <w:rPr>
      <w:b/>
      <w:bCs/>
    </w:rPr>
  </w:style>
  <w:style w:type="paragraph" w:styleId="ListParagraph">
    <w:name w:val="List Paragraph"/>
    <w:basedOn w:val="Normal"/>
    <w:uiPriority w:val="34"/>
    <w:unhideWhenUsed/>
    <w:qFormat/>
    <w:rsid w:val="005D1B41"/>
    <w:pPr>
      <w:ind w:left="720"/>
      <w:contextualSpacing/>
    </w:pPr>
  </w:style>
  <w:style w:type="character" w:styleId="Hyperlink">
    <w:name w:val="Hyperlink"/>
    <w:basedOn w:val="DefaultParagraphFont"/>
    <w:uiPriority w:val="99"/>
    <w:semiHidden/>
    <w:unhideWhenUsed/>
    <w:rsid w:val="00D511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5930206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84445795">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65430169">
      <w:bodyDiv w:val="1"/>
      <w:marLeft w:val="0"/>
      <w:marRight w:val="0"/>
      <w:marTop w:val="0"/>
      <w:marBottom w:val="0"/>
      <w:divBdr>
        <w:top w:val="none" w:sz="0" w:space="0" w:color="auto"/>
        <w:left w:val="none" w:sz="0" w:space="0" w:color="auto"/>
        <w:bottom w:val="none" w:sz="0" w:space="0" w:color="auto"/>
        <w:right w:val="none" w:sz="0" w:space="0" w:color="auto"/>
      </w:divBdr>
    </w:div>
    <w:div w:id="1998219553">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14D84C82B140C78706E65751371B93"/>
        <w:category>
          <w:name w:val="General"/>
          <w:gallery w:val="placeholder"/>
        </w:category>
        <w:types>
          <w:type w:val="bbPlcHdr"/>
        </w:types>
        <w:behaviors>
          <w:behavior w:val="content"/>
        </w:behaviors>
        <w:guid w:val="{74A8C55C-6781-48E6-B0B8-30441E8FD1B4}"/>
      </w:docPartPr>
      <w:docPartBody>
        <w:p w:rsidR="002B1162" w:rsidRDefault="00703E49">
          <w:pPr>
            <w:pStyle w:val="1314D84C82B140C78706E65751371B93"/>
          </w:pPr>
          <w:r>
            <w:t>Table data</w:t>
          </w:r>
        </w:p>
      </w:docPartBody>
    </w:docPart>
    <w:docPart>
      <w:docPartPr>
        <w:name w:val="28A21326DD97496FBEACC98B2F58CF25"/>
        <w:category>
          <w:name w:val="General"/>
          <w:gallery w:val="placeholder"/>
        </w:category>
        <w:types>
          <w:type w:val="bbPlcHdr"/>
        </w:types>
        <w:behaviors>
          <w:behavior w:val="content"/>
        </w:behaviors>
        <w:guid w:val="{66974534-7BDB-4760-9DA2-462A820C4636}"/>
      </w:docPartPr>
      <w:docPartBody>
        <w:p w:rsidR="002B1162" w:rsidRDefault="00703E49">
          <w:pPr>
            <w:pStyle w:val="28A21326DD97496FBEACC98B2F58CF25"/>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E49"/>
    <w:rsid w:val="000800D1"/>
    <w:rsid w:val="0020532F"/>
    <w:rsid w:val="00286CAB"/>
    <w:rsid w:val="002B1162"/>
    <w:rsid w:val="004D2516"/>
    <w:rsid w:val="00616B9A"/>
    <w:rsid w:val="00703E49"/>
    <w:rsid w:val="0072423B"/>
    <w:rsid w:val="008E2C7E"/>
    <w:rsid w:val="00AC6F32"/>
    <w:rsid w:val="00C6435B"/>
    <w:rsid w:val="00CE529D"/>
    <w:rsid w:val="00CF2D50"/>
    <w:rsid w:val="00D30118"/>
    <w:rsid w:val="00E154BB"/>
    <w:rsid w:val="00E42D16"/>
    <w:rsid w:val="00FB3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1314D84C82B140C78706E65751371B93">
    <w:name w:val="1314D84C82B140C78706E65751371B93"/>
  </w:style>
  <w:style w:type="paragraph" w:customStyle="1" w:styleId="28A21326DD97496FBEACC98B2F58CF25">
    <w:name w:val="28A21326DD97496FBEACC98B2F58CF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Patel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14486</TotalTime>
  <Pages>4</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cp:lastModifiedBy>
  <cp:revision>16</cp:revision>
  <dcterms:created xsi:type="dcterms:W3CDTF">2020-11-06T23:34:00Z</dcterms:created>
  <dcterms:modified xsi:type="dcterms:W3CDTF">2021-05-04T01:50:00Z</dcterms:modified>
</cp:coreProperties>
</file>