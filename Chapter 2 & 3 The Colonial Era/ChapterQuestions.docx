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3F665" w14:textId="25DCBF91" w:rsidR="00F9444C" w:rsidRDefault="00FE4D44" w:rsidP="00FE4D44">
      <w:pPr>
        <w:pStyle w:val="NoSpacing"/>
        <w:jc w:val="right"/>
      </w:pPr>
      <w:r>
        <w:t>Aditya Patel</w:t>
      </w:r>
    </w:p>
    <w:p w14:paraId="5D804E64" w14:textId="046E1595" w:rsidR="00E614DD" w:rsidRDefault="00FE4D44" w:rsidP="00FE4D44">
      <w:pPr>
        <w:pStyle w:val="NoSpacing"/>
        <w:jc w:val="right"/>
      </w:pPr>
      <w:r>
        <w:t>APUSH</w:t>
      </w:r>
    </w:p>
    <w:p w14:paraId="1E4C3A08" w14:textId="67133808" w:rsidR="00E614DD" w:rsidRDefault="00FE4D44" w:rsidP="00FE4D44">
      <w:pPr>
        <w:pStyle w:val="NoSpacing"/>
        <w:jc w:val="right"/>
      </w:pPr>
      <w:r>
        <w:t>Period 4</w:t>
      </w:r>
    </w:p>
    <w:p w14:paraId="6D5B075D" w14:textId="65CF1883" w:rsidR="00E614DD" w:rsidRDefault="00FE4D44" w:rsidP="00FE4D44">
      <w:pPr>
        <w:pStyle w:val="NoSpacing"/>
        <w:jc w:val="right"/>
      </w:pPr>
      <w:r>
        <w:t>9/17/2020</w:t>
      </w:r>
    </w:p>
    <w:p w14:paraId="58367F68" w14:textId="47A66F47" w:rsidR="00E614DD" w:rsidRDefault="00FE4D44">
      <w:pPr>
        <w:pStyle w:val="Title"/>
      </w:pPr>
      <w:r>
        <w:t>CH 2 and CH 3 Questions</w:t>
      </w:r>
    </w:p>
    <w:p w14:paraId="707122E8" w14:textId="7E04B3E1" w:rsidR="00FE4D44" w:rsidRDefault="00EF5BE0" w:rsidP="00FE4D44">
      <w:pPr>
        <w:rPr>
          <w:b/>
          <w:bCs/>
        </w:rPr>
      </w:pPr>
      <w:r>
        <w:rPr>
          <w:b/>
          <w:bCs/>
          <w:noProof/>
        </w:rPr>
        <mc:AlternateContent>
          <mc:Choice Requires="wps">
            <w:drawing>
              <wp:anchor distT="0" distB="0" distL="114300" distR="114300" simplePos="0" relativeHeight="251659264" behindDoc="0" locked="0" layoutInCell="1" allowOverlap="1" wp14:anchorId="58498F6B" wp14:editId="2EB667AF">
                <wp:simplePos x="0" y="0"/>
                <wp:positionH relativeFrom="column">
                  <wp:posOffset>-742950</wp:posOffset>
                </wp:positionH>
                <wp:positionV relativeFrom="paragraph">
                  <wp:posOffset>323850</wp:posOffset>
                </wp:positionV>
                <wp:extent cx="561975" cy="4210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61975" cy="42100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15D7E792" w14:textId="59532440" w:rsidR="00123C4F" w:rsidRDefault="00123C4F" w:rsidP="00123C4F">
                            <w:pPr>
                              <w:ind w:firstLine="0"/>
                            </w:pPr>
                            <w:r>
                              <w:t>12</w:t>
                            </w:r>
                          </w:p>
                          <w:p w14:paraId="65A2902D" w14:textId="78672B0E" w:rsidR="00123C4F" w:rsidRDefault="00123C4F" w:rsidP="00123C4F">
                            <w:pPr>
                              <w:ind w:firstLine="0"/>
                            </w:pPr>
                            <w:r>
                              <w:t>25</w:t>
                            </w:r>
                          </w:p>
                          <w:p w14:paraId="28EBBA17" w14:textId="652D93F3" w:rsidR="00123C4F" w:rsidRDefault="00123C4F" w:rsidP="00123C4F">
                            <w:pPr>
                              <w:ind w:firstLine="0"/>
                            </w:pPr>
                            <w:r>
                              <w:t>42</w:t>
                            </w:r>
                          </w:p>
                          <w:p w14:paraId="2091C9EA" w14:textId="03F3C687" w:rsidR="00123C4F" w:rsidRDefault="00123C4F" w:rsidP="00123C4F">
                            <w:pPr>
                              <w:ind w:firstLine="0"/>
                            </w:pPr>
                            <w:r>
                              <w:t>57</w:t>
                            </w:r>
                          </w:p>
                          <w:p w14:paraId="3A13D8D9" w14:textId="58DC1843" w:rsidR="00123C4F" w:rsidRDefault="00123C4F" w:rsidP="00123C4F">
                            <w:pPr>
                              <w:ind w:firstLine="0"/>
                            </w:pPr>
                            <w:r>
                              <w:t>70</w:t>
                            </w:r>
                          </w:p>
                          <w:p w14:paraId="0E9BA134" w14:textId="701E3615" w:rsidR="00123C4F" w:rsidRDefault="00123C4F" w:rsidP="00123C4F">
                            <w:pPr>
                              <w:ind w:firstLine="0"/>
                            </w:pPr>
                            <w:r>
                              <w:t>85</w:t>
                            </w:r>
                          </w:p>
                          <w:p w14:paraId="520DB00D" w14:textId="1D932B46" w:rsidR="00123C4F" w:rsidRDefault="00123C4F" w:rsidP="00123C4F">
                            <w:pPr>
                              <w:ind w:firstLine="0"/>
                            </w:pPr>
                            <w:r>
                              <w:t>99</w:t>
                            </w:r>
                          </w:p>
                          <w:p w14:paraId="31EFD933" w14:textId="48ABB4DC" w:rsidR="00123C4F" w:rsidRDefault="00123C4F" w:rsidP="00123C4F">
                            <w:pPr>
                              <w:ind w:firstLine="0"/>
                            </w:pPr>
                            <w:r>
                              <w:t>112</w:t>
                            </w:r>
                          </w:p>
                          <w:p w14:paraId="7E463742" w14:textId="3A454F0F" w:rsidR="00123C4F" w:rsidRDefault="00123C4F" w:rsidP="00123C4F">
                            <w:pPr>
                              <w:ind w:firstLine="0"/>
                            </w:pPr>
                            <w:r>
                              <w:t>125</w:t>
                            </w:r>
                          </w:p>
                          <w:p w14:paraId="0FF6C912" w14:textId="763EB051" w:rsidR="00123C4F" w:rsidRDefault="00123C4F" w:rsidP="00123C4F">
                            <w:pPr>
                              <w:ind w:firstLine="0"/>
                            </w:pPr>
                            <w:r>
                              <w:t>140</w:t>
                            </w:r>
                          </w:p>
                          <w:p w14:paraId="5DFF1068" w14:textId="3E14EF46" w:rsidR="00123C4F" w:rsidRDefault="00123C4F" w:rsidP="00123C4F">
                            <w:pPr>
                              <w:ind w:firstLine="0"/>
                            </w:pPr>
                            <w:r>
                              <w:t>153</w:t>
                            </w:r>
                          </w:p>
                          <w:p w14:paraId="442C2014" w14:textId="7E645B71" w:rsidR="00123C4F" w:rsidRPr="00123C4F" w:rsidRDefault="00123C4F" w:rsidP="00123C4F">
                            <w:pPr>
                              <w:ind w:firstLine="0"/>
                            </w:pPr>
                            <w:r>
                              <w:t>158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98F6B" id="_x0000_t202" coordsize="21600,21600" o:spt="202" path="m,l,21600r21600,l21600,xe">
                <v:stroke joinstyle="miter"/>
                <v:path gradientshapeok="t" o:connecttype="rect"/>
              </v:shapetype>
              <v:shape id="Text Box 1" o:spid="_x0000_s1026" type="#_x0000_t202" style="position:absolute;left:0;text-align:left;margin-left:-58.5pt;margin-top:25.5pt;width:44.25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" fillcolor="white [3201]" strokecolor="white [3212]" strokeweight="1pt">
                <v:textbox>
                  <w:txbxContent>
                    <w:p w14:paraId="15D7E792" w14:textId="59532440" w:rsidR="00123C4F" w:rsidRDefault="00123C4F" w:rsidP="00123C4F">
                      <w:pPr>
                        <w:ind w:firstLine="0"/>
                      </w:pPr>
                      <w:r>
                        <w:t>12</w:t>
                      </w:r>
                    </w:p>
                    <w:p w14:paraId="65A2902D" w14:textId="78672B0E" w:rsidR="00123C4F" w:rsidRDefault="00123C4F" w:rsidP="00123C4F">
                      <w:pPr>
                        <w:ind w:firstLine="0"/>
                      </w:pPr>
                      <w:r>
                        <w:t>25</w:t>
                      </w:r>
                    </w:p>
                    <w:p w14:paraId="28EBBA17" w14:textId="652D93F3" w:rsidR="00123C4F" w:rsidRDefault="00123C4F" w:rsidP="00123C4F">
                      <w:pPr>
                        <w:ind w:firstLine="0"/>
                      </w:pPr>
                      <w:r>
                        <w:t>42</w:t>
                      </w:r>
                    </w:p>
                    <w:p w14:paraId="2091C9EA" w14:textId="03F3C687" w:rsidR="00123C4F" w:rsidRDefault="00123C4F" w:rsidP="00123C4F">
                      <w:pPr>
                        <w:ind w:firstLine="0"/>
                      </w:pPr>
                      <w:r>
                        <w:t>57</w:t>
                      </w:r>
                    </w:p>
                    <w:p w14:paraId="3A13D8D9" w14:textId="58DC1843" w:rsidR="00123C4F" w:rsidRDefault="00123C4F" w:rsidP="00123C4F">
                      <w:pPr>
                        <w:ind w:firstLine="0"/>
                      </w:pPr>
                      <w:r>
                        <w:t>70</w:t>
                      </w:r>
                    </w:p>
                    <w:p w14:paraId="0E9BA134" w14:textId="701E3615" w:rsidR="00123C4F" w:rsidRDefault="00123C4F" w:rsidP="00123C4F">
                      <w:pPr>
                        <w:ind w:firstLine="0"/>
                      </w:pPr>
                      <w:r>
                        <w:t>85</w:t>
                      </w:r>
                    </w:p>
                    <w:p w14:paraId="520DB00D" w14:textId="1D932B46" w:rsidR="00123C4F" w:rsidRDefault="00123C4F" w:rsidP="00123C4F">
                      <w:pPr>
                        <w:ind w:firstLine="0"/>
                      </w:pPr>
                      <w:r>
                        <w:t>99</w:t>
                      </w:r>
                    </w:p>
                    <w:p w14:paraId="31EFD933" w14:textId="48ABB4DC" w:rsidR="00123C4F" w:rsidRDefault="00123C4F" w:rsidP="00123C4F">
                      <w:pPr>
                        <w:ind w:firstLine="0"/>
                      </w:pPr>
                      <w:r>
                        <w:t>112</w:t>
                      </w:r>
                    </w:p>
                    <w:p w14:paraId="7E463742" w14:textId="3A454F0F" w:rsidR="00123C4F" w:rsidRDefault="00123C4F" w:rsidP="00123C4F">
                      <w:pPr>
                        <w:ind w:firstLine="0"/>
                      </w:pPr>
                      <w:r>
                        <w:t>125</w:t>
                      </w:r>
                    </w:p>
                    <w:p w14:paraId="0FF6C912" w14:textId="763EB051" w:rsidR="00123C4F" w:rsidRDefault="00123C4F" w:rsidP="00123C4F">
                      <w:pPr>
                        <w:ind w:firstLine="0"/>
                      </w:pPr>
                      <w:r>
                        <w:t>140</w:t>
                      </w:r>
                    </w:p>
                    <w:p w14:paraId="5DFF1068" w14:textId="3E14EF46" w:rsidR="00123C4F" w:rsidRDefault="00123C4F" w:rsidP="00123C4F">
                      <w:pPr>
                        <w:ind w:firstLine="0"/>
                      </w:pPr>
                      <w:r>
                        <w:t>153</w:t>
                      </w:r>
                    </w:p>
                    <w:p w14:paraId="442C2014" w14:textId="7E645B71" w:rsidR="00123C4F" w:rsidRPr="00123C4F" w:rsidRDefault="00123C4F" w:rsidP="00123C4F">
                      <w:pPr>
                        <w:ind w:firstLine="0"/>
                      </w:pPr>
                      <w:r>
                        <w:t>158</w:t>
                      </w:r>
                    </w:p>
                  </w:txbxContent>
                </v:textbox>
              </v:shape>
            </w:pict>
          </mc:Fallback>
        </mc:AlternateContent>
      </w:r>
      <w:r w:rsidR="00FE4D44" w:rsidRPr="00FE4D44">
        <w:rPr>
          <w:b/>
          <w:bCs/>
        </w:rPr>
        <w:t>CH 2 Focus Question 2</w:t>
      </w:r>
    </w:p>
    <w:p w14:paraId="4BFF6BE1" w14:textId="735EB94B" w:rsidR="007D477D" w:rsidRDefault="00D271C3" w:rsidP="00D271C3">
      <w:pPr>
        <w:ind w:firstLine="0"/>
      </w:pPr>
      <w:r>
        <w:tab/>
        <w:t xml:space="preserve">The Southern, Middle, and New England colonies had different factors for stabilization and </w:t>
      </w:r>
      <w:r w:rsidR="0019129D">
        <w:t xml:space="preserve">destabilization. The Southern Colonies began to stabilize and expand under the </w:t>
      </w:r>
      <w:r w:rsidR="0019129D" w:rsidRPr="0019129D">
        <w:rPr>
          <w:highlight w:val="yellow"/>
          <w:u w:val="single"/>
        </w:rPr>
        <w:t>Headright System</w:t>
      </w:r>
      <w:r w:rsidR="0019129D">
        <w:t xml:space="preserve">, which gave each person who came to the colonies 50 acres. This led to more families and a greater population arriving in the South. However, the Slaves and the inequality proved dangerous, with multiple revolts occurring during the Colonial era. The Middle Colonies also created great inequality and diversity, which were a series problem in the major cities. However, the </w:t>
      </w:r>
      <w:r w:rsidR="0019129D" w:rsidRPr="0019129D">
        <w:rPr>
          <w:highlight w:val="yellow"/>
          <w:u w:val="single"/>
        </w:rPr>
        <w:t>Charter of Liberties</w:t>
      </w:r>
      <w:r w:rsidR="0019129D">
        <w:t xml:space="preserve"> in Pennsylvania and growing prosperity attracted many and stabilized the communities. The Northern Puritan colonies were generally the most stable, with</w:t>
      </w:r>
      <w:r w:rsidR="00C9769F">
        <w:t xml:space="preserve"> their emphasis on</w:t>
      </w:r>
      <w:r w:rsidR="0019129D">
        <w:t xml:space="preserve"> family life and </w:t>
      </w:r>
      <w:r w:rsidR="00C9769F">
        <w:t xml:space="preserve">their </w:t>
      </w:r>
      <w:r w:rsidR="00C9769F" w:rsidRPr="00C9769F">
        <w:rPr>
          <w:highlight w:val="yellow"/>
          <w:u w:val="single"/>
        </w:rPr>
        <w:t>Theocratic Society</w:t>
      </w:r>
      <w:r w:rsidR="007D477D">
        <w:t>, which helped create order and commitment.</w:t>
      </w:r>
      <w:r w:rsidR="00C9769F">
        <w:t xml:space="preserve"> However, as time passed and the population increased, the New England colonies had to deal with religious dissent</w:t>
      </w:r>
      <w:r w:rsidR="007D477D">
        <w:t xml:space="preserve"> starting from </w:t>
      </w:r>
      <w:r w:rsidR="007D477D" w:rsidRPr="0061191C">
        <w:rPr>
          <w:highlight w:val="yellow"/>
          <w:u w:val="single"/>
        </w:rPr>
        <w:t>Anne Hutchinson</w:t>
      </w:r>
      <w:r w:rsidR="00C9769F">
        <w:t>.</w:t>
      </w:r>
      <w:r w:rsidR="007D477D">
        <w:t xml:space="preserve"> Every colony had struggles, but eventually overcame them to become successful.</w:t>
      </w:r>
    </w:p>
    <w:p w14:paraId="0EEEF8B0" w14:textId="28E8E668" w:rsidR="007D477D" w:rsidRDefault="00123C4F" w:rsidP="007D477D">
      <w:pPr>
        <w:rPr>
          <w:b/>
          <w:bCs/>
        </w:rPr>
      </w:pPr>
      <w:r>
        <w:rPr>
          <w:b/>
          <w:bCs/>
          <w:noProof/>
        </w:rPr>
        <mc:AlternateContent>
          <mc:Choice Requires="wps">
            <w:drawing>
              <wp:anchor distT="0" distB="0" distL="114300" distR="114300" simplePos="0" relativeHeight="251661312" behindDoc="0" locked="0" layoutInCell="1" allowOverlap="1" wp14:anchorId="1E42CB55" wp14:editId="139C2B47">
                <wp:simplePos x="0" y="0"/>
                <wp:positionH relativeFrom="leftMargin">
                  <wp:posOffset>190500</wp:posOffset>
                </wp:positionH>
                <wp:positionV relativeFrom="paragraph">
                  <wp:posOffset>292100</wp:posOffset>
                </wp:positionV>
                <wp:extent cx="561975" cy="14859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61975" cy="14859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0C149D0B" w14:textId="6DF6A57F" w:rsidR="00123C4F" w:rsidRDefault="00123C4F" w:rsidP="00123C4F">
                            <w:pPr>
                              <w:ind w:firstLine="0"/>
                            </w:pPr>
                            <w:r>
                              <w:t>14</w:t>
                            </w:r>
                          </w:p>
                          <w:p w14:paraId="2A37FD3D" w14:textId="148CC6BD" w:rsidR="00123C4F" w:rsidRDefault="00123C4F" w:rsidP="00123C4F">
                            <w:pPr>
                              <w:ind w:firstLine="0"/>
                            </w:pPr>
                            <w:r>
                              <w:t>26</w:t>
                            </w:r>
                          </w:p>
                          <w:p w14:paraId="77B0EF30" w14:textId="6E89AAE6" w:rsidR="00123C4F" w:rsidRDefault="00123C4F" w:rsidP="00123C4F">
                            <w:pPr>
                              <w:ind w:firstLine="0"/>
                            </w:pPr>
                            <w:r>
                              <w:t>38</w:t>
                            </w:r>
                          </w:p>
                          <w:p w14:paraId="326E2DEB" w14:textId="214FA558" w:rsidR="00123C4F" w:rsidRPr="00123C4F" w:rsidRDefault="00123C4F" w:rsidP="00123C4F">
                            <w:pPr>
                              <w:ind w:firstLine="0"/>
                            </w:pPr>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CB55" id="Text Box 2" o:spid="_x0000_s1027" type="#_x0000_t202" style="position:absolute;left:0;text-align:left;margin-left:15pt;margin-top:23pt;width:44.25pt;height:117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" fillcolor="white [3201]" strokecolor="white [3212]" strokeweight="1pt">
                <v:textbox>
                  <w:txbxContent>
                    <w:p w14:paraId="0C149D0B" w14:textId="6DF6A57F" w:rsidR="00123C4F" w:rsidRDefault="00123C4F" w:rsidP="00123C4F">
                      <w:pPr>
                        <w:ind w:firstLine="0"/>
                      </w:pPr>
                      <w:r>
                        <w:t>14</w:t>
                      </w:r>
                    </w:p>
                    <w:p w14:paraId="2A37FD3D" w14:textId="148CC6BD" w:rsidR="00123C4F" w:rsidRDefault="00123C4F" w:rsidP="00123C4F">
                      <w:pPr>
                        <w:ind w:firstLine="0"/>
                      </w:pPr>
                      <w:r>
                        <w:t>26</w:t>
                      </w:r>
                    </w:p>
                    <w:p w14:paraId="77B0EF30" w14:textId="6E89AAE6" w:rsidR="00123C4F" w:rsidRDefault="00123C4F" w:rsidP="00123C4F">
                      <w:pPr>
                        <w:ind w:firstLine="0"/>
                      </w:pPr>
                      <w:r>
                        <w:t>38</w:t>
                      </w:r>
                    </w:p>
                    <w:p w14:paraId="326E2DEB" w14:textId="214FA558" w:rsidR="00123C4F" w:rsidRPr="00123C4F" w:rsidRDefault="00123C4F" w:rsidP="00123C4F">
                      <w:pPr>
                        <w:ind w:firstLine="0"/>
                      </w:pPr>
                      <w:r>
                        <w:t>53</w:t>
                      </w:r>
                    </w:p>
                  </w:txbxContent>
                </v:textbox>
                <w10:wrap anchorx="margin"/>
              </v:shape>
            </w:pict>
          </mc:Fallback>
        </mc:AlternateContent>
      </w:r>
      <w:r w:rsidR="007D477D" w:rsidRPr="00FE4D44">
        <w:rPr>
          <w:b/>
          <w:bCs/>
        </w:rPr>
        <w:t xml:space="preserve">CH 2 </w:t>
      </w:r>
      <w:r w:rsidR="007D477D">
        <w:rPr>
          <w:b/>
          <w:bCs/>
        </w:rPr>
        <w:t>Debate the Past</w:t>
      </w:r>
      <w:r w:rsidR="007D477D" w:rsidRPr="00FE4D44">
        <w:rPr>
          <w:b/>
          <w:bCs/>
        </w:rPr>
        <w:t xml:space="preserve"> Question 2</w:t>
      </w:r>
    </w:p>
    <w:p w14:paraId="176BBB82" w14:textId="4D060E85" w:rsidR="00E614DD" w:rsidRDefault="007D477D" w:rsidP="00D271C3">
      <w:pPr>
        <w:ind w:firstLine="0"/>
      </w:pPr>
      <w:r>
        <w:tab/>
        <w:t xml:space="preserve">Historians over time have changed their views of Native Americans and their effects on the </w:t>
      </w:r>
      <w:r w:rsidR="003E0A44">
        <w:t xml:space="preserve">American Colonies. During the eighteenth century, Natives were viewed as </w:t>
      </w:r>
      <w:r w:rsidR="003E0A44" w:rsidRPr="003F60D3">
        <w:rPr>
          <w:highlight w:val="yellow"/>
          <w:u w:val="single"/>
        </w:rPr>
        <w:t xml:space="preserve">inconsequential </w:t>
      </w:r>
      <w:r w:rsidR="003F60D3" w:rsidRPr="003F60D3">
        <w:rPr>
          <w:highlight w:val="yellow"/>
          <w:u w:val="single"/>
        </w:rPr>
        <w:t>brutes</w:t>
      </w:r>
      <w:r w:rsidR="003E0A44">
        <w:t xml:space="preserve"> who were destroyed by the “civilized” Europeans. </w:t>
      </w:r>
      <w:r w:rsidR="003F60D3">
        <w:t xml:space="preserve">Famous historians including Francis Parkman spread this belief. Over time, however, opinions changed, and by the late 1900s, many </w:t>
      </w:r>
      <w:r w:rsidR="00123C4F">
        <w:rPr>
          <w:b/>
          <w:bCs/>
          <w:noProof/>
        </w:rPr>
        <w:lastRenderedPageBreak/>
        <mc:AlternateContent>
          <mc:Choice Requires="wps">
            <w:drawing>
              <wp:anchor distT="0" distB="0" distL="114300" distR="114300" simplePos="0" relativeHeight="251663360" behindDoc="0" locked="0" layoutInCell="1" allowOverlap="1" wp14:anchorId="396249BC" wp14:editId="1F1D86B3">
                <wp:simplePos x="0" y="0"/>
                <wp:positionH relativeFrom="leftMargin">
                  <wp:posOffset>228600</wp:posOffset>
                </wp:positionH>
                <wp:positionV relativeFrom="paragraph">
                  <wp:posOffset>-19051</wp:posOffset>
                </wp:positionV>
                <wp:extent cx="561975" cy="27527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61975" cy="275272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4F7723E9" w14:textId="76A38928" w:rsidR="00123C4F" w:rsidRDefault="00123C4F" w:rsidP="00123C4F">
                            <w:pPr>
                              <w:ind w:firstLine="0"/>
                            </w:pPr>
                            <w:r>
                              <w:t>67</w:t>
                            </w:r>
                          </w:p>
                          <w:p w14:paraId="7AD1BE69" w14:textId="56FD8FBF" w:rsidR="00123C4F" w:rsidRDefault="00123C4F" w:rsidP="00123C4F">
                            <w:pPr>
                              <w:ind w:firstLine="0"/>
                            </w:pPr>
                            <w:r>
                              <w:t>80</w:t>
                            </w:r>
                          </w:p>
                          <w:p w14:paraId="58806DDF" w14:textId="19998D32" w:rsidR="00123C4F" w:rsidRDefault="00123C4F" w:rsidP="00123C4F">
                            <w:pPr>
                              <w:ind w:firstLine="0"/>
                            </w:pPr>
                            <w:r>
                              <w:t>95</w:t>
                            </w:r>
                          </w:p>
                          <w:p w14:paraId="32CA8251" w14:textId="1ED070E1" w:rsidR="00123C4F" w:rsidRDefault="00123C4F" w:rsidP="00123C4F">
                            <w:pPr>
                              <w:ind w:firstLine="0"/>
                            </w:pPr>
                            <w:r>
                              <w:t>10</w:t>
                            </w:r>
                          </w:p>
                          <w:p w14:paraId="3D873331" w14:textId="2B01DDAE" w:rsidR="00123C4F" w:rsidRDefault="00123C4F" w:rsidP="00123C4F">
                            <w:pPr>
                              <w:ind w:firstLine="0"/>
                            </w:pPr>
                            <w:r>
                              <w:t>123</w:t>
                            </w:r>
                          </w:p>
                          <w:p w14:paraId="01A22CFD" w14:textId="1953AAE1" w:rsidR="00123C4F" w:rsidRDefault="00123C4F" w:rsidP="00123C4F">
                            <w:pPr>
                              <w:ind w:firstLine="0"/>
                            </w:pPr>
                            <w:r>
                              <w:t>127</w:t>
                            </w:r>
                          </w:p>
                          <w:p w14:paraId="39CF34A2" w14:textId="283CA322" w:rsidR="00123C4F" w:rsidRDefault="00123C4F" w:rsidP="00123C4F">
                            <w:pPr>
                              <w:ind w:firstLine="0"/>
                            </w:pPr>
                            <w:r>
                              <w:t>154</w:t>
                            </w:r>
                          </w:p>
                          <w:p w14:paraId="394B14D0" w14:textId="6B211A67" w:rsidR="00123C4F" w:rsidRPr="00123C4F" w:rsidRDefault="00123C4F" w:rsidP="00123C4F">
                            <w:pPr>
                              <w:ind w:firstLine="0"/>
                            </w:pPr>
                            <w:r>
                              <w:t>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249BC" id="Text Box 3" o:spid="_x0000_s1028" type="#_x0000_t202" style="position:absolute;margin-left:18pt;margin-top:-1.5pt;width:44.25pt;height:216.7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" fillcolor="white [3201]" strokecolor="white [3212]" strokeweight="1pt">
                <v:textbox>
                  <w:txbxContent>
                    <w:p w14:paraId="4F7723E9" w14:textId="76A38928" w:rsidR="00123C4F" w:rsidRDefault="00123C4F" w:rsidP="00123C4F">
                      <w:pPr>
                        <w:ind w:firstLine="0"/>
                      </w:pPr>
                      <w:r>
                        <w:t>67</w:t>
                      </w:r>
                    </w:p>
                    <w:p w14:paraId="7AD1BE69" w14:textId="56FD8FBF" w:rsidR="00123C4F" w:rsidRDefault="00123C4F" w:rsidP="00123C4F">
                      <w:pPr>
                        <w:ind w:firstLine="0"/>
                      </w:pPr>
                      <w:r>
                        <w:t>80</w:t>
                      </w:r>
                    </w:p>
                    <w:p w14:paraId="58806DDF" w14:textId="19998D32" w:rsidR="00123C4F" w:rsidRDefault="00123C4F" w:rsidP="00123C4F">
                      <w:pPr>
                        <w:ind w:firstLine="0"/>
                      </w:pPr>
                      <w:r>
                        <w:t>95</w:t>
                      </w:r>
                    </w:p>
                    <w:p w14:paraId="32CA8251" w14:textId="1ED070E1" w:rsidR="00123C4F" w:rsidRDefault="00123C4F" w:rsidP="00123C4F">
                      <w:pPr>
                        <w:ind w:firstLine="0"/>
                      </w:pPr>
                      <w:r>
                        <w:t>10</w:t>
                      </w:r>
                    </w:p>
                    <w:p w14:paraId="3D873331" w14:textId="2B01DDAE" w:rsidR="00123C4F" w:rsidRDefault="00123C4F" w:rsidP="00123C4F">
                      <w:pPr>
                        <w:ind w:firstLine="0"/>
                      </w:pPr>
                      <w:r>
                        <w:t>123</w:t>
                      </w:r>
                    </w:p>
                    <w:p w14:paraId="01A22CFD" w14:textId="1953AAE1" w:rsidR="00123C4F" w:rsidRDefault="00123C4F" w:rsidP="00123C4F">
                      <w:pPr>
                        <w:ind w:firstLine="0"/>
                      </w:pPr>
                      <w:r>
                        <w:t>127</w:t>
                      </w:r>
                    </w:p>
                    <w:p w14:paraId="39CF34A2" w14:textId="283CA322" w:rsidR="00123C4F" w:rsidRDefault="00123C4F" w:rsidP="00123C4F">
                      <w:pPr>
                        <w:ind w:firstLine="0"/>
                      </w:pPr>
                      <w:r>
                        <w:t>154</w:t>
                      </w:r>
                    </w:p>
                    <w:p w14:paraId="394B14D0" w14:textId="6B211A67" w:rsidR="00123C4F" w:rsidRPr="00123C4F" w:rsidRDefault="00123C4F" w:rsidP="00123C4F">
                      <w:pPr>
                        <w:ind w:firstLine="0"/>
                      </w:pPr>
                      <w:r>
                        <w:t>162</w:t>
                      </w:r>
                    </w:p>
                  </w:txbxContent>
                </v:textbox>
                <w10:wrap anchorx="margin"/>
              </v:shape>
            </w:pict>
          </mc:Fallback>
        </mc:AlternateContent>
      </w:r>
      <w:r w:rsidR="003F60D3">
        <w:t xml:space="preserve">people believed that in the American West, Indians and Settlers had complex </w:t>
      </w:r>
      <w:r w:rsidR="003F60D3" w:rsidRPr="003F60D3">
        <w:rPr>
          <w:highlight w:val="yellow"/>
          <w:u w:val="single"/>
        </w:rPr>
        <w:t>mutually beneficial relationships</w:t>
      </w:r>
      <w:r w:rsidR="003F60D3">
        <w:t>, and that Natives were not just simple savages. Richard White examined a</w:t>
      </w:r>
      <w:r w:rsidR="00EF5BE0">
        <w:t>n</w:t>
      </w:r>
      <w:r w:rsidR="003F60D3">
        <w:t xml:space="preserve"> example of this relationship in the Great Lakes region in </w:t>
      </w:r>
      <w:r w:rsidR="003F60D3" w:rsidRPr="003F60D3">
        <w:rPr>
          <w:i/>
          <w:iCs/>
        </w:rPr>
        <w:t>The Middle Ground</w:t>
      </w:r>
      <w:r w:rsidR="003F60D3">
        <w:rPr>
          <w:i/>
          <w:iCs/>
        </w:rPr>
        <w:t xml:space="preserve">. </w:t>
      </w:r>
      <w:r w:rsidR="0030693B">
        <w:t xml:space="preserve">Daniel Richter proposed in </w:t>
      </w:r>
      <w:r w:rsidR="0030693B">
        <w:rPr>
          <w:i/>
          <w:iCs/>
        </w:rPr>
        <w:t>Facing East from Indian Country</w:t>
      </w:r>
      <w:r w:rsidR="003F60D3">
        <w:t xml:space="preserve"> that Natives were </w:t>
      </w:r>
      <w:r w:rsidR="00EF5BE0" w:rsidRPr="0061191C">
        <w:rPr>
          <w:highlight w:val="yellow"/>
          <w:u w:val="single"/>
        </w:rPr>
        <w:t>more powerful</w:t>
      </w:r>
      <w:r w:rsidR="003F60D3" w:rsidRPr="0061191C">
        <w:rPr>
          <w:highlight w:val="yellow"/>
          <w:u w:val="single"/>
        </w:rPr>
        <w:t xml:space="preserve"> during the 1600s</w:t>
      </w:r>
      <w:r w:rsidR="003F60D3">
        <w:t>.</w:t>
      </w:r>
      <w:r w:rsidR="0030693B">
        <w:t xml:space="preserve"> These recent historians stated</w:t>
      </w:r>
      <w:r w:rsidR="00EF5BE0">
        <w:t xml:space="preserve"> that as Europeans gained numbers and strength, </w:t>
      </w:r>
      <w:r w:rsidR="00EF5BE0" w:rsidRPr="00EF5BE0">
        <w:rPr>
          <w:highlight w:val="yellow"/>
          <w:u w:val="single"/>
        </w:rPr>
        <w:t>the Middle Ground</w:t>
      </w:r>
      <w:r w:rsidR="00EF5BE0">
        <w:rPr>
          <w:highlight w:val="yellow"/>
          <w:u w:val="single"/>
        </w:rPr>
        <w:t xml:space="preserve">, </w:t>
      </w:r>
      <w:r w:rsidR="00EF5BE0" w:rsidRPr="00EF5BE0">
        <w:t xml:space="preserve">where </w:t>
      </w:r>
      <w:r w:rsidR="00EF5BE0">
        <w:t>Europeans and Natives had similar power, moved further and further</w:t>
      </w:r>
      <w:r w:rsidR="0030693B">
        <w:t xml:space="preserve"> </w:t>
      </w:r>
      <w:r w:rsidR="009F6B93">
        <w:t>west.</w:t>
      </w:r>
      <w:r w:rsidR="00113A18">
        <w:t xml:space="preserve"> </w:t>
      </w:r>
      <w:r w:rsidR="00EF5BE0">
        <w:t>These historical views on Natives were all based on evidence of their time, but Natives were not as weak or savage as they were once viewed.</w:t>
      </w:r>
    </w:p>
    <w:p w14:paraId="0E0CCCB9" w14:textId="149F9C0B" w:rsidR="00EF5BE0" w:rsidRDefault="00123C4F" w:rsidP="00EF5BE0">
      <w:pPr>
        <w:rPr>
          <w:b/>
          <w:bCs/>
        </w:rPr>
      </w:pPr>
      <w:r>
        <w:rPr>
          <w:b/>
          <w:bCs/>
          <w:noProof/>
        </w:rPr>
        <mc:AlternateContent>
          <mc:Choice Requires="wps">
            <w:drawing>
              <wp:anchor distT="0" distB="0" distL="114300" distR="114300" simplePos="0" relativeHeight="251665408" behindDoc="0" locked="0" layoutInCell="1" allowOverlap="1" wp14:anchorId="43D1C5BF" wp14:editId="2B5F2B0C">
                <wp:simplePos x="0" y="0"/>
                <wp:positionH relativeFrom="leftMargin">
                  <wp:posOffset>257175</wp:posOffset>
                </wp:positionH>
                <wp:positionV relativeFrom="paragraph">
                  <wp:posOffset>320040</wp:posOffset>
                </wp:positionV>
                <wp:extent cx="561975" cy="4200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61975" cy="420052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65C1EF0B" w14:textId="2F77B75F" w:rsidR="00123C4F" w:rsidRDefault="00123C4F" w:rsidP="00123C4F">
                            <w:pPr>
                              <w:ind w:firstLine="0"/>
                            </w:pPr>
                            <w:r>
                              <w:t>14</w:t>
                            </w:r>
                          </w:p>
                          <w:p w14:paraId="1EC27568" w14:textId="288586BA" w:rsidR="00123C4F" w:rsidRDefault="00123C4F" w:rsidP="00123C4F">
                            <w:pPr>
                              <w:ind w:firstLine="0"/>
                            </w:pPr>
                            <w:r>
                              <w:t>27</w:t>
                            </w:r>
                          </w:p>
                          <w:p w14:paraId="258E628A" w14:textId="23E9EB79" w:rsidR="00123C4F" w:rsidRDefault="00123C4F" w:rsidP="00123C4F">
                            <w:pPr>
                              <w:ind w:firstLine="0"/>
                            </w:pPr>
                            <w:r>
                              <w:t>43</w:t>
                            </w:r>
                          </w:p>
                          <w:p w14:paraId="5FFB4B6F" w14:textId="570D2804" w:rsidR="00123C4F" w:rsidRDefault="00123C4F" w:rsidP="00123C4F">
                            <w:pPr>
                              <w:ind w:firstLine="0"/>
                            </w:pPr>
                            <w:r>
                              <w:t>58</w:t>
                            </w:r>
                          </w:p>
                          <w:p w14:paraId="2EC50C9A" w14:textId="41061AE7" w:rsidR="00123C4F" w:rsidRDefault="00123C4F" w:rsidP="00123C4F">
                            <w:pPr>
                              <w:ind w:firstLine="0"/>
                            </w:pPr>
                            <w:r>
                              <w:t>73</w:t>
                            </w:r>
                          </w:p>
                          <w:p w14:paraId="2242FA3E" w14:textId="60964912" w:rsidR="00123C4F" w:rsidRDefault="00123C4F" w:rsidP="00123C4F">
                            <w:pPr>
                              <w:ind w:firstLine="0"/>
                            </w:pPr>
                            <w:r>
                              <w:t>88</w:t>
                            </w:r>
                          </w:p>
                          <w:p w14:paraId="007E2922" w14:textId="6BC25B01" w:rsidR="00123C4F" w:rsidRDefault="00123C4F" w:rsidP="00123C4F">
                            <w:pPr>
                              <w:ind w:firstLine="0"/>
                            </w:pPr>
                            <w:r>
                              <w:t>102</w:t>
                            </w:r>
                          </w:p>
                          <w:p w14:paraId="1A2A271B" w14:textId="124DA345" w:rsidR="00123C4F" w:rsidRDefault="00123C4F" w:rsidP="00123C4F">
                            <w:pPr>
                              <w:ind w:firstLine="0"/>
                            </w:pPr>
                            <w:r>
                              <w:t>118</w:t>
                            </w:r>
                          </w:p>
                          <w:p w14:paraId="477D460A" w14:textId="6F883851" w:rsidR="00123C4F" w:rsidRDefault="00123C4F" w:rsidP="00123C4F">
                            <w:pPr>
                              <w:ind w:firstLine="0"/>
                            </w:pPr>
                            <w:r>
                              <w:t>132</w:t>
                            </w:r>
                          </w:p>
                          <w:p w14:paraId="57E56513" w14:textId="4F876A8D" w:rsidR="00123C4F" w:rsidRDefault="00123C4F" w:rsidP="00123C4F">
                            <w:pPr>
                              <w:ind w:firstLine="0"/>
                            </w:pPr>
                            <w:r>
                              <w:t>148</w:t>
                            </w:r>
                          </w:p>
                          <w:p w14:paraId="190F88D4" w14:textId="0BEEEDB2" w:rsidR="00123C4F" w:rsidRDefault="00123C4F" w:rsidP="00123C4F">
                            <w:pPr>
                              <w:ind w:firstLine="0"/>
                            </w:pPr>
                            <w:r>
                              <w:t>161</w:t>
                            </w:r>
                          </w:p>
                          <w:p w14:paraId="68218520" w14:textId="1DD6D9C0" w:rsidR="00123C4F" w:rsidRPr="00123C4F" w:rsidRDefault="00123C4F" w:rsidP="00123C4F">
                            <w:pPr>
                              <w:ind w:firstLine="0"/>
                            </w:pPr>
                            <w:r>
                              <w:t>165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1C5BF" id="Text Box 4" o:spid="_x0000_s1029" type="#_x0000_t202" style="position:absolute;left:0;text-align:left;margin-left:20.25pt;margin-top:25.2pt;width:44.25pt;height:330.7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" fillcolor="white [3201]" strokecolor="white [3212]" strokeweight="1pt">
                <v:textbox>
                  <w:txbxContent>
                    <w:p w14:paraId="65C1EF0B" w14:textId="2F77B75F" w:rsidR="00123C4F" w:rsidRDefault="00123C4F" w:rsidP="00123C4F">
                      <w:pPr>
                        <w:ind w:firstLine="0"/>
                      </w:pPr>
                      <w:r>
                        <w:t>14</w:t>
                      </w:r>
                    </w:p>
                    <w:p w14:paraId="1EC27568" w14:textId="288586BA" w:rsidR="00123C4F" w:rsidRDefault="00123C4F" w:rsidP="00123C4F">
                      <w:pPr>
                        <w:ind w:firstLine="0"/>
                      </w:pPr>
                      <w:r>
                        <w:t>27</w:t>
                      </w:r>
                    </w:p>
                    <w:p w14:paraId="258E628A" w14:textId="23E9EB79" w:rsidR="00123C4F" w:rsidRDefault="00123C4F" w:rsidP="00123C4F">
                      <w:pPr>
                        <w:ind w:firstLine="0"/>
                      </w:pPr>
                      <w:r>
                        <w:t>43</w:t>
                      </w:r>
                    </w:p>
                    <w:p w14:paraId="5FFB4B6F" w14:textId="570D2804" w:rsidR="00123C4F" w:rsidRDefault="00123C4F" w:rsidP="00123C4F">
                      <w:pPr>
                        <w:ind w:firstLine="0"/>
                      </w:pPr>
                      <w:r>
                        <w:t>58</w:t>
                      </w:r>
                    </w:p>
                    <w:p w14:paraId="2EC50C9A" w14:textId="41061AE7" w:rsidR="00123C4F" w:rsidRDefault="00123C4F" w:rsidP="00123C4F">
                      <w:pPr>
                        <w:ind w:firstLine="0"/>
                      </w:pPr>
                      <w:r>
                        <w:t>73</w:t>
                      </w:r>
                    </w:p>
                    <w:p w14:paraId="2242FA3E" w14:textId="60964912" w:rsidR="00123C4F" w:rsidRDefault="00123C4F" w:rsidP="00123C4F">
                      <w:pPr>
                        <w:ind w:firstLine="0"/>
                      </w:pPr>
                      <w:r>
                        <w:t>88</w:t>
                      </w:r>
                    </w:p>
                    <w:p w14:paraId="007E2922" w14:textId="6BC25B01" w:rsidR="00123C4F" w:rsidRDefault="00123C4F" w:rsidP="00123C4F">
                      <w:pPr>
                        <w:ind w:firstLine="0"/>
                      </w:pPr>
                      <w:r>
                        <w:t>102</w:t>
                      </w:r>
                    </w:p>
                    <w:p w14:paraId="1A2A271B" w14:textId="124DA345" w:rsidR="00123C4F" w:rsidRDefault="00123C4F" w:rsidP="00123C4F">
                      <w:pPr>
                        <w:ind w:firstLine="0"/>
                      </w:pPr>
                      <w:r>
                        <w:t>118</w:t>
                      </w:r>
                    </w:p>
                    <w:p w14:paraId="477D460A" w14:textId="6F883851" w:rsidR="00123C4F" w:rsidRDefault="00123C4F" w:rsidP="00123C4F">
                      <w:pPr>
                        <w:ind w:firstLine="0"/>
                      </w:pPr>
                      <w:r>
                        <w:t>132</w:t>
                      </w:r>
                    </w:p>
                    <w:p w14:paraId="57E56513" w14:textId="4F876A8D" w:rsidR="00123C4F" w:rsidRDefault="00123C4F" w:rsidP="00123C4F">
                      <w:pPr>
                        <w:ind w:firstLine="0"/>
                      </w:pPr>
                      <w:r>
                        <w:t>148</w:t>
                      </w:r>
                    </w:p>
                    <w:p w14:paraId="190F88D4" w14:textId="0BEEEDB2" w:rsidR="00123C4F" w:rsidRDefault="00123C4F" w:rsidP="00123C4F">
                      <w:pPr>
                        <w:ind w:firstLine="0"/>
                      </w:pPr>
                      <w:r>
                        <w:t>161</w:t>
                      </w:r>
                    </w:p>
                    <w:p w14:paraId="68218520" w14:textId="1DD6D9C0" w:rsidR="00123C4F" w:rsidRPr="00123C4F" w:rsidRDefault="00123C4F" w:rsidP="00123C4F">
                      <w:pPr>
                        <w:ind w:firstLine="0"/>
                      </w:pPr>
                      <w:r>
                        <w:t>165</w:t>
                      </w:r>
                    </w:p>
                  </w:txbxContent>
                </v:textbox>
                <w10:wrap anchorx="margin"/>
              </v:shape>
            </w:pict>
          </mc:Fallback>
        </mc:AlternateContent>
      </w:r>
      <w:r w:rsidR="00EF5BE0" w:rsidRPr="00FE4D44">
        <w:rPr>
          <w:b/>
          <w:bCs/>
        </w:rPr>
        <w:t xml:space="preserve">CH </w:t>
      </w:r>
      <w:r w:rsidR="00EF5BE0">
        <w:rPr>
          <w:b/>
          <w:bCs/>
        </w:rPr>
        <w:t>3</w:t>
      </w:r>
      <w:r w:rsidR="00EF5BE0" w:rsidRPr="00FE4D44">
        <w:rPr>
          <w:b/>
          <w:bCs/>
        </w:rPr>
        <w:t xml:space="preserve"> </w:t>
      </w:r>
      <w:r w:rsidR="00EF5BE0">
        <w:rPr>
          <w:b/>
          <w:bCs/>
        </w:rPr>
        <w:t>Focus Question</w:t>
      </w:r>
      <w:r w:rsidR="00EF5BE0" w:rsidRPr="00FE4D44">
        <w:rPr>
          <w:b/>
          <w:bCs/>
        </w:rPr>
        <w:t xml:space="preserve"> 2</w:t>
      </w:r>
    </w:p>
    <w:p w14:paraId="76291981" w14:textId="4324752E" w:rsidR="00EF5BE0" w:rsidRDefault="00EF5BE0" w:rsidP="00D271C3">
      <w:pPr>
        <w:ind w:firstLine="0"/>
      </w:pPr>
      <w:r>
        <w:tab/>
      </w:r>
      <w:r w:rsidR="007A5252">
        <w:t xml:space="preserve">The English colonies started out as economic ventures, and they did become an important part of the </w:t>
      </w:r>
      <w:r w:rsidR="007A5252" w:rsidRPr="00637E76">
        <w:rPr>
          <w:highlight w:val="yellow"/>
          <w:u w:val="single"/>
        </w:rPr>
        <w:t>Trans-Atlantic Triangular Trade</w:t>
      </w:r>
      <w:r w:rsidR="007A5252">
        <w:t xml:space="preserve">. The Northern and Southern economies differed due to their climate and geography. The Southern Colonies were great for the growth of </w:t>
      </w:r>
      <w:r w:rsidR="007A5252" w:rsidRPr="00113A18">
        <w:rPr>
          <w:highlight w:val="yellow"/>
          <w:u w:val="single"/>
        </w:rPr>
        <w:t>Cash Crops</w:t>
      </w:r>
      <w:r w:rsidR="007A5252">
        <w:t xml:space="preserve"> such as tobacco, indigo, and rice.</w:t>
      </w:r>
      <w:r w:rsidR="00113A18">
        <w:t xml:space="preserve"> These crops were difficult and unhealthy to grow, and plantations begin to rely heavily on slave labor, forming a heavily divided society. The Northern Colonies had colder weather and less fertile lands, which resulted in a </w:t>
      </w:r>
      <w:r w:rsidR="00113A18" w:rsidRPr="00113A18">
        <w:rPr>
          <w:highlight w:val="yellow"/>
          <w:u w:val="single"/>
        </w:rPr>
        <w:t>more diverse economy</w:t>
      </w:r>
      <w:r w:rsidR="00113A18">
        <w:t xml:space="preserve">. </w:t>
      </w:r>
      <w:r w:rsidR="0030693B">
        <w:t>Craftsmen thrived in colonial towns and many harnessed the many rivers for waterpower. The</w:t>
      </w:r>
      <w:r w:rsidR="00F26D5B">
        <w:t xml:space="preserve"> </w:t>
      </w:r>
      <w:r w:rsidR="0030693B">
        <w:t xml:space="preserve">natural resources of the North proved the most important, and the </w:t>
      </w:r>
      <w:r w:rsidR="00F26D5B" w:rsidRPr="00F26D5B">
        <w:rPr>
          <w:highlight w:val="yellow"/>
          <w:u w:val="single"/>
        </w:rPr>
        <w:t>extraction industry</w:t>
      </w:r>
      <w:r w:rsidR="0030693B">
        <w:t xml:space="preserve"> of these to England became the heart of the newly created commercial class. This </w:t>
      </w:r>
      <w:r w:rsidR="00F26D5B">
        <w:t>commercial class was concentrated in the port cities of the north and led to these cities becoming commercially and culturally important. Both the northern and southern colonies had economies based on the advantages of their land.</w:t>
      </w:r>
    </w:p>
    <w:p w14:paraId="431A6B26" w14:textId="798B6B17" w:rsidR="00F26D5B" w:rsidRDefault="00F26D5B" w:rsidP="00F26D5B">
      <w:pPr>
        <w:rPr>
          <w:b/>
          <w:bCs/>
        </w:rPr>
      </w:pPr>
      <w:r w:rsidRPr="00FE4D44">
        <w:rPr>
          <w:b/>
          <w:bCs/>
        </w:rPr>
        <w:t xml:space="preserve">CH </w:t>
      </w:r>
      <w:r>
        <w:rPr>
          <w:b/>
          <w:bCs/>
        </w:rPr>
        <w:t>3</w:t>
      </w:r>
      <w:r w:rsidRPr="00FE4D44">
        <w:rPr>
          <w:b/>
          <w:bCs/>
        </w:rPr>
        <w:t xml:space="preserve"> </w:t>
      </w:r>
      <w:r>
        <w:rPr>
          <w:b/>
          <w:bCs/>
        </w:rPr>
        <w:t>Debate the Past</w:t>
      </w:r>
      <w:r>
        <w:rPr>
          <w:b/>
          <w:bCs/>
        </w:rPr>
        <w:t xml:space="preserve"> Question</w:t>
      </w:r>
      <w:r w:rsidRPr="00FE4D44">
        <w:rPr>
          <w:b/>
          <w:bCs/>
        </w:rPr>
        <w:t xml:space="preserve"> </w:t>
      </w:r>
      <w:r>
        <w:rPr>
          <w:b/>
          <w:bCs/>
        </w:rPr>
        <w:t>1</w:t>
      </w:r>
    </w:p>
    <w:p w14:paraId="6BDB30DA" w14:textId="098C3F8A" w:rsidR="009F6B93" w:rsidRPr="008F4E08" w:rsidRDefault="00123C4F" w:rsidP="00F26D5B">
      <w:r>
        <w:rPr>
          <w:b/>
          <w:bCs/>
          <w:noProof/>
        </w:rPr>
        <w:lastRenderedPageBreak/>
        <mc:AlternateContent>
          <mc:Choice Requires="wps">
            <w:drawing>
              <wp:anchor distT="0" distB="0" distL="114300" distR="114300" simplePos="0" relativeHeight="251667456" behindDoc="0" locked="0" layoutInCell="1" allowOverlap="1" wp14:anchorId="6DCBE762" wp14:editId="4E9C0AA5">
                <wp:simplePos x="0" y="0"/>
                <wp:positionH relativeFrom="leftMargin">
                  <wp:posOffset>219075</wp:posOffset>
                </wp:positionH>
                <wp:positionV relativeFrom="paragraph">
                  <wp:posOffset>-66675</wp:posOffset>
                </wp:positionV>
                <wp:extent cx="561975" cy="42005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61975" cy="420052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0DF1892F" w14:textId="65E96B02" w:rsidR="00123C4F" w:rsidRDefault="00123C4F" w:rsidP="00123C4F">
                            <w:pPr>
                              <w:ind w:firstLine="0"/>
                            </w:pPr>
                            <w:r>
                              <w:t>15</w:t>
                            </w:r>
                          </w:p>
                          <w:p w14:paraId="46BB0E2A" w14:textId="2CB72D2C" w:rsidR="00123C4F" w:rsidRDefault="00123C4F" w:rsidP="00123C4F">
                            <w:pPr>
                              <w:ind w:firstLine="0"/>
                            </w:pPr>
                            <w:r>
                              <w:t>32</w:t>
                            </w:r>
                          </w:p>
                          <w:p w14:paraId="0A4CCEB9" w14:textId="18DA8406" w:rsidR="00123C4F" w:rsidRDefault="00123C4F" w:rsidP="00123C4F">
                            <w:pPr>
                              <w:ind w:firstLine="0"/>
                            </w:pPr>
                            <w:r>
                              <w:t>47</w:t>
                            </w:r>
                          </w:p>
                          <w:p w14:paraId="532C8925" w14:textId="58830DCA" w:rsidR="00123C4F" w:rsidRDefault="00123C4F" w:rsidP="00123C4F">
                            <w:pPr>
                              <w:ind w:firstLine="0"/>
                            </w:pPr>
                            <w:r>
                              <w:t>62</w:t>
                            </w:r>
                          </w:p>
                          <w:p w14:paraId="36B4E87B" w14:textId="5F4CF8B6" w:rsidR="00123C4F" w:rsidRDefault="00123C4F" w:rsidP="00123C4F">
                            <w:pPr>
                              <w:ind w:firstLine="0"/>
                            </w:pPr>
                            <w:r>
                              <w:t>77</w:t>
                            </w:r>
                          </w:p>
                          <w:p w14:paraId="26EE534F" w14:textId="03491566" w:rsidR="00123C4F" w:rsidRDefault="00123C4F" w:rsidP="00123C4F">
                            <w:pPr>
                              <w:ind w:firstLine="0"/>
                            </w:pPr>
                            <w:r>
                              <w:t>90</w:t>
                            </w:r>
                          </w:p>
                          <w:p w14:paraId="25C6A267" w14:textId="03244E27" w:rsidR="00123C4F" w:rsidRDefault="00123C4F" w:rsidP="00123C4F">
                            <w:pPr>
                              <w:ind w:firstLine="0"/>
                            </w:pPr>
                            <w:r>
                              <w:t>104</w:t>
                            </w:r>
                          </w:p>
                          <w:p w14:paraId="22D6D715" w14:textId="1D8646D0" w:rsidR="00123C4F" w:rsidRDefault="00123C4F" w:rsidP="00123C4F">
                            <w:pPr>
                              <w:ind w:firstLine="0"/>
                            </w:pPr>
                            <w:r>
                              <w:t>119</w:t>
                            </w:r>
                          </w:p>
                          <w:p w14:paraId="43575B33" w14:textId="443E24AF" w:rsidR="00123C4F" w:rsidRDefault="00123C4F" w:rsidP="00123C4F">
                            <w:pPr>
                              <w:ind w:firstLine="0"/>
                            </w:pPr>
                            <w:r>
                              <w:t>136</w:t>
                            </w:r>
                          </w:p>
                          <w:p w14:paraId="2C0D0495" w14:textId="2FB0D86A" w:rsidR="00123C4F" w:rsidRDefault="00123C4F" w:rsidP="00123C4F">
                            <w:pPr>
                              <w:ind w:firstLine="0"/>
                            </w:pPr>
                            <w:r>
                              <w:t>152</w:t>
                            </w:r>
                          </w:p>
                          <w:p w14:paraId="2E6B182D" w14:textId="44B2C05F" w:rsidR="00123C4F" w:rsidRDefault="00123C4F" w:rsidP="00123C4F">
                            <w:pPr>
                              <w:ind w:firstLine="0"/>
                            </w:pPr>
                            <w:r>
                              <w:t>168</w:t>
                            </w:r>
                          </w:p>
                          <w:p w14:paraId="685882A6" w14:textId="21D2466C" w:rsidR="00123C4F" w:rsidRPr="00123C4F" w:rsidRDefault="00123C4F" w:rsidP="00123C4F">
                            <w:pPr>
                              <w:ind w:firstLine="0"/>
                            </w:pPr>
                            <w:r>
                              <w:t>169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BE762" id="Text Box 5" o:spid="_x0000_s1030" type="#_x0000_t202" style="position:absolute;left:0;text-align:left;margin-left:17.25pt;margin-top:-5.25pt;width:44.25pt;height:330.7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" fillcolor="white [3201]" strokecolor="white [3212]" strokeweight="1pt">
                <v:textbox>
                  <w:txbxContent>
                    <w:p w14:paraId="0DF1892F" w14:textId="65E96B02" w:rsidR="00123C4F" w:rsidRDefault="00123C4F" w:rsidP="00123C4F">
                      <w:pPr>
                        <w:ind w:firstLine="0"/>
                      </w:pPr>
                      <w:r>
                        <w:t>15</w:t>
                      </w:r>
                    </w:p>
                    <w:p w14:paraId="46BB0E2A" w14:textId="2CB72D2C" w:rsidR="00123C4F" w:rsidRDefault="00123C4F" w:rsidP="00123C4F">
                      <w:pPr>
                        <w:ind w:firstLine="0"/>
                      </w:pPr>
                      <w:r>
                        <w:t>32</w:t>
                      </w:r>
                    </w:p>
                    <w:p w14:paraId="0A4CCEB9" w14:textId="18DA8406" w:rsidR="00123C4F" w:rsidRDefault="00123C4F" w:rsidP="00123C4F">
                      <w:pPr>
                        <w:ind w:firstLine="0"/>
                      </w:pPr>
                      <w:r>
                        <w:t>47</w:t>
                      </w:r>
                    </w:p>
                    <w:p w14:paraId="532C8925" w14:textId="58830DCA" w:rsidR="00123C4F" w:rsidRDefault="00123C4F" w:rsidP="00123C4F">
                      <w:pPr>
                        <w:ind w:firstLine="0"/>
                      </w:pPr>
                      <w:r>
                        <w:t>62</w:t>
                      </w:r>
                    </w:p>
                    <w:p w14:paraId="36B4E87B" w14:textId="5F4CF8B6" w:rsidR="00123C4F" w:rsidRDefault="00123C4F" w:rsidP="00123C4F">
                      <w:pPr>
                        <w:ind w:firstLine="0"/>
                      </w:pPr>
                      <w:r>
                        <w:t>77</w:t>
                      </w:r>
                    </w:p>
                    <w:p w14:paraId="26EE534F" w14:textId="03491566" w:rsidR="00123C4F" w:rsidRDefault="00123C4F" w:rsidP="00123C4F">
                      <w:pPr>
                        <w:ind w:firstLine="0"/>
                      </w:pPr>
                      <w:r>
                        <w:t>90</w:t>
                      </w:r>
                    </w:p>
                    <w:p w14:paraId="25C6A267" w14:textId="03244E27" w:rsidR="00123C4F" w:rsidRDefault="00123C4F" w:rsidP="00123C4F">
                      <w:pPr>
                        <w:ind w:firstLine="0"/>
                      </w:pPr>
                      <w:r>
                        <w:t>104</w:t>
                      </w:r>
                    </w:p>
                    <w:p w14:paraId="22D6D715" w14:textId="1D8646D0" w:rsidR="00123C4F" w:rsidRDefault="00123C4F" w:rsidP="00123C4F">
                      <w:pPr>
                        <w:ind w:firstLine="0"/>
                      </w:pPr>
                      <w:r>
                        <w:t>119</w:t>
                      </w:r>
                    </w:p>
                    <w:p w14:paraId="43575B33" w14:textId="443E24AF" w:rsidR="00123C4F" w:rsidRDefault="00123C4F" w:rsidP="00123C4F">
                      <w:pPr>
                        <w:ind w:firstLine="0"/>
                      </w:pPr>
                      <w:r>
                        <w:t>136</w:t>
                      </w:r>
                    </w:p>
                    <w:p w14:paraId="2C0D0495" w14:textId="2FB0D86A" w:rsidR="00123C4F" w:rsidRDefault="00123C4F" w:rsidP="00123C4F">
                      <w:pPr>
                        <w:ind w:firstLine="0"/>
                      </w:pPr>
                      <w:r>
                        <w:t>152</w:t>
                      </w:r>
                    </w:p>
                    <w:p w14:paraId="2E6B182D" w14:textId="44B2C05F" w:rsidR="00123C4F" w:rsidRDefault="00123C4F" w:rsidP="00123C4F">
                      <w:pPr>
                        <w:ind w:firstLine="0"/>
                      </w:pPr>
                      <w:r>
                        <w:t>168</w:t>
                      </w:r>
                    </w:p>
                    <w:p w14:paraId="685882A6" w14:textId="21D2466C" w:rsidR="00123C4F" w:rsidRPr="00123C4F" w:rsidRDefault="00123C4F" w:rsidP="00123C4F">
                      <w:pPr>
                        <w:ind w:firstLine="0"/>
                      </w:pPr>
                      <w:r>
                        <w:t>169</w:t>
                      </w:r>
                    </w:p>
                  </w:txbxContent>
                </v:textbox>
                <w10:wrap anchorx="margin"/>
              </v:shape>
            </w:pict>
          </mc:Fallback>
        </mc:AlternateContent>
      </w:r>
      <w:r w:rsidR="009F6B93">
        <w:t xml:space="preserve">The reason for the existence of the slave labor system in America </w:t>
      </w:r>
      <w:r w:rsidR="00FE7FDE">
        <w:t xml:space="preserve">has been debated throughout American history. Was it a result of racism, or was it the reason for racism in America? Oscar and Mary Handlin argued that slavery was a more attractive </w:t>
      </w:r>
      <w:r w:rsidR="00FE7FDE" w:rsidRPr="00573534">
        <w:rPr>
          <w:highlight w:val="yellow"/>
          <w:u w:val="single"/>
        </w:rPr>
        <w:t>alternative to white labor</w:t>
      </w:r>
      <w:r w:rsidR="00FE7FDE">
        <w:t xml:space="preserve"> in their article, “Origins of the Southern Labor System.” The slaves were brought over through the </w:t>
      </w:r>
      <w:r w:rsidR="00FE7FDE" w:rsidRPr="00FE7FDE">
        <w:rPr>
          <w:highlight w:val="yellow"/>
          <w:u w:val="single"/>
        </w:rPr>
        <w:t>Middle Passage</w:t>
      </w:r>
      <w:r w:rsidR="00FE7FDE">
        <w:t xml:space="preserve">, where they had no choice on their emigration. The </w:t>
      </w:r>
      <w:proofErr w:type="spellStart"/>
      <w:r w:rsidR="00FE7FDE">
        <w:t>Handlins</w:t>
      </w:r>
      <w:proofErr w:type="spellEnd"/>
      <w:r w:rsidR="00FE7FDE">
        <w:t xml:space="preserve"> argued encouraged plantation owners to use slave labor, which eventually spawned racism. They were challenged by Winthrop Jordan, who claimed that white racism and superiority let the treatment of Africans deteriorate to slavery with the formation of </w:t>
      </w:r>
      <w:r w:rsidR="00FE7FDE" w:rsidRPr="00FE7FDE">
        <w:rPr>
          <w:highlight w:val="yellow"/>
          <w:u w:val="single"/>
        </w:rPr>
        <w:t>slave codes</w:t>
      </w:r>
      <w:r w:rsidR="00FE7FDE">
        <w:t xml:space="preserve">. Peter Wood, in 1974, disagreed and believed that in the start, white and black were treated similarly, and that they had an </w:t>
      </w:r>
      <w:r w:rsidR="00FE7FDE" w:rsidRPr="00FE7FDE">
        <w:rPr>
          <w:highlight w:val="yellow"/>
          <w:u w:val="single"/>
        </w:rPr>
        <w:t>uncertain status</w:t>
      </w:r>
      <w:r w:rsidR="00FE7FDE">
        <w:t xml:space="preserve">, which changed </w:t>
      </w:r>
      <w:r w:rsidR="008F4E08">
        <w:t xml:space="preserve">as the demand for labor grew. In </w:t>
      </w:r>
      <w:r w:rsidR="008F4E08">
        <w:rPr>
          <w:i/>
          <w:iCs/>
        </w:rPr>
        <w:t>Black Majority</w:t>
      </w:r>
      <w:r w:rsidR="008F4E08">
        <w:t xml:space="preserve"> he explains that they found slaves a reliable labor force. These three arguments</w:t>
      </w:r>
      <w:r>
        <w:t>, all question the formation of slavery.</w:t>
      </w:r>
    </w:p>
    <w:p w14:paraId="6E68BCA8" w14:textId="5A910C28" w:rsidR="00F26D5B" w:rsidRPr="00EF5BE0" w:rsidRDefault="00F26D5B" w:rsidP="00D271C3">
      <w:pPr>
        <w:ind w:firstLine="0"/>
      </w:pPr>
    </w:p>
    <w:sectPr w:rsidR="00F26D5B" w:rsidRPr="00EF5BE0" w:rsidSect="00FE4D44">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498E0" w14:textId="77777777" w:rsidR="004B1D83" w:rsidRDefault="004B1D83">
      <w:pPr>
        <w:spacing w:line="240" w:lineRule="auto"/>
      </w:pPr>
      <w:r>
        <w:separator/>
      </w:r>
    </w:p>
  </w:endnote>
  <w:endnote w:type="continuationSeparator" w:id="0">
    <w:p w14:paraId="4108D8A5" w14:textId="77777777" w:rsidR="004B1D83" w:rsidRDefault="004B1D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7D6E8" w14:textId="77777777" w:rsidR="004B1D83" w:rsidRDefault="004B1D83">
      <w:pPr>
        <w:spacing w:line="240" w:lineRule="auto"/>
      </w:pPr>
      <w:r>
        <w:separator/>
      </w:r>
    </w:p>
  </w:footnote>
  <w:footnote w:type="continuationSeparator" w:id="0">
    <w:p w14:paraId="77727D5F" w14:textId="77777777" w:rsidR="004B1D83" w:rsidRDefault="004B1D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8B7D5" w14:textId="686191B6" w:rsidR="00E614DD" w:rsidRDefault="00FE4D44">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B3385" w14:textId="7E256320" w:rsidR="00E614DD" w:rsidRDefault="00FE4D44">
    <w:pPr>
      <w:pStyle w:val="Header"/>
    </w:pPr>
    <w:r>
      <w:t>Patel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44"/>
    <w:rsid w:val="00040CBB"/>
    <w:rsid w:val="000B78C8"/>
    <w:rsid w:val="00113A18"/>
    <w:rsid w:val="00123C4F"/>
    <w:rsid w:val="001463B2"/>
    <w:rsid w:val="001472AD"/>
    <w:rsid w:val="0019129D"/>
    <w:rsid w:val="001F62C0"/>
    <w:rsid w:val="00245E02"/>
    <w:rsid w:val="0030693B"/>
    <w:rsid w:val="00353B66"/>
    <w:rsid w:val="003E0A44"/>
    <w:rsid w:val="003F60D3"/>
    <w:rsid w:val="004A2675"/>
    <w:rsid w:val="004B1D83"/>
    <w:rsid w:val="004F7139"/>
    <w:rsid w:val="00573534"/>
    <w:rsid w:val="005F2111"/>
    <w:rsid w:val="0061191C"/>
    <w:rsid w:val="00637E76"/>
    <w:rsid w:val="00691EC1"/>
    <w:rsid w:val="007A5252"/>
    <w:rsid w:val="007C53FB"/>
    <w:rsid w:val="007D477D"/>
    <w:rsid w:val="008B7D18"/>
    <w:rsid w:val="008F1F97"/>
    <w:rsid w:val="008F4052"/>
    <w:rsid w:val="008F4E08"/>
    <w:rsid w:val="009D4EB3"/>
    <w:rsid w:val="009F6B93"/>
    <w:rsid w:val="00B13D1B"/>
    <w:rsid w:val="00B818DF"/>
    <w:rsid w:val="00C9769F"/>
    <w:rsid w:val="00D271C3"/>
    <w:rsid w:val="00D52117"/>
    <w:rsid w:val="00DB0D39"/>
    <w:rsid w:val="00E14005"/>
    <w:rsid w:val="00E614DD"/>
    <w:rsid w:val="00EF5BE0"/>
    <w:rsid w:val="00F26D5B"/>
    <w:rsid w:val="00F82368"/>
    <w:rsid w:val="00F9444C"/>
    <w:rsid w:val="00FE4D44"/>
    <w:rsid w:val="00FE7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ED003"/>
  <w15:chartTrackingRefBased/>
  <w15:docId w15:val="{6D257A19-922E-4970-8B6E-B9217F21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D5B"/>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E1FCEFD2E7864E838BFC4C42B528738F">
    <w:name w:val="E1FCEFD2E7864E838BFC4C42B528738F"/>
    <w:rsid w:val="00FE4D44"/>
    <w:pPr>
      <w:spacing w:after="160" w:line="259" w:lineRule="auto"/>
      <w:ind w:firstLine="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745824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555</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5</cp:revision>
  <dcterms:created xsi:type="dcterms:W3CDTF">2020-09-18T04:18:00Z</dcterms:created>
  <dcterms:modified xsi:type="dcterms:W3CDTF">2020-09-19T06:06:00Z</dcterms:modified>
  <cp:version/>
</cp:coreProperties>
</file>