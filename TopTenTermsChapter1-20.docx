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0B7EC" w14:textId="77777777" w:rsidR="00726F05" w:rsidRPr="00726F05" w:rsidRDefault="00726F05" w:rsidP="00FD13D1">
      <w:pPr>
        <w:suppressAutoHyphens w:val="0"/>
        <w:spacing w:line="276" w:lineRule="auto"/>
        <w:ind w:firstLine="0"/>
        <w:jc w:val="right"/>
        <w:rPr>
          <w:rFonts w:ascii="Times New Roman" w:eastAsia="Times New Roman" w:hAnsi="Times New Roman" w:cs="Times New Roman"/>
          <w:lang w:eastAsia="en-US"/>
        </w:rPr>
      </w:pPr>
      <w:r w:rsidRPr="00726F05">
        <w:rPr>
          <w:rFonts w:ascii="Times New Roman" w:eastAsia="Times New Roman" w:hAnsi="Times New Roman" w:cs="Times New Roman"/>
          <w:color w:val="000000"/>
          <w:lang w:eastAsia="en-US"/>
        </w:rPr>
        <w:t>Aditya Patel</w:t>
      </w:r>
    </w:p>
    <w:p w14:paraId="163CA1CB" w14:textId="77777777" w:rsidR="00726F05" w:rsidRPr="00726F05" w:rsidRDefault="00726F05" w:rsidP="00FD13D1">
      <w:pPr>
        <w:suppressAutoHyphens w:val="0"/>
        <w:spacing w:line="276" w:lineRule="auto"/>
        <w:ind w:firstLine="0"/>
        <w:jc w:val="right"/>
        <w:rPr>
          <w:rFonts w:ascii="Times New Roman" w:eastAsia="Times New Roman" w:hAnsi="Times New Roman" w:cs="Times New Roman"/>
          <w:lang w:eastAsia="en-US"/>
        </w:rPr>
      </w:pPr>
      <w:r w:rsidRPr="00726F05">
        <w:rPr>
          <w:rFonts w:ascii="Times New Roman" w:eastAsia="Times New Roman" w:hAnsi="Times New Roman" w:cs="Times New Roman"/>
          <w:color w:val="000000"/>
          <w:lang w:eastAsia="en-US"/>
        </w:rPr>
        <w:t>APUSH</w:t>
      </w:r>
    </w:p>
    <w:p w14:paraId="2F17A00B" w14:textId="50F34152" w:rsidR="00726F05" w:rsidRPr="00726F05" w:rsidRDefault="00726F05" w:rsidP="00FD13D1">
      <w:pPr>
        <w:suppressAutoHyphens w:val="0"/>
        <w:spacing w:line="276" w:lineRule="auto"/>
        <w:ind w:firstLine="0"/>
        <w:jc w:val="right"/>
        <w:rPr>
          <w:rFonts w:ascii="Times New Roman" w:eastAsia="Times New Roman" w:hAnsi="Times New Roman" w:cs="Times New Roman"/>
          <w:lang w:eastAsia="en-US"/>
        </w:rPr>
      </w:pPr>
      <w:r w:rsidRPr="00726F05">
        <w:rPr>
          <w:rFonts w:ascii="Times New Roman" w:eastAsia="Times New Roman" w:hAnsi="Times New Roman" w:cs="Times New Roman"/>
          <w:color w:val="000000"/>
          <w:lang w:eastAsia="en-US"/>
        </w:rPr>
        <w:t>Period 4</w:t>
      </w:r>
    </w:p>
    <w:p w14:paraId="3863A1C9" w14:textId="629831E4" w:rsidR="00726F05" w:rsidRPr="00726F05" w:rsidRDefault="00D312FF" w:rsidP="00FD13D1">
      <w:pPr>
        <w:suppressAutoHyphens w:val="0"/>
        <w:spacing w:line="276" w:lineRule="auto"/>
        <w:ind w:firstLine="0"/>
        <w:jc w:val="right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18 January</w:t>
      </w:r>
      <w:r w:rsidR="00726F05" w:rsidRPr="00726F05">
        <w:rPr>
          <w:rFonts w:ascii="Times New Roman" w:eastAsia="Times New Roman" w:hAnsi="Times New Roman" w:cs="Times New Roman"/>
          <w:color w:val="000000"/>
          <w:lang w:eastAsia="en-US"/>
        </w:rPr>
        <w:t xml:space="preserve"> 2020</w:t>
      </w:r>
    </w:p>
    <w:p w14:paraId="6142630D" w14:textId="69479BF6" w:rsidR="00726F05" w:rsidRPr="00726F05" w:rsidRDefault="00D312FF" w:rsidP="00FD13D1">
      <w:pPr>
        <w:suppressAutoHyphens w:val="0"/>
        <w:spacing w:line="276" w:lineRule="auto"/>
        <w:ind w:firstLine="0"/>
        <w:jc w:val="center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Semester 1 Review Words</w:t>
      </w:r>
    </w:p>
    <w:p w14:paraId="6B06A05D" w14:textId="10276005" w:rsidR="00FD13D1" w:rsidRDefault="00FD13D1" w:rsidP="00FD13D1">
      <w:pPr>
        <w:suppressAutoHyphens w:val="0"/>
        <w:spacing w:line="276" w:lineRule="auto"/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631F8EE2" w14:textId="1152BCC9" w:rsidR="00FD13D1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Collision of Cultures</w:t>
      </w:r>
    </w:p>
    <w:p w14:paraId="2E2126BD" w14:textId="7E4E19D9" w:rsidR="00D312FF" w:rsidRDefault="00D312FF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Spanish Empire</w:t>
      </w:r>
    </w:p>
    <w:p w14:paraId="15428F8C" w14:textId="4527A904" w:rsidR="00D312FF" w:rsidRDefault="00D312FF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Protestant Reformation</w:t>
      </w:r>
    </w:p>
    <w:p w14:paraId="1D8BDD51" w14:textId="487AF598" w:rsidR="00D312FF" w:rsidRDefault="00D312FF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Archaic Period</w:t>
      </w:r>
    </w:p>
    <w:p w14:paraId="302CA6C8" w14:textId="48C6EB8F" w:rsidR="00D312FF" w:rsidRDefault="00D312FF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Demographic Catastrophe</w:t>
      </w:r>
    </w:p>
    <w:p w14:paraId="73FCD4A8" w14:textId="1247AD16" w:rsidR="00D312FF" w:rsidRDefault="00D312FF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Conquistadors</w:t>
      </w:r>
    </w:p>
    <w:p w14:paraId="62C7DA31" w14:textId="47B07D61" w:rsidR="00D312FF" w:rsidRDefault="00D312FF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African Slave Trade</w:t>
      </w:r>
    </w:p>
    <w:p w14:paraId="58C6D0A6" w14:textId="6C7581C6" w:rsidR="00D312FF" w:rsidRDefault="00D312FF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Mercantilism</w:t>
      </w:r>
    </w:p>
    <w:p w14:paraId="73006E3B" w14:textId="0CF4E7FC" w:rsidR="00D312FF" w:rsidRDefault="00D312FF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Enclosure movement</w:t>
      </w:r>
    </w:p>
    <w:p w14:paraId="6C85F271" w14:textId="6E2260AF" w:rsidR="00D312FF" w:rsidRPr="00D312FF" w:rsidRDefault="00D312FF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English Colonial Charters</w:t>
      </w:r>
    </w:p>
    <w:p w14:paraId="447E7FEB" w14:textId="0E5F8D13" w:rsidR="00D312FF" w:rsidRDefault="00D312FF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Spanish Armada Destroys</w:t>
      </w:r>
    </w:p>
    <w:p w14:paraId="3D8A3FF4" w14:textId="02B3D438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Transplantations and Borderlands</w:t>
      </w:r>
    </w:p>
    <w:p w14:paraId="47E1124E" w14:textId="49BDEFF0" w:rsidR="00D312FF" w:rsidRDefault="00804681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Tobacco Economy</w:t>
      </w:r>
    </w:p>
    <w:p w14:paraId="16AA944B" w14:textId="2CEC29AC" w:rsidR="00804681" w:rsidRDefault="00804681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Triangle Trade</w:t>
      </w:r>
    </w:p>
    <w:p w14:paraId="5941715D" w14:textId="01A2C6A0" w:rsidR="00804681" w:rsidRDefault="00804681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Slavery and Sugar</w:t>
      </w:r>
    </w:p>
    <w:p w14:paraId="0AAC9890" w14:textId="7CDCEED4" w:rsidR="00804681" w:rsidRPr="00804681" w:rsidRDefault="00804681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Indentured Servitude</w:t>
      </w:r>
    </w:p>
    <w:p w14:paraId="40D6561E" w14:textId="5CEF9823" w:rsidR="00804681" w:rsidRDefault="00804681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Companies Charters</w:t>
      </w:r>
    </w:p>
    <w:p w14:paraId="6EAC7198" w14:textId="65C599F8" w:rsidR="00804681" w:rsidRDefault="00804681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Proprietary Colonies</w:t>
      </w:r>
    </w:p>
    <w:p w14:paraId="68B0B507" w14:textId="3BB55CDD" w:rsidR="00804681" w:rsidRDefault="00804681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Puritan Experiment</w:t>
      </w:r>
    </w:p>
    <w:p w14:paraId="37B85A02" w14:textId="251AAF17" w:rsidR="00804681" w:rsidRDefault="00804681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Indian Assistance</w:t>
      </w:r>
    </w:p>
    <w:p w14:paraId="3C28F78A" w14:textId="42C32411" w:rsidR="00804681" w:rsidRDefault="00804681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Quakers</w:t>
      </w:r>
    </w:p>
    <w:p w14:paraId="534B6D20" w14:textId="2446198A" w:rsidR="00804681" w:rsidRPr="00804681" w:rsidRDefault="00804681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Representative Governments form</w:t>
      </w:r>
    </w:p>
    <w:p w14:paraId="02D13FAA" w14:textId="304E7ACE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Society and Culture in Provincial America</w:t>
      </w:r>
    </w:p>
    <w:p w14:paraId="71985E4C" w14:textId="36B56918" w:rsidR="00B3036C" w:rsidRDefault="00B3036C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Extractive Industries</w:t>
      </w:r>
    </w:p>
    <w:p w14:paraId="688D930F" w14:textId="21A160F6" w:rsidR="00B3036C" w:rsidRDefault="00B3036C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Social Mobility</w:t>
      </w:r>
    </w:p>
    <w:p w14:paraId="5BF3F54E" w14:textId="265C3C51" w:rsidR="00B3036C" w:rsidRPr="00B3036C" w:rsidRDefault="00B3036C" w:rsidP="00B3036C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Navigation Acts</w:t>
      </w:r>
    </w:p>
    <w:p w14:paraId="4DCA091A" w14:textId="3B82B689" w:rsidR="00804681" w:rsidRDefault="00804681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Immigra</w:t>
      </w:r>
      <w:r w:rsidR="00B3036C">
        <w:rPr>
          <w:rFonts w:ascii="Times New Roman" w:eastAsia="Times New Roman" w:hAnsi="Times New Roman" w:cs="Times New Roman"/>
          <w:lang w:eastAsia="en-US"/>
        </w:rPr>
        <w:t>nt Groups</w:t>
      </w:r>
    </w:p>
    <w:p w14:paraId="20A167B5" w14:textId="1ABE2606" w:rsidR="00B3036C" w:rsidRDefault="00B3036C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Plantation Economy</w:t>
      </w:r>
    </w:p>
    <w:p w14:paraId="0BC577D8" w14:textId="3FD95B67" w:rsidR="00B3036C" w:rsidRDefault="00B728FA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Great Awakening</w:t>
      </w:r>
    </w:p>
    <w:p w14:paraId="10945770" w14:textId="3A2008DC" w:rsidR="00B728FA" w:rsidRDefault="00B728FA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Enlightenment</w:t>
      </w:r>
    </w:p>
    <w:p w14:paraId="7A00AC58" w14:textId="50EDFF67" w:rsidR="00B728FA" w:rsidRDefault="00A438DB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Religious Toleration</w:t>
      </w:r>
    </w:p>
    <w:p w14:paraId="556C0522" w14:textId="04D999A6" w:rsidR="00A438DB" w:rsidRDefault="00A438DB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Northern Industries</w:t>
      </w:r>
    </w:p>
    <w:p w14:paraId="2AE823D6" w14:textId="05739952" w:rsidR="00A438DB" w:rsidRDefault="00A438DB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Slave Codes</w:t>
      </w:r>
    </w:p>
    <w:p w14:paraId="70A1BEAA" w14:textId="0F4FEBDE" w:rsidR="00A438DB" w:rsidRDefault="00D312FF" w:rsidP="00A438DB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Empire in Transition</w:t>
      </w:r>
    </w:p>
    <w:p w14:paraId="08186C08" w14:textId="68CC12C5" w:rsidR="00A438DB" w:rsidRDefault="00A438DB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lastRenderedPageBreak/>
        <w:t>The Seven Years’ War</w:t>
      </w:r>
    </w:p>
    <w:p w14:paraId="77F8EDF9" w14:textId="2E721D95" w:rsidR="00A438DB" w:rsidRDefault="00A438DB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Sugar, Currency, and Stamp Acts</w:t>
      </w:r>
    </w:p>
    <w:p w14:paraId="6AE5B89D" w14:textId="7224E07C" w:rsidR="00A438DB" w:rsidRDefault="00A438DB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Albany Plan</w:t>
      </w:r>
    </w:p>
    <w:p w14:paraId="0BC4E571" w14:textId="01800DED" w:rsidR="00A438DB" w:rsidRDefault="00A438DB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Boston Massacre</w:t>
      </w:r>
    </w:p>
    <w:p w14:paraId="28A2E470" w14:textId="2A8F0F58" w:rsidR="00A438DB" w:rsidRDefault="00A438DB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French Empire</w:t>
      </w:r>
    </w:p>
    <w:p w14:paraId="5F8131EC" w14:textId="79747975" w:rsidR="00A438DB" w:rsidRDefault="00A438DB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Representation</w:t>
      </w:r>
    </w:p>
    <w:p w14:paraId="0464740B" w14:textId="1335327B" w:rsidR="00A438DB" w:rsidRDefault="00A438DB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Continental Congress</w:t>
      </w:r>
    </w:p>
    <w:p w14:paraId="7ADE536D" w14:textId="4DFD179F" w:rsidR="00A438DB" w:rsidRDefault="00A438DB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Peace of </w:t>
      </w:r>
      <w:proofErr w:type="gramStart"/>
      <w:r>
        <w:rPr>
          <w:rFonts w:ascii="Times New Roman" w:eastAsia="Times New Roman" w:hAnsi="Times New Roman" w:cs="Times New Roman"/>
          <w:lang w:eastAsia="en-US"/>
        </w:rPr>
        <w:t>Paris</w:t>
      </w:r>
      <w:proofErr w:type="gramEnd"/>
    </w:p>
    <w:p w14:paraId="6BB0A5B3" w14:textId="5F246B4C" w:rsidR="00A438DB" w:rsidRDefault="00A438DB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Lexington and Concord</w:t>
      </w:r>
    </w:p>
    <w:p w14:paraId="786E75D7" w14:textId="3EEBABA6" w:rsidR="00A438DB" w:rsidRPr="00A438DB" w:rsidRDefault="00A438DB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Sons of Liberty</w:t>
      </w:r>
    </w:p>
    <w:p w14:paraId="6A1E9105" w14:textId="1B4A7C8A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American Revolution</w:t>
      </w:r>
    </w:p>
    <w:p w14:paraId="13987AA6" w14:textId="3DAD4269" w:rsidR="007E30CB" w:rsidRDefault="007E30CB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Declaration of Independence</w:t>
      </w:r>
    </w:p>
    <w:p w14:paraId="0818A9E2" w14:textId="0B12D3C3" w:rsidR="007E30CB" w:rsidRDefault="007E30CB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French Support</w:t>
      </w:r>
    </w:p>
    <w:p w14:paraId="6C5290E1" w14:textId="35B6FE0E" w:rsidR="007E30CB" w:rsidRDefault="007E30CB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Treaty of Paris</w:t>
      </w:r>
    </w:p>
    <w:p w14:paraId="39364CCF" w14:textId="576A2AB3" w:rsidR="007E30CB" w:rsidRPr="007E30CB" w:rsidRDefault="007E30CB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Battle of Yorktown</w:t>
      </w:r>
      <w:r w:rsidRPr="007E30CB">
        <w:rPr>
          <w:rFonts w:ascii="Times New Roman" w:eastAsia="Times New Roman" w:hAnsi="Times New Roman" w:cs="Times New Roman"/>
          <w:lang w:eastAsia="en-US"/>
        </w:rPr>
        <w:t xml:space="preserve"> </w:t>
      </w:r>
    </w:p>
    <w:p w14:paraId="6F30D41B" w14:textId="07208525" w:rsidR="007E30CB" w:rsidRDefault="007E30CB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Battle of Saratoga</w:t>
      </w:r>
    </w:p>
    <w:p w14:paraId="31760387" w14:textId="1EF4F5B0" w:rsidR="007E30CB" w:rsidRDefault="007E30CB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Articles of Confederation</w:t>
      </w:r>
    </w:p>
    <w:p w14:paraId="3682208D" w14:textId="5A9AA05C" w:rsidR="007E30CB" w:rsidRDefault="007E30CB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Bunker Hill</w:t>
      </w:r>
    </w:p>
    <w:p w14:paraId="4F675AC6" w14:textId="2234F66A" w:rsidR="00A438DB" w:rsidRDefault="00764B07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Shay’s Rebellion</w:t>
      </w:r>
    </w:p>
    <w:p w14:paraId="06E78AB5" w14:textId="1718F0D2" w:rsidR="00A438DB" w:rsidRDefault="00764B07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Northwest Ordinance</w:t>
      </w:r>
    </w:p>
    <w:p w14:paraId="20BD057D" w14:textId="1EDE757E" w:rsidR="007E30CB" w:rsidRPr="007E30CB" w:rsidRDefault="007E30CB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Olive Branch Petition</w:t>
      </w:r>
    </w:p>
    <w:p w14:paraId="1E4908DF" w14:textId="574E2C21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Constitution and the New Republic</w:t>
      </w:r>
    </w:p>
    <w:p w14:paraId="6CFFC128" w14:textId="7947977E" w:rsidR="007E30CB" w:rsidRDefault="00764B07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Constitution</w:t>
      </w:r>
    </w:p>
    <w:p w14:paraId="1DC68F1C" w14:textId="59550DE1" w:rsidR="00764B07" w:rsidRDefault="00764B07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Bicameral Legislature</w:t>
      </w:r>
    </w:p>
    <w:p w14:paraId="2F025465" w14:textId="76604311" w:rsidR="00764B07" w:rsidRDefault="00764B07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Federalists and Anti-Federalists</w:t>
      </w:r>
    </w:p>
    <w:p w14:paraId="030BE88A" w14:textId="177454F5" w:rsidR="00764B07" w:rsidRDefault="00764B07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Founding Fathers</w:t>
      </w:r>
    </w:p>
    <w:p w14:paraId="64EC0688" w14:textId="67884158" w:rsidR="00764B07" w:rsidRDefault="00B95576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Great Compromise</w:t>
      </w:r>
    </w:p>
    <w:p w14:paraId="713FBFC2" w14:textId="5DDCC199" w:rsidR="00B95576" w:rsidRDefault="00B95576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Bill of Rights</w:t>
      </w:r>
    </w:p>
    <w:p w14:paraId="78FBF6C6" w14:textId="2321C9B4" w:rsidR="00B95576" w:rsidRDefault="00B95576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Hamilton</w:t>
      </w:r>
    </w:p>
    <w:p w14:paraId="6243C62C" w14:textId="58DB02B9" w:rsidR="00B95576" w:rsidRPr="00566EF4" w:rsidRDefault="00566EF4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Election of 1800</w:t>
      </w:r>
    </w:p>
    <w:p w14:paraId="1917E471" w14:textId="594C83CB" w:rsidR="00B95576" w:rsidRDefault="00B95576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Two Party System</w:t>
      </w:r>
    </w:p>
    <w:p w14:paraId="6768D624" w14:textId="6EF65033" w:rsidR="00B95576" w:rsidRDefault="00566EF4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Whiskey </w:t>
      </w:r>
      <w:r w:rsidRPr="00566EF4">
        <w:rPr>
          <w:rFonts w:ascii="Times New Roman" w:eastAsia="Times New Roman" w:hAnsi="Times New Roman" w:cs="Times New Roman"/>
          <w:lang w:eastAsia="en-US"/>
        </w:rPr>
        <w:t>Rebellion</w:t>
      </w:r>
    </w:p>
    <w:p w14:paraId="43F0870D" w14:textId="11E774A2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Jeffersonian Era</w:t>
      </w:r>
    </w:p>
    <w:p w14:paraId="77723208" w14:textId="7981C6AC" w:rsidR="00566EF4" w:rsidRDefault="00566EF4" w:rsidP="00566EF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Cotton Gin</w:t>
      </w:r>
    </w:p>
    <w:p w14:paraId="02AFBD15" w14:textId="379BD924" w:rsidR="00087551" w:rsidRDefault="00087551" w:rsidP="00566EF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War of 1812</w:t>
      </w:r>
    </w:p>
    <w:p w14:paraId="0610FD71" w14:textId="35F3C5CC" w:rsidR="00566EF4" w:rsidRDefault="00566EF4" w:rsidP="00566EF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Robert Fulton’s Steamboat/Turnpike Era</w:t>
      </w:r>
    </w:p>
    <w:p w14:paraId="63F7E8DE" w14:textId="319349BC" w:rsidR="00566EF4" w:rsidRDefault="00566EF4" w:rsidP="00566EF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Judicial Review/John Marshall</w:t>
      </w:r>
    </w:p>
    <w:p w14:paraId="2084B866" w14:textId="1952A097" w:rsidR="00566EF4" w:rsidRDefault="00566EF4" w:rsidP="00566EF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Second Great Awakening 1800</w:t>
      </w:r>
    </w:p>
    <w:p w14:paraId="758A634C" w14:textId="7A8088E3" w:rsidR="00566EF4" w:rsidRDefault="00566EF4" w:rsidP="00566EF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Webster and national culture</w:t>
      </w:r>
    </w:p>
    <w:p w14:paraId="30105345" w14:textId="70E61A0F" w:rsidR="00566EF4" w:rsidRDefault="00566EF4" w:rsidP="00566EF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Louisiana Purchase</w:t>
      </w:r>
    </w:p>
    <w:p w14:paraId="4682A570" w14:textId="3D560155" w:rsidR="00087551" w:rsidRDefault="00087551" w:rsidP="00566EF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lastRenderedPageBreak/>
        <w:t>War Hawks</w:t>
      </w:r>
    </w:p>
    <w:p w14:paraId="277DEEED" w14:textId="148DE654" w:rsidR="00087551" w:rsidRDefault="00087551" w:rsidP="00566EF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Tecumseh and the Prophet</w:t>
      </w:r>
    </w:p>
    <w:p w14:paraId="22C9D539" w14:textId="567EF2A3" w:rsidR="00087551" w:rsidRDefault="00087551" w:rsidP="00566EF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British Impressment</w:t>
      </w:r>
    </w:p>
    <w:p w14:paraId="2FA8A33F" w14:textId="68F403D7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Varieties of American Nationalism</w:t>
      </w:r>
    </w:p>
    <w:p w14:paraId="74444F4E" w14:textId="57E00455" w:rsidR="00736DE2" w:rsidRDefault="00736DE2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“Era of Good Feelings”</w:t>
      </w:r>
    </w:p>
    <w:p w14:paraId="717D0CA6" w14:textId="77777777" w:rsidR="00736DE2" w:rsidRDefault="00736DE2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Missouri Compromise</w:t>
      </w:r>
    </w:p>
    <w:p w14:paraId="5172443B" w14:textId="3DE26087" w:rsidR="00736DE2" w:rsidRDefault="00736DE2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Corrupt Bargain</w:t>
      </w:r>
    </w:p>
    <w:p w14:paraId="309DE47A" w14:textId="28D96B35" w:rsidR="00736DE2" w:rsidRDefault="00736DE2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Andrew Jackson</w:t>
      </w:r>
    </w:p>
    <w:p w14:paraId="481322EB" w14:textId="004A4FC1" w:rsidR="00736DE2" w:rsidRDefault="00736DE2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Tariff of Abominations  </w:t>
      </w:r>
    </w:p>
    <w:p w14:paraId="23C9E665" w14:textId="7AEE5683" w:rsidR="00736DE2" w:rsidRPr="00736DE2" w:rsidRDefault="00736DE2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Monroe Doctrine</w:t>
      </w:r>
    </w:p>
    <w:p w14:paraId="12489C0C" w14:textId="0598EB49" w:rsidR="00736DE2" w:rsidRDefault="00736DE2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Government-funded Transport</w:t>
      </w:r>
    </w:p>
    <w:p w14:paraId="3436ECB1" w14:textId="5686F8BB" w:rsidR="00087551" w:rsidRDefault="00736DE2" w:rsidP="0008755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Textile Industry</w:t>
      </w:r>
    </w:p>
    <w:p w14:paraId="13010B06" w14:textId="57284008" w:rsidR="00736DE2" w:rsidRDefault="00736DE2" w:rsidP="0008755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Fur Industry</w:t>
      </w:r>
    </w:p>
    <w:p w14:paraId="65099E12" w14:textId="543AA5B5" w:rsidR="00736DE2" w:rsidRPr="00736DE2" w:rsidRDefault="00736DE2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Protective Tariffs</w:t>
      </w:r>
    </w:p>
    <w:p w14:paraId="4CE0883F" w14:textId="56878C76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Jacksonian America</w:t>
      </w:r>
    </w:p>
    <w:p w14:paraId="29247830" w14:textId="496251A8" w:rsidR="00736DE2" w:rsidRDefault="00736DE2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Trail of Tears</w:t>
      </w:r>
    </w:p>
    <w:p w14:paraId="5BE381A8" w14:textId="59E5E8AC" w:rsidR="00736DE2" w:rsidRDefault="00736DE2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Whig Party</w:t>
      </w:r>
    </w:p>
    <w:p w14:paraId="09130515" w14:textId="2D8EB63D" w:rsidR="00736DE2" w:rsidRDefault="00736DE2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Nullification Crisis</w:t>
      </w:r>
    </w:p>
    <w:p w14:paraId="56F2199A" w14:textId="7BEC7B61" w:rsidR="00EE4944" w:rsidRPr="00EE4944" w:rsidRDefault="00EE4944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Bank of the US</w:t>
      </w:r>
    </w:p>
    <w:p w14:paraId="1AAEFCFF" w14:textId="343AFC5F" w:rsidR="00736DE2" w:rsidRDefault="00736DE2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State’s Rights Vs National Power</w:t>
      </w:r>
    </w:p>
    <w:p w14:paraId="70DC2A43" w14:textId="1D4FD51A" w:rsidR="00736DE2" w:rsidRDefault="00736DE2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Broadening the Franchise</w:t>
      </w:r>
    </w:p>
    <w:p w14:paraId="486B6D7B" w14:textId="5CB4693A" w:rsidR="00736DE2" w:rsidRDefault="00736DE2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Spoils System</w:t>
      </w:r>
    </w:p>
    <w:p w14:paraId="1035C7F7" w14:textId="28E217B3" w:rsidR="00736DE2" w:rsidRDefault="00EE4944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Panic of 1837</w:t>
      </w:r>
    </w:p>
    <w:p w14:paraId="03F86BB8" w14:textId="19B20016" w:rsidR="00EE4944" w:rsidRDefault="00EE4944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Seminole War</w:t>
      </w:r>
    </w:p>
    <w:p w14:paraId="5CBA1CB0" w14:textId="6CAC836A" w:rsidR="00EE4944" w:rsidRDefault="00EE4944" w:rsidP="00736D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Calhoun and Clay</w:t>
      </w:r>
    </w:p>
    <w:p w14:paraId="2BB39C35" w14:textId="30FF5C9F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America’s Economic Revolution</w:t>
      </w:r>
    </w:p>
    <w:p w14:paraId="4F9110D5" w14:textId="52BCFA3B" w:rsidR="00EE4944" w:rsidRDefault="00EE4944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Northeast Industrialization</w:t>
      </w:r>
    </w:p>
    <w:p w14:paraId="4254E7E7" w14:textId="0C867D08" w:rsidR="00EE4944" w:rsidRDefault="00EE4944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Canal Age</w:t>
      </w:r>
    </w:p>
    <w:p w14:paraId="1E775574" w14:textId="076B9D60" w:rsidR="00EE4944" w:rsidRDefault="00EE4944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Triumph of the Railroad</w:t>
      </w:r>
    </w:p>
    <w:p w14:paraId="136B94D9" w14:textId="36D88632" w:rsidR="00EE4944" w:rsidRDefault="00EE4944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Telegraph</w:t>
      </w:r>
    </w:p>
    <w:p w14:paraId="2BA1010F" w14:textId="0E90CFF1" w:rsidR="00EE4944" w:rsidRDefault="00EE4944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Women separate sphere</w:t>
      </w:r>
    </w:p>
    <w:p w14:paraId="6562916C" w14:textId="0C7649F1" w:rsidR="00EE4944" w:rsidRDefault="00EE4944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McCormick Reaper</w:t>
      </w:r>
    </w:p>
    <w:p w14:paraId="19075A46" w14:textId="4F4A5AE4" w:rsidR="00EE4944" w:rsidRDefault="00EE4944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Nativism </w:t>
      </w:r>
    </w:p>
    <w:p w14:paraId="2AFD3135" w14:textId="648600BA" w:rsidR="00EE4944" w:rsidRDefault="00EE4944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Eastern Europe Immigration</w:t>
      </w:r>
    </w:p>
    <w:p w14:paraId="03D6D7E9" w14:textId="5EFCD29B" w:rsidR="00EE4944" w:rsidRDefault="00EE4944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Urban Poor and AA Poverty</w:t>
      </w:r>
    </w:p>
    <w:p w14:paraId="24287CA5" w14:textId="71087A11" w:rsidR="00EE4944" w:rsidRDefault="00EE4944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Failing Unions</w:t>
      </w:r>
    </w:p>
    <w:p w14:paraId="2F70BBCB" w14:textId="6D3FD349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Cotton, Slavery, and the Old South</w:t>
      </w:r>
    </w:p>
    <w:p w14:paraId="44999420" w14:textId="4CA01715" w:rsidR="00EE4944" w:rsidRDefault="00EE4944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King Cotton</w:t>
      </w:r>
    </w:p>
    <w:p w14:paraId="34A25AFE" w14:textId="358A76B5" w:rsidR="009B7EFB" w:rsidRP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Task and Gang Slavery</w:t>
      </w:r>
    </w:p>
    <w:p w14:paraId="11935082" w14:textId="6A3825CE" w:rsidR="00EE4944" w:rsidRDefault="009B7EFB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Cavaliers and Aristocracy</w:t>
      </w:r>
    </w:p>
    <w:p w14:paraId="070F2FF9" w14:textId="6CBDA018" w:rsidR="009B7EFB" w:rsidRDefault="009B7EFB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lastRenderedPageBreak/>
        <w:t>Kinship Networks</w:t>
      </w:r>
    </w:p>
    <w:p w14:paraId="64079A5E" w14:textId="34571BE8" w:rsidR="009B7EFB" w:rsidRDefault="009B7EFB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Restrictions on Free Blacks</w:t>
      </w:r>
    </w:p>
    <w:p w14:paraId="0CD66435" w14:textId="00B9928F" w:rsidR="009B7EFB" w:rsidRDefault="009B7EFB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Pidgin Language</w:t>
      </w:r>
    </w:p>
    <w:p w14:paraId="2B1AE40D" w14:textId="1BF8C649" w:rsidR="009B7EFB" w:rsidRDefault="009B7EFB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The Hill </w:t>
      </w:r>
      <w:proofErr w:type="gramStart"/>
      <w:r>
        <w:rPr>
          <w:rFonts w:ascii="Times New Roman" w:eastAsia="Times New Roman" w:hAnsi="Times New Roman" w:cs="Times New Roman"/>
          <w:lang w:eastAsia="en-US"/>
        </w:rPr>
        <w:t>people</w:t>
      </w:r>
      <w:proofErr w:type="gramEnd"/>
    </w:p>
    <w:p w14:paraId="31DBB1C4" w14:textId="41B3A3B7" w:rsidR="009B7EFB" w:rsidRDefault="009B7EFB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Urban Slavery</w:t>
      </w:r>
    </w:p>
    <w:p w14:paraId="239C8C02" w14:textId="148860E3" w:rsidR="009B7EFB" w:rsidRDefault="009B7EFB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Limited Class Conflict</w:t>
      </w:r>
    </w:p>
    <w:p w14:paraId="4EF99D7C" w14:textId="5CB9BAB5" w:rsidR="009B7EFB" w:rsidRDefault="009B7EFB" w:rsidP="00EE4944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Subordinate Woman</w:t>
      </w:r>
    </w:p>
    <w:p w14:paraId="7FD283FA" w14:textId="22B622F8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Antebellum Culture and Reform</w:t>
      </w:r>
    </w:p>
    <w:p w14:paraId="40684AFA" w14:textId="5D7A847F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Seneca Falls Convention</w:t>
      </w:r>
    </w:p>
    <w:p w14:paraId="4039D6E0" w14:textId="34C1DC12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American Colonization Society</w:t>
      </w:r>
    </w:p>
    <w:p w14:paraId="0C24789B" w14:textId="0289F3D1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Garrison and </w:t>
      </w:r>
      <w:r>
        <w:rPr>
          <w:rFonts w:ascii="Times New Roman" w:eastAsia="Times New Roman" w:hAnsi="Times New Roman" w:cs="Times New Roman"/>
          <w:i/>
          <w:iCs/>
          <w:lang w:eastAsia="en-US"/>
        </w:rPr>
        <w:t>The Liberator</w:t>
      </w:r>
    </w:p>
    <w:p w14:paraId="015B5A58" w14:textId="49BC0C18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Frederick Douglas</w:t>
      </w:r>
    </w:p>
    <w:p w14:paraId="4E28CEC8" w14:textId="0C3E12CA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Divided Abolitionists</w:t>
      </w:r>
    </w:p>
    <w:p w14:paraId="0E79E810" w14:textId="2A8DF329" w:rsidR="009B7EFB" w:rsidRP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Transcendentalism</w:t>
      </w:r>
    </w:p>
    <w:p w14:paraId="6FB41F5F" w14:textId="44638302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Public Education</w:t>
      </w:r>
    </w:p>
    <w:p w14:paraId="38A5C356" w14:textId="1293E280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Phrenology</w:t>
      </w:r>
    </w:p>
    <w:p w14:paraId="4E64F8C1" w14:textId="44193A7A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Temperance</w:t>
      </w:r>
    </w:p>
    <w:p w14:paraId="4F721707" w14:textId="4FD4D0B7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Mormons</w:t>
      </w:r>
    </w:p>
    <w:p w14:paraId="73F2F215" w14:textId="1D6EF639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Impending Crisis</w:t>
      </w:r>
    </w:p>
    <w:p w14:paraId="44E8A300" w14:textId="31C550F7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The Republican Party </w:t>
      </w:r>
    </w:p>
    <w:p w14:paraId="79BFD97C" w14:textId="55045ABE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Abraham Lincoln</w:t>
      </w:r>
    </w:p>
    <w:p w14:paraId="231A0504" w14:textId="312A5887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Divided Democrats</w:t>
      </w:r>
    </w:p>
    <w:p w14:paraId="6F1655D6" w14:textId="41A2DC0E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Manifest Destiny</w:t>
      </w:r>
    </w:p>
    <w:p w14:paraId="7C23BFE0" w14:textId="28F12B4D" w:rsidR="009B7EFB" w:rsidRDefault="009C7D0A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Mexican American</w:t>
      </w:r>
      <w:r w:rsidR="009B7EFB">
        <w:rPr>
          <w:rFonts w:ascii="Times New Roman" w:eastAsia="Times New Roman" w:hAnsi="Times New Roman" w:cs="Times New Roman"/>
          <w:lang w:eastAsia="en-US"/>
        </w:rPr>
        <w:t xml:space="preserve"> War</w:t>
      </w:r>
    </w:p>
    <w:p w14:paraId="7307CF5D" w14:textId="2B53880D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Kansas-Nebraska Act</w:t>
      </w:r>
    </w:p>
    <w:p w14:paraId="3E972E45" w14:textId="576A2088" w:rsidR="009B7EFB" w:rsidRP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“Free-Soil” Ideology</w:t>
      </w:r>
    </w:p>
    <w:p w14:paraId="3FE4841A" w14:textId="64289168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Gold Rush</w:t>
      </w:r>
    </w:p>
    <w:p w14:paraId="1501FBC4" w14:textId="572DA5FC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Treaty of Guadalupe Hidalgo </w:t>
      </w:r>
    </w:p>
    <w:p w14:paraId="39E27480" w14:textId="2EEADA80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Oregon Trail</w:t>
      </w:r>
    </w:p>
    <w:p w14:paraId="1C357CED" w14:textId="3E050389" w:rsidR="009B7EFB" w:rsidRDefault="009B7EFB" w:rsidP="009B7EFB">
      <w:pPr>
        <w:pStyle w:val="ListParagraph"/>
        <w:suppressAutoHyphens w:val="0"/>
        <w:spacing w:line="276" w:lineRule="auto"/>
        <w:ind w:left="1440" w:firstLine="0"/>
        <w:rPr>
          <w:rFonts w:ascii="Times New Roman" w:eastAsia="Times New Roman" w:hAnsi="Times New Roman" w:cs="Times New Roman"/>
          <w:lang w:eastAsia="en-US"/>
        </w:rPr>
      </w:pPr>
    </w:p>
    <w:p w14:paraId="17FC03C7" w14:textId="6B5EE584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Civil War</w:t>
      </w:r>
    </w:p>
    <w:p w14:paraId="3297E00E" w14:textId="79D5267A" w:rsidR="00CE629C" w:rsidRDefault="00CE629C" w:rsidP="00CE629C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Emancipation Proclamation </w:t>
      </w:r>
    </w:p>
    <w:p w14:paraId="646D8B41" w14:textId="0132043F" w:rsidR="009B7EFB" w:rsidRDefault="009B7EFB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Confederacy</w:t>
      </w:r>
    </w:p>
    <w:p w14:paraId="76D983FB" w14:textId="7E71D529" w:rsidR="00CE629C" w:rsidRDefault="00CE629C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Nursing and Medicine for Women</w:t>
      </w:r>
    </w:p>
    <w:p w14:paraId="0E5A8EB1" w14:textId="700B72D6" w:rsidR="00CE629C" w:rsidRDefault="00CE629C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Wartime Repression</w:t>
      </w:r>
    </w:p>
    <w:p w14:paraId="02418025" w14:textId="689ABE25" w:rsidR="00CE629C" w:rsidRDefault="00CE629C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Centralization </w:t>
      </w:r>
    </w:p>
    <w:p w14:paraId="3DEB2473" w14:textId="16479F36" w:rsidR="00CE629C" w:rsidRDefault="00CE629C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Republican Economic Policies</w:t>
      </w:r>
    </w:p>
    <w:p w14:paraId="54B38FF7" w14:textId="43F67728" w:rsidR="00CE629C" w:rsidRPr="00CE629C" w:rsidRDefault="00CE629C" w:rsidP="00CE629C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US Grant</w:t>
      </w:r>
    </w:p>
    <w:p w14:paraId="2D22A83B" w14:textId="137D8B6D" w:rsidR="009B7EFB" w:rsidRDefault="008F259E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Union Advantage</w:t>
      </w:r>
    </w:p>
    <w:p w14:paraId="20EB7D50" w14:textId="76F3A3E9" w:rsidR="00CE629C" w:rsidRDefault="00CE629C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Appomattox Court House</w:t>
      </w:r>
    </w:p>
    <w:p w14:paraId="7BE42B36" w14:textId="3D222A10" w:rsidR="00CE629C" w:rsidRDefault="00CE629C" w:rsidP="009B7EF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lastRenderedPageBreak/>
        <w:t>Republican Dominance</w:t>
      </w:r>
    </w:p>
    <w:p w14:paraId="6628F981" w14:textId="09C2C0F5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Reconstruction and the New South</w:t>
      </w:r>
    </w:p>
    <w:p w14:paraId="12CAFBA4" w14:textId="10248B7D" w:rsidR="00CE629C" w:rsidRPr="00CE629C" w:rsidRDefault="00CE629C" w:rsidP="00CE629C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Style w:val="hgkelc"/>
          <w:rFonts w:ascii="Times New Roman" w:eastAsia="Times New Roman" w:hAnsi="Times New Roman" w:cs="Times New Roman"/>
          <w:lang w:eastAsia="en-US"/>
        </w:rPr>
      </w:pPr>
      <w:r>
        <w:rPr>
          <w:rStyle w:val="hgkelc"/>
        </w:rPr>
        <w:t xml:space="preserve">13th, 14th, and 15th </w:t>
      </w:r>
      <w:r w:rsidRPr="00CE629C">
        <w:rPr>
          <w:rStyle w:val="hgkelc"/>
        </w:rPr>
        <w:t>Amendments</w:t>
      </w:r>
    </w:p>
    <w:p w14:paraId="6507E3C5" w14:textId="5D37D56D" w:rsidR="00CE629C" w:rsidRPr="00CE629C" w:rsidRDefault="00CE629C" w:rsidP="00CE629C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Style w:val="hgkelc"/>
          <w:rFonts w:ascii="Times New Roman" w:eastAsia="Times New Roman" w:hAnsi="Times New Roman" w:cs="Times New Roman"/>
          <w:lang w:eastAsia="en-US"/>
        </w:rPr>
      </w:pPr>
      <w:r>
        <w:rPr>
          <w:rStyle w:val="hgkelc"/>
        </w:rPr>
        <w:t>Johnson Impeachment</w:t>
      </w:r>
    </w:p>
    <w:p w14:paraId="42039528" w14:textId="31EC9950" w:rsidR="00CE629C" w:rsidRPr="00CE629C" w:rsidRDefault="00CE629C" w:rsidP="00CE629C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Style w:val="hgkelc"/>
          <w:rFonts w:ascii="Times New Roman" w:eastAsia="Times New Roman" w:hAnsi="Times New Roman" w:cs="Times New Roman"/>
          <w:lang w:eastAsia="en-US"/>
        </w:rPr>
      </w:pPr>
      <w:r>
        <w:rPr>
          <w:rStyle w:val="hgkelc"/>
        </w:rPr>
        <w:t>Segregation</w:t>
      </w:r>
    </w:p>
    <w:p w14:paraId="5CC270FF" w14:textId="5701F332" w:rsidR="00CE629C" w:rsidRPr="00CE629C" w:rsidRDefault="00CE629C" w:rsidP="00CE629C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Style w:val="hgkelc"/>
          <w:rFonts w:ascii="Times New Roman" w:eastAsia="Times New Roman" w:hAnsi="Times New Roman" w:cs="Times New Roman"/>
          <w:lang w:eastAsia="en-US"/>
        </w:rPr>
      </w:pPr>
      <w:r>
        <w:rPr>
          <w:rStyle w:val="hgkelc"/>
        </w:rPr>
        <w:t>The KKK</w:t>
      </w:r>
      <w:r w:rsidR="00655B20">
        <w:rPr>
          <w:rStyle w:val="hgkelc"/>
        </w:rPr>
        <w:t xml:space="preserve"> (Acts)</w:t>
      </w:r>
      <w:r>
        <w:rPr>
          <w:rStyle w:val="hgkelc"/>
        </w:rPr>
        <w:t xml:space="preserve"> </w:t>
      </w:r>
    </w:p>
    <w:p w14:paraId="3F7D50C2" w14:textId="253979EA" w:rsidR="00CE629C" w:rsidRDefault="00CE629C" w:rsidP="00CE629C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Freedman’s Bureau</w:t>
      </w:r>
    </w:p>
    <w:p w14:paraId="2906C121" w14:textId="37936291" w:rsidR="00655B20" w:rsidRDefault="00655B20" w:rsidP="00CE629C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Bourbon Rule</w:t>
      </w:r>
    </w:p>
    <w:p w14:paraId="762E7E16" w14:textId="00DB9FFB" w:rsidR="00CE629C" w:rsidRDefault="00CE629C" w:rsidP="00CE629C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Differing Plans for Reconstruction</w:t>
      </w:r>
    </w:p>
    <w:p w14:paraId="0495195C" w14:textId="28174622" w:rsidR="00655B20" w:rsidRDefault="00655B20" w:rsidP="00CE629C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Compromise of 1877</w:t>
      </w:r>
    </w:p>
    <w:p w14:paraId="67C4365A" w14:textId="7B970DB6" w:rsidR="00CE629C" w:rsidRDefault="00CE629C" w:rsidP="00CE629C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Lincoln’s Death</w:t>
      </w:r>
    </w:p>
    <w:p w14:paraId="6CF5F13B" w14:textId="44485032" w:rsidR="00CE629C" w:rsidRDefault="00CE629C" w:rsidP="00CE629C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Sharecropping</w:t>
      </w:r>
      <w:r w:rsidR="00655B20">
        <w:rPr>
          <w:rFonts w:ascii="Times New Roman" w:eastAsia="Times New Roman" w:hAnsi="Times New Roman" w:cs="Times New Roman"/>
          <w:lang w:eastAsia="en-US"/>
        </w:rPr>
        <w:t xml:space="preserve"> and Jim Crow</w:t>
      </w:r>
    </w:p>
    <w:p w14:paraId="064F55ED" w14:textId="725EBBEA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Conquest of the Far West</w:t>
      </w:r>
    </w:p>
    <w:p w14:paraId="375BE34A" w14:textId="60BCDFA7" w:rsidR="00655B20" w:rsidRDefault="00655B20" w:rsidP="00655B2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Romance of the West</w:t>
      </w:r>
    </w:p>
    <w:p w14:paraId="48DCE1EF" w14:textId="4F4CE69D" w:rsidR="00655B20" w:rsidRDefault="00655B20" w:rsidP="00655B2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Frederick Jackson Turner</w:t>
      </w:r>
    </w:p>
    <w:p w14:paraId="5437F71E" w14:textId="4236C415" w:rsidR="00655B20" w:rsidRDefault="00655B20" w:rsidP="00655B2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Concentration Policy</w:t>
      </w:r>
    </w:p>
    <w:p w14:paraId="4A0D2994" w14:textId="521BBF80" w:rsidR="00655B20" w:rsidRDefault="00655B20" w:rsidP="00655B2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Indian Resistance</w:t>
      </w:r>
    </w:p>
    <w:p w14:paraId="0D8E7C34" w14:textId="4D373FA2" w:rsidR="00655B20" w:rsidRDefault="00655B20" w:rsidP="00655B2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“Ghost Dance”</w:t>
      </w:r>
    </w:p>
    <w:p w14:paraId="0ADD6EC2" w14:textId="6C6DD546" w:rsidR="00655B20" w:rsidRDefault="00655B20" w:rsidP="00655B2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Hispanic California and Texas</w:t>
      </w:r>
    </w:p>
    <w:p w14:paraId="4C9BD5DD" w14:textId="4BD54FAD" w:rsidR="00655B20" w:rsidRDefault="00655B20" w:rsidP="00655B2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Chinese Migration </w:t>
      </w:r>
    </w:p>
    <w:p w14:paraId="515E709F" w14:textId="64BAEE8E" w:rsidR="00655B20" w:rsidRDefault="00655B20" w:rsidP="00655B2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Miners</w:t>
      </w:r>
    </w:p>
    <w:p w14:paraId="28D9EE34" w14:textId="5B911479" w:rsidR="00655B20" w:rsidRDefault="00655B20" w:rsidP="00655B2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Plains Indians</w:t>
      </w:r>
    </w:p>
    <w:p w14:paraId="67CB5200" w14:textId="40F0FC63" w:rsidR="00655B20" w:rsidRDefault="00655B20" w:rsidP="00655B2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Farmer Boom Bust</w:t>
      </w:r>
    </w:p>
    <w:p w14:paraId="447AEBF6" w14:textId="7934DAAD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Industrial Supremacy</w:t>
      </w:r>
    </w:p>
    <w:p w14:paraId="7BB60DF7" w14:textId="66DC0BFF" w:rsid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Corporations</w:t>
      </w:r>
    </w:p>
    <w:p w14:paraId="6C4F0EC7" w14:textId="77777777" w:rsid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Trust agreement and Monopoly</w:t>
      </w:r>
    </w:p>
    <w:p w14:paraId="22C52EA6" w14:textId="6B647BF2" w:rsidR="00B2148F" w:rsidRP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National Labor Union</w:t>
      </w:r>
    </w:p>
    <w:p w14:paraId="64578A8C" w14:textId="6CBF0DCB" w:rsid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Social Darwinism and Self-Made Man</w:t>
      </w:r>
    </w:p>
    <w:p w14:paraId="18622D0E" w14:textId="2FF2223D" w:rsid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Steel and Petroleum</w:t>
      </w:r>
    </w:p>
    <w:p w14:paraId="06C1AEB8" w14:textId="17B5084B" w:rsid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Northeast Industrialization</w:t>
      </w:r>
    </w:p>
    <w:p w14:paraId="646FC39C" w14:textId="08F3E81B" w:rsid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Loss of Control</w:t>
      </w:r>
    </w:p>
    <w:p w14:paraId="101C0A96" w14:textId="5028708B" w:rsid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Homestead Strike</w:t>
      </w:r>
    </w:p>
    <w:p w14:paraId="3A72660E" w14:textId="1BE8284C" w:rsid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Gospel of Wealth</w:t>
      </w:r>
    </w:p>
    <w:p w14:paraId="345EAFF2" w14:textId="40495FD2" w:rsidR="00B2148F" w:rsidRP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Racial Tensions</w:t>
      </w:r>
    </w:p>
    <w:p w14:paraId="60386B11" w14:textId="59EDC23F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Age of the City</w:t>
      </w:r>
    </w:p>
    <w:p w14:paraId="1141C541" w14:textId="20F67552" w:rsid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The Machine </w:t>
      </w:r>
    </w:p>
    <w:p w14:paraId="29FF7F3E" w14:textId="63C915A5" w:rsid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National Consumers League</w:t>
      </w:r>
    </w:p>
    <w:p w14:paraId="34503D66" w14:textId="3F27F65B" w:rsid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Yellow Journalism</w:t>
      </w:r>
    </w:p>
    <w:p w14:paraId="7B22E396" w14:textId="0E3F5C0C" w:rsid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Universal Schooling</w:t>
      </w:r>
    </w:p>
    <w:p w14:paraId="25C70E34" w14:textId="484E43EB" w:rsidR="00B2148F" w:rsidRDefault="00B2148F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Saloon</w:t>
      </w:r>
    </w:p>
    <w:p w14:paraId="7D905879" w14:textId="78A17514" w:rsidR="009C7D0A" w:rsidRDefault="009C7D0A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lastRenderedPageBreak/>
        <w:t>MLB</w:t>
      </w:r>
    </w:p>
    <w:p w14:paraId="651589FB" w14:textId="69DDCDFA" w:rsidR="009C7D0A" w:rsidRDefault="009C7D0A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Mass Consumption</w:t>
      </w:r>
    </w:p>
    <w:p w14:paraId="7D33CE27" w14:textId="2E374811" w:rsidR="009C7D0A" w:rsidRDefault="009C7D0A" w:rsidP="009C7D0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Salvation Army</w:t>
      </w:r>
    </w:p>
    <w:p w14:paraId="19D478D0" w14:textId="5405D1DF" w:rsidR="009C7D0A" w:rsidRDefault="009C7D0A" w:rsidP="009C7D0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Central park</w:t>
      </w:r>
    </w:p>
    <w:p w14:paraId="796EA9B8" w14:textId="797A72C6" w:rsidR="009C7D0A" w:rsidRDefault="009C7D0A" w:rsidP="00B2148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Rapid Urban Growth</w:t>
      </w:r>
    </w:p>
    <w:p w14:paraId="1638749B" w14:textId="699201C0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From Crisis to Empire</w:t>
      </w:r>
    </w:p>
    <w:p w14:paraId="215A0B47" w14:textId="7BA347BE" w:rsidR="009C7D0A" w:rsidRDefault="009C7D0A" w:rsidP="009C7D0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Spanish-American War</w:t>
      </w:r>
    </w:p>
    <w:p w14:paraId="420443DA" w14:textId="48F2A9E6" w:rsidR="009C7D0A" w:rsidRDefault="009C7D0A" w:rsidP="009C7D0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Philippine War</w:t>
      </w:r>
    </w:p>
    <w:p w14:paraId="206CC010" w14:textId="7F7D6313" w:rsidR="009C7D0A" w:rsidRDefault="009C7D0A" w:rsidP="009C7D0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Teddy Roosevelt, Modern President</w:t>
      </w:r>
    </w:p>
    <w:p w14:paraId="084EC16C" w14:textId="6D3FCA5C" w:rsidR="009C7D0A" w:rsidRDefault="00334AE2" w:rsidP="009C7D0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Populist Party</w:t>
      </w:r>
    </w:p>
    <w:p w14:paraId="78460791" w14:textId="0DB7F2E3" w:rsidR="00334AE2" w:rsidRDefault="00334AE2" w:rsidP="009C7D0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Sherman Anti-Trust Act</w:t>
      </w:r>
    </w:p>
    <w:p w14:paraId="64ED96D9" w14:textId="23249D35" w:rsidR="00334AE2" w:rsidRDefault="00334AE2" w:rsidP="009C7D0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Panic of 1893</w:t>
      </w:r>
    </w:p>
    <w:p w14:paraId="7166568D" w14:textId="0DBE4415" w:rsidR="00334AE2" w:rsidRDefault="00334AE2" w:rsidP="00334A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William McKinley and Democrats</w:t>
      </w:r>
    </w:p>
    <w:p w14:paraId="574683BD" w14:textId="6A8998A1" w:rsidR="00334AE2" w:rsidRPr="00334AE2" w:rsidRDefault="00334AE2" w:rsidP="00334A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Economic Dominance</w:t>
      </w:r>
    </w:p>
    <w:p w14:paraId="5733574A" w14:textId="3F818FCE" w:rsidR="00D312FF" w:rsidRDefault="00D312FF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Progressives</w:t>
      </w:r>
    </w:p>
    <w:p w14:paraId="6876BAE3" w14:textId="1A89B947" w:rsidR="00065CA0" w:rsidRPr="00065CA0" w:rsidRDefault="00065CA0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Progressive Party</w:t>
      </w:r>
    </w:p>
    <w:p w14:paraId="69AC202D" w14:textId="3A08A4E3" w:rsidR="00065CA0" w:rsidRDefault="00065CA0" w:rsidP="00334AE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Decentralization</w:t>
      </w:r>
    </w:p>
    <w:p w14:paraId="57F3C071" w14:textId="311EA2A1" w:rsidR="00065CA0" w:rsidRDefault="00065CA0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Middle Class Progressives </w:t>
      </w:r>
    </w:p>
    <w:p w14:paraId="1728ABF8" w14:textId="72264D09" w:rsidR="00065CA0" w:rsidRDefault="00065CA0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Initiative and Referendum</w:t>
      </w:r>
    </w:p>
    <w:p w14:paraId="42664A91" w14:textId="69476461" w:rsidR="00065CA0" w:rsidRDefault="00065CA0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Woodrow Wilson</w:t>
      </w:r>
    </w:p>
    <w:p w14:paraId="7F51C63D" w14:textId="0F1E8323" w:rsidR="00065CA0" w:rsidRDefault="00065CA0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Triangle Shirtwaist Fire</w:t>
      </w:r>
    </w:p>
    <w:p w14:paraId="20997EC7" w14:textId="126D0056" w:rsidR="00065CA0" w:rsidRDefault="00065CA0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WEB Du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Bois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</w:t>
      </w:r>
    </w:p>
    <w:p w14:paraId="04BB5EA8" w14:textId="77777777" w:rsidR="00065CA0" w:rsidRDefault="00065CA0" w:rsidP="0065758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 w:rsidRPr="00065CA0">
        <w:rPr>
          <w:rFonts w:ascii="Times New Roman" w:eastAsia="Times New Roman" w:hAnsi="Times New Roman" w:cs="Times New Roman"/>
          <w:lang w:eastAsia="en-US"/>
        </w:rPr>
        <w:t xml:space="preserve">Temperance Succeeds </w:t>
      </w:r>
    </w:p>
    <w:p w14:paraId="0202A399" w14:textId="6CBF1414" w:rsidR="00065CA0" w:rsidRPr="00065CA0" w:rsidRDefault="00065CA0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 w:rsidRPr="00065CA0">
        <w:rPr>
          <w:rFonts w:ascii="Times New Roman" w:eastAsia="Times New Roman" w:hAnsi="Times New Roman" w:cs="Times New Roman"/>
          <w:lang w:eastAsia="en-US"/>
        </w:rPr>
        <w:t>Conservationism</w:t>
      </w:r>
    </w:p>
    <w:p w14:paraId="605704C5" w14:textId="583197E5" w:rsidR="00065CA0" w:rsidRDefault="00065CA0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t xml:space="preserve">Women’s Suffrage Succeeds </w:t>
      </w:r>
    </w:p>
    <w:sectPr w:rsidR="00065CA0" w:rsidSect="00726F0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2EAB7" w14:textId="77777777" w:rsidR="002A7768" w:rsidRDefault="002A7768">
      <w:pPr>
        <w:spacing w:line="240" w:lineRule="auto"/>
      </w:pPr>
      <w:r>
        <w:separator/>
      </w:r>
    </w:p>
  </w:endnote>
  <w:endnote w:type="continuationSeparator" w:id="0">
    <w:p w14:paraId="2171426E" w14:textId="77777777" w:rsidR="002A7768" w:rsidRDefault="002A7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AB303" w14:textId="77777777" w:rsidR="002A7768" w:rsidRDefault="002A7768">
      <w:pPr>
        <w:spacing w:line="240" w:lineRule="auto"/>
      </w:pPr>
      <w:r>
        <w:separator/>
      </w:r>
    </w:p>
  </w:footnote>
  <w:footnote w:type="continuationSeparator" w:id="0">
    <w:p w14:paraId="000F0ED9" w14:textId="77777777" w:rsidR="002A7768" w:rsidRDefault="002A77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1E626" w14:textId="5C8ED63F" w:rsidR="00E614DD" w:rsidRDefault="00726F05" w:rsidP="00726F05">
    <w:pPr>
      <w:pStyle w:val="Header"/>
    </w:pPr>
    <w:r>
      <w:t>Patel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9603D" w14:textId="4B42E45E" w:rsidR="00E614DD" w:rsidRDefault="00726F05">
    <w:pPr>
      <w:pStyle w:val="Header"/>
    </w:pPr>
    <w:r>
      <w:t>Patel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903303"/>
    <w:multiLevelType w:val="multilevel"/>
    <w:tmpl w:val="922075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5E3A92"/>
    <w:multiLevelType w:val="multilevel"/>
    <w:tmpl w:val="4DAE8E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1967AE1"/>
    <w:multiLevelType w:val="multilevel"/>
    <w:tmpl w:val="BEF0A8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F26BD8"/>
    <w:multiLevelType w:val="hybridMultilevel"/>
    <w:tmpl w:val="B1549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B1B5787"/>
    <w:multiLevelType w:val="multilevel"/>
    <w:tmpl w:val="4572ABF8"/>
    <w:numStyleLink w:val="MLAOutline"/>
  </w:abstractNum>
  <w:abstractNum w:abstractNumId="23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997531"/>
    <w:multiLevelType w:val="multilevel"/>
    <w:tmpl w:val="53E6F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A596882"/>
    <w:multiLevelType w:val="hybridMultilevel"/>
    <w:tmpl w:val="FDF8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22"/>
  </w:num>
  <w:num w:numId="14">
    <w:abstractNumId w:val="17"/>
  </w:num>
  <w:num w:numId="15">
    <w:abstractNumId w:val="24"/>
  </w:num>
  <w:num w:numId="16">
    <w:abstractNumId w:val="19"/>
  </w:num>
  <w:num w:numId="17">
    <w:abstractNumId w:val="11"/>
  </w:num>
  <w:num w:numId="18">
    <w:abstractNumId w:val="10"/>
  </w:num>
  <w:num w:numId="19">
    <w:abstractNumId w:val="18"/>
  </w:num>
  <w:num w:numId="20">
    <w:abstractNumId w:val="26"/>
  </w:num>
  <w:num w:numId="21">
    <w:abstractNumId w:val="15"/>
  </w:num>
  <w:num w:numId="22">
    <w:abstractNumId w:val="23"/>
  </w:num>
  <w:num w:numId="23">
    <w:abstractNumId w:val="25"/>
  </w:num>
  <w:num w:numId="24">
    <w:abstractNumId w:val="14"/>
    <w:lvlOverride w:ilvl="0">
      <w:lvl w:ilvl="0">
        <w:numFmt w:val="decimal"/>
        <w:lvlText w:val="%1."/>
        <w:lvlJc w:val="left"/>
      </w:lvl>
    </w:lvlOverride>
  </w:num>
  <w:num w:numId="25">
    <w:abstractNumId w:val="13"/>
    <w:lvlOverride w:ilvl="0">
      <w:lvl w:ilvl="0">
        <w:numFmt w:val="decimal"/>
        <w:lvlText w:val="%1."/>
        <w:lvlJc w:val="left"/>
      </w:lvl>
    </w:lvlOverride>
  </w:num>
  <w:num w:numId="26">
    <w:abstractNumId w:val="16"/>
    <w:lvlOverride w:ilvl="0">
      <w:lvl w:ilvl="0">
        <w:numFmt w:val="decimal"/>
        <w:lvlText w:val="%1."/>
        <w:lvlJc w:val="left"/>
      </w:lvl>
    </w:lvlOverride>
  </w:num>
  <w:num w:numId="27">
    <w:abstractNumId w:val="2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05"/>
    <w:rsid w:val="00040CBB"/>
    <w:rsid w:val="00065CA0"/>
    <w:rsid w:val="00087551"/>
    <w:rsid w:val="000B78C8"/>
    <w:rsid w:val="000D2396"/>
    <w:rsid w:val="000F4E77"/>
    <w:rsid w:val="001153AB"/>
    <w:rsid w:val="00143425"/>
    <w:rsid w:val="001463B2"/>
    <w:rsid w:val="00146CC2"/>
    <w:rsid w:val="001875C2"/>
    <w:rsid w:val="001F380C"/>
    <w:rsid w:val="001F62C0"/>
    <w:rsid w:val="00245E02"/>
    <w:rsid w:val="0026777E"/>
    <w:rsid w:val="00274D80"/>
    <w:rsid w:val="002A7768"/>
    <w:rsid w:val="00301F01"/>
    <w:rsid w:val="00334AE2"/>
    <w:rsid w:val="00353B66"/>
    <w:rsid w:val="00394F86"/>
    <w:rsid w:val="003E1C95"/>
    <w:rsid w:val="00401BA1"/>
    <w:rsid w:val="004A2675"/>
    <w:rsid w:val="004F7139"/>
    <w:rsid w:val="00566EF4"/>
    <w:rsid w:val="00620C48"/>
    <w:rsid w:val="00622101"/>
    <w:rsid w:val="00655B20"/>
    <w:rsid w:val="00691EC1"/>
    <w:rsid w:val="00726F05"/>
    <w:rsid w:val="00736DE2"/>
    <w:rsid w:val="00764B07"/>
    <w:rsid w:val="007B1BD3"/>
    <w:rsid w:val="007C53FB"/>
    <w:rsid w:val="007E30CB"/>
    <w:rsid w:val="00804681"/>
    <w:rsid w:val="00861A5E"/>
    <w:rsid w:val="008665DF"/>
    <w:rsid w:val="008718B8"/>
    <w:rsid w:val="008B7D18"/>
    <w:rsid w:val="008F1F97"/>
    <w:rsid w:val="008F259E"/>
    <w:rsid w:val="008F4052"/>
    <w:rsid w:val="009963E7"/>
    <w:rsid w:val="009A3FE9"/>
    <w:rsid w:val="009B7EFB"/>
    <w:rsid w:val="009C7D0A"/>
    <w:rsid w:val="009D4EB3"/>
    <w:rsid w:val="00A438DB"/>
    <w:rsid w:val="00A8642B"/>
    <w:rsid w:val="00AA0E23"/>
    <w:rsid w:val="00B13D1B"/>
    <w:rsid w:val="00B172E8"/>
    <w:rsid w:val="00B2148F"/>
    <w:rsid w:val="00B26488"/>
    <w:rsid w:val="00B3036C"/>
    <w:rsid w:val="00B728FA"/>
    <w:rsid w:val="00B818DF"/>
    <w:rsid w:val="00B95576"/>
    <w:rsid w:val="00BB4899"/>
    <w:rsid w:val="00BD043D"/>
    <w:rsid w:val="00CE629C"/>
    <w:rsid w:val="00D312FF"/>
    <w:rsid w:val="00D52117"/>
    <w:rsid w:val="00DB0D39"/>
    <w:rsid w:val="00DF17CB"/>
    <w:rsid w:val="00E14005"/>
    <w:rsid w:val="00E614DD"/>
    <w:rsid w:val="00EA5769"/>
    <w:rsid w:val="00EE4944"/>
    <w:rsid w:val="00F9444C"/>
    <w:rsid w:val="00FD13D1"/>
    <w:rsid w:val="00FD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A928E"/>
  <w15:chartTrackingRefBased/>
  <w15:docId w15:val="{9D882D22-D99B-4BA8-BC61-8DC79607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861A5E"/>
    <w:pPr>
      <w:ind w:left="720"/>
      <w:contextualSpacing/>
    </w:pPr>
  </w:style>
  <w:style w:type="character" w:customStyle="1" w:styleId="hgkelc">
    <w:name w:val="hgkelc"/>
    <w:basedOn w:val="DefaultParagraphFont"/>
    <w:rsid w:val="00CE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1709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Aditya</cp:lastModifiedBy>
  <cp:revision>13</cp:revision>
  <dcterms:created xsi:type="dcterms:W3CDTF">2020-09-16T20:15:00Z</dcterms:created>
  <dcterms:modified xsi:type="dcterms:W3CDTF">2021-01-19T07:37:00Z</dcterms:modified>
  <cp:version/>
</cp:coreProperties>
</file>