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C19E4" w14:textId="72F010EF" w:rsidR="00080C97" w:rsidRDefault="00F83F85" w:rsidP="00F83F85">
      <w:pPr>
        <w:pStyle w:val="NoSpacing"/>
        <w:jc w:val="right"/>
      </w:pPr>
      <w:r>
        <w:t>Aditya Patel</w:t>
      </w:r>
    </w:p>
    <w:p w14:paraId="315A2A4D" w14:textId="06D0B14D" w:rsidR="00080C97" w:rsidRDefault="00F83F85" w:rsidP="00F83F85">
      <w:pPr>
        <w:pStyle w:val="NoSpacing"/>
        <w:jc w:val="right"/>
      </w:pPr>
      <w:r>
        <w:t>APUSH</w:t>
      </w:r>
    </w:p>
    <w:p w14:paraId="6B15AA15" w14:textId="6C6C9C52" w:rsidR="00080C97" w:rsidRDefault="00F83F85" w:rsidP="00F83F85">
      <w:pPr>
        <w:pStyle w:val="NoSpacing"/>
        <w:jc w:val="right"/>
      </w:pPr>
      <w:r>
        <w:t>Period 4</w:t>
      </w:r>
    </w:p>
    <w:p w14:paraId="392AC6DD" w14:textId="1EE913C6" w:rsidR="007D4B2F" w:rsidRDefault="00527743" w:rsidP="00F83F85">
      <w:pPr>
        <w:pStyle w:val="NoSpacing"/>
        <w:jc w:val="right"/>
      </w:pPr>
      <w:r>
        <w:t>03/</w:t>
      </w:r>
      <w:r w:rsidR="007A2239">
        <w:t>12</w:t>
      </w:r>
      <w:r w:rsidR="000C5923">
        <w:t>/2021</w:t>
      </w:r>
    </w:p>
    <w:p w14:paraId="325FDAA5" w14:textId="74AD238A" w:rsidR="00F70209" w:rsidRDefault="008E49E2" w:rsidP="00426F08">
      <w:pPr>
        <w:pStyle w:val="NoSpacing"/>
        <w:jc w:val="center"/>
      </w:pPr>
      <w:r w:rsidRPr="00426F08">
        <mc:AlternateContent>
          <mc:Choice Requires="wps">
            <w:drawing>
              <wp:anchor distT="45720" distB="45720" distL="114300" distR="114300" simplePos="0" relativeHeight="251659264" behindDoc="0" locked="0" layoutInCell="1" allowOverlap="1" wp14:anchorId="08129E80" wp14:editId="085E61D9">
                <wp:simplePos x="0" y="0"/>
                <wp:positionH relativeFrom="column">
                  <wp:posOffset>-641350</wp:posOffset>
                </wp:positionH>
                <wp:positionV relativeFrom="paragraph">
                  <wp:posOffset>283845</wp:posOffset>
                </wp:positionV>
                <wp:extent cx="450850" cy="6513195"/>
                <wp:effectExtent l="0" t="0" r="254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6513195"/>
                        </a:xfrm>
                        <a:prstGeom prst="rect">
                          <a:avLst/>
                        </a:prstGeom>
                        <a:solidFill>
                          <a:srgbClr val="FFFFFF"/>
                        </a:solidFill>
                        <a:ln w="9525">
                          <a:solidFill>
                            <a:srgbClr val="000000"/>
                          </a:solidFill>
                          <a:miter lim="800000"/>
                          <a:headEnd/>
                          <a:tailEnd/>
                        </a:ln>
                      </wps:spPr>
                      <wps:txbx>
                        <w:txbxContent>
                          <w:p w14:paraId="7C9ED249" w14:textId="77777777" w:rsidR="00D711CB" w:rsidRDefault="00D711CB" w:rsidP="008E49E2">
                            <w:pPr>
                              <w:ind w:firstLine="0"/>
                            </w:pPr>
                          </w:p>
                          <w:p w14:paraId="38644A5F" w14:textId="73D63AE8" w:rsidR="00B604DE" w:rsidRDefault="00D711CB" w:rsidP="008E49E2">
                            <w:pPr>
                              <w:ind w:firstLine="0"/>
                            </w:pPr>
                            <w:r>
                              <w:t>17</w:t>
                            </w:r>
                          </w:p>
                          <w:p w14:paraId="24DE280E" w14:textId="4604364D" w:rsidR="00D711CB" w:rsidRDefault="00D711CB" w:rsidP="008E49E2">
                            <w:pPr>
                              <w:ind w:firstLine="0"/>
                            </w:pPr>
                            <w:r>
                              <w:t>30</w:t>
                            </w:r>
                          </w:p>
                          <w:p w14:paraId="2AA40A81" w14:textId="09D01C43" w:rsidR="00D711CB" w:rsidRDefault="00D711CB" w:rsidP="008E49E2">
                            <w:pPr>
                              <w:ind w:firstLine="0"/>
                            </w:pPr>
                            <w:r>
                              <w:t>48</w:t>
                            </w:r>
                          </w:p>
                          <w:p w14:paraId="0FD8F030" w14:textId="37AEB5EB" w:rsidR="00D711CB" w:rsidRDefault="00D711CB" w:rsidP="008E49E2">
                            <w:pPr>
                              <w:ind w:firstLine="0"/>
                            </w:pPr>
                            <w:r>
                              <w:t>68</w:t>
                            </w:r>
                          </w:p>
                          <w:p w14:paraId="4485CBB1" w14:textId="64974503" w:rsidR="00D711CB" w:rsidRDefault="00D711CB" w:rsidP="008E49E2">
                            <w:pPr>
                              <w:ind w:firstLine="0"/>
                            </w:pPr>
                            <w:r>
                              <w:t>86</w:t>
                            </w:r>
                          </w:p>
                          <w:p w14:paraId="1A3F75AF" w14:textId="46C56FFA" w:rsidR="00D711CB" w:rsidRDefault="00D711CB" w:rsidP="008E49E2">
                            <w:pPr>
                              <w:ind w:firstLine="0"/>
                            </w:pPr>
                            <w:r>
                              <w:t>100</w:t>
                            </w:r>
                          </w:p>
                          <w:p w14:paraId="1F65A2AE" w14:textId="208C41E1" w:rsidR="00D711CB" w:rsidRDefault="00D711CB" w:rsidP="008E49E2">
                            <w:pPr>
                              <w:ind w:firstLine="0"/>
                            </w:pPr>
                            <w:r>
                              <w:t>115</w:t>
                            </w:r>
                          </w:p>
                          <w:p w14:paraId="3FC8158D" w14:textId="1429C43B" w:rsidR="00D711CB" w:rsidRDefault="00D711CB" w:rsidP="008E49E2">
                            <w:pPr>
                              <w:ind w:firstLine="0"/>
                            </w:pPr>
                            <w:r>
                              <w:t>128</w:t>
                            </w:r>
                          </w:p>
                          <w:p w14:paraId="2159C31C" w14:textId="13380696" w:rsidR="00D711CB" w:rsidRDefault="00D711CB" w:rsidP="008E49E2">
                            <w:pPr>
                              <w:ind w:firstLine="0"/>
                            </w:pPr>
                            <w:r>
                              <w:t>143</w:t>
                            </w:r>
                          </w:p>
                          <w:p w14:paraId="67617178" w14:textId="5C229F24" w:rsidR="00D711CB" w:rsidRDefault="00D711CB" w:rsidP="008E49E2">
                            <w:pPr>
                              <w:ind w:firstLine="0"/>
                            </w:pPr>
                            <w:r>
                              <w:t>157</w:t>
                            </w:r>
                          </w:p>
                          <w:p w14:paraId="37401B9E" w14:textId="18BBFC1F" w:rsidR="00D711CB" w:rsidRDefault="00D711CB" w:rsidP="008E49E2">
                            <w:pPr>
                              <w:ind w:firstLine="0"/>
                            </w:pPr>
                            <w:r>
                              <w:t>172</w:t>
                            </w:r>
                          </w:p>
                          <w:p w14:paraId="7EC3F49E" w14:textId="77294601" w:rsidR="00D711CB" w:rsidRDefault="00D711CB" w:rsidP="008E49E2">
                            <w:pPr>
                              <w:ind w:firstLine="0"/>
                            </w:pPr>
                            <w:r>
                              <w:t>186</w:t>
                            </w:r>
                          </w:p>
                          <w:p w14:paraId="056F8CA1" w14:textId="2C86133E" w:rsidR="00D711CB" w:rsidRDefault="00D711CB" w:rsidP="008E49E2">
                            <w:pPr>
                              <w:ind w:firstLine="0"/>
                            </w:pPr>
                            <w:r>
                              <w:t>204</w:t>
                            </w:r>
                          </w:p>
                          <w:p w14:paraId="2E9CFE7A" w14:textId="3C2C4D28" w:rsidR="00D711CB" w:rsidRDefault="00D711CB" w:rsidP="008E49E2">
                            <w:pPr>
                              <w:ind w:firstLine="0"/>
                            </w:pPr>
                            <w:r>
                              <w:t>217</w:t>
                            </w:r>
                          </w:p>
                          <w:p w14:paraId="0A98D246" w14:textId="1E30AC61" w:rsidR="00D711CB" w:rsidRDefault="00D711CB" w:rsidP="008E49E2">
                            <w:pPr>
                              <w:ind w:firstLine="0"/>
                            </w:pPr>
                            <w:r>
                              <w:t>235</w:t>
                            </w:r>
                          </w:p>
                          <w:p w14:paraId="4C51C647" w14:textId="21C80F71" w:rsidR="00D711CB" w:rsidRDefault="00D711CB" w:rsidP="008E49E2">
                            <w:pPr>
                              <w:ind w:firstLine="0"/>
                            </w:pPr>
                            <w:r>
                              <w:t>252</w:t>
                            </w:r>
                          </w:p>
                          <w:p w14:paraId="18E95C25" w14:textId="02A7CB03" w:rsidR="00D711CB" w:rsidRDefault="00D711CB" w:rsidP="008E49E2">
                            <w:pPr>
                              <w:ind w:firstLine="0"/>
                            </w:pPr>
                            <w:r>
                              <w:t>269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129E80" id="_x0000_t202" coordsize="21600,21600" o:spt="202" path="m,l,21600r21600,l21600,xe">
                <v:stroke joinstyle="miter"/>
                <v:path gradientshapeok="t" o:connecttype="rect"/>
              </v:shapetype>
              <v:shape id="Text Box 2" o:spid="_x0000_s1026" type="#_x0000_t202" style="position:absolute;left:0;text-align:left;margin-left:-50.5pt;margin-top:22.35pt;width:35.5pt;height:512.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">
                <v:textbox>
                  <w:txbxContent>
                    <w:p w14:paraId="7C9ED249" w14:textId="77777777" w:rsidR="00D711CB" w:rsidRDefault="00D711CB" w:rsidP="008E49E2">
                      <w:pPr>
                        <w:ind w:firstLine="0"/>
                      </w:pPr>
                    </w:p>
                    <w:p w14:paraId="38644A5F" w14:textId="73D63AE8" w:rsidR="00B604DE" w:rsidRDefault="00D711CB" w:rsidP="008E49E2">
                      <w:pPr>
                        <w:ind w:firstLine="0"/>
                      </w:pPr>
                      <w:r>
                        <w:t>17</w:t>
                      </w:r>
                    </w:p>
                    <w:p w14:paraId="24DE280E" w14:textId="4604364D" w:rsidR="00D711CB" w:rsidRDefault="00D711CB" w:rsidP="008E49E2">
                      <w:pPr>
                        <w:ind w:firstLine="0"/>
                      </w:pPr>
                      <w:r>
                        <w:t>30</w:t>
                      </w:r>
                    </w:p>
                    <w:p w14:paraId="2AA40A81" w14:textId="09D01C43" w:rsidR="00D711CB" w:rsidRDefault="00D711CB" w:rsidP="008E49E2">
                      <w:pPr>
                        <w:ind w:firstLine="0"/>
                      </w:pPr>
                      <w:r>
                        <w:t>48</w:t>
                      </w:r>
                    </w:p>
                    <w:p w14:paraId="0FD8F030" w14:textId="37AEB5EB" w:rsidR="00D711CB" w:rsidRDefault="00D711CB" w:rsidP="008E49E2">
                      <w:pPr>
                        <w:ind w:firstLine="0"/>
                      </w:pPr>
                      <w:r>
                        <w:t>68</w:t>
                      </w:r>
                    </w:p>
                    <w:p w14:paraId="4485CBB1" w14:textId="64974503" w:rsidR="00D711CB" w:rsidRDefault="00D711CB" w:rsidP="008E49E2">
                      <w:pPr>
                        <w:ind w:firstLine="0"/>
                      </w:pPr>
                      <w:r>
                        <w:t>86</w:t>
                      </w:r>
                    </w:p>
                    <w:p w14:paraId="1A3F75AF" w14:textId="46C56FFA" w:rsidR="00D711CB" w:rsidRDefault="00D711CB" w:rsidP="008E49E2">
                      <w:pPr>
                        <w:ind w:firstLine="0"/>
                      </w:pPr>
                      <w:r>
                        <w:t>100</w:t>
                      </w:r>
                    </w:p>
                    <w:p w14:paraId="1F65A2AE" w14:textId="208C41E1" w:rsidR="00D711CB" w:rsidRDefault="00D711CB" w:rsidP="008E49E2">
                      <w:pPr>
                        <w:ind w:firstLine="0"/>
                      </w:pPr>
                      <w:r>
                        <w:t>115</w:t>
                      </w:r>
                    </w:p>
                    <w:p w14:paraId="3FC8158D" w14:textId="1429C43B" w:rsidR="00D711CB" w:rsidRDefault="00D711CB" w:rsidP="008E49E2">
                      <w:pPr>
                        <w:ind w:firstLine="0"/>
                      </w:pPr>
                      <w:r>
                        <w:t>128</w:t>
                      </w:r>
                    </w:p>
                    <w:p w14:paraId="2159C31C" w14:textId="13380696" w:rsidR="00D711CB" w:rsidRDefault="00D711CB" w:rsidP="008E49E2">
                      <w:pPr>
                        <w:ind w:firstLine="0"/>
                      </w:pPr>
                      <w:r>
                        <w:t>143</w:t>
                      </w:r>
                    </w:p>
                    <w:p w14:paraId="67617178" w14:textId="5C229F24" w:rsidR="00D711CB" w:rsidRDefault="00D711CB" w:rsidP="008E49E2">
                      <w:pPr>
                        <w:ind w:firstLine="0"/>
                      </w:pPr>
                      <w:r>
                        <w:t>157</w:t>
                      </w:r>
                    </w:p>
                    <w:p w14:paraId="37401B9E" w14:textId="18BBFC1F" w:rsidR="00D711CB" w:rsidRDefault="00D711CB" w:rsidP="008E49E2">
                      <w:pPr>
                        <w:ind w:firstLine="0"/>
                      </w:pPr>
                      <w:r>
                        <w:t>172</w:t>
                      </w:r>
                    </w:p>
                    <w:p w14:paraId="7EC3F49E" w14:textId="77294601" w:rsidR="00D711CB" w:rsidRDefault="00D711CB" w:rsidP="008E49E2">
                      <w:pPr>
                        <w:ind w:firstLine="0"/>
                      </w:pPr>
                      <w:r>
                        <w:t>186</w:t>
                      </w:r>
                    </w:p>
                    <w:p w14:paraId="056F8CA1" w14:textId="2C86133E" w:rsidR="00D711CB" w:rsidRDefault="00D711CB" w:rsidP="008E49E2">
                      <w:pPr>
                        <w:ind w:firstLine="0"/>
                      </w:pPr>
                      <w:r>
                        <w:t>204</w:t>
                      </w:r>
                    </w:p>
                    <w:p w14:paraId="2E9CFE7A" w14:textId="3C2C4D28" w:rsidR="00D711CB" w:rsidRDefault="00D711CB" w:rsidP="008E49E2">
                      <w:pPr>
                        <w:ind w:firstLine="0"/>
                      </w:pPr>
                      <w:r>
                        <w:t>217</w:t>
                      </w:r>
                    </w:p>
                    <w:p w14:paraId="0A98D246" w14:textId="1E30AC61" w:rsidR="00D711CB" w:rsidRDefault="00D711CB" w:rsidP="008E49E2">
                      <w:pPr>
                        <w:ind w:firstLine="0"/>
                      </w:pPr>
                      <w:r>
                        <w:t>235</w:t>
                      </w:r>
                    </w:p>
                    <w:p w14:paraId="4C51C647" w14:textId="21C80F71" w:rsidR="00D711CB" w:rsidRDefault="00D711CB" w:rsidP="008E49E2">
                      <w:pPr>
                        <w:ind w:firstLine="0"/>
                      </w:pPr>
                      <w:r>
                        <w:t>252</w:t>
                      </w:r>
                    </w:p>
                    <w:p w14:paraId="18E95C25" w14:textId="02A7CB03" w:rsidR="00D711CB" w:rsidRDefault="00D711CB" w:rsidP="008E49E2">
                      <w:pPr>
                        <w:ind w:firstLine="0"/>
                      </w:pPr>
                      <w:r>
                        <w:t>269</w:t>
                      </w:r>
                    </w:p>
                  </w:txbxContent>
                </v:textbox>
                <w10:wrap type="square"/>
              </v:shape>
            </w:pict>
          </mc:Fallback>
        </mc:AlternateContent>
      </w:r>
      <w:r w:rsidR="00426F08" w:rsidRPr="00426F08">
        <w:t>CH 27 Focus Qs 3,5; DTP #1 p 737; DTP #1 p 751</w:t>
      </w:r>
    </w:p>
    <w:p w14:paraId="31396D81" w14:textId="235AE2B9" w:rsidR="00426F08" w:rsidRDefault="00426F08" w:rsidP="00426F08">
      <w:pPr>
        <w:pStyle w:val="NoSpacing"/>
      </w:pPr>
      <w:r>
        <w:tab/>
        <w:t xml:space="preserve">3. </w:t>
      </w:r>
    </w:p>
    <w:p w14:paraId="0964BEE4" w14:textId="2B649874" w:rsidR="00D1253A" w:rsidRDefault="004C2A8C" w:rsidP="00D1253A">
      <w:pPr>
        <w:pStyle w:val="NoSpacing"/>
      </w:pPr>
      <w:r>
        <w:t xml:space="preserve">The war was one of the best times for the labor movement, as Union membership rapidly grew and </w:t>
      </w:r>
      <w:r w:rsidR="00D1253A">
        <w:t xml:space="preserve">the labor movement flourished, making huge deals with the Federal Government. However, this was not destined to last, as many of the deals made with the federal government were only for during the war. The deal of having no strikes was over with the war, and as strikes began to reoccur with the </w:t>
      </w:r>
      <w:r w:rsidR="00D1253A" w:rsidRPr="00D1253A">
        <w:rPr>
          <w:u w:val="single"/>
        </w:rPr>
        <w:t>postwar labor unrest</w:t>
      </w:r>
      <w:r w:rsidR="00D1253A">
        <w:t xml:space="preserve">. This was due to the rise in inflation after the destruction of regulatory agencies by the new Republican Legislatures. </w:t>
      </w:r>
      <w:r w:rsidR="00B12CD1">
        <w:t xml:space="preserve">After half a decade of abstinence from strikes, these likely came as great surprises, especially after the Railroad Industry suffered from a complete shutdown due to strikes. This combined with the often-socialist influences and control of labor groups, which were hated as America went through </w:t>
      </w:r>
      <w:r w:rsidR="00B12CD1" w:rsidRPr="00B12CD1">
        <w:rPr>
          <w:u w:val="single"/>
        </w:rPr>
        <w:t>McCarthyism</w:t>
      </w:r>
      <w:r w:rsidR="00B12CD1">
        <w:t xml:space="preserve">, resulted in a massive growth in anti-Labor sentiment. This animosity resulted in the </w:t>
      </w:r>
      <w:r w:rsidR="00B12CD1" w:rsidRPr="00D837F3">
        <w:rPr>
          <w:u w:val="single"/>
        </w:rPr>
        <w:t>Taft Hartley Act</w:t>
      </w:r>
      <w:r w:rsidR="00B12CD1">
        <w:t xml:space="preserve">, a major legislation repudiating many of the union gains during the New Deal (Taft-Hartley Bill, pg 221). Unions were much harder to form and organize, as closed shops were outlawed. </w:t>
      </w:r>
      <w:r w:rsidR="00D837F3">
        <w:t>Republicans championed this bill as a bill to bring back rights to businesses, but many opponents called it a new form of industrial slavery (Taft-Hartley Bill, pg 222). However, despite opposition from Truman and a veto, this bill was pushed through and passed. This was the case of many of Truman’s objectives after the war, as his “</w:t>
      </w:r>
      <w:r w:rsidR="00D837F3">
        <w:rPr>
          <w:u w:val="single"/>
        </w:rPr>
        <w:t>Fair Deal</w:t>
      </w:r>
      <w:r w:rsidR="00D837F3">
        <w:t xml:space="preserve">” failed to gain any speed in the Republican Congress during his first term, as civil rights efforts fell prey to the filibuster, social security and </w:t>
      </w:r>
      <w:r w:rsidR="005D6582" w:rsidRPr="00426F08">
        <w:lastRenderedPageBreak/>
        <mc:AlternateContent>
          <mc:Choice Requires="wps">
            <w:drawing>
              <wp:anchor distT="45720" distB="45720" distL="114300" distR="114300" simplePos="0" relativeHeight="251661312" behindDoc="0" locked="0" layoutInCell="1" allowOverlap="1" wp14:anchorId="1DA9A600" wp14:editId="66051A82">
                <wp:simplePos x="0" y="0"/>
                <wp:positionH relativeFrom="column">
                  <wp:posOffset>-676275</wp:posOffset>
                </wp:positionH>
                <wp:positionV relativeFrom="paragraph">
                  <wp:posOffset>0</wp:posOffset>
                </wp:positionV>
                <wp:extent cx="450850" cy="8029575"/>
                <wp:effectExtent l="0" t="0" r="2540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8029575"/>
                        </a:xfrm>
                        <a:prstGeom prst="rect">
                          <a:avLst/>
                        </a:prstGeom>
                        <a:solidFill>
                          <a:srgbClr val="FFFFFF"/>
                        </a:solidFill>
                        <a:ln w="9525">
                          <a:solidFill>
                            <a:srgbClr val="000000"/>
                          </a:solidFill>
                          <a:miter lim="800000"/>
                          <a:headEnd/>
                          <a:tailEnd/>
                        </a:ln>
                      </wps:spPr>
                      <wps:txbx>
                        <w:txbxContent>
                          <w:p w14:paraId="45070629" w14:textId="21FB7D64" w:rsidR="005D6582" w:rsidRDefault="00D711CB" w:rsidP="005D6582">
                            <w:pPr>
                              <w:ind w:firstLine="0"/>
                            </w:pPr>
                            <w:r>
                              <w:t>284</w:t>
                            </w:r>
                          </w:p>
                          <w:p w14:paraId="480625B1" w14:textId="261A2459" w:rsidR="00D711CB" w:rsidRDefault="00D711CB" w:rsidP="005D6582">
                            <w:pPr>
                              <w:ind w:firstLine="0"/>
                            </w:pPr>
                            <w:r>
                              <w:t>302</w:t>
                            </w:r>
                          </w:p>
                          <w:p w14:paraId="53F13EA0" w14:textId="0BBC6951" w:rsidR="00D711CB" w:rsidRDefault="00D711CB" w:rsidP="005D6582">
                            <w:pPr>
                              <w:ind w:firstLine="0"/>
                            </w:pPr>
                            <w:r>
                              <w:t>313</w:t>
                            </w:r>
                          </w:p>
                          <w:p w14:paraId="56210AA9" w14:textId="4CA2E51D" w:rsidR="00D711CB" w:rsidRDefault="00D711CB" w:rsidP="005D6582">
                            <w:pPr>
                              <w:ind w:firstLine="0"/>
                            </w:pPr>
                          </w:p>
                          <w:p w14:paraId="203C5CB5" w14:textId="6D8D41EB" w:rsidR="00D711CB" w:rsidRDefault="00A05DB6" w:rsidP="005D6582">
                            <w:pPr>
                              <w:ind w:firstLine="0"/>
                            </w:pPr>
                            <w:r>
                              <w:t>15</w:t>
                            </w:r>
                          </w:p>
                          <w:p w14:paraId="5F26CA9B" w14:textId="4712636F" w:rsidR="00A05DB6" w:rsidRDefault="00A05DB6" w:rsidP="005D6582">
                            <w:pPr>
                              <w:ind w:firstLine="0"/>
                            </w:pPr>
                            <w:r>
                              <w:t>31</w:t>
                            </w:r>
                          </w:p>
                          <w:p w14:paraId="277D7BC8" w14:textId="7C7F52BC" w:rsidR="00A05DB6" w:rsidRDefault="00A05DB6" w:rsidP="005D6582">
                            <w:pPr>
                              <w:ind w:firstLine="0"/>
                            </w:pPr>
                            <w:r>
                              <w:t>43</w:t>
                            </w:r>
                          </w:p>
                          <w:p w14:paraId="3B95F96C" w14:textId="315C17CA" w:rsidR="00A05DB6" w:rsidRDefault="00A05DB6" w:rsidP="005D6582">
                            <w:pPr>
                              <w:ind w:firstLine="0"/>
                            </w:pPr>
                            <w:r>
                              <w:t>55</w:t>
                            </w:r>
                          </w:p>
                          <w:p w14:paraId="35097CFF" w14:textId="29DBBE38" w:rsidR="00A05DB6" w:rsidRDefault="00A05DB6" w:rsidP="005D6582">
                            <w:pPr>
                              <w:ind w:firstLine="0"/>
                            </w:pPr>
                            <w:r>
                              <w:t>74</w:t>
                            </w:r>
                          </w:p>
                          <w:p w14:paraId="6E1D26E2" w14:textId="3735A92F" w:rsidR="00A05DB6" w:rsidRDefault="00A05DB6" w:rsidP="005D6582">
                            <w:pPr>
                              <w:ind w:firstLine="0"/>
                            </w:pPr>
                            <w:r>
                              <w:t>91</w:t>
                            </w:r>
                          </w:p>
                          <w:p w14:paraId="52E95618" w14:textId="49FFFA5D" w:rsidR="00A05DB6" w:rsidRDefault="00A05DB6" w:rsidP="005D6582">
                            <w:pPr>
                              <w:ind w:firstLine="0"/>
                            </w:pPr>
                            <w:r>
                              <w:t>105</w:t>
                            </w:r>
                          </w:p>
                          <w:p w14:paraId="7C34AC08" w14:textId="0FC36407" w:rsidR="00A05DB6" w:rsidRDefault="00A05DB6" w:rsidP="005D6582">
                            <w:pPr>
                              <w:ind w:firstLine="0"/>
                            </w:pPr>
                            <w:r>
                              <w:t>121</w:t>
                            </w:r>
                          </w:p>
                          <w:p w14:paraId="55E114EB" w14:textId="16CDC236" w:rsidR="00A05DB6" w:rsidRDefault="00A05DB6" w:rsidP="005D6582">
                            <w:pPr>
                              <w:ind w:firstLine="0"/>
                            </w:pPr>
                            <w:r>
                              <w:t>137</w:t>
                            </w:r>
                          </w:p>
                          <w:p w14:paraId="6EA04C82" w14:textId="5A7312B6" w:rsidR="00A05DB6" w:rsidRDefault="00A05DB6" w:rsidP="005D6582">
                            <w:pPr>
                              <w:ind w:firstLine="0"/>
                            </w:pPr>
                            <w:r>
                              <w:t>154</w:t>
                            </w:r>
                          </w:p>
                          <w:p w14:paraId="0BA1BC2B" w14:textId="05AF16B5" w:rsidR="00A05DB6" w:rsidRDefault="00A05DB6" w:rsidP="005D6582">
                            <w:pPr>
                              <w:ind w:firstLine="0"/>
                            </w:pPr>
                            <w:r>
                              <w:t>172</w:t>
                            </w:r>
                          </w:p>
                          <w:p w14:paraId="2906DDD2" w14:textId="038132DC" w:rsidR="00A05DB6" w:rsidRDefault="00A05DB6" w:rsidP="005D6582">
                            <w:pPr>
                              <w:ind w:firstLine="0"/>
                            </w:pPr>
                            <w:r>
                              <w:t>187</w:t>
                            </w:r>
                          </w:p>
                          <w:p w14:paraId="0E88E4E9" w14:textId="57B4B65A" w:rsidR="00A05DB6" w:rsidRDefault="00A05DB6" w:rsidP="005D6582">
                            <w:pPr>
                              <w:ind w:firstLine="0"/>
                            </w:pPr>
                            <w:r>
                              <w:t>204</w:t>
                            </w:r>
                          </w:p>
                          <w:p w14:paraId="4AC48611" w14:textId="72424DD5" w:rsidR="00A05DB6" w:rsidRDefault="00A05DB6" w:rsidP="005D6582">
                            <w:pPr>
                              <w:ind w:firstLine="0"/>
                            </w:pPr>
                            <w:r>
                              <w:t>218</w:t>
                            </w:r>
                          </w:p>
                          <w:p w14:paraId="74B0E5B4" w14:textId="3E228853" w:rsidR="00A05DB6" w:rsidRDefault="00A05DB6" w:rsidP="005D6582">
                            <w:pPr>
                              <w:ind w:firstLine="0"/>
                            </w:pPr>
                            <w:r>
                              <w:t>233</w:t>
                            </w:r>
                          </w:p>
                          <w:p w14:paraId="4DD4A939" w14:textId="45D462E4" w:rsidR="00A05DB6" w:rsidRDefault="00A05DB6" w:rsidP="005D6582">
                            <w:pPr>
                              <w:ind w:firstLine="0"/>
                            </w:pPr>
                            <w:r>
                              <w:t>247</w:t>
                            </w:r>
                          </w:p>
                          <w:p w14:paraId="7FE2B119" w14:textId="479D9A13" w:rsidR="00A05DB6" w:rsidRDefault="00A05DB6" w:rsidP="005D6582">
                            <w:pPr>
                              <w:ind w:firstLine="0"/>
                            </w:pPr>
                            <w:r>
                              <w:t>263</w:t>
                            </w:r>
                          </w:p>
                          <w:p w14:paraId="042CB84D" w14:textId="07CAD320" w:rsidR="00A05DB6" w:rsidRDefault="00A05DB6" w:rsidP="005D6582">
                            <w:pPr>
                              <w:ind w:firstLine="0"/>
                            </w:pPr>
                            <w:r>
                              <w:t>277</w:t>
                            </w:r>
                          </w:p>
                          <w:p w14:paraId="0B12377D" w14:textId="57E2F926" w:rsidR="00A05DB6" w:rsidRDefault="00A05DB6" w:rsidP="005D6582">
                            <w:pPr>
                              <w:ind w:firstLine="0"/>
                            </w:pPr>
                            <w:r>
                              <w:t>290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9A600" id="_x0000_s1027" type="#_x0000_t202" style="position:absolute;margin-left:-53.25pt;margin-top:0;width:35.5pt;height:63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">
                <v:textbox>
                  <w:txbxContent>
                    <w:p w14:paraId="45070629" w14:textId="21FB7D64" w:rsidR="005D6582" w:rsidRDefault="00D711CB" w:rsidP="005D6582">
                      <w:pPr>
                        <w:ind w:firstLine="0"/>
                      </w:pPr>
                      <w:r>
                        <w:t>284</w:t>
                      </w:r>
                    </w:p>
                    <w:p w14:paraId="480625B1" w14:textId="261A2459" w:rsidR="00D711CB" w:rsidRDefault="00D711CB" w:rsidP="005D6582">
                      <w:pPr>
                        <w:ind w:firstLine="0"/>
                      </w:pPr>
                      <w:r>
                        <w:t>302</w:t>
                      </w:r>
                    </w:p>
                    <w:p w14:paraId="53F13EA0" w14:textId="0BBC6951" w:rsidR="00D711CB" w:rsidRDefault="00D711CB" w:rsidP="005D6582">
                      <w:pPr>
                        <w:ind w:firstLine="0"/>
                      </w:pPr>
                      <w:r>
                        <w:t>313</w:t>
                      </w:r>
                    </w:p>
                    <w:p w14:paraId="56210AA9" w14:textId="4CA2E51D" w:rsidR="00D711CB" w:rsidRDefault="00D711CB" w:rsidP="005D6582">
                      <w:pPr>
                        <w:ind w:firstLine="0"/>
                      </w:pPr>
                    </w:p>
                    <w:p w14:paraId="203C5CB5" w14:textId="6D8D41EB" w:rsidR="00D711CB" w:rsidRDefault="00A05DB6" w:rsidP="005D6582">
                      <w:pPr>
                        <w:ind w:firstLine="0"/>
                      </w:pPr>
                      <w:r>
                        <w:t>15</w:t>
                      </w:r>
                    </w:p>
                    <w:p w14:paraId="5F26CA9B" w14:textId="4712636F" w:rsidR="00A05DB6" w:rsidRDefault="00A05DB6" w:rsidP="005D6582">
                      <w:pPr>
                        <w:ind w:firstLine="0"/>
                      </w:pPr>
                      <w:r>
                        <w:t>31</w:t>
                      </w:r>
                    </w:p>
                    <w:p w14:paraId="277D7BC8" w14:textId="7C7F52BC" w:rsidR="00A05DB6" w:rsidRDefault="00A05DB6" w:rsidP="005D6582">
                      <w:pPr>
                        <w:ind w:firstLine="0"/>
                      </w:pPr>
                      <w:r>
                        <w:t>43</w:t>
                      </w:r>
                    </w:p>
                    <w:p w14:paraId="3B95F96C" w14:textId="315C17CA" w:rsidR="00A05DB6" w:rsidRDefault="00A05DB6" w:rsidP="005D6582">
                      <w:pPr>
                        <w:ind w:firstLine="0"/>
                      </w:pPr>
                      <w:r>
                        <w:t>55</w:t>
                      </w:r>
                    </w:p>
                    <w:p w14:paraId="35097CFF" w14:textId="29DBBE38" w:rsidR="00A05DB6" w:rsidRDefault="00A05DB6" w:rsidP="005D6582">
                      <w:pPr>
                        <w:ind w:firstLine="0"/>
                      </w:pPr>
                      <w:r>
                        <w:t>74</w:t>
                      </w:r>
                    </w:p>
                    <w:p w14:paraId="6E1D26E2" w14:textId="3735A92F" w:rsidR="00A05DB6" w:rsidRDefault="00A05DB6" w:rsidP="005D6582">
                      <w:pPr>
                        <w:ind w:firstLine="0"/>
                      </w:pPr>
                      <w:r>
                        <w:t>91</w:t>
                      </w:r>
                    </w:p>
                    <w:p w14:paraId="52E95618" w14:textId="49FFFA5D" w:rsidR="00A05DB6" w:rsidRDefault="00A05DB6" w:rsidP="005D6582">
                      <w:pPr>
                        <w:ind w:firstLine="0"/>
                      </w:pPr>
                      <w:r>
                        <w:t>105</w:t>
                      </w:r>
                    </w:p>
                    <w:p w14:paraId="7C34AC08" w14:textId="0FC36407" w:rsidR="00A05DB6" w:rsidRDefault="00A05DB6" w:rsidP="005D6582">
                      <w:pPr>
                        <w:ind w:firstLine="0"/>
                      </w:pPr>
                      <w:r>
                        <w:t>121</w:t>
                      </w:r>
                    </w:p>
                    <w:p w14:paraId="55E114EB" w14:textId="16CDC236" w:rsidR="00A05DB6" w:rsidRDefault="00A05DB6" w:rsidP="005D6582">
                      <w:pPr>
                        <w:ind w:firstLine="0"/>
                      </w:pPr>
                      <w:r>
                        <w:t>137</w:t>
                      </w:r>
                    </w:p>
                    <w:p w14:paraId="6EA04C82" w14:textId="5A7312B6" w:rsidR="00A05DB6" w:rsidRDefault="00A05DB6" w:rsidP="005D6582">
                      <w:pPr>
                        <w:ind w:firstLine="0"/>
                      </w:pPr>
                      <w:r>
                        <w:t>154</w:t>
                      </w:r>
                    </w:p>
                    <w:p w14:paraId="0BA1BC2B" w14:textId="05AF16B5" w:rsidR="00A05DB6" w:rsidRDefault="00A05DB6" w:rsidP="005D6582">
                      <w:pPr>
                        <w:ind w:firstLine="0"/>
                      </w:pPr>
                      <w:r>
                        <w:t>172</w:t>
                      </w:r>
                    </w:p>
                    <w:p w14:paraId="2906DDD2" w14:textId="038132DC" w:rsidR="00A05DB6" w:rsidRDefault="00A05DB6" w:rsidP="005D6582">
                      <w:pPr>
                        <w:ind w:firstLine="0"/>
                      </w:pPr>
                      <w:r>
                        <w:t>187</w:t>
                      </w:r>
                    </w:p>
                    <w:p w14:paraId="0E88E4E9" w14:textId="57B4B65A" w:rsidR="00A05DB6" w:rsidRDefault="00A05DB6" w:rsidP="005D6582">
                      <w:pPr>
                        <w:ind w:firstLine="0"/>
                      </w:pPr>
                      <w:r>
                        <w:t>204</w:t>
                      </w:r>
                    </w:p>
                    <w:p w14:paraId="4AC48611" w14:textId="72424DD5" w:rsidR="00A05DB6" w:rsidRDefault="00A05DB6" w:rsidP="005D6582">
                      <w:pPr>
                        <w:ind w:firstLine="0"/>
                      </w:pPr>
                      <w:r>
                        <w:t>218</w:t>
                      </w:r>
                    </w:p>
                    <w:p w14:paraId="74B0E5B4" w14:textId="3E228853" w:rsidR="00A05DB6" w:rsidRDefault="00A05DB6" w:rsidP="005D6582">
                      <w:pPr>
                        <w:ind w:firstLine="0"/>
                      </w:pPr>
                      <w:r>
                        <w:t>233</w:t>
                      </w:r>
                    </w:p>
                    <w:p w14:paraId="4DD4A939" w14:textId="45D462E4" w:rsidR="00A05DB6" w:rsidRDefault="00A05DB6" w:rsidP="005D6582">
                      <w:pPr>
                        <w:ind w:firstLine="0"/>
                      </w:pPr>
                      <w:r>
                        <w:t>247</w:t>
                      </w:r>
                    </w:p>
                    <w:p w14:paraId="7FE2B119" w14:textId="479D9A13" w:rsidR="00A05DB6" w:rsidRDefault="00A05DB6" w:rsidP="005D6582">
                      <w:pPr>
                        <w:ind w:firstLine="0"/>
                      </w:pPr>
                      <w:r>
                        <w:t>263</w:t>
                      </w:r>
                    </w:p>
                    <w:p w14:paraId="042CB84D" w14:textId="07CAD320" w:rsidR="00A05DB6" w:rsidRDefault="00A05DB6" w:rsidP="005D6582">
                      <w:pPr>
                        <w:ind w:firstLine="0"/>
                      </w:pPr>
                      <w:r>
                        <w:t>277</w:t>
                      </w:r>
                    </w:p>
                    <w:p w14:paraId="0B12377D" w14:textId="57E2F926" w:rsidR="00A05DB6" w:rsidRDefault="00A05DB6" w:rsidP="005D6582">
                      <w:pPr>
                        <w:ind w:firstLine="0"/>
                      </w:pPr>
                      <w:r>
                        <w:t>290</w:t>
                      </w:r>
                    </w:p>
                  </w:txbxContent>
                </v:textbox>
                <w10:wrap type="square"/>
              </v:shape>
            </w:pict>
          </mc:Fallback>
        </mc:AlternateContent>
      </w:r>
      <w:r w:rsidR="00D837F3">
        <w:t>minimum wage increases also were stalled, and efforts to create a national healthcare system failed. Many of these likely failed due to the increase fear of the Soviet Union and its system of government, and many Americans might want to separate themselves from it.</w:t>
      </w:r>
    </w:p>
    <w:p w14:paraId="5F814A22" w14:textId="72F7E6F7" w:rsidR="00D837F3" w:rsidRDefault="00D837F3" w:rsidP="00D1253A">
      <w:pPr>
        <w:pStyle w:val="NoSpacing"/>
      </w:pPr>
      <w:r>
        <w:tab/>
        <w:t>5.</w:t>
      </w:r>
    </w:p>
    <w:p w14:paraId="4B091A42" w14:textId="1C6D3279" w:rsidR="00D837F3" w:rsidRDefault="00342D62" w:rsidP="00D1253A">
      <w:pPr>
        <w:pStyle w:val="NoSpacing"/>
      </w:pPr>
      <w:r>
        <w:t xml:space="preserve">After most wars, even successful countries often suffer a recession, but America didn’t after the Second World War for a variety of reasons. The economic boom during the war mainly occurred due to massively increased federal military spending. This spending was </w:t>
      </w:r>
      <w:r w:rsidR="00003791">
        <w:t xml:space="preserve">mainly wealth transferred to the people, and as anti-inflationary agencies stayed controlling, inflation stayed low. This lead to many people having plenty of money, and they weren’t able to spend it due to lack of a consumer market during the war, and instead saved it. After the war, as military production switched back to consumer, the American people had money to buy goods, fueling the economy. Another major reason for economic growth was the </w:t>
      </w:r>
      <w:r w:rsidR="00003791" w:rsidRPr="00003791">
        <w:rPr>
          <w:u w:val="single"/>
        </w:rPr>
        <w:t>GI Bill</w:t>
      </w:r>
      <w:r w:rsidR="00003791">
        <w:t>, passed by Congress in order to give war veterans economic and educational services, and its side effect was a massive boost in spending.</w:t>
      </w:r>
      <w:r w:rsidR="00331A49">
        <w:t xml:space="preserve"> It allotted huge sums of money, in the billions of dollars, to provide healthcare and education for veterans (GI Bill, pg 1). This is also the same bill that created the </w:t>
      </w:r>
      <w:r w:rsidR="00331A49" w:rsidRPr="00331A49">
        <w:rPr>
          <w:u w:val="single"/>
        </w:rPr>
        <w:t>Selective Service</w:t>
      </w:r>
      <w:r w:rsidR="00331A49">
        <w:t xml:space="preserve">, which boosted the armed forces of the United States and created a permanent ready armed force, an increase in funding for military than before the war </w:t>
      </w:r>
      <w:r w:rsidR="00331A49">
        <w:t>(GI Bill, pg 1)</w:t>
      </w:r>
      <w:r w:rsidR="00331A49">
        <w:t>.</w:t>
      </w:r>
      <w:r w:rsidR="00003791">
        <w:t xml:space="preserve"> </w:t>
      </w:r>
      <w:r w:rsidR="00331A49">
        <w:t xml:space="preserve">Despite </w:t>
      </w:r>
      <w:r w:rsidR="00331A49" w:rsidRPr="00331A49">
        <w:rPr>
          <w:u w:val="single"/>
        </w:rPr>
        <w:t>Truman being stymied</w:t>
      </w:r>
      <w:r w:rsidR="00331A49">
        <w:t xml:space="preserve"> by Republicans in Congress to pass further legislation to improve the economy, there was no crash, as the transition from the War to regular economy occurred. During the First World War, foreign powers were crushed and eventually, they </w:t>
      </w:r>
      <w:r w:rsidR="00600ECA">
        <w:t xml:space="preserve">brought their issues to America, and this was prevented after the Second World War with the </w:t>
      </w:r>
      <w:r w:rsidR="00600ECA" w:rsidRPr="00600ECA">
        <w:rPr>
          <w:u w:val="single"/>
        </w:rPr>
        <w:t>Marshall Plan</w:t>
      </w:r>
      <w:r w:rsidR="00600ECA">
        <w:t xml:space="preserve">, which rebuild critical American allies and trading partners for the next few decades. This massive expenditure by the United States government once again boosted spending in and </w:t>
      </w:r>
      <w:r w:rsidR="005D6582" w:rsidRPr="00426F08">
        <w:lastRenderedPageBreak/>
        <mc:AlternateContent>
          <mc:Choice Requires="wps">
            <w:drawing>
              <wp:anchor distT="45720" distB="45720" distL="114300" distR="114300" simplePos="0" relativeHeight="251663360" behindDoc="0" locked="0" layoutInCell="1" allowOverlap="1" wp14:anchorId="6E3FEB1C" wp14:editId="3C178040">
                <wp:simplePos x="0" y="0"/>
                <wp:positionH relativeFrom="column">
                  <wp:posOffset>-695325</wp:posOffset>
                </wp:positionH>
                <wp:positionV relativeFrom="paragraph">
                  <wp:posOffset>0</wp:posOffset>
                </wp:positionV>
                <wp:extent cx="450850" cy="8029575"/>
                <wp:effectExtent l="0" t="0" r="25400"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8029575"/>
                        </a:xfrm>
                        <a:prstGeom prst="rect">
                          <a:avLst/>
                        </a:prstGeom>
                        <a:solidFill>
                          <a:srgbClr val="FFFFFF"/>
                        </a:solidFill>
                        <a:ln w="9525">
                          <a:solidFill>
                            <a:srgbClr val="000000"/>
                          </a:solidFill>
                          <a:miter lim="800000"/>
                          <a:headEnd/>
                          <a:tailEnd/>
                        </a:ln>
                      </wps:spPr>
                      <wps:txbx>
                        <w:txbxContent>
                          <w:p w14:paraId="646912FE" w14:textId="5C69ADAA" w:rsidR="005D6582" w:rsidRDefault="00A05DB6" w:rsidP="005D6582">
                            <w:pPr>
                              <w:ind w:firstLine="0"/>
                            </w:pPr>
                            <w:r>
                              <w:t>305</w:t>
                            </w:r>
                          </w:p>
                          <w:p w14:paraId="5D3842ED" w14:textId="43FCFA92" w:rsidR="00A05DB6" w:rsidRDefault="00A05DB6" w:rsidP="005D6582">
                            <w:pPr>
                              <w:ind w:firstLine="0"/>
                            </w:pPr>
                            <w:r>
                              <w:t>320</w:t>
                            </w:r>
                          </w:p>
                          <w:p w14:paraId="5B257CC4" w14:textId="48306137" w:rsidR="00A05DB6" w:rsidRDefault="00A05DB6" w:rsidP="005D6582">
                            <w:pPr>
                              <w:ind w:firstLine="0"/>
                            </w:pPr>
                          </w:p>
                          <w:p w14:paraId="030E580C" w14:textId="66A0836C" w:rsidR="00A05DB6" w:rsidRDefault="00A05DB6" w:rsidP="005D6582">
                            <w:pPr>
                              <w:ind w:firstLine="0"/>
                            </w:pPr>
                            <w:r>
                              <w:t>19</w:t>
                            </w:r>
                          </w:p>
                          <w:p w14:paraId="36DEB14F" w14:textId="1FCE429C" w:rsidR="00A05DB6" w:rsidRDefault="00A05DB6" w:rsidP="005D6582">
                            <w:pPr>
                              <w:ind w:firstLine="0"/>
                            </w:pPr>
                            <w:r>
                              <w:t>37</w:t>
                            </w:r>
                          </w:p>
                          <w:p w14:paraId="46DE2214" w14:textId="122E8848" w:rsidR="00A05DB6" w:rsidRDefault="00A05DB6" w:rsidP="005D6582">
                            <w:pPr>
                              <w:ind w:firstLine="0"/>
                            </w:pPr>
                            <w:r>
                              <w:t>56</w:t>
                            </w:r>
                          </w:p>
                          <w:p w14:paraId="1E2EEDE0" w14:textId="57CEBE11" w:rsidR="00A05DB6" w:rsidRDefault="00A05DB6" w:rsidP="005D6582">
                            <w:pPr>
                              <w:ind w:firstLine="0"/>
                            </w:pPr>
                            <w:r>
                              <w:t>74</w:t>
                            </w:r>
                          </w:p>
                          <w:p w14:paraId="315E808C" w14:textId="50624F3C" w:rsidR="00A05DB6" w:rsidRDefault="00A05DB6" w:rsidP="005D6582">
                            <w:pPr>
                              <w:ind w:firstLine="0"/>
                            </w:pPr>
                            <w:r>
                              <w:t>92</w:t>
                            </w:r>
                          </w:p>
                          <w:p w14:paraId="66869D11" w14:textId="3AFDF692" w:rsidR="00A05DB6" w:rsidRDefault="00A05DB6" w:rsidP="005D6582">
                            <w:pPr>
                              <w:ind w:firstLine="0"/>
                            </w:pPr>
                            <w:r>
                              <w:t>107</w:t>
                            </w:r>
                          </w:p>
                          <w:p w14:paraId="3BE90480" w14:textId="6C6230E4" w:rsidR="00A05DB6" w:rsidRDefault="00A05DB6" w:rsidP="005D6582">
                            <w:pPr>
                              <w:ind w:firstLine="0"/>
                            </w:pPr>
                            <w:r>
                              <w:t>119</w:t>
                            </w:r>
                          </w:p>
                          <w:p w14:paraId="0DFA8CA6" w14:textId="0DF7E1AA" w:rsidR="00A05DB6" w:rsidRDefault="00A05DB6" w:rsidP="005D6582">
                            <w:pPr>
                              <w:ind w:firstLine="0"/>
                            </w:pPr>
                            <w:r>
                              <w:t>134</w:t>
                            </w:r>
                          </w:p>
                          <w:p w14:paraId="7998E49D" w14:textId="51DE76E8" w:rsidR="00A05DB6" w:rsidRDefault="00A05DB6" w:rsidP="005D6582">
                            <w:pPr>
                              <w:ind w:firstLine="0"/>
                            </w:pPr>
                            <w:r>
                              <w:t>150</w:t>
                            </w:r>
                          </w:p>
                          <w:p w14:paraId="5E849525" w14:textId="39A71A67" w:rsidR="00A05DB6" w:rsidRDefault="00A05DB6" w:rsidP="005D6582">
                            <w:pPr>
                              <w:ind w:firstLine="0"/>
                            </w:pPr>
                            <w:r>
                              <w:t>165</w:t>
                            </w:r>
                          </w:p>
                          <w:p w14:paraId="5AACAC32" w14:textId="2BA7A47D" w:rsidR="00A05DB6" w:rsidRDefault="00A05DB6" w:rsidP="005D6582">
                            <w:pPr>
                              <w:ind w:firstLine="0"/>
                            </w:pPr>
                            <w:r>
                              <w:t>182</w:t>
                            </w:r>
                          </w:p>
                          <w:p w14:paraId="595E20C8" w14:textId="53CDAB40" w:rsidR="00A05DB6" w:rsidRDefault="00A05DB6" w:rsidP="005D6582">
                            <w:pPr>
                              <w:ind w:firstLine="0"/>
                            </w:pPr>
                            <w:r>
                              <w:t>197</w:t>
                            </w:r>
                          </w:p>
                          <w:p w14:paraId="142F9CD4" w14:textId="5B5142BE" w:rsidR="00A05DB6" w:rsidRDefault="00A05DB6" w:rsidP="005D6582">
                            <w:pPr>
                              <w:ind w:firstLine="0"/>
                            </w:pPr>
                            <w:r>
                              <w:t>214</w:t>
                            </w:r>
                          </w:p>
                          <w:p w14:paraId="577A588D" w14:textId="0C3D37B1" w:rsidR="00A05DB6" w:rsidRDefault="00A05DB6" w:rsidP="005D6582">
                            <w:pPr>
                              <w:ind w:firstLine="0"/>
                            </w:pPr>
                            <w:r>
                              <w:t>232</w:t>
                            </w:r>
                          </w:p>
                          <w:p w14:paraId="238E2F02" w14:textId="04A8AEC1" w:rsidR="00A05DB6" w:rsidRDefault="00A05DB6" w:rsidP="005D6582">
                            <w:pPr>
                              <w:ind w:firstLine="0"/>
                            </w:pPr>
                            <w:r>
                              <w:t>246</w:t>
                            </w:r>
                          </w:p>
                          <w:p w14:paraId="5644D597" w14:textId="66D66FF9" w:rsidR="00A05DB6" w:rsidRDefault="00A05DB6" w:rsidP="005D6582">
                            <w:pPr>
                              <w:ind w:firstLine="0"/>
                            </w:pPr>
                            <w:r>
                              <w:t>262</w:t>
                            </w:r>
                          </w:p>
                          <w:p w14:paraId="4B9295DF" w14:textId="30EA1EC7" w:rsidR="00A05DB6" w:rsidRDefault="00A05DB6" w:rsidP="005D6582">
                            <w:pPr>
                              <w:ind w:firstLine="0"/>
                            </w:pPr>
                            <w:r>
                              <w:t>274</w:t>
                            </w:r>
                          </w:p>
                          <w:p w14:paraId="20AB7DAE" w14:textId="47EC9EB8" w:rsidR="00A05DB6" w:rsidRDefault="00A05DB6" w:rsidP="005D6582">
                            <w:pPr>
                              <w:ind w:firstLine="0"/>
                            </w:pPr>
                            <w:r>
                              <w:t>288</w:t>
                            </w:r>
                          </w:p>
                          <w:p w14:paraId="5B91DD06" w14:textId="3639D1A4" w:rsidR="00A05DB6" w:rsidRDefault="00A05DB6" w:rsidP="005D6582">
                            <w:pPr>
                              <w:ind w:firstLine="0"/>
                            </w:pPr>
                            <w:r>
                              <w:t>301</w:t>
                            </w:r>
                          </w:p>
                          <w:p w14:paraId="632C55D8" w14:textId="2DB07B53" w:rsidR="00A05DB6" w:rsidRDefault="00A05DB6" w:rsidP="005D6582">
                            <w:pPr>
                              <w:ind w:firstLine="0"/>
                            </w:pPr>
                            <w:r>
                              <w:t>312</w:t>
                            </w:r>
                          </w:p>
                          <w:p w14:paraId="2E0A752A" w14:textId="77777777" w:rsidR="005D6582" w:rsidRDefault="005D6582" w:rsidP="005D6582">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FEB1C" id="Text Box 3" o:spid="_x0000_s1028" type="#_x0000_t202" style="position:absolute;margin-left:-54.75pt;margin-top:0;width:35.5pt;height:63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">
                <v:textbox>
                  <w:txbxContent>
                    <w:p w14:paraId="646912FE" w14:textId="5C69ADAA" w:rsidR="005D6582" w:rsidRDefault="00A05DB6" w:rsidP="005D6582">
                      <w:pPr>
                        <w:ind w:firstLine="0"/>
                      </w:pPr>
                      <w:r>
                        <w:t>305</w:t>
                      </w:r>
                    </w:p>
                    <w:p w14:paraId="5D3842ED" w14:textId="43FCFA92" w:rsidR="00A05DB6" w:rsidRDefault="00A05DB6" w:rsidP="005D6582">
                      <w:pPr>
                        <w:ind w:firstLine="0"/>
                      </w:pPr>
                      <w:r>
                        <w:t>320</w:t>
                      </w:r>
                    </w:p>
                    <w:p w14:paraId="5B257CC4" w14:textId="48306137" w:rsidR="00A05DB6" w:rsidRDefault="00A05DB6" w:rsidP="005D6582">
                      <w:pPr>
                        <w:ind w:firstLine="0"/>
                      </w:pPr>
                    </w:p>
                    <w:p w14:paraId="030E580C" w14:textId="66A0836C" w:rsidR="00A05DB6" w:rsidRDefault="00A05DB6" w:rsidP="005D6582">
                      <w:pPr>
                        <w:ind w:firstLine="0"/>
                      </w:pPr>
                      <w:r>
                        <w:t>19</w:t>
                      </w:r>
                    </w:p>
                    <w:p w14:paraId="36DEB14F" w14:textId="1FCE429C" w:rsidR="00A05DB6" w:rsidRDefault="00A05DB6" w:rsidP="005D6582">
                      <w:pPr>
                        <w:ind w:firstLine="0"/>
                      </w:pPr>
                      <w:r>
                        <w:t>37</w:t>
                      </w:r>
                    </w:p>
                    <w:p w14:paraId="46DE2214" w14:textId="122E8848" w:rsidR="00A05DB6" w:rsidRDefault="00A05DB6" w:rsidP="005D6582">
                      <w:pPr>
                        <w:ind w:firstLine="0"/>
                      </w:pPr>
                      <w:r>
                        <w:t>56</w:t>
                      </w:r>
                    </w:p>
                    <w:p w14:paraId="1E2EEDE0" w14:textId="57CEBE11" w:rsidR="00A05DB6" w:rsidRDefault="00A05DB6" w:rsidP="005D6582">
                      <w:pPr>
                        <w:ind w:firstLine="0"/>
                      </w:pPr>
                      <w:r>
                        <w:t>74</w:t>
                      </w:r>
                    </w:p>
                    <w:p w14:paraId="315E808C" w14:textId="50624F3C" w:rsidR="00A05DB6" w:rsidRDefault="00A05DB6" w:rsidP="005D6582">
                      <w:pPr>
                        <w:ind w:firstLine="0"/>
                      </w:pPr>
                      <w:r>
                        <w:t>92</w:t>
                      </w:r>
                    </w:p>
                    <w:p w14:paraId="66869D11" w14:textId="3AFDF692" w:rsidR="00A05DB6" w:rsidRDefault="00A05DB6" w:rsidP="005D6582">
                      <w:pPr>
                        <w:ind w:firstLine="0"/>
                      </w:pPr>
                      <w:r>
                        <w:t>107</w:t>
                      </w:r>
                    </w:p>
                    <w:p w14:paraId="3BE90480" w14:textId="6C6230E4" w:rsidR="00A05DB6" w:rsidRDefault="00A05DB6" w:rsidP="005D6582">
                      <w:pPr>
                        <w:ind w:firstLine="0"/>
                      </w:pPr>
                      <w:r>
                        <w:t>119</w:t>
                      </w:r>
                    </w:p>
                    <w:p w14:paraId="0DFA8CA6" w14:textId="0DF7E1AA" w:rsidR="00A05DB6" w:rsidRDefault="00A05DB6" w:rsidP="005D6582">
                      <w:pPr>
                        <w:ind w:firstLine="0"/>
                      </w:pPr>
                      <w:r>
                        <w:t>134</w:t>
                      </w:r>
                    </w:p>
                    <w:p w14:paraId="7998E49D" w14:textId="51DE76E8" w:rsidR="00A05DB6" w:rsidRDefault="00A05DB6" w:rsidP="005D6582">
                      <w:pPr>
                        <w:ind w:firstLine="0"/>
                      </w:pPr>
                      <w:r>
                        <w:t>150</w:t>
                      </w:r>
                    </w:p>
                    <w:p w14:paraId="5E849525" w14:textId="39A71A67" w:rsidR="00A05DB6" w:rsidRDefault="00A05DB6" w:rsidP="005D6582">
                      <w:pPr>
                        <w:ind w:firstLine="0"/>
                      </w:pPr>
                      <w:r>
                        <w:t>165</w:t>
                      </w:r>
                    </w:p>
                    <w:p w14:paraId="5AACAC32" w14:textId="2BA7A47D" w:rsidR="00A05DB6" w:rsidRDefault="00A05DB6" w:rsidP="005D6582">
                      <w:pPr>
                        <w:ind w:firstLine="0"/>
                      </w:pPr>
                      <w:r>
                        <w:t>182</w:t>
                      </w:r>
                    </w:p>
                    <w:p w14:paraId="595E20C8" w14:textId="53CDAB40" w:rsidR="00A05DB6" w:rsidRDefault="00A05DB6" w:rsidP="005D6582">
                      <w:pPr>
                        <w:ind w:firstLine="0"/>
                      </w:pPr>
                      <w:r>
                        <w:t>197</w:t>
                      </w:r>
                    </w:p>
                    <w:p w14:paraId="142F9CD4" w14:textId="5B5142BE" w:rsidR="00A05DB6" w:rsidRDefault="00A05DB6" w:rsidP="005D6582">
                      <w:pPr>
                        <w:ind w:firstLine="0"/>
                      </w:pPr>
                      <w:r>
                        <w:t>214</w:t>
                      </w:r>
                    </w:p>
                    <w:p w14:paraId="577A588D" w14:textId="0C3D37B1" w:rsidR="00A05DB6" w:rsidRDefault="00A05DB6" w:rsidP="005D6582">
                      <w:pPr>
                        <w:ind w:firstLine="0"/>
                      </w:pPr>
                      <w:r>
                        <w:t>232</w:t>
                      </w:r>
                    </w:p>
                    <w:p w14:paraId="238E2F02" w14:textId="04A8AEC1" w:rsidR="00A05DB6" w:rsidRDefault="00A05DB6" w:rsidP="005D6582">
                      <w:pPr>
                        <w:ind w:firstLine="0"/>
                      </w:pPr>
                      <w:r>
                        <w:t>246</w:t>
                      </w:r>
                    </w:p>
                    <w:p w14:paraId="5644D597" w14:textId="66D66FF9" w:rsidR="00A05DB6" w:rsidRDefault="00A05DB6" w:rsidP="005D6582">
                      <w:pPr>
                        <w:ind w:firstLine="0"/>
                      </w:pPr>
                      <w:r>
                        <w:t>262</w:t>
                      </w:r>
                    </w:p>
                    <w:p w14:paraId="4B9295DF" w14:textId="30EA1EC7" w:rsidR="00A05DB6" w:rsidRDefault="00A05DB6" w:rsidP="005D6582">
                      <w:pPr>
                        <w:ind w:firstLine="0"/>
                      </w:pPr>
                      <w:r>
                        <w:t>274</w:t>
                      </w:r>
                    </w:p>
                    <w:p w14:paraId="20AB7DAE" w14:textId="47EC9EB8" w:rsidR="00A05DB6" w:rsidRDefault="00A05DB6" w:rsidP="005D6582">
                      <w:pPr>
                        <w:ind w:firstLine="0"/>
                      </w:pPr>
                      <w:r>
                        <w:t>288</w:t>
                      </w:r>
                    </w:p>
                    <w:p w14:paraId="5B91DD06" w14:textId="3639D1A4" w:rsidR="00A05DB6" w:rsidRDefault="00A05DB6" w:rsidP="005D6582">
                      <w:pPr>
                        <w:ind w:firstLine="0"/>
                      </w:pPr>
                      <w:r>
                        <w:t>301</w:t>
                      </w:r>
                    </w:p>
                    <w:p w14:paraId="632C55D8" w14:textId="2DB07B53" w:rsidR="00A05DB6" w:rsidRDefault="00A05DB6" w:rsidP="005D6582">
                      <w:pPr>
                        <w:ind w:firstLine="0"/>
                      </w:pPr>
                      <w:r>
                        <w:t>312</w:t>
                      </w:r>
                    </w:p>
                    <w:p w14:paraId="2E0A752A" w14:textId="77777777" w:rsidR="005D6582" w:rsidRDefault="005D6582" w:rsidP="005D6582">
                      <w:pPr>
                        <w:ind w:firstLine="0"/>
                      </w:pPr>
                    </w:p>
                  </w:txbxContent>
                </v:textbox>
                <w10:wrap type="square"/>
              </v:shape>
            </w:pict>
          </mc:Fallback>
        </mc:AlternateContent>
      </w:r>
      <w:r w:rsidR="00600ECA">
        <w:t>around the United States, stopping a global catastrophe. The occupation of Japan and the new nation created after also set up an economy that would greatly benefit the United States.</w:t>
      </w:r>
    </w:p>
    <w:p w14:paraId="79008895" w14:textId="54F6D981" w:rsidR="00600ECA" w:rsidRDefault="00600ECA" w:rsidP="00600ECA">
      <w:pPr>
        <w:pStyle w:val="NoSpacing"/>
      </w:pPr>
      <w:r>
        <w:tab/>
        <w:t>1.</w:t>
      </w:r>
    </w:p>
    <w:p w14:paraId="1D0300C8" w14:textId="04DC8F2C" w:rsidR="00600ECA" w:rsidRDefault="00600ECA" w:rsidP="00600ECA">
      <w:pPr>
        <w:pStyle w:val="NoSpacing"/>
      </w:pPr>
      <w:r>
        <w:t xml:space="preserve">The </w:t>
      </w:r>
      <w:r w:rsidR="001A35A9">
        <w:t>C</w:t>
      </w:r>
      <w:r>
        <w:t xml:space="preserve">old </w:t>
      </w:r>
      <w:r w:rsidR="001A35A9">
        <w:t>W</w:t>
      </w:r>
      <w:r>
        <w:t xml:space="preserve">ar is one of the most debated topics </w:t>
      </w:r>
      <w:r w:rsidR="00CC3FDB">
        <w:t xml:space="preserve">of the United States, as it was so incredibly vague. It wasn’t an actual war with soldiers on the ground, but more of an ideological conflict, so there is no precise date that it started. During the cold war, in the 1950s, many scholars took a traditional view, that the Cold war was just a way that Americans responded to the </w:t>
      </w:r>
      <w:r w:rsidR="00A108F8">
        <w:t xml:space="preserve">threat to the free market way of life. America’s </w:t>
      </w:r>
      <w:r w:rsidR="00A108F8" w:rsidRPr="00A108F8">
        <w:rPr>
          <w:u w:val="single"/>
        </w:rPr>
        <w:t>Restoration of Japan</w:t>
      </w:r>
      <w:r w:rsidR="00A108F8">
        <w:t xml:space="preserve"> might be an example of this way of the Cold War. It created capitalism that would greatly benefit America at the border of Russia, pushing back against Communism. These traditionalists, led by William Williams, believed that all that was at stake was American trade in international markets. They believed that Russian aggression had little to do in this, and that American Capitalist expansion was the cause. This might’ve been a case in the </w:t>
      </w:r>
      <w:r w:rsidR="00A108F8" w:rsidRPr="00A108F8">
        <w:rPr>
          <w:u w:val="single"/>
        </w:rPr>
        <w:t>Korean War</w:t>
      </w:r>
      <w:r w:rsidR="00A108F8">
        <w:t xml:space="preserve">, where Americans and United Nations forces intervened in order to stop the spread of Communism, despite the lack of Russian aggression in the area. After this </w:t>
      </w:r>
      <w:r w:rsidR="001A35A9">
        <w:t xml:space="preserve">stage, revisionists popularized the beliefs that the failure of postwar diplomacy was the main cause of the Cold War, as </w:t>
      </w:r>
      <w:r w:rsidR="001A35A9" w:rsidRPr="001A35A9">
        <w:rPr>
          <w:u w:val="single"/>
        </w:rPr>
        <w:t>Truman and his “Get Tough” policy</w:t>
      </w:r>
      <w:r w:rsidR="001A35A9">
        <w:t xml:space="preserve"> threatened the Soviet Union, forcing its actions into a Cold War. Some revisionists came to the conclusion that no side was to blame, and that the American public forced the government’s hand, as did Stalin’s dictatorship. More recently, after the fall of the Soviet Union, ideas that animosity between the world’s two greatest powers was inevitable had emerged, which was reasonable, given past hostilities between great powers. However, bold actions such as the </w:t>
      </w:r>
      <w:r w:rsidR="001A35A9" w:rsidRPr="001A35A9">
        <w:rPr>
          <w:u w:val="single"/>
        </w:rPr>
        <w:t>Truman Doctrine</w:t>
      </w:r>
      <w:r w:rsidR="001A35A9">
        <w:t xml:space="preserve"> required a more ideological differences between the powers, rather than the nationalistic hatred of past, and blocking expansion of an ideology is much newer than past rivalries.</w:t>
      </w:r>
    </w:p>
    <w:p w14:paraId="4CDE40DF" w14:textId="56981E26" w:rsidR="001A35A9" w:rsidRDefault="005D6582" w:rsidP="00926E98">
      <w:pPr>
        <w:pStyle w:val="NoSpacing"/>
      </w:pPr>
      <w:r w:rsidRPr="00426F08">
        <w:lastRenderedPageBreak/>
        <mc:AlternateContent>
          <mc:Choice Requires="wps">
            <w:drawing>
              <wp:anchor distT="45720" distB="45720" distL="114300" distR="114300" simplePos="0" relativeHeight="251665408" behindDoc="0" locked="0" layoutInCell="1" allowOverlap="1" wp14:anchorId="4224DB1E" wp14:editId="1DEA9ACD">
                <wp:simplePos x="0" y="0"/>
                <wp:positionH relativeFrom="column">
                  <wp:posOffset>-704850</wp:posOffset>
                </wp:positionH>
                <wp:positionV relativeFrom="paragraph">
                  <wp:posOffset>0</wp:posOffset>
                </wp:positionV>
                <wp:extent cx="450850" cy="8029575"/>
                <wp:effectExtent l="0" t="0" r="25400" b="2857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8029575"/>
                        </a:xfrm>
                        <a:prstGeom prst="rect">
                          <a:avLst/>
                        </a:prstGeom>
                        <a:solidFill>
                          <a:srgbClr val="FFFFFF"/>
                        </a:solidFill>
                        <a:ln w="9525">
                          <a:solidFill>
                            <a:srgbClr val="000000"/>
                          </a:solidFill>
                          <a:miter lim="800000"/>
                          <a:headEnd/>
                          <a:tailEnd/>
                        </a:ln>
                      </wps:spPr>
                      <wps:txbx>
                        <w:txbxContent>
                          <w:p w14:paraId="42C49F09" w14:textId="6677DB8B" w:rsidR="005D6582" w:rsidRDefault="005D6582" w:rsidP="005D6582">
                            <w:pPr>
                              <w:ind w:firstLine="0"/>
                            </w:pPr>
                          </w:p>
                          <w:p w14:paraId="1F2E4CC6" w14:textId="4F4A280D" w:rsidR="00A05DB6" w:rsidRDefault="00A05DB6" w:rsidP="005D6582">
                            <w:pPr>
                              <w:ind w:firstLine="0"/>
                            </w:pPr>
                            <w:r>
                              <w:t>13</w:t>
                            </w:r>
                          </w:p>
                          <w:p w14:paraId="6AEF49EB" w14:textId="0545E5B3" w:rsidR="00A05DB6" w:rsidRDefault="00A05DB6" w:rsidP="005D6582">
                            <w:pPr>
                              <w:ind w:firstLine="0"/>
                            </w:pPr>
                            <w:r>
                              <w:t>28</w:t>
                            </w:r>
                          </w:p>
                          <w:p w14:paraId="6589B1BB" w14:textId="36997982" w:rsidR="00A05DB6" w:rsidRDefault="00A05DB6" w:rsidP="005D6582">
                            <w:pPr>
                              <w:ind w:firstLine="0"/>
                            </w:pPr>
                            <w:r>
                              <w:t>41</w:t>
                            </w:r>
                          </w:p>
                          <w:p w14:paraId="38D73EAD" w14:textId="06F2571E" w:rsidR="00A05DB6" w:rsidRDefault="00A05DB6" w:rsidP="005D6582">
                            <w:pPr>
                              <w:ind w:firstLine="0"/>
                            </w:pPr>
                            <w:r>
                              <w:t>54</w:t>
                            </w:r>
                          </w:p>
                          <w:p w14:paraId="1A04BD7E" w14:textId="23A5D37E" w:rsidR="00A05DB6" w:rsidRDefault="00A05DB6" w:rsidP="005D6582">
                            <w:pPr>
                              <w:ind w:firstLine="0"/>
                            </w:pPr>
                            <w:r>
                              <w:t>65</w:t>
                            </w:r>
                          </w:p>
                          <w:p w14:paraId="2BAF3FD9" w14:textId="5EBA72A8" w:rsidR="00A05DB6" w:rsidRDefault="00A05DB6" w:rsidP="005D6582">
                            <w:pPr>
                              <w:ind w:firstLine="0"/>
                            </w:pPr>
                            <w:r>
                              <w:t>80</w:t>
                            </w:r>
                          </w:p>
                          <w:p w14:paraId="31CD8088" w14:textId="7C792255" w:rsidR="00A05DB6" w:rsidRDefault="00A05DB6" w:rsidP="005D6582">
                            <w:pPr>
                              <w:ind w:firstLine="0"/>
                            </w:pPr>
                            <w:r>
                              <w:t>92</w:t>
                            </w:r>
                          </w:p>
                          <w:p w14:paraId="4E2701E0" w14:textId="39D9846B" w:rsidR="00A05DB6" w:rsidRDefault="00A05DB6" w:rsidP="005D6582">
                            <w:pPr>
                              <w:ind w:firstLine="0"/>
                            </w:pPr>
                            <w:r>
                              <w:t>107</w:t>
                            </w:r>
                          </w:p>
                          <w:p w14:paraId="68B9C8EC" w14:textId="63950763" w:rsidR="00A05DB6" w:rsidRDefault="00A05DB6" w:rsidP="005D6582">
                            <w:pPr>
                              <w:ind w:firstLine="0"/>
                            </w:pPr>
                            <w:r>
                              <w:t>124</w:t>
                            </w:r>
                          </w:p>
                          <w:p w14:paraId="67494CB6" w14:textId="2AAF5B12" w:rsidR="00A05DB6" w:rsidRDefault="00A05DB6" w:rsidP="005D6582">
                            <w:pPr>
                              <w:ind w:firstLine="0"/>
                            </w:pPr>
                            <w:r>
                              <w:t>139</w:t>
                            </w:r>
                          </w:p>
                          <w:p w14:paraId="24459CA7" w14:textId="63FA7D29" w:rsidR="00A05DB6" w:rsidRDefault="00A05DB6" w:rsidP="005D6582">
                            <w:pPr>
                              <w:ind w:firstLine="0"/>
                            </w:pPr>
                            <w:r>
                              <w:t>154</w:t>
                            </w:r>
                          </w:p>
                          <w:p w14:paraId="1BA07B38" w14:textId="68E33EFD" w:rsidR="00A05DB6" w:rsidRDefault="00A05DB6" w:rsidP="005D6582">
                            <w:pPr>
                              <w:ind w:firstLine="0"/>
                            </w:pPr>
                            <w:r>
                              <w:t>166</w:t>
                            </w:r>
                          </w:p>
                          <w:p w14:paraId="70F46B9D" w14:textId="49FCBAE3" w:rsidR="00A05DB6" w:rsidRDefault="00A05DB6" w:rsidP="005D6582">
                            <w:pPr>
                              <w:ind w:firstLine="0"/>
                            </w:pPr>
                            <w:r>
                              <w:t>182</w:t>
                            </w:r>
                          </w:p>
                          <w:p w14:paraId="7F9A67C2" w14:textId="649BD139" w:rsidR="00A05DB6" w:rsidRDefault="00A05DB6" w:rsidP="005D6582">
                            <w:pPr>
                              <w:ind w:firstLine="0"/>
                            </w:pPr>
                            <w:r>
                              <w:t>196</w:t>
                            </w:r>
                          </w:p>
                          <w:p w14:paraId="48B6718A" w14:textId="7DC3708D" w:rsidR="00A05DB6" w:rsidRDefault="00A05DB6" w:rsidP="005D6582">
                            <w:pPr>
                              <w:ind w:firstLine="0"/>
                            </w:pPr>
                            <w:r>
                              <w:t>213</w:t>
                            </w:r>
                          </w:p>
                          <w:p w14:paraId="4DC1DCD0" w14:textId="25BF53FA" w:rsidR="00A05DB6" w:rsidRDefault="00A05DB6" w:rsidP="005D6582">
                            <w:pPr>
                              <w:ind w:firstLine="0"/>
                            </w:pPr>
                            <w:r>
                              <w:t>229</w:t>
                            </w:r>
                          </w:p>
                          <w:p w14:paraId="38057410" w14:textId="587E007C" w:rsidR="00A05DB6" w:rsidRDefault="00A05DB6" w:rsidP="005D6582">
                            <w:pPr>
                              <w:ind w:firstLine="0"/>
                            </w:pPr>
                            <w:r>
                              <w:t>246</w:t>
                            </w:r>
                          </w:p>
                          <w:p w14:paraId="74E578B3" w14:textId="02817805" w:rsidR="00A05DB6" w:rsidRDefault="00A05DB6" w:rsidP="005D6582">
                            <w:pPr>
                              <w:ind w:firstLine="0"/>
                            </w:pPr>
                            <w:r>
                              <w:t>259</w:t>
                            </w:r>
                          </w:p>
                          <w:p w14:paraId="3BE612DC" w14:textId="0874A8A2" w:rsidR="00A05DB6" w:rsidRDefault="00A05DB6" w:rsidP="005D6582">
                            <w:pPr>
                              <w:ind w:firstLine="0"/>
                            </w:pPr>
                            <w:r>
                              <w:t>274</w:t>
                            </w:r>
                          </w:p>
                          <w:p w14:paraId="7E76113C" w14:textId="4369D599" w:rsidR="00A05DB6" w:rsidRDefault="00A05DB6" w:rsidP="005D6582">
                            <w:pPr>
                              <w:ind w:firstLine="0"/>
                            </w:pPr>
                            <w:r>
                              <w:t>290</w:t>
                            </w:r>
                          </w:p>
                          <w:p w14:paraId="4E341F6E" w14:textId="3D47CE97" w:rsidR="00A05DB6" w:rsidRDefault="00A05DB6" w:rsidP="005D6582">
                            <w:pPr>
                              <w:ind w:firstLine="0"/>
                            </w:pPr>
                            <w:r>
                              <w:t>308</w:t>
                            </w:r>
                          </w:p>
                          <w:p w14:paraId="06CD544B" w14:textId="583FE8CF" w:rsidR="00A05DB6" w:rsidRDefault="00A05DB6" w:rsidP="005D6582">
                            <w:pPr>
                              <w:ind w:firstLine="0"/>
                            </w:pPr>
                            <w:r>
                              <w:t>309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4DB1E" id="Text Box 6" o:spid="_x0000_s1029" type="#_x0000_t202" style="position:absolute;margin-left:-55.5pt;margin-top:0;width:35.5pt;height:632.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">
                <v:textbox>
                  <w:txbxContent>
                    <w:p w14:paraId="42C49F09" w14:textId="6677DB8B" w:rsidR="005D6582" w:rsidRDefault="005D6582" w:rsidP="005D6582">
                      <w:pPr>
                        <w:ind w:firstLine="0"/>
                      </w:pPr>
                    </w:p>
                    <w:p w14:paraId="1F2E4CC6" w14:textId="4F4A280D" w:rsidR="00A05DB6" w:rsidRDefault="00A05DB6" w:rsidP="005D6582">
                      <w:pPr>
                        <w:ind w:firstLine="0"/>
                      </w:pPr>
                      <w:r>
                        <w:t>13</w:t>
                      </w:r>
                    </w:p>
                    <w:p w14:paraId="6AEF49EB" w14:textId="0545E5B3" w:rsidR="00A05DB6" w:rsidRDefault="00A05DB6" w:rsidP="005D6582">
                      <w:pPr>
                        <w:ind w:firstLine="0"/>
                      </w:pPr>
                      <w:r>
                        <w:t>28</w:t>
                      </w:r>
                    </w:p>
                    <w:p w14:paraId="6589B1BB" w14:textId="36997982" w:rsidR="00A05DB6" w:rsidRDefault="00A05DB6" w:rsidP="005D6582">
                      <w:pPr>
                        <w:ind w:firstLine="0"/>
                      </w:pPr>
                      <w:r>
                        <w:t>41</w:t>
                      </w:r>
                    </w:p>
                    <w:p w14:paraId="38D73EAD" w14:textId="06F2571E" w:rsidR="00A05DB6" w:rsidRDefault="00A05DB6" w:rsidP="005D6582">
                      <w:pPr>
                        <w:ind w:firstLine="0"/>
                      </w:pPr>
                      <w:r>
                        <w:t>54</w:t>
                      </w:r>
                    </w:p>
                    <w:p w14:paraId="1A04BD7E" w14:textId="23A5D37E" w:rsidR="00A05DB6" w:rsidRDefault="00A05DB6" w:rsidP="005D6582">
                      <w:pPr>
                        <w:ind w:firstLine="0"/>
                      </w:pPr>
                      <w:r>
                        <w:t>65</w:t>
                      </w:r>
                    </w:p>
                    <w:p w14:paraId="2BAF3FD9" w14:textId="5EBA72A8" w:rsidR="00A05DB6" w:rsidRDefault="00A05DB6" w:rsidP="005D6582">
                      <w:pPr>
                        <w:ind w:firstLine="0"/>
                      </w:pPr>
                      <w:r>
                        <w:t>80</w:t>
                      </w:r>
                    </w:p>
                    <w:p w14:paraId="31CD8088" w14:textId="7C792255" w:rsidR="00A05DB6" w:rsidRDefault="00A05DB6" w:rsidP="005D6582">
                      <w:pPr>
                        <w:ind w:firstLine="0"/>
                      </w:pPr>
                      <w:r>
                        <w:t>92</w:t>
                      </w:r>
                    </w:p>
                    <w:p w14:paraId="4E2701E0" w14:textId="39D9846B" w:rsidR="00A05DB6" w:rsidRDefault="00A05DB6" w:rsidP="005D6582">
                      <w:pPr>
                        <w:ind w:firstLine="0"/>
                      </w:pPr>
                      <w:r>
                        <w:t>107</w:t>
                      </w:r>
                    </w:p>
                    <w:p w14:paraId="68B9C8EC" w14:textId="63950763" w:rsidR="00A05DB6" w:rsidRDefault="00A05DB6" w:rsidP="005D6582">
                      <w:pPr>
                        <w:ind w:firstLine="0"/>
                      </w:pPr>
                      <w:r>
                        <w:t>124</w:t>
                      </w:r>
                    </w:p>
                    <w:p w14:paraId="67494CB6" w14:textId="2AAF5B12" w:rsidR="00A05DB6" w:rsidRDefault="00A05DB6" w:rsidP="005D6582">
                      <w:pPr>
                        <w:ind w:firstLine="0"/>
                      </w:pPr>
                      <w:r>
                        <w:t>139</w:t>
                      </w:r>
                    </w:p>
                    <w:p w14:paraId="24459CA7" w14:textId="63FA7D29" w:rsidR="00A05DB6" w:rsidRDefault="00A05DB6" w:rsidP="005D6582">
                      <w:pPr>
                        <w:ind w:firstLine="0"/>
                      </w:pPr>
                      <w:r>
                        <w:t>154</w:t>
                      </w:r>
                    </w:p>
                    <w:p w14:paraId="1BA07B38" w14:textId="68E33EFD" w:rsidR="00A05DB6" w:rsidRDefault="00A05DB6" w:rsidP="005D6582">
                      <w:pPr>
                        <w:ind w:firstLine="0"/>
                      </w:pPr>
                      <w:r>
                        <w:t>166</w:t>
                      </w:r>
                    </w:p>
                    <w:p w14:paraId="70F46B9D" w14:textId="49FCBAE3" w:rsidR="00A05DB6" w:rsidRDefault="00A05DB6" w:rsidP="005D6582">
                      <w:pPr>
                        <w:ind w:firstLine="0"/>
                      </w:pPr>
                      <w:r>
                        <w:t>182</w:t>
                      </w:r>
                    </w:p>
                    <w:p w14:paraId="7F9A67C2" w14:textId="649BD139" w:rsidR="00A05DB6" w:rsidRDefault="00A05DB6" w:rsidP="005D6582">
                      <w:pPr>
                        <w:ind w:firstLine="0"/>
                      </w:pPr>
                      <w:r>
                        <w:t>196</w:t>
                      </w:r>
                    </w:p>
                    <w:p w14:paraId="48B6718A" w14:textId="7DC3708D" w:rsidR="00A05DB6" w:rsidRDefault="00A05DB6" w:rsidP="005D6582">
                      <w:pPr>
                        <w:ind w:firstLine="0"/>
                      </w:pPr>
                      <w:r>
                        <w:t>213</w:t>
                      </w:r>
                    </w:p>
                    <w:p w14:paraId="4DC1DCD0" w14:textId="25BF53FA" w:rsidR="00A05DB6" w:rsidRDefault="00A05DB6" w:rsidP="005D6582">
                      <w:pPr>
                        <w:ind w:firstLine="0"/>
                      </w:pPr>
                      <w:r>
                        <w:t>229</w:t>
                      </w:r>
                    </w:p>
                    <w:p w14:paraId="38057410" w14:textId="587E007C" w:rsidR="00A05DB6" w:rsidRDefault="00A05DB6" w:rsidP="005D6582">
                      <w:pPr>
                        <w:ind w:firstLine="0"/>
                      </w:pPr>
                      <w:r>
                        <w:t>246</w:t>
                      </w:r>
                    </w:p>
                    <w:p w14:paraId="74E578B3" w14:textId="02817805" w:rsidR="00A05DB6" w:rsidRDefault="00A05DB6" w:rsidP="005D6582">
                      <w:pPr>
                        <w:ind w:firstLine="0"/>
                      </w:pPr>
                      <w:r>
                        <w:t>259</w:t>
                      </w:r>
                    </w:p>
                    <w:p w14:paraId="3BE612DC" w14:textId="0874A8A2" w:rsidR="00A05DB6" w:rsidRDefault="00A05DB6" w:rsidP="005D6582">
                      <w:pPr>
                        <w:ind w:firstLine="0"/>
                      </w:pPr>
                      <w:r>
                        <w:t>274</w:t>
                      </w:r>
                    </w:p>
                    <w:p w14:paraId="7E76113C" w14:textId="4369D599" w:rsidR="00A05DB6" w:rsidRDefault="00A05DB6" w:rsidP="005D6582">
                      <w:pPr>
                        <w:ind w:firstLine="0"/>
                      </w:pPr>
                      <w:r>
                        <w:t>290</w:t>
                      </w:r>
                    </w:p>
                    <w:p w14:paraId="4E341F6E" w14:textId="3D47CE97" w:rsidR="00A05DB6" w:rsidRDefault="00A05DB6" w:rsidP="005D6582">
                      <w:pPr>
                        <w:ind w:firstLine="0"/>
                      </w:pPr>
                      <w:r>
                        <w:t>308</w:t>
                      </w:r>
                    </w:p>
                    <w:p w14:paraId="06CD544B" w14:textId="583FE8CF" w:rsidR="00A05DB6" w:rsidRDefault="00A05DB6" w:rsidP="005D6582">
                      <w:pPr>
                        <w:ind w:firstLine="0"/>
                      </w:pPr>
                      <w:r>
                        <w:t>309</w:t>
                      </w:r>
                    </w:p>
                  </w:txbxContent>
                </v:textbox>
                <w10:wrap type="square"/>
              </v:shape>
            </w:pict>
          </mc:Fallback>
        </mc:AlternateContent>
      </w:r>
      <w:r w:rsidR="00926E98">
        <w:tab/>
        <w:t>1.</w:t>
      </w:r>
    </w:p>
    <w:p w14:paraId="5F1D1CDB" w14:textId="60D7EC7B" w:rsidR="00926E98" w:rsidRPr="00D1253A" w:rsidRDefault="00926E98" w:rsidP="00926E98">
      <w:pPr>
        <w:pStyle w:val="NoSpacing"/>
      </w:pPr>
      <w:r>
        <w:t xml:space="preserve">McCarthyism was the postwar period in American history, as an anti-communist fervor swept the nation, destroying the lives of many and pushing some into political stardom. The causes behind </w:t>
      </w:r>
      <w:r w:rsidRPr="00926E98">
        <w:rPr>
          <w:u w:val="single"/>
        </w:rPr>
        <w:t>McCarthyism</w:t>
      </w:r>
      <w:r>
        <w:t xml:space="preserve"> are widely debated, especially viewed through the lens of the anti-communist fever. Some argue that this fear was justified, and that the anti-Communism was necessary to stop Soviet espionage and interference. The House Un-American Activities Committee was created in order to investigate such espionage and disloyalty to the country</w:t>
      </w:r>
      <w:r w:rsidR="00F041B4">
        <w:t xml:space="preserve">, but they ended up finding Hollywood executives guilty, and investigated and convicted respected State Department diplomat </w:t>
      </w:r>
      <w:r w:rsidR="00F041B4" w:rsidRPr="00F041B4">
        <w:rPr>
          <w:u w:val="single"/>
        </w:rPr>
        <w:t>Alger Hiss</w:t>
      </w:r>
      <w:r w:rsidR="00F041B4">
        <w:t xml:space="preserve">, one of the first casualties of the </w:t>
      </w:r>
      <w:r w:rsidR="00F041B4" w:rsidRPr="00F041B4">
        <w:rPr>
          <w:u w:val="single"/>
        </w:rPr>
        <w:t>Red Scare</w:t>
      </w:r>
      <w:r w:rsidR="00F041B4">
        <w:t xml:space="preserve">. Other arguments say that there was no reason for such hysteria, and that the fear of communism was rooted into American society and became a paranoia during the time. After the decline of McCarthyism believed that the red scare was partisan battling done to the breaking point, as Republicans investigated Democrats and vice versa. The investigation of Alger Hiss was definitely a case of this, as Republicans recently gained control of Congress and were eager to convict a high-ranking Democrat of such high crimes, cementing their power in congress. Others say that the red scare was orchestrated by the liberals to prove that they weren’t a Communist Party in the United States. This seemed backed up by the </w:t>
      </w:r>
      <w:r w:rsidR="00F041B4" w:rsidRPr="005D6582">
        <w:rPr>
          <w:u w:val="single"/>
        </w:rPr>
        <w:t>McCarran Internal Security Act</w:t>
      </w:r>
      <w:r w:rsidR="00F041B4">
        <w:t xml:space="preserve">, which had the support of a supermajority in Congress, and </w:t>
      </w:r>
      <w:r w:rsidR="005D6582">
        <w:t>was created with the support of both parties. The republicans hoped to gain politically from becoming the anti-communist party, and the Democrats hoped to also paint themselves as harsh on Communism. All of these were reasons for some and many to act out the collective anti-Communist Hysteria during the Red Scare, and all of them provide enough incentive to do so, but the damage that occurred to some people is regrettable.</w:t>
      </w:r>
    </w:p>
    <w:sectPr w:rsidR="00926E98" w:rsidRPr="00D1253A" w:rsidSect="00F83F85">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63156" w14:textId="77777777" w:rsidR="00CB75D4" w:rsidRDefault="00CB75D4">
      <w:pPr>
        <w:spacing w:line="240" w:lineRule="auto"/>
      </w:pPr>
      <w:r>
        <w:separator/>
      </w:r>
    </w:p>
  </w:endnote>
  <w:endnote w:type="continuationSeparator" w:id="0">
    <w:p w14:paraId="26942902" w14:textId="77777777" w:rsidR="00CB75D4" w:rsidRDefault="00CB75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61358" w14:textId="77777777" w:rsidR="00CB75D4" w:rsidRDefault="00CB75D4">
      <w:pPr>
        <w:spacing w:line="240" w:lineRule="auto"/>
      </w:pPr>
      <w:r>
        <w:separator/>
      </w:r>
    </w:p>
  </w:footnote>
  <w:footnote w:type="continuationSeparator" w:id="0">
    <w:p w14:paraId="69A6D518" w14:textId="77777777" w:rsidR="00CB75D4" w:rsidRDefault="00CB75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9CAB8" w14:textId="1F77CC5F" w:rsidR="00080C97" w:rsidRDefault="00CB75D4">
    <w:pPr>
      <w:pStyle w:val="Header"/>
    </w:pPr>
    <w:sdt>
      <w:sdtPr>
        <w:alias w:val="Last Name:"/>
        <w:tag w:val="Last Name:"/>
        <w:id w:val="1658178901"/>
        <w:placeholder>
          <w:docPart w:val="28A21326DD97496FBEACC98B2F58CF25"/>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8B6C6" w14:textId="3E9382AA" w:rsidR="00080C97" w:rsidRDefault="00CB75D4">
    <w:pPr>
      <w:pStyle w:val="Header"/>
    </w:pPr>
    <w:sdt>
      <w:sdtPr>
        <w:alias w:val="Last Name:"/>
        <w:tag w:val="Last Name:"/>
        <w:id w:val="-348181431"/>
        <w:placeholder>
          <w:docPart w:val="1314D84C82B140C78706E65751371B93"/>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CB5BD0"/>
    <w:multiLevelType w:val="hybridMultilevel"/>
    <w:tmpl w:val="EF4845D4"/>
    <w:lvl w:ilvl="0" w:tplc="1B283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F0072C5"/>
    <w:multiLevelType w:val="hybridMultilevel"/>
    <w:tmpl w:val="E28C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A315837"/>
    <w:multiLevelType w:val="hybridMultilevel"/>
    <w:tmpl w:val="1840B6C2"/>
    <w:lvl w:ilvl="0" w:tplc="C1AA53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7FD7CEC"/>
    <w:multiLevelType w:val="hybridMultilevel"/>
    <w:tmpl w:val="8BD4EC74"/>
    <w:lvl w:ilvl="0" w:tplc="8528F9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B402D4E"/>
    <w:multiLevelType w:val="hybridMultilevel"/>
    <w:tmpl w:val="7C6E2C48"/>
    <w:lvl w:ilvl="0" w:tplc="98A8FFC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11459D"/>
    <w:multiLevelType w:val="hybridMultilevel"/>
    <w:tmpl w:val="9FDA17E8"/>
    <w:lvl w:ilvl="0" w:tplc="FD30D1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B1B5787"/>
    <w:multiLevelType w:val="multilevel"/>
    <w:tmpl w:val="4572ABF8"/>
    <w:numStyleLink w:val="MLAOutline"/>
  </w:abstractNum>
  <w:abstractNum w:abstractNumId="22"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E1B798F"/>
    <w:multiLevelType w:val="hybridMultilevel"/>
    <w:tmpl w:val="5002AE70"/>
    <w:lvl w:ilvl="0" w:tplc="6AD85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E9423C3"/>
    <w:multiLevelType w:val="hybridMultilevel"/>
    <w:tmpl w:val="A1F0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3A0270"/>
    <w:multiLevelType w:val="hybridMultilevel"/>
    <w:tmpl w:val="4BEAD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F152E7"/>
    <w:multiLevelType w:val="hybridMultilevel"/>
    <w:tmpl w:val="7CA8C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9A14ED"/>
    <w:multiLevelType w:val="hybridMultilevel"/>
    <w:tmpl w:val="E5104F32"/>
    <w:lvl w:ilvl="0" w:tplc="3E34B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7FB3506"/>
    <w:multiLevelType w:val="hybridMultilevel"/>
    <w:tmpl w:val="B288A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AE47F8"/>
    <w:multiLevelType w:val="hybridMultilevel"/>
    <w:tmpl w:val="4CA8607C"/>
    <w:lvl w:ilvl="0" w:tplc="43768578">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041170"/>
    <w:multiLevelType w:val="hybridMultilevel"/>
    <w:tmpl w:val="70B2E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0"/>
  </w:num>
  <w:num w:numId="13">
    <w:abstractNumId w:val="21"/>
  </w:num>
  <w:num w:numId="14">
    <w:abstractNumId w:val="18"/>
  </w:num>
  <w:num w:numId="15">
    <w:abstractNumId w:val="11"/>
  </w:num>
  <w:num w:numId="16">
    <w:abstractNumId w:val="15"/>
  </w:num>
  <w:num w:numId="17">
    <w:abstractNumId w:val="22"/>
  </w:num>
  <w:num w:numId="18">
    <w:abstractNumId w:val="27"/>
  </w:num>
  <w:num w:numId="19">
    <w:abstractNumId w:val="25"/>
  </w:num>
  <w:num w:numId="20">
    <w:abstractNumId w:val="12"/>
  </w:num>
  <w:num w:numId="21">
    <w:abstractNumId w:val="24"/>
  </w:num>
  <w:num w:numId="22">
    <w:abstractNumId w:val="28"/>
  </w:num>
  <w:num w:numId="23">
    <w:abstractNumId w:val="16"/>
  </w:num>
  <w:num w:numId="24">
    <w:abstractNumId w:val="29"/>
  </w:num>
  <w:num w:numId="25">
    <w:abstractNumId w:val="30"/>
  </w:num>
  <w:num w:numId="26">
    <w:abstractNumId w:val="17"/>
  </w:num>
  <w:num w:numId="27">
    <w:abstractNumId w:val="10"/>
  </w:num>
  <w:num w:numId="28">
    <w:abstractNumId w:val="26"/>
  </w:num>
  <w:num w:numId="29">
    <w:abstractNumId w:val="23"/>
  </w:num>
  <w:num w:numId="30">
    <w:abstractNumId w:val="19"/>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85"/>
    <w:rsid w:val="00001B38"/>
    <w:rsid w:val="00003791"/>
    <w:rsid w:val="000044E8"/>
    <w:rsid w:val="00016840"/>
    <w:rsid w:val="000513F3"/>
    <w:rsid w:val="00057C4A"/>
    <w:rsid w:val="00071455"/>
    <w:rsid w:val="00080C97"/>
    <w:rsid w:val="000B6440"/>
    <w:rsid w:val="000C5923"/>
    <w:rsid w:val="000F7591"/>
    <w:rsid w:val="00114A90"/>
    <w:rsid w:val="00121033"/>
    <w:rsid w:val="001254D6"/>
    <w:rsid w:val="00175CDE"/>
    <w:rsid w:val="001847C4"/>
    <w:rsid w:val="001848A7"/>
    <w:rsid w:val="001A35A9"/>
    <w:rsid w:val="001D7C58"/>
    <w:rsid w:val="001E4FA2"/>
    <w:rsid w:val="001F162B"/>
    <w:rsid w:val="001F65D0"/>
    <w:rsid w:val="002002C1"/>
    <w:rsid w:val="00200555"/>
    <w:rsid w:val="002224DF"/>
    <w:rsid w:val="00222C4D"/>
    <w:rsid w:val="0023561C"/>
    <w:rsid w:val="002923A0"/>
    <w:rsid w:val="00294BE4"/>
    <w:rsid w:val="00297776"/>
    <w:rsid w:val="00312C5E"/>
    <w:rsid w:val="003178DF"/>
    <w:rsid w:val="00325CCF"/>
    <w:rsid w:val="00331A49"/>
    <w:rsid w:val="00342D62"/>
    <w:rsid w:val="0034418F"/>
    <w:rsid w:val="0034643D"/>
    <w:rsid w:val="0035552C"/>
    <w:rsid w:val="003620A7"/>
    <w:rsid w:val="00363DF0"/>
    <w:rsid w:val="00371C5B"/>
    <w:rsid w:val="0037755A"/>
    <w:rsid w:val="0039114F"/>
    <w:rsid w:val="00395E54"/>
    <w:rsid w:val="003A762E"/>
    <w:rsid w:val="003D1FAF"/>
    <w:rsid w:val="003E748F"/>
    <w:rsid w:val="00417C38"/>
    <w:rsid w:val="00426F08"/>
    <w:rsid w:val="0042722B"/>
    <w:rsid w:val="004302CF"/>
    <w:rsid w:val="00434804"/>
    <w:rsid w:val="00460362"/>
    <w:rsid w:val="004646DB"/>
    <w:rsid w:val="00465FDB"/>
    <w:rsid w:val="004A2534"/>
    <w:rsid w:val="004A5660"/>
    <w:rsid w:val="004C2A8C"/>
    <w:rsid w:val="004C33D3"/>
    <w:rsid w:val="004D043F"/>
    <w:rsid w:val="004D0659"/>
    <w:rsid w:val="004F0D62"/>
    <w:rsid w:val="004F359C"/>
    <w:rsid w:val="004F3AF1"/>
    <w:rsid w:val="004F474D"/>
    <w:rsid w:val="00527743"/>
    <w:rsid w:val="00530C35"/>
    <w:rsid w:val="00535577"/>
    <w:rsid w:val="005551D8"/>
    <w:rsid w:val="005877F2"/>
    <w:rsid w:val="005D159B"/>
    <w:rsid w:val="005D1B41"/>
    <w:rsid w:val="005D47C1"/>
    <w:rsid w:val="005D55A0"/>
    <w:rsid w:val="005D6582"/>
    <w:rsid w:val="005D6C9F"/>
    <w:rsid w:val="005E2CD1"/>
    <w:rsid w:val="005F67A3"/>
    <w:rsid w:val="00600ECA"/>
    <w:rsid w:val="006035C0"/>
    <w:rsid w:val="00610CE9"/>
    <w:rsid w:val="00636E58"/>
    <w:rsid w:val="00637BB7"/>
    <w:rsid w:val="006436A7"/>
    <w:rsid w:val="00655B26"/>
    <w:rsid w:val="00663716"/>
    <w:rsid w:val="00680CC4"/>
    <w:rsid w:val="00692D7B"/>
    <w:rsid w:val="006A64A8"/>
    <w:rsid w:val="006A7549"/>
    <w:rsid w:val="006C4BC9"/>
    <w:rsid w:val="006D55A7"/>
    <w:rsid w:val="006D596E"/>
    <w:rsid w:val="006E0118"/>
    <w:rsid w:val="007054C8"/>
    <w:rsid w:val="007153C4"/>
    <w:rsid w:val="0072060B"/>
    <w:rsid w:val="0072391C"/>
    <w:rsid w:val="00724B98"/>
    <w:rsid w:val="0072773D"/>
    <w:rsid w:val="00793346"/>
    <w:rsid w:val="00794230"/>
    <w:rsid w:val="007A2239"/>
    <w:rsid w:val="007D4B2F"/>
    <w:rsid w:val="007F5428"/>
    <w:rsid w:val="00815C55"/>
    <w:rsid w:val="00831CB6"/>
    <w:rsid w:val="00832A36"/>
    <w:rsid w:val="008358E3"/>
    <w:rsid w:val="00840BE2"/>
    <w:rsid w:val="00841C8A"/>
    <w:rsid w:val="00842FB3"/>
    <w:rsid w:val="0084504E"/>
    <w:rsid w:val="008718E6"/>
    <w:rsid w:val="00891514"/>
    <w:rsid w:val="008A2219"/>
    <w:rsid w:val="008E164E"/>
    <w:rsid w:val="008E49E2"/>
    <w:rsid w:val="008F38AF"/>
    <w:rsid w:val="009062FB"/>
    <w:rsid w:val="0092501B"/>
    <w:rsid w:val="00926E98"/>
    <w:rsid w:val="009431D1"/>
    <w:rsid w:val="00951A95"/>
    <w:rsid w:val="00965112"/>
    <w:rsid w:val="00971853"/>
    <w:rsid w:val="00974576"/>
    <w:rsid w:val="009A080B"/>
    <w:rsid w:val="009A5981"/>
    <w:rsid w:val="009E08A9"/>
    <w:rsid w:val="009F1767"/>
    <w:rsid w:val="009F244A"/>
    <w:rsid w:val="00A015DD"/>
    <w:rsid w:val="00A05DB6"/>
    <w:rsid w:val="00A108F8"/>
    <w:rsid w:val="00A10C26"/>
    <w:rsid w:val="00A11606"/>
    <w:rsid w:val="00A24683"/>
    <w:rsid w:val="00A50790"/>
    <w:rsid w:val="00A54BB4"/>
    <w:rsid w:val="00A93A9F"/>
    <w:rsid w:val="00AA7C2B"/>
    <w:rsid w:val="00AB1E45"/>
    <w:rsid w:val="00AB6499"/>
    <w:rsid w:val="00B028A2"/>
    <w:rsid w:val="00B05705"/>
    <w:rsid w:val="00B11567"/>
    <w:rsid w:val="00B12CD1"/>
    <w:rsid w:val="00B26982"/>
    <w:rsid w:val="00B35493"/>
    <w:rsid w:val="00B35C00"/>
    <w:rsid w:val="00B37752"/>
    <w:rsid w:val="00B57560"/>
    <w:rsid w:val="00B604DE"/>
    <w:rsid w:val="00B65868"/>
    <w:rsid w:val="00B76183"/>
    <w:rsid w:val="00B82F8F"/>
    <w:rsid w:val="00B8480F"/>
    <w:rsid w:val="00B958FB"/>
    <w:rsid w:val="00BC11A6"/>
    <w:rsid w:val="00BC7332"/>
    <w:rsid w:val="00BD3A4E"/>
    <w:rsid w:val="00BE7E30"/>
    <w:rsid w:val="00BF1C2F"/>
    <w:rsid w:val="00C26420"/>
    <w:rsid w:val="00C40FD7"/>
    <w:rsid w:val="00C60DB9"/>
    <w:rsid w:val="00C91B3E"/>
    <w:rsid w:val="00C943E9"/>
    <w:rsid w:val="00CB75D4"/>
    <w:rsid w:val="00CC2088"/>
    <w:rsid w:val="00CC2681"/>
    <w:rsid w:val="00CC3FDB"/>
    <w:rsid w:val="00CC68F4"/>
    <w:rsid w:val="00CE5258"/>
    <w:rsid w:val="00D01CC2"/>
    <w:rsid w:val="00D1253A"/>
    <w:rsid w:val="00D17F5A"/>
    <w:rsid w:val="00D23D4F"/>
    <w:rsid w:val="00D51189"/>
    <w:rsid w:val="00D62EB3"/>
    <w:rsid w:val="00D63775"/>
    <w:rsid w:val="00D711CB"/>
    <w:rsid w:val="00D837F3"/>
    <w:rsid w:val="00D968A6"/>
    <w:rsid w:val="00DA4202"/>
    <w:rsid w:val="00DA7A52"/>
    <w:rsid w:val="00DB145E"/>
    <w:rsid w:val="00DB610A"/>
    <w:rsid w:val="00E01875"/>
    <w:rsid w:val="00E63214"/>
    <w:rsid w:val="00E64D36"/>
    <w:rsid w:val="00E80076"/>
    <w:rsid w:val="00E800A5"/>
    <w:rsid w:val="00E8207F"/>
    <w:rsid w:val="00E85BA8"/>
    <w:rsid w:val="00E93C7E"/>
    <w:rsid w:val="00EC2FE4"/>
    <w:rsid w:val="00EC5330"/>
    <w:rsid w:val="00ED18A6"/>
    <w:rsid w:val="00ED5C7C"/>
    <w:rsid w:val="00F041B4"/>
    <w:rsid w:val="00F129B9"/>
    <w:rsid w:val="00F21996"/>
    <w:rsid w:val="00F25CFC"/>
    <w:rsid w:val="00F317BE"/>
    <w:rsid w:val="00F351D9"/>
    <w:rsid w:val="00F37429"/>
    <w:rsid w:val="00F53122"/>
    <w:rsid w:val="00F66B44"/>
    <w:rsid w:val="00F70209"/>
    <w:rsid w:val="00F70D9E"/>
    <w:rsid w:val="00F83F85"/>
    <w:rsid w:val="00FE12DB"/>
    <w:rsid w:val="00FF2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8D989"/>
  <w15:chartTrackingRefBased/>
  <w15:docId w15:val="{462117C0-8ECB-4170-BD4F-8D39233D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58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Strong">
    <w:name w:val="Strong"/>
    <w:basedOn w:val="DefaultParagraphFont"/>
    <w:uiPriority w:val="22"/>
    <w:qFormat/>
    <w:rsid w:val="00F83F85"/>
    <w:rPr>
      <w:b/>
      <w:bCs/>
    </w:rPr>
  </w:style>
  <w:style w:type="paragraph" w:styleId="ListParagraph">
    <w:name w:val="List Paragraph"/>
    <w:basedOn w:val="Normal"/>
    <w:uiPriority w:val="34"/>
    <w:unhideWhenUsed/>
    <w:qFormat/>
    <w:rsid w:val="005D1B41"/>
    <w:pPr>
      <w:ind w:left="720"/>
      <w:contextualSpacing/>
    </w:pPr>
  </w:style>
  <w:style w:type="character" w:styleId="Hyperlink">
    <w:name w:val="Hyperlink"/>
    <w:basedOn w:val="DefaultParagraphFont"/>
    <w:uiPriority w:val="99"/>
    <w:semiHidden/>
    <w:unhideWhenUsed/>
    <w:rsid w:val="00D511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5930206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84445795">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65430169">
      <w:bodyDiv w:val="1"/>
      <w:marLeft w:val="0"/>
      <w:marRight w:val="0"/>
      <w:marTop w:val="0"/>
      <w:marBottom w:val="0"/>
      <w:divBdr>
        <w:top w:val="none" w:sz="0" w:space="0" w:color="auto"/>
        <w:left w:val="none" w:sz="0" w:space="0" w:color="auto"/>
        <w:bottom w:val="none" w:sz="0" w:space="0" w:color="auto"/>
        <w:right w:val="none" w:sz="0" w:space="0" w:color="auto"/>
      </w:divBdr>
    </w:div>
    <w:div w:id="1998219553">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14D84C82B140C78706E65751371B93"/>
        <w:category>
          <w:name w:val="General"/>
          <w:gallery w:val="placeholder"/>
        </w:category>
        <w:types>
          <w:type w:val="bbPlcHdr"/>
        </w:types>
        <w:behaviors>
          <w:behavior w:val="content"/>
        </w:behaviors>
        <w:guid w:val="{74A8C55C-6781-48E6-B0B8-30441E8FD1B4}"/>
      </w:docPartPr>
      <w:docPartBody>
        <w:p w:rsidR="002B1162" w:rsidRDefault="00703E49">
          <w:pPr>
            <w:pStyle w:val="1314D84C82B140C78706E65751371B93"/>
          </w:pPr>
          <w:r>
            <w:t>Table data</w:t>
          </w:r>
        </w:p>
      </w:docPartBody>
    </w:docPart>
    <w:docPart>
      <w:docPartPr>
        <w:name w:val="28A21326DD97496FBEACC98B2F58CF25"/>
        <w:category>
          <w:name w:val="General"/>
          <w:gallery w:val="placeholder"/>
        </w:category>
        <w:types>
          <w:type w:val="bbPlcHdr"/>
        </w:types>
        <w:behaviors>
          <w:behavior w:val="content"/>
        </w:behaviors>
        <w:guid w:val="{66974534-7BDB-4760-9DA2-462A820C4636}"/>
      </w:docPartPr>
      <w:docPartBody>
        <w:p w:rsidR="002B1162" w:rsidRDefault="00703E49">
          <w:pPr>
            <w:pStyle w:val="28A21326DD97496FBEACC98B2F58CF25"/>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E49"/>
    <w:rsid w:val="000800D1"/>
    <w:rsid w:val="0020532F"/>
    <w:rsid w:val="002B1162"/>
    <w:rsid w:val="004D2516"/>
    <w:rsid w:val="00703E49"/>
    <w:rsid w:val="0072423B"/>
    <w:rsid w:val="008E2C7E"/>
    <w:rsid w:val="00CE529D"/>
    <w:rsid w:val="00CF2D50"/>
    <w:rsid w:val="00D30118"/>
    <w:rsid w:val="00E42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1314D84C82B140C78706E65751371B93">
    <w:name w:val="1314D84C82B140C78706E65751371B93"/>
  </w:style>
  <w:style w:type="paragraph" w:customStyle="1" w:styleId="28A21326DD97496FBEACC98B2F58CF25">
    <w:name w:val="28A21326DD97496FBEACC98B2F58CF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Patel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4185</TotalTime>
  <Pages>4</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cp:lastModifiedBy>
  <cp:revision>24</cp:revision>
  <dcterms:created xsi:type="dcterms:W3CDTF">2020-11-06T23:34:00Z</dcterms:created>
  <dcterms:modified xsi:type="dcterms:W3CDTF">2021-03-13T07:41:00Z</dcterms:modified>
</cp:coreProperties>
</file>