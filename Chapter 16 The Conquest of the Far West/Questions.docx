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1E51EB8D" w:rsidR="00080C97" w:rsidRDefault="00F83F85" w:rsidP="00F83F85">
      <w:pPr>
        <w:pStyle w:val="NoSpacing"/>
        <w:jc w:val="right"/>
      </w:pPr>
      <w:r>
        <w:t>Aditya Patel</w:t>
      </w:r>
    </w:p>
    <w:p w14:paraId="315A2A4D" w14:textId="70EF0AAC" w:rsidR="00080C97" w:rsidRDefault="00F83F85" w:rsidP="00F83F85">
      <w:pPr>
        <w:pStyle w:val="NoSpacing"/>
        <w:jc w:val="right"/>
      </w:pPr>
      <w:r>
        <w:t>APUSH</w:t>
      </w:r>
    </w:p>
    <w:p w14:paraId="6B15AA15" w14:textId="7A6C0833" w:rsidR="00080C97" w:rsidRDefault="00F83F85" w:rsidP="00F83F85">
      <w:pPr>
        <w:pStyle w:val="NoSpacing"/>
        <w:jc w:val="right"/>
      </w:pPr>
      <w:r>
        <w:t>Period 4</w:t>
      </w:r>
    </w:p>
    <w:p w14:paraId="392AC6DD" w14:textId="43E53C15" w:rsidR="007D4B2F" w:rsidRDefault="00F83F85" w:rsidP="00F83F85">
      <w:pPr>
        <w:pStyle w:val="NoSpacing"/>
        <w:jc w:val="right"/>
      </w:pPr>
      <w:r>
        <w:t>11/</w:t>
      </w:r>
      <w:r w:rsidR="004A2534">
        <w:t>20</w:t>
      </w:r>
      <w:r>
        <w:t>/2020</w:t>
      </w:r>
    </w:p>
    <w:p w14:paraId="7B7F50CD" w14:textId="60D96209" w:rsidR="009A5981" w:rsidRPr="00E80076" w:rsidRDefault="00AB6499" w:rsidP="009A080B">
      <w:pPr>
        <w:ind w:firstLine="0"/>
        <w:jc w:val="center"/>
      </w:pPr>
      <w:r>
        <w:rPr>
          <w:noProof/>
        </w:rPr>
        <mc:AlternateContent>
          <mc:Choice Requires="wps">
            <w:drawing>
              <wp:anchor distT="45720" distB="45720" distL="114300" distR="114300" simplePos="0" relativeHeight="251659264" behindDoc="0" locked="0" layoutInCell="1" allowOverlap="1" wp14:anchorId="5FDEBA75" wp14:editId="263F30C8">
                <wp:simplePos x="0" y="0"/>
                <wp:positionH relativeFrom="column">
                  <wp:posOffset>-897255</wp:posOffset>
                </wp:positionH>
                <wp:positionV relativeFrom="paragraph">
                  <wp:posOffset>288290</wp:posOffset>
                </wp:positionV>
                <wp:extent cx="534035" cy="6426200"/>
                <wp:effectExtent l="0" t="0" r="1841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6426200"/>
                        </a:xfrm>
                        <a:prstGeom prst="rect">
                          <a:avLst/>
                        </a:prstGeom>
                        <a:solidFill>
                          <a:srgbClr val="FFFFFF"/>
                        </a:solidFill>
                        <a:ln w="9525">
                          <a:solidFill>
                            <a:srgbClr val="000000"/>
                          </a:solidFill>
                          <a:miter lim="800000"/>
                          <a:headEnd/>
                          <a:tailEnd/>
                        </a:ln>
                      </wps:spPr>
                      <wps:txbx>
                        <w:txbxContent>
                          <w:p w14:paraId="7C855F12" w14:textId="329CED74" w:rsidR="00AB6499" w:rsidRDefault="00AB6499" w:rsidP="00AB6499">
                            <w:pPr>
                              <w:ind w:firstLine="0"/>
                            </w:pPr>
                            <w:r>
                              <w:t>16</w:t>
                            </w:r>
                          </w:p>
                          <w:p w14:paraId="494E4A44" w14:textId="6E592F81" w:rsidR="00AB6499" w:rsidRDefault="00AB6499" w:rsidP="00AB6499">
                            <w:pPr>
                              <w:ind w:firstLine="0"/>
                            </w:pPr>
                            <w:r>
                              <w:t>30</w:t>
                            </w:r>
                          </w:p>
                          <w:p w14:paraId="6E805EEC" w14:textId="3DEA9CF5" w:rsidR="00AB6499" w:rsidRDefault="00AB6499" w:rsidP="00AB6499">
                            <w:pPr>
                              <w:ind w:firstLine="0"/>
                            </w:pPr>
                            <w:r>
                              <w:t>43</w:t>
                            </w:r>
                          </w:p>
                          <w:p w14:paraId="6C9432A6" w14:textId="4A1E4FFC" w:rsidR="00AB6499" w:rsidRDefault="00AB6499" w:rsidP="00AB6499">
                            <w:pPr>
                              <w:ind w:firstLine="0"/>
                            </w:pPr>
                            <w:r>
                              <w:t>57</w:t>
                            </w:r>
                          </w:p>
                          <w:p w14:paraId="07EF4CA5" w14:textId="35587B66" w:rsidR="00AB6499" w:rsidRDefault="00AB6499" w:rsidP="00AB6499">
                            <w:pPr>
                              <w:ind w:firstLine="0"/>
                            </w:pPr>
                            <w:r>
                              <w:t>71</w:t>
                            </w:r>
                          </w:p>
                          <w:p w14:paraId="1E82CB14" w14:textId="3254BA9F" w:rsidR="00AB6499" w:rsidRDefault="00AB6499" w:rsidP="00AB6499">
                            <w:pPr>
                              <w:ind w:firstLine="0"/>
                            </w:pPr>
                            <w:r>
                              <w:t>86</w:t>
                            </w:r>
                          </w:p>
                          <w:p w14:paraId="77883F13" w14:textId="7847B7BB" w:rsidR="00AB6499" w:rsidRDefault="00AB6499" w:rsidP="00AB6499">
                            <w:pPr>
                              <w:ind w:firstLine="0"/>
                            </w:pPr>
                            <w:r>
                              <w:t>101</w:t>
                            </w:r>
                          </w:p>
                          <w:p w14:paraId="72606A6E" w14:textId="596389C1" w:rsidR="00AB6499" w:rsidRDefault="00AB6499" w:rsidP="00AB6499">
                            <w:pPr>
                              <w:ind w:firstLine="0"/>
                            </w:pPr>
                            <w:r>
                              <w:t>114</w:t>
                            </w:r>
                          </w:p>
                          <w:p w14:paraId="5AA893CB" w14:textId="3A793171" w:rsidR="00AB6499" w:rsidRDefault="00AB6499" w:rsidP="00AB6499">
                            <w:pPr>
                              <w:ind w:firstLine="0"/>
                            </w:pPr>
                            <w:r>
                              <w:t>129</w:t>
                            </w:r>
                          </w:p>
                          <w:p w14:paraId="566A9FDB" w14:textId="0FB74DFE" w:rsidR="00AB6499" w:rsidRDefault="00AB6499" w:rsidP="00AB6499">
                            <w:pPr>
                              <w:ind w:firstLine="0"/>
                            </w:pPr>
                            <w:r>
                              <w:t>144</w:t>
                            </w:r>
                          </w:p>
                          <w:p w14:paraId="0637CB84" w14:textId="328C6324" w:rsidR="00AB6499" w:rsidRDefault="00AB6499" w:rsidP="00AB6499">
                            <w:pPr>
                              <w:ind w:firstLine="0"/>
                            </w:pPr>
                            <w:r>
                              <w:t>157</w:t>
                            </w:r>
                          </w:p>
                          <w:p w14:paraId="4EC42F53" w14:textId="53CBD815" w:rsidR="00AB6499" w:rsidRDefault="00AB6499" w:rsidP="00AB6499">
                            <w:pPr>
                              <w:ind w:firstLine="0"/>
                            </w:pPr>
                            <w:r>
                              <w:t>169</w:t>
                            </w:r>
                          </w:p>
                          <w:p w14:paraId="4E2D73DF" w14:textId="5BFF4736" w:rsidR="00AB6499" w:rsidRDefault="00AB6499" w:rsidP="00AB6499">
                            <w:pPr>
                              <w:ind w:firstLine="0"/>
                            </w:pPr>
                            <w:r>
                              <w:t>18</w:t>
                            </w:r>
                          </w:p>
                          <w:p w14:paraId="6B5BBDF4" w14:textId="2C9E55AF" w:rsidR="00AB6499" w:rsidRDefault="00AB6499" w:rsidP="00AB6499">
                            <w:pPr>
                              <w:ind w:firstLine="0"/>
                            </w:pPr>
                            <w:r>
                              <w:t>33</w:t>
                            </w:r>
                          </w:p>
                          <w:p w14:paraId="5149E461" w14:textId="5D24C647" w:rsidR="00AB6499" w:rsidRDefault="00AB6499" w:rsidP="00AB6499">
                            <w:pPr>
                              <w:ind w:firstLine="0"/>
                            </w:pPr>
                            <w:r>
                              <w:t>49</w:t>
                            </w:r>
                          </w:p>
                          <w:p w14:paraId="66D77645" w14:textId="2F68ABD4" w:rsidR="00AB6499" w:rsidRDefault="00AB6499" w:rsidP="00AB6499">
                            <w:pPr>
                              <w:ind w:firstLine="0"/>
                            </w:pPr>
                            <w:r>
                              <w:t>66</w:t>
                            </w:r>
                          </w:p>
                          <w:p w14:paraId="5D94C160" w14:textId="38EBC269" w:rsidR="00AB6499" w:rsidRDefault="00AB6499" w:rsidP="00AB6499">
                            <w:pPr>
                              <w:ind w:firstLine="0"/>
                            </w:pPr>
                            <w:r>
                              <w:t>83</w:t>
                            </w:r>
                          </w:p>
                          <w:p w14:paraId="478DF5D5" w14:textId="361B14C2" w:rsidR="00AB6499" w:rsidRDefault="00AB6499" w:rsidP="00AB6499">
                            <w:pPr>
                              <w:ind w:firstLine="0"/>
                            </w:pPr>
                            <w:r>
                              <w:t>96</w:t>
                            </w:r>
                          </w:p>
                          <w:p w14:paraId="47F823A7" w14:textId="27D62A78" w:rsidR="00AB6499" w:rsidRDefault="00AB6499" w:rsidP="00AB6499">
                            <w:pPr>
                              <w:ind w:firstLine="0"/>
                            </w:pPr>
                            <w:r>
                              <w:t>112</w:t>
                            </w:r>
                          </w:p>
                          <w:p w14:paraId="5E2800CE" w14:textId="5C1F0808" w:rsidR="00AB6499" w:rsidRDefault="00AB6499" w:rsidP="00AB6499">
                            <w:pPr>
                              <w:ind w:firstLine="0"/>
                            </w:pPr>
                            <w:r>
                              <w:t>127</w:t>
                            </w:r>
                          </w:p>
                          <w:p w14:paraId="2D83FCC4" w14:textId="0521FC31" w:rsidR="00AB6499" w:rsidRDefault="00AB6499" w:rsidP="00AB6499">
                            <w:pPr>
                              <w:ind w:firstLine="0"/>
                            </w:pPr>
                            <w:r>
                              <w:t>145</w:t>
                            </w:r>
                          </w:p>
                          <w:p w14:paraId="03D4A4B1" w14:textId="2097F7B7" w:rsidR="00AB6499" w:rsidRDefault="00AB6499" w:rsidP="00AB6499">
                            <w:pPr>
                              <w:ind w:firstLine="0"/>
                            </w:pPr>
                            <w:r>
                              <w:t>1643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EBA75" id="_x0000_t202" coordsize="21600,21600" o:spt="202" path="m,l,21600r21600,l21600,xe">
                <v:stroke joinstyle="miter"/>
                <v:path gradientshapeok="t" o:connecttype="rect"/>
              </v:shapetype>
              <v:shape id="Text Box 2" o:spid="_x0000_s1026" type="#_x0000_t202" style="position:absolute;left:0;text-align:left;margin-left:-70.65pt;margin-top:22.7pt;width:42.05pt;height:5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">
                <v:textbox>
                  <w:txbxContent>
                    <w:p w14:paraId="7C855F12" w14:textId="329CED74" w:rsidR="00AB6499" w:rsidRDefault="00AB6499" w:rsidP="00AB6499">
                      <w:pPr>
                        <w:ind w:firstLine="0"/>
                      </w:pPr>
                      <w:r>
                        <w:t>16</w:t>
                      </w:r>
                    </w:p>
                    <w:p w14:paraId="494E4A44" w14:textId="6E592F81" w:rsidR="00AB6499" w:rsidRDefault="00AB6499" w:rsidP="00AB6499">
                      <w:pPr>
                        <w:ind w:firstLine="0"/>
                      </w:pPr>
                      <w:r>
                        <w:t>30</w:t>
                      </w:r>
                    </w:p>
                    <w:p w14:paraId="6E805EEC" w14:textId="3DEA9CF5" w:rsidR="00AB6499" w:rsidRDefault="00AB6499" w:rsidP="00AB6499">
                      <w:pPr>
                        <w:ind w:firstLine="0"/>
                      </w:pPr>
                      <w:r>
                        <w:t>43</w:t>
                      </w:r>
                    </w:p>
                    <w:p w14:paraId="6C9432A6" w14:textId="4A1E4FFC" w:rsidR="00AB6499" w:rsidRDefault="00AB6499" w:rsidP="00AB6499">
                      <w:pPr>
                        <w:ind w:firstLine="0"/>
                      </w:pPr>
                      <w:r>
                        <w:t>57</w:t>
                      </w:r>
                    </w:p>
                    <w:p w14:paraId="07EF4CA5" w14:textId="35587B66" w:rsidR="00AB6499" w:rsidRDefault="00AB6499" w:rsidP="00AB6499">
                      <w:pPr>
                        <w:ind w:firstLine="0"/>
                      </w:pPr>
                      <w:r>
                        <w:t>71</w:t>
                      </w:r>
                    </w:p>
                    <w:p w14:paraId="1E82CB14" w14:textId="3254BA9F" w:rsidR="00AB6499" w:rsidRDefault="00AB6499" w:rsidP="00AB6499">
                      <w:pPr>
                        <w:ind w:firstLine="0"/>
                      </w:pPr>
                      <w:r>
                        <w:t>86</w:t>
                      </w:r>
                    </w:p>
                    <w:p w14:paraId="77883F13" w14:textId="7847B7BB" w:rsidR="00AB6499" w:rsidRDefault="00AB6499" w:rsidP="00AB6499">
                      <w:pPr>
                        <w:ind w:firstLine="0"/>
                      </w:pPr>
                      <w:r>
                        <w:t>101</w:t>
                      </w:r>
                    </w:p>
                    <w:p w14:paraId="72606A6E" w14:textId="596389C1" w:rsidR="00AB6499" w:rsidRDefault="00AB6499" w:rsidP="00AB6499">
                      <w:pPr>
                        <w:ind w:firstLine="0"/>
                      </w:pPr>
                      <w:r>
                        <w:t>114</w:t>
                      </w:r>
                    </w:p>
                    <w:p w14:paraId="5AA893CB" w14:textId="3A793171" w:rsidR="00AB6499" w:rsidRDefault="00AB6499" w:rsidP="00AB6499">
                      <w:pPr>
                        <w:ind w:firstLine="0"/>
                      </w:pPr>
                      <w:r>
                        <w:t>129</w:t>
                      </w:r>
                    </w:p>
                    <w:p w14:paraId="566A9FDB" w14:textId="0FB74DFE" w:rsidR="00AB6499" w:rsidRDefault="00AB6499" w:rsidP="00AB6499">
                      <w:pPr>
                        <w:ind w:firstLine="0"/>
                      </w:pPr>
                      <w:r>
                        <w:t>144</w:t>
                      </w:r>
                    </w:p>
                    <w:p w14:paraId="0637CB84" w14:textId="328C6324" w:rsidR="00AB6499" w:rsidRDefault="00AB6499" w:rsidP="00AB6499">
                      <w:pPr>
                        <w:ind w:firstLine="0"/>
                      </w:pPr>
                      <w:r>
                        <w:t>157</w:t>
                      </w:r>
                    </w:p>
                    <w:p w14:paraId="4EC42F53" w14:textId="53CBD815" w:rsidR="00AB6499" w:rsidRDefault="00AB6499" w:rsidP="00AB6499">
                      <w:pPr>
                        <w:ind w:firstLine="0"/>
                      </w:pPr>
                      <w:r>
                        <w:t>169</w:t>
                      </w:r>
                    </w:p>
                    <w:p w14:paraId="4E2D73DF" w14:textId="5BFF4736" w:rsidR="00AB6499" w:rsidRDefault="00AB6499" w:rsidP="00AB6499">
                      <w:pPr>
                        <w:ind w:firstLine="0"/>
                      </w:pPr>
                      <w:r>
                        <w:t>18</w:t>
                      </w:r>
                    </w:p>
                    <w:p w14:paraId="6B5BBDF4" w14:textId="2C9E55AF" w:rsidR="00AB6499" w:rsidRDefault="00AB6499" w:rsidP="00AB6499">
                      <w:pPr>
                        <w:ind w:firstLine="0"/>
                      </w:pPr>
                      <w:r>
                        <w:t>33</w:t>
                      </w:r>
                    </w:p>
                    <w:p w14:paraId="5149E461" w14:textId="5D24C647" w:rsidR="00AB6499" w:rsidRDefault="00AB6499" w:rsidP="00AB6499">
                      <w:pPr>
                        <w:ind w:firstLine="0"/>
                      </w:pPr>
                      <w:r>
                        <w:t>49</w:t>
                      </w:r>
                    </w:p>
                    <w:p w14:paraId="66D77645" w14:textId="2F68ABD4" w:rsidR="00AB6499" w:rsidRDefault="00AB6499" w:rsidP="00AB6499">
                      <w:pPr>
                        <w:ind w:firstLine="0"/>
                      </w:pPr>
                      <w:r>
                        <w:t>66</w:t>
                      </w:r>
                    </w:p>
                    <w:p w14:paraId="5D94C160" w14:textId="38EBC269" w:rsidR="00AB6499" w:rsidRDefault="00AB6499" w:rsidP="00AB6499">
                      <w:pPr>
                        <w:ind w:firstLine="0"/>
                      </w:pPr>
                      <w:r>
                        <w:t>83</w:t>
                      </w:r>
                    </w:p>
                    <w:p w14:paraId="478DF5D5" w14:textId="361B14C2" w:rsidR="00AB6499" w:rsidRDefault="00AB6499" w:rsidP="00AB6499">
                      <w:pPr>
                        <w:ind w:firstLine="0"/>
                      </w:pPr>
                      <w:r>
                        <w:t>96</w:t>
                      </w:r>
                    </w:p>
                    <w:p w14:paraId="47F823A7" w14:textId="27D62A78" w:rsidR="00AB6499" w:rsidRDefault="00AB6499" w:rsidP="00AB6499">
                      <w:pPr>
                        <w:ind w:firstLine="0"/>
                      </w:pPr>
                      <w:r>
                        <w:t>112</w:t>
                      </w:r>
                    </w:p>
                    <w:p w14:paraId="5E2800CE" w14:textId="5C1F0808" w:rsidR="00AB6499" w:rsidRDefault="00AB6499" w:rsidP="00AB6499">
                      <w:pPr>
                        <w:ind w:firstLine="0"/>
                      </w:pPr>
                      <w:r>
                        <w:t>127</w:t>
                      </w:r>
                    </w:p>
                    <w:p w14:paraId="2D83FCC4" w14:textId="0521FC31" w:rsidR="00AB6499" w:rsidRDefault="00AB6499" w:rsidP="00AB6499">
                      <w:pPr>
                        <w:ind w:firstLine="0"/>
                      </w:pPr>
                      <w:r>
                        <w:t>145</w:t>
                      </w:r>
                    </w:p>
                    <w:p w14:paraId="03D4A4B1" w14:textId="2097F7B7" w:rsidR="00AB6499" w:rsidRDefault="00AB6499" w:rsidP="00AB6499">
                      <w:pPr>
                        <w:ind w:firstLine="0"/>
                      </w:pPr>
                      <w:r>
                        <w:t>1643</w:t>
                      </w:r>
                    </w:p>
                  </w:txbxContent>
                </v:textbox>
                <w10:wrap type="square"/>
              </v:shape>
            </w:pict>
          </mc:Fallback>
        </mc:AlternateContent>
      </w:r>
      <w:r w:rsidR="009A080B" w:rsidRPr="009A080B">
        <w:t>CH 16 Focus Qs # 1,2, and Debating the Past Question #1</w:t>
      </w:r>
    </w:p>
    <w:p w14:paraId="352DB613" w14:textId="005747BE" w:rsidR="00EC5330" w:rsidRDefault="00951A95" w:rsidP="00D01CC2">
      <w:pPr>
        <w:pStyle w:val="ListParagraph"/>
        <w:numPr>
          <w:ilvl w:val="0"/>
          <w:numId w:val="20"/>
        </w:numPr>
        <w:ind w:left="0"/>
      </w:pPr>
      <w:r>
        <w:t xml:space="preserve">Prior to 1867, Congress had separate treaties with each </w:t>
      </w:r>
      <w:r w:rsidR="009F1767">
        <w:t>Native American tribe</w:t>
      </w:r>
      <w:r>
        <w:t xml:space="preserve">, giving each tribe </w:t>
      </w:r>
      <w:r w:rsidR="00ED5C7C">
        <w:t xml:space="preserve">land to govern as independent nations in </w:t>
      </w:r>
      <w:r w:rsidR="00ED5C7C" w:rsidRPr="00C91B3E">
        <w:rPr>
          <w:u w:val="single"/>
        </w:rPr>
        <w:t>“Conservation” Policy</w:t>
      </w:r>
      <w:r w:rsidR="00ED5C7C">
        <w:t>.</w:t>
      </w:r>
      <w:r w:rsidR="00C91B3E">
        <w:t xml:space="preserve"> </w:t>
      </w:r>
      <w:r w:rsidR="00B8480F">
        <w:t>As miners and farmers moved West, small-scale fighting began between the groups. In 186</w:t>
      </w:r>
      <w:r w:rsidR="005E2CD1">
        <w:t xml:space="preserve">4 </w:t>
      </w:r>
      <w:r w:rsidR="00B8480F">
        <w:t xml:space="preserve">Colorado, fighting between miners and Natives led to the Territorial Militia committing the </w:t>
      </w:r>
      <w:r w:rsidR="00B8480F" w:rsidRPr="005E2CD1">
        <w:rPr>
          <w:u w:val="single"/>
        </w:rPr>
        <w:t>Sand Creek Massacre</w:t>
      </w:r>
      <w:r w:rsidR="005E2CD1">
        <w:t xml:space="preserve">, where </w:t>
      </w:r>
      <w:r w:rsidR="00D01CC2">
        <w:t xml:space="preserve">133 natives were slaughtered. At the same time, “Indian Hunting” grew in popularity, </w:t>
      </w:r>
      <w:r w:rsidR="009F1767">
        <w:t xml:space="preserve">and some whites hoped for elimination of Indians. Soon after the massacre, Congress created the </w:t>
      </w:r>
      <w:r w:rsidR="009F1767" w:rsidRPr="009F1767">
        <w:rPr>
          <w:u w:val="single"/>
        </w:rPr>
        <w:t>Bureau of Indian Affairs</w:t>
      </w:r>
      <w:r w:rsidR="009F1767">
        <w:t xml:space="preserve"> to move all Indians into two reservations, where they could be more easily managed. This movement was poorly executed </w:t>
      </w:r>
      <w:r w:rsidR="00AA7C2B">
        <w:t>but worked</w:t>
      </w:r>
      <w:r w:rsidR="009F1767">
        <w:t xml:space="preserve"> to decrease Native land. Violence continued and even increased</w:t>
      </w:r>
      <w:r w:rsidR="00AA7C2B">
        <w:t xml:space="preserve"> with the Indian Wars, where Americans killed under flags of truce</w:t>
      </w:r>
      <w:r w:rsidR="00AA7C2B">
        <w:rPr>
          <w:vertAlign w:val="superscript"/>
        </w:rPr>
        <w:t>1</w:t>
      </w:r>
      <w:r w:rsidR="00AA7C2B">
        <w:t xml:space="preserve"> and massacred Natives. In</w:t>
      </w:r>
      <w:r w:rsidR="009F1767">
        <w:t xml:space="preserve"> the 1880s, Congress took a new stance with assimilation and the </w:t>
      </w:r>
      <w:r w:rsidR="009F1767" w:rsidRPr="009F1767">
        <w:rPr>
          <w:u w:val="single"/>
        </w:rPr>
        <w:t>Dawes Act</w:t>
      </w:r>
      <w:r w:rsidR="009F1767">
        <w:t>, which instead hoped to destroy Native culture and forcibly Americanize.</w:t>
      </w:r>
      <w:r w:rsidR="00AA7C2B">
        <w:t xml:space="preserve"> Throughout this period, Natives lost power, and were eventually cast aside for “progress”.</w:t>
      </w:r>
    </w:p>
    <w:p w14:paraId="14A9E8F7" w14:textId="69579587" w:rsidR="00460362" w:rsidRDefault="00A50790" w:rsidP="00460362">
      <w:pPr>
        <w:pStyle w:val="ListParagraph"/>
        <w:numPr>
          <w:ilvl w:val="0"/>
          <w:numId w:val="20"/>
        </w:numPr>
        <w:ind w:left="0"/>
      </w:pPr>
      <w:r>
        <w:t>The West was very diverse</w:t>
      </w:r>
      <w:r w:rsidR="00460362">
        <w:t xml:space="preserve"> during its growth</w:t>
      </w:r>
      <w:r>
        <w:t>. Before migration, it was a land of Mexican Elites,</w:t>
      </w:r>
      <w:r w:rsidR="00312C5E">
        <w:t xml:space="preserve"> who lived there for decades, some as part of </w:t>
      </w:r>
      <w:r w:rsidR="00312C5E" w:rsidRPr="00312C5E">
        <w:rPr>
          <w:u w:val="single"/>
        </w:rPr>
        <w:t>Spanish Missions</w:t>
      </w:r>
      <w:r w:rsidR="00312C5E">
        <w:t>. As Americans migrated, their land was often taken, they were put into poverty, and some who resisted were jailed</w:t>
      </w:r>
      <w:r w:rsidR="00312C5E">
        <w:rPr>
          <w:vertAlign w:val="superscript"/>
        </w:rPr>
        <w:t>2</w:t>
      </w:r>
      <w:r w:rsidR="00312C5E">
        <w:t xml:space="preserve">. The Chinese also arrived in large numbers  at the same time, and after some brief success in business, were </w:t>
      </w:r>
      <w:r w:rsidR="00E01875">
        <w:t xml:space="preserve">also put to the lower rungs of society. While they were adapting to America, they were exploited into building the </w:t>
      </w:r>
      <w:r w:rsidR="00E01875" w:rsidRPr="00E01875">
        <w:rPr>
          <w:u w:val="single"/>
        </w:rPr>
        <w:t xml:space="preserve">Transcontinental </w:t>
      </w:r>
      <w:r w:rsidR="00E01875">
        <w:rPr>
          <w:u w:val="single"/>
        </w:rPr>
        <w:t>R</w:t>
      </w:r>
      <w:r w:rsidR="00E01875" w:rsidRPr="00E01875">
        <w:rPr>
          <w:u w:val="single"/>
        </w:rPr>
        <w:t>ailroad</w:t>
      </w:r>
      <w:r w:rsidR="00E01875">
        <w:t xml:space="preserve">, </w:t>
      </w:r>
      <w:r w:rsidR="00A54BB4">
        <w:t xml:space="preserve">irrigation, and public works. Many of the </w:t>
      </w:r>
      <w:r w:rsidR="00AB6499">
        <w:rPr>
          <w:noProof/>
        </w:rPr>
        <w:lastRenderedPageBreak/>
        <mc:AlternateContent>
          <mc:Choice Requires="wps">
            <w:drawing>
              <wp:anchor distT="45720" distB="45720" distL="114300" distR="114300" simplePos="0" relativeHeight="251661312" behindDoc="0" locked="0" layoutInCell="1" allowOverlap="1" wp14:anchorId="011B0A6A" wp14:editId="41328967">
                <wp:simplePos x="0" y="0"/>
                <wp:positionH relativeFrom="column">
                  <wp:posOffset>-771525</wp:posOffset>
                </wp:positionH>
                <wp:positionV relativeFrom="paragraph">
                  <wp:posOffset>0</wp:posOffset>
                </wp:positionV>
                <wp:extent cx="534035" cy="8079105"/>
                <wp:effectExtent l="0" t="0" r="18415"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8079105"/>
                        </a:xfrm>
                        <a:prstGeom prst="rect">
                          <a:avLst/>
                        </a:prstGeom>
                        <a:solidFill>
                          <a:srgbClr val="FFFFFF"/>
                        </a:solidFill>
                        <a:ln w="9525">
                          <a:solidFill>
                            <a:srgbClr val="000000"/>
                          </a:solidFill>
                          <a:miter lim="800000"/>
                          <a:headEnd/>
                          <a:tailEnd/>
                        </a:ln>
                      </wps:spPr>
                      <wps:txbx>
                        <w:txbxContent>
                          <w:p w14:paraId="7D5F75E9" w14:textId="77777777" w:rsidR="00AB6499" w:rsidRDefault="00AB6499" w:rsidP="00AB6499">
                            <w:pPr>
                              <w:ind w:firstLine="0"/>
                            </w:pPr>
                            <w:r>
                              <w:t>112</w:t>
                            </w:r>
                          </w:p>
                          <w:p w14:paraId="523B57D7" w14:textId="77777777" w:rsidR="00AB6499" w:rsidRDefault="00AB6499" w:rsidP="00AB6499">
                            <w:pPr>
                              <w:ind w:firstLine="0"/>
                            </w:pPr>
                            <w:r>
                              <w:t>127</w:t>
                            </w:r>
                          </w:p>
                          <w:p w14:paraId="49A5B809" w14:textId="77777777" w:rsidR="00AB6499" w:rsidRDefault="00AB6499" w:rsidP="00AB6499">
                            <w:pPr>
                              <w:ind w:firstLine="0"/>
                            </w:pPr>
                            <w:r>
                              <w:t>145</w:t>
                            </w:r>
                          </w:p>
                          <w:p w14:paraId="7591FE71" w14:textId="344A6D55" w:rsidR="00AB6499" w:rsidRDefault="00AB6499" w:rsidP="00AB6499">
                            <w:pPr>
                              <w:ind w:firstLine="0"/>
                            </w:pPr>
                            <w:r>
                              <w:t>163</w:t>
                            </w:r>
                          </w:p>
                          <w:p w14:paraId="2651212F" w14:textId="77DE22DB" w:rsidR="00AB6499" w:rsidRDefault="00AB6499" w:rsidP="00AB6499">
                            <w:pPr>
                              <w:ind w:firstLine="0"/>
                            </w:pPr>
                            <w:r>
                              <w:t>18</w:t>
                            </w:r>
                          </w:p>
                          <w:p w14:paraId="1FEC167C" w14:textId="7350DEB6" w:rsidR="00AB6499" w:rsidRDefault="00AB6499" w:rsidP="00AB6499">
                            <w:pPr>
                              <w:ind w:firstLine="0"/>
                            </w:pPr>
                            <w:r>
                              <w:t>35</w:t>
                            </w:r>
                          </w:p>
                          <w:p w14:paraId="007CE14F" w14:textId="2C01E6DC" w:rsidR="00AB6499" w:rsidRDefault="00AB6499" w:rsidP="00AB6499">
                            <w:pPr>
                              <w:ind w:firstLine="0"/>
                            </w:pPr>
                            <w:r>
                              <w:t>53</w:t>
                            </w:r>
                          </w:p>
                          <w:p w14:paraId="60025C9D" w14:textId="183D49E5" w:rsidR="00AB6499" w:rsidRDefault="00AB6499" w:rsidP="00AB6499">
                            <w:pPr>
                              <w:ind w:firstLine="0"/>
                            </w:pPr>
                            <w:r>
                              <w:t>68</w:t>
                            </w:r>
                          </w:p>
                          <w:p w14:paraId="02489C67" w14:textId="419CEDA3" w:rsidR="00AB6499" w:rsidRDefault="00AB6499" w:rsidP="00AB6499">
                            <w:pPr>
                              <w:ind w:firstLine="0"/>
                            </w:pPr>
                            <w:r>
                              <w:t>84</w:t>
                            </w:r>
                          </w:p>
                          <w:p w14:paraId="3C554AED" w14:textId="685CB2B1" w:rsidR="00AB6499" w:rsidRDefault="00AB6499" w:rsidP="00AB6499">
                            <w:pPr>
                              <w:ind w:firstLine="0"/>
                            </w:pPr>
                            <w:r>
                              <w:t>99</w:t>
                            </w:r>
                          </w:p>
                          <w:p w14:paraId="47401E12" w14:textId="2950F13F" w:rsidR="00AB6499" w:rsidRDefault="00AB6499" w:rsidP="00AB6499">
                            <w:pPr>
                              <w:ind w:firstLine="0"/>
                            </w:pPr>
                            <w:r>
                              <w:t>114</w:t>
                            </w:r>
                          </w:p>
                          <w:p w14:paraId="2143C5BF" w14:textId="21F95AFE" w:rsidR="00AB6499" w:rsidRDefault="00AB6499" w:rsidP="00AB6499">
                            <w:pPr>
                              <w:ind w:firstLine="0"/>
                            </w:pPr>
                            <w:r>
                              <w:t>128</w:t>
                            </w:r>
                          </w:p>
                          <w:p w14:paraId="76248ABA" w14:textId="73F3F36A" w:rsidR="00AB6499" w:rsidRDefault="00AB6499" w:rsidP="00AB6499">
                            <w:pPr>
                              <w:ind w:firstLine="0"/>
                            </w:pPr>
                            <w:r>
                              <w:t>140</w:t>
                            </w:r>
                          </w:p>
                          <w:p w14:paraId="70CE2FDA" w14:textId="5E444CA2" w:rsidR="00AB6499" w:rsidRDefault="00AB6499" w:rsidP="00AB6499">
                            <w:pPr>
                              <w:ind w:firstLine="0"/>
                            </w:pPr>
                            <w:r>
                              <w:t>153</w:t>
                            </w:r>
                          </w:p>
                          <w:p w14:paraId="7D3CD065" w14:textId="79DB970D" w:rsidR="00AB6499" w:rsidRDefault="00AB6499" w:rsidP="00AB6499">
                            <w:pPr>
                              <w:ind w:firstLine="0"/>
                            </w:pPr>
                            <w:r>
                              <w:t>167</w:t>
                            </w:r>
                          </w:p>
                          <w:p w14:paraId="783EB51F" w14:textId="58E4BAF0" w:rsidR="00AB6499" w:rsidRDefault="00AB6499" w:rsidP="00AB6499">
                            <w:pPr>
                              <w:ind w:firstLine="0"/>
                            </w:pPr>
                            <w:r>
                              <w:t>183</w:t>
                            </w:r>
                          </w:p>
                          <w:p w14:paraId="59E47396" w14:textId="2CDAE4F6" w:rsidR="00AB6499" w:rsidRDefault="00AB6499" w:rsidP="00AB6499">
                            <w:pPr>
                              <w:ind w:firstLine="0"/>
                            </w:pPr>
                            <w:r>
                              <w:t>198</w:t>
                            </w:r>
                          </w:p>
                          <w:p w14:paraId="648E88CE" w14:textId="37BB5C29" w:rsidR="00AB6499" w:rsidRDefault="00AB6499" w:rsidP="00AB6499">
                            <w:pPr>
                              <w:ind w:firstLine="0"/>
                            </w:pPr>
                            <w:r>
                              <w:t>213</w:t>
                            </w:r>
                          </w:p>
                          <w:p w14:paraId="29CB6424" w14:textId="2590ED95" w:rsidR="00AB6499" w:rsidRDefault="00AB6499" w:rsidP="00AB6499">
                            <w:pPr>
                              <w:ind w:firstLine="0"/>
                            </w:pPr>
                            <w:r>
                              <w:t>228</w:t>
                            </w:r>
                          </w:p>
                          <w:p w14:paraId="43F73F2D" w14:textId="046E68AA" w:rsidR="00AB6499" w:rsidRDefault="00AB6499" w:rsidP="00AB6499">
                            <w:pPr>
                              <w:ind w:firstLine="0"/>
                            </w:pPr>
                            <w:r>
                              <w:t>244</w:t>
                            </w:r>
                          </w:p>
                          <w:p w14:paraId="1AB20439" w14:textId="1870EA7C" w:rsidR="00AB6499" w:rsidRDefault="00AB6499" w:rsidP="00AB6499">
                            <w:pPr>
                              <w:ind w:firstLine="0"/>
                            </w:pPr>
                            <w:r>
                              <w:t>257</w:t>
                            </w:r>
                          </w:p>
                          <w:p w14:paraId="3EE052D7" w14:textId="36EA720E" w:rsidR="00AB6499" w:rsidRDefault="00AB6499" w:rsidP="00AB6499">
                            <w:pPr>
                              <w:ind w:firstLine="0"/>
                            </w:pPr>
                            <w:r>
                              <w:t>272</w:t>
                            </w:r>
                          </w:p>
                          <w:p w14:paraId="5B265DD3" w14:textId="4ACE0C02" w:rsidR="00AB6499" w:rsidRDefault="00AB6499" w:rsidP="00AB6499">
                            <w:pPr>
                              <w:ind w:firstLine="0"/>
                            </w:pPr>
                            <w:r>
                              <w:t>287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B0A6A" id="_x0000_s1027" type="#_x0000_t202" style="position:absolute;left:0;text-align:left;margin-left:-60.75pt;margin-top:0;width:42.05pt;height:636.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">
                <v:textbox>
                  <w:txbxContent>
                    <w:p w14:paraId="7D5F75E9" w14:textId="77777777" w:rsidR="00AB6499" w:rsidRDefault="00AB6499" w:rsidP="00AB6499">
                      <w:pPr>
                        <w:ind w:firstLine="0"/>
                      </w:pPr>
                      <w:r>
                        <w:t>112</w:t>
                      </w:r>
                    </w:p>
                    <w:p w14:paraId="523B57D7" w14:textId="77777777" w:rsidR="00AB6499" w:rsidRDefault="00AB6499" w:rsidP="00AB6499">
                      <w:pPr>
                        <w:ind w:firstLine="0"/>
                      </w:pPr>
                      <w:r>
                        <w:t>127</w:t>
                      </w:r>
                    </w:p>
                    <w:p w14:paraId="49A5B809" w14:textId="77777777" w:rsidR="00AB6499" w:rsidRDefault="00AB6499" w:rsidP="00AB6499">
                      <w:pPr>
                        <w:ind w:firstLine="0"/>
                      </w:pPr>
                      <w:r>
                        <w:t>145</w:t>
                      </w:r>
                    </w:p>
                    <w:p w14:paraId="7591FE71" w14:textId="344A6D55" w:rsidR="00AB6499" w:rsidRDefault="00AB6499" w:rsidP="00AB6499">
                      <w:pPr>
                        <w:ind w:firstLine="0"/>
                      </w:pPr>
                      <w:r>
                        <w:t>163</w:t>
                      </w:r>
                    </w:p>
                    <w:p w14:paraId="2651212F" w14:textId="77DE22DB" w:rsidR="00AB6499" w:rsidRDefault="00AB6499" w:rsidP="00AB6499">
                      <w:pPr>
                        <w:ind w:firstLine="0"/>
                      </w:pPr>
                      <w:r>
                        <w:t>18</w:t>
                      </w:r>
                    </w:p>
                    <w:p w14:paraId="1FEC167C" w14:textId="7350DEB6" w:rsidR="00AB6499" w:rsidRDefault="00AB6499" w:rsidP="00AB6499">
                      <w:pPr>
                        <w:ind w:firstLine="0"/>
                      </w:pPr>
                      <w:r>
                        <w:t>35</w:t>
                      </w:r>
                    </w:p>
                    <w:p w14:paraId="007CE14F" w14:textId="2C01E6DC" w:rsidR="00AB6499" w:rsidRDefault="00AB6499" w:rsidP="00AB6499">
                      <w:pPr>
                        <w:ind w:firstLine="0"/>
                      </w:pPr>
                      <w:r>
                        <w:t>53</w:t>
                      </w:r>
                    </w:p>
                    <w:p w14:paraId="60025C9D" w14:textId="183D49E5" w:rsidR="00AB6499" w:rsidRDefault="00AB6499" w:rsidP="00AB6499">
                      <w:pPr>
                        <w:ind w:firstLine="0"/>
                      </w:pPr>
                      <w:r>
                        <w:t>68</w:t>
                      </w:r>
                    </w:p>
                    <w:p w14:paraId="02489C67" w14:textId="419CEDA3" w:rsidR="00AB6499" w:rsidRDefault="00AB6499" w:rsidP="00AB6499">
                      <w:pPr>
                        <w:ind w:firstLine="0"/>
                      </w:pPr>
                      <w:r>
                        <w:t>84</w:t>
                      </w:r>
                    </w:p>
                    <w:p w14:paraId="3C554AED" w14:textId="685CB2B1" w:rsidR="00AB6499" w:rsidRDefault="00AB6499" w:rsidP="00AB6499">
                      <w:pPr>
                        <w:ind w:firstLine="0"/>
                      </w:pPr>
                      <w:r>
                        <w:t>99</w:t>
                      </w:r>
                    </w:p>
                    <w:p w14:paraId="47401E12" w14:textId="2950F13F" w:rsidR="00AB6499" w:rsidRDefault="00AB6499" w:rsidP="00AB6499">
                      <w:pPr>
                        <w:ind w:firstLine="0"/>
                      </w:pPr>
                      <w:r>
                        <w:t>114</w:t>
                      </w:r>
                    </w:p>
                    <w:p w14:paraId="2143C5BF" w14:textId="21F95AFE" w:rsidR="00AB6499" w:rsidRDefault="00AB6499" w:rsidP="00AB6499">
                      <w:pPr>
                        <w:ind w:firstLine="0"/>
                      </w:pPr>
                      <w:r>
                        <w:t>128</w:t>
                      </w:r>
                    </w:p>
                    <w:p w14:paraId="76248ABA" w14:textId="73F3F36A" w:rsidR="00AB6499" w:rsidRDefault="00AB6499" w:rsidP="00AB6499">
                      <w:pPr>
                        <w:ind w:firstLine="0"/>
                      </w:pPr>
                      <w:r>
                        <w:t>140</w:t>
                      </w:r>
                    </w:p>
                    <w:p w14:paraId="70CE2FDA" w14:textId="5E444CA2" w:rsidR="00AB6499" w:rsidRDefault="00AB6499" w:rsidP="00AB6499">
                      <w:pPr>
                        <w:ind w:firstLine="0"/>
                      </w:pPr>
                      <w:r>
                        <w:t>153</w:t>
                      </w:r>
                    </w:p>
                    <w:p w14:paraId="7D3CD065" w14:textId="79DB970D" w:rsidR="00AB6499" w:rsidRDefault="00AB6499" w:rsidP="00AB6499">
                      <w:pPr>
                        <w:ind w:firstLine="0"/>
                      </w:pPr>
                      <w:r>
                        <w:t>167</w:t>
                      </w:r>
                    </w:p>
                    <w:p w14:paraId="783EB51F" w14:textId="58E4BAF0" w:rsidR="00AB6499" w:rsidRDefault="00AB6499" w:rsidP="00AB6499">
                      <w:pPr>
                        <w:ind w:firstLine="0"/>
                      </w:pPr>
                      <w:r>
                        <w:t>183</w:t>
                      </w:r>
                    </w:p>
                    <w:p w14:paraId="59E47396" w14:textId="2CDAE4F6" w:rsidR="00AB6499" w:rsidRDefault="00AB6499" w:rsidP="00AB6499">
                      <w:pPr>
                        <w:ind w:firstLine="0"/>
                      </w:pPr>
                      <w:r>
                        <w:t>198</w:t>
                      </w:r>
                    </w:p>
                    <w:p w14:paraId="648E88CE" w14:textId="37BB5C29" w:rsidR="00AB6499" w:rsidRDefault="00AB6499" w:rsidP="00AB6499">
                      <w:pPr>
                        <w:ind w:firstLine="0"/>
                      </w:pPr>
                      <w:r>
                        <w:t>213</w:t>
                      </w:r>
                    </w:p>
                    <w:p w14:paraId="29CB6424" w14:textId="2590ED95" w:rsidR="00AB6499" w:rsidRDefault="00AB6499" w:rsidP="00AB6499">
                      <w:pPr>
                        <w:ind w:firstLine="0"/>
                      </w:pPr>
                      <w:r>
                        <w:t>228</w:t>
                      </w:r>
                    </w:p>
                    <w:p w14:paraId="43F73F2D" w14:textId="046E68AA" w:rsidR="00AB6499" w:rsidRDefault="00AB6499" w:rsidP="00AB6499">
                      <w:pPr>
                        <w:ind w:firstLine="0"/>
                      </w:pPr>
                      <w:r>
                        <w:t>244</w:t>
                      </w:r>
                    </w:p>
                    <w:p w14:paraId="1AB20439" w14:textId="1870EA7C" w:rsidR="00AB6499" w:rsidRDefault="00AB6499" w:rsidP="00AB6499">
                      <w:pPr>
                        <w:ind w:firstLine="0"/>
                      </w:pPr>
                      <w:r>
                        <w:t>257</w:t>
                      </w:r>
                    </w:p>
                    <w:p w14:paraId="3EE052D7" w14:textId="36EA720E" w:rsidR="00AB6499" w:rsidRDefault="00AB6499" w:rsidP="00AB6499">
                      <w:pPr>
                        <w:ind w:firstLine="0"/>
                      </w:pPr>
                      <w:r>
                        <w:t>272</w:t>
                      </w:r>
                    </w:p>
                    <w:p w14:paraId="5B265DD3" w14:textId="4ACE0C02" w:rsidR="00AB6499" w:rsidRDefault="00AB6499" w:rsidP="00AB6499">
                      <w:pPr>
                        <w:ind w:firstLine="0"/>
                      </w:pPr>
                      <w:r>
                        <w:t>287</w:t>
                      </w:r>
                    </w:p>
                  </w:txbxContent>
                </v:textbox>
                <w10:wrap type="square"/>
              </v:shape>
            </w:pict>
          </mc:Fallback>
        </mc:AlternateContent>
      </w:r>
      <w:r w:rsidR="00A54BB4">
        <w:t xml:space="preserve">White miners, and many Chinese, that arrived as part of </w:t>
      </w:r>
      <w:r w:rsidR="00A54BB4" w:rsidRPr="00A54BB4">
        <w:rPr>
          <w:u w:val="single"/>
        </w:rPr>
        <w:t>Gold Rushes</w:t>
      </w:r>
      <w:r w:rsidR="00A54BB4">
        <w:t xml:space="preserve">, arrived as single males, creating a heavy gender imbalance in the West. Prostitution, violence, and a lack of communities developed in cities as a result. The farmers who moved west as a result of the </w:t>
      </w:r>
      <w:r w:rsidR="00A54BB4" w:rsidRPr="00A54BB4">
        <w:rPr>
          <w:u w:val="single"/>
        </w:rPr>
        <w:t>Homestead Act</w:t>
      </w:r>
      <w:r w:rsidR="00A54BB4">
        <w:t xml:space="preserve"> were much more familial, and </w:t>
      </w:r>
      <w:r w:rsidR="00460362">
        <w:t>they were the ones to push and attack Natives out of their land.</w:t>
      </w:r>
    </w:p>
    <w:p w14:paraId="0B4C2013" w14:textId="46B0EE26" w:rsidR="00EC5330" w:rsidRDefault="00460362" w:rsidP="00460362">
      <w:pPr>
        <w:pStyle w:val="ListParagraph"/>
        <w:numPr>
          <w:ilvl w:val="0"/>
          <w:numId w:val="20"/>
        </w:numPr>
        <w:ind w:left="0"/>
      </w:pPr>
      <w:r>
        <w:t xml:space="preserve">The American West has always been mythicized as a land of freedom, </w:t>
      </w:r>
      <w:r w:rsidR="003620A7">
        <w:t xml:space="preserve">and this was the original view on it by Jackson Turner, the first significant historian to </w:t>
      </w:r>
      <w:r w:rsidR="00F317BE">
        <w:t>write about the West. He claimed that whites turned a desolate land into a civilized and free one, which some could argue was not civil or free, as Whites stripped Natives of their cultural heritage and self determination</w:t>
      </w:r>
      <w:r w:rsidR="00F317BE">
        <w:rPr>
          <w:vertAlign w:val="superscript"/>
        </w:rPr>
        <w:t>3</w:t>
      </w:r>
      <w:r w:rsidR="00F317BE">
        <w:t xml:space="preserve">. The land wasn’t desolate, with Mexicans and Natives living there for centuries. </w:t>
      </w:r>
      <w:r w:rsidR="0072060B">
        <w:t xml:space="preserve">It could be said that whites decimated the West even more, with their </w:t>
      </w:r>
      <w:r w:rsidR="0072060B" w:rsidRPr="0072060B">
        <w:rPr>
          <w:u w:val="single"/>
        </w:rPr>
        <w:t>Decimation of the Buffalo</w:t>
      </w:r>
      <w:r w:rsidR="0072060B">
        <w:t xml:space="preserve">. His preaching of individualism was also false, with much </w:t>
      </w:r>
      <w:r w:rsidR="002224DF">
        <w:t xml:space="preserve">their opportunities boosted by the </w:t>
      </w:r>
      <w:r w:rsidR="002224DF" w:rsidRPr="002224DF">
        <w:rPr>
          <w:u w:val="single"/>
        </w:rPr>
        <w:t>Key Role of the Railroad</w:t>
      </w:r>
      <w:r w:rsidR="002224DF">
        <w:t xml:space="preserve"> and the governments subsidizing many of the farmers. Later historians, in the early 1900s, believed that Turners’ depictions were mythicized, and challenged his ideas of individualism with inheritance and continuity. However, this still ignores the </w:t>
      </w:r>
      <w:r w:rsidR="002224DF" w:rsidRPr="002224DF">
        <w:rPr>
          <w:u w:val="single"/>
        </w:rPr>
        <w:t>declining status of Hispanics</w:t>
      </w:r>
      <w:r w:rsidR="002224DF">
        <w:t xml:space="preserve">, who had much of the power before the White migration. Their inheritance was destroyed by the exploitation of Whites. This idea was once again challenged </w:t>
      </w:r>
      <w:r w:rsidR="000044E8">
        <w:t xml:space="preserve">by historians in the late 1900s, who claimed that Whites conquered the West, but not fully, as many different ethnicities continued to live alongside whites. This conquering view was in line with the Indian Wars, where people like Chief </w:t>
      </w:r>
      <w:r w:rsidR="00AB6499">
        <w:t>Joseph</w:t>
      </w:r>
      <w:r w:rsidR="000044E8">
        <w:t xml:space="preserve"> were chased away, and their spirits crushed with their “Ghost Dance” Idea. However, the Whites did not live alongside other </w:t>
      </w:r>
      <w:r w:rsidR="00AB6499">
        <w:t>ethnicities</w:t>
      </w:r>
      <w:r w:rsidR="000044E8">
        <w:t xml:space="preserve"> in the West, as Hispanics and Asians continued to be second class citizens. Asians were especially discriminated against with </w:t>
      </w:r>
      <w:r w:rsidR="000044E8" w:rsidRPr="000044E8">
        <w:rPr>
          <w:u w:val="single"/>
        </w:rPr>
        <w:t>Anti-Coolie Clubs</w:t>
      </w:r>
      <w:r w:rsidR="000044E8">
        <w:t xml:space="preserve"> becoming popular as a way of politically reducing the power of Asians. These clubs and others greatly suppressed minorities in the West, leaving the whites in </w:t>
      </w:r>
      <w:r w:rsidR="00AB6499">
        <w:rPr>
          <w:noProof/>
        </w:rPr>
        <w:lastRenderedPageBreak/>
        <mc:AlternateContent>
          <mc:Choice Requires="wps">
            <w:drawing>
              <wp:anchor distT="45720" distB="45720" distL="114300" distR="114300" simplePos="0" relativeHeight="251663360" behindDoc="0" locked="0" layoutInCell="1" allowOverlap="1" wp14:anchorId="49A96CB9" wp14:editId="0AB91706">
                <wp:simplePos x="0" y="0"/>
                <wp:positionH relativeFrom="column">
                  <wp:posOffset>-859809</wp:posOffset>
                </wp:positionH>
                <wp:positionV relativeFrom="paragraph">
                  <wp:posOffset>578</wp:posOffset>
                </wp:positionV>
                <wp:extent cx="534035" cy="6719627"/>
                <wp:effectExtent l="0" t="0" r="18415"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6719627"/>
                        </a:xfrm>
                        <a:prstGeom prst="rect">
                          <a:avLst/>
                        </a:prstGeom>
                        <a:solidFill>
                          <a:srgbClr val="FFFFFF"/>
                        </a:solidFill>
                        <a:ln w="9525">
                          <a:solidFill>
                            <a:srgbClr val="000000"/>
                          </a:solidFill>
                          <a:miter lim="800000"/>
                          <a:headEnd/>
                          <a:tailEnd/>
                        </a:ln>
                      </wps:spPr>
                      <wps:txbx>
                        <w:txbxContent>
                          <w:p w14:paraId="4B0CD6B8" w14:textId="6C17844C" w:rsidR="00AB6499" w:rsidRDefault="00AB6499" w:rsidP="00AB6499">
                            <w:pPr>
                              <w:ind w:firstLine="0"/>
                            </w:pPr>
                            <w:r>
                              <w:t>305</w:t>
                            </w:r>
                          </w:p>
                          <w:p w14:paraId="5D3B52A4" w14:textId="1E5BA875" w:rsidR="00AB6499" w:rsidRDefault="00AB6499" w:rsidP="00AB6499">
                            <w:pPr>
                              <w:ind w:firstLine="0"/>
                            </w:pPr>
                            <w:r>
                              <w:t>321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96CB9" id="_x0000_s1028" type="#_x0000_t202" style="position:absolute;left:0;text-align:left;margin-left:-67.7pt;margin-top:.05pt;width:42.05pt;height:529.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">
                <v:textbox>
                  <w:txbxContent>
                    <w:p w14:paraId="4B0CD6B8" w14:textId="6C17844C" w:rsidR="00AB6499" w:rsidRDefault="00AB6499" w:rsidP="00AB6499">
                      <w:pPr>
                        <w:ind w:firstLine="0"/>
                      </w:pPr>
                      <w:r>
                        <w:t>305</w:t>
                      </w:r>
                    </w:p>
                    <w:p w14:paraId="5D3B52A4" w14:textId="1E5BA875" w:rsidR="00AB6499" w:rsidRDefault="00AB6499" w:rsidP="00AB6499">
                      <w:pPr>
                        <w:ind w:firstLine="0"/>
                      </w:pPr>
                      <w:r>
                        <w:t>321</w:t>
                      </w:r>
                    </w:p>
                  </w:txbxContent>
                </v:textbox>
                <w10:wrap type="square"/>
              </v:shape>
            </w:pict>
          </mc:Fallback>
        </mc:AlternateContent>
      </w:r>
      <w:r w:rsidR="000044E8">
        <w:t>power in both cities and farms. All of these historical views improved on the previous to be more accurate</w:t>
      </w:r>
      <w:r w:rsidR="00AB6499">
        <w:t>, but all of the views had flaws, rooted in the American Mythicizing of the West.</w:t>
      </w:r>
    </w:p>
    <w:p w14:paraId="50FCCDD1" w14:textId="209CC520" w:rsidR="0084504E" w:rsidRDefault="0084504E" w:rsidP="0084504E">
      <w:pPr>
        <w:ind w:firstLine="0"/>
      </w:pPr>
      <w:r>
        <w:t>Sources:</w:t>
      </w:r>
      <w:r w:rsidR="002224DF">
        <w:t xml:space="preserve"> </w:t>
      </w:r>
    </w:p>
    <w:p w14:paraId="21D4C13C" w14:textId="65D55A9E" w:rsidR="00121033" w:rsidRDefault="00121033" w:rsidP="00121033">
      <w:pPr>
        <w:ind w:firstLine="0"/>
      </w:pPr>
      <w:r>
        <w:t>#</w:t>
      </w:r>
      <w:r w:rsidR="00841C8A">
        <w:t>1</w:t>
      </w:r>
      <w:r w:rsidR="00D51189">
        <w:t>,</w:t>
      </w:r>
      <w:r w:rsidR="00D51189" w:rsidRPr="00D51189">
        <w:t xml:space="preserve"> </w:t>
      </w:r>
      <w:r w:rsidR="00AA7C2B">
        <w:t>The New York Times</w:t>
      </w:r>
      <w:r>
        <w:t xml:space="preserve">, </w:t>
      </w:r>
      <w:hyperlink r:id="rId9" w:tgtFrame="_blank" w:history="1">
        <w:r w:rsidR="00AA7C2B" w:rsidRPr="00AA7C2B">
          <w:t>The Little Horn Massacre</w:t>
        </w:r>
      </w:hyperlink>
      <w:r>
        <w:t xml:space="preserve">, </w:t>
      </w:r>
      <w:r w:rsidR="00841C8A">
        <w:t>1</w:t>
      </w:r>
    </w:p>
    <w:p w14:paraId="01264DBC" w14:textId="5E135C83" w:rsidR="00121033" w:rsidRDefault="00841C8A" w:rsidP="00A54BB4">
      <w:pPr>
        <w:ind w:firstLine="0"/>
      </w:pPr>
      <w:r>
        <w:t xml:space="preserve">#2, </w:t>
      </w:r>
      <w:r w:rsidR="00312C5E">
        <w:t>Tiburcio Vásquez</w:t>
      </w:r>
      <w:r>
        <w:t xml:space="preserve">, </w:t>
      </w:r>
      <w:r w:rsidR="00312C5E" w:rsidRPr="00312C5E">
        <w:t>Resistance in California</w:t>
      </w:r>
      <w:r>
        <w:t xml:space="preserve">, </w:t>
      </w:r>
      <w:r w:rsidR="00F351D9">
        <w:t>1</w:t>
      </w:r>
    </w:p>
    <w:p w14:paraId="4E7BDEFC" w14:textId="3519484D" w:rsidR="00121033" w:rsidRDefault="00A54BB4" w:rsidP="0084504E">
      <w:pPr>
        <w:ind w:firstLine="0"/>
      </w:pPr>
      <w:r>
        <w:t>#</w:t>
      </w:r>
      <w:r w:rsidR="00F317BE">
        <w:t>3</w:t>
      </w:r>
      <w:r>
        <w:t xml:space="preserve">, </w:t>
      </w:r>
      <w:r w:rsidR="00F317BE">
        <w:t>Luther Standing Chief Bear</w:t>
      </w:r>
      <w:r>
        <w:t xml:space="preserve">, </w:t>
      </w:r>
      <w:r w:rsidR="00F317BE" w:rsidRPr="00F317BE">
        <w:t>The Struggle for Self-Determination</w:t>
      </w:r>
      <w:r>
        <w:t xml:space="preserve">, </w:t>
      </w:r>
      <w:r w:rsidR="00F317BE">
        <w:t>2</w:t>
      </w:r>
    </w:p>
    <w:p w14:paraId="647E3AE7" w14:textId="77777777" w:rsidR="00121033" w:rsidRDefault="00121033" w:rsidP="0084504E">
      <w:pPr>
        <w:ind w:firstLine="0"/>
      </w:pPr>
    </w:p>
    <w:sectPr w:rsidR="00121033" w:rsidSect="00F83F85">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768A2" w14:textId="77777777" w:rsidR="00D968A6" w:rsidRDefault="00D968A6">
      <w:pPr>
        <w:spacing w:line="240" w:lineRule="auto"/>
      </w:pPr>
      <w:r>
        <w:separator/>
      </w:r>
    </w:p>
  </w:endnote>
  <w:endnote w:type="continuationSeparator" w:id="0">
    <w:p w14:paraId="606FB5C1" w14:textId="77777777" w:rsidR="00D968A6" w:rsidRDefault="00D96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55AAC" w14:textId="77777777" w:rsidR="00D968A6" w:rsidRDefault="00D968A6">
      <w:pPr>
        <w:spacing w:line="240" w:lineRule="auto"/>
      </w:pPr>
      <w:r>
        <w:separator/>
      </w:r>
    </w:p>
  </w:footnote>
  <w:footnote w:type="continuationSeparator" w:id="0">
    <w:p w14:paraId="09E404C6" w14:textId="77777777" w:rsidR="00D968A6" w:rsidRDefault="00D968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D968A6">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D968A6">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20"/>
  </w:num>
  <w:num w:numId="19">
    <w:abstractNumId w:val="19"/>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80C97"/>
    <w:rsid w:val="000B6440"/>
    <w:rsid w:val="00121033"/>
    <w:rsid w:val="001254D6"/>
    <w:rsid w:val="002224DF"/>
    <w:rsid w:val="00312C5E"/>
    <w:rsid w:val="00325CCF"/>
    <w:rsid w:val="0034643D"/>
    <w:rsid w:val="0035552C"/>
    <w:rsid w:val="003620A7"/>
    <w:rsid w:val="003E748F"/>
    <w:rsid w:val="00460362"/>
    <w:rsid w:val="00465FDB"/>
    <w:rsid w:val="004A2534"/>
    <w:rsid w:val="004F359C"/>
    <w:rsid w:val="004F474D"/>
    <w:rsid w:val="00530C35"/>
    <w:rsid w:val="005877F2"/>
    <w:rsid w:val="005D1B41"/>
    <w:rsid w:val="005E2CD1"/>
    <w:rsid w:val="00636E58"/>
    <w:rsid w:val="00655B26"/>
    <w:rsid w:val="00663716"/>
    <w:rsid w:val="00692D7B"/>
    <w:rsid w:val="006A64A8"/>
    <w:rsid w:val="006A7549"/>
    <w:rsid w:val="006D596E"/>
    <w:rsid w:val="0072060B"/>
    <w:rsid w:val="0072773D"/>
    <w:rsid w:val="007D4B2F"/>
    <w:rsid w:val="00815C55"/>
    <w:rsid w:val="00832A36"/>
    <w:rsid w:val="00841C8A"/>
    <w:rsid w:val="0084504E"/>
    <w:rsid w:val="008A2219"/>
    <w:rsid w:val="008F38AF"/>
    <w:rsid w:val="009062FB"/>
    <w:rsid w:val="0092501B"/>
    <w:rsid w:val="00951A95"/>
    <w:rsid w:val="00965112"/>
    <w:rsid w:val="00971853"/>
    <w:rsid w:val="00974576"/>
    <w:rsid w:val="009A080B"/>
    <w:rsid w:val="009A5981"/>
    <w:rsid w:val="009F1767"/>
    <w:rsid w:val="00A11606"/>
    <w:rsid w:val="00A50790"/>
    <w:rsid w:val="00A54BB4"/>
    <w:rsid w:val="00A93A9F"/>
    <w:rsid w:val="00AA7C2B"/>
    <w:rsid w:val="00AB1E45"/>
    <w:rsid w:val="00AB6499"/>
    <w:rsid w:val="00B37752"/>
    <w:rsid w:val="00B76183"/>
    <w:rsid w:val="00B82F8F"/>
    <w:rsid w:val="00B8480F"/>
    <w:rsid w:val="00BC11A6"/>
    <w:rsid w:val="00BD3A4E"/>
    <w:rsid w:val="00C26420"/>
    <w:rsid w:val="00C91B3E"/>
    <w:rsid w:val="00CC2088"/>
    <w:rsid w:val="00CC2681"/>
    <w:rsid w:val="00D01CC2"/>
    <w:rsid w:val="00D17F5A"/>
    <w:rsid w:val="00D23D4F"/>
    <w:rsid w:val="00D51189"/>
    <w:rsid w:val="00D62EB3"/>
    <w:rsid w:val="00D968A6"/>
    <w:rsid w:val="00DA4202"/>
    <w:rsid w:val="00E01875"/>
    <w:rsid w:val="00E63214"/>
    <w:rsid w:val="00E80076"/>
    <w:rsid w:val="00E93C7E"/>
    <w:rsid w:val="00EC2FE4"/>
    <w:rsid w:val="00EC5330"/>
    <w:rsid w:val="00ED18A6"/>
    <w:rsid w:val="00ED5C7C"/>
    <w:rsid w:val="00F129B9"/>
    <w:rsid w:val="00F21996"/>
    <w:rsid w:val="00F317BE"/>
    <w:rsid w:val="00F351D9"/>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6E"/>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digitalhistory.uh.edu/disp_textbook.cfm?smtID=3&amp;psid=114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703E49"/>
    <w:rsid w:val="008E2C7E"/>
    <w:rsid w:val="00D3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1546</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8</cp:revision>
  <dcterms:created xsi:type="dcterms:W3CDTF">2020-11-06T23:34:00Z</dcterms:created>
  <dcterms:modified xsi:type="dcterms:W3CDTF">2020-11-21T07:40:00Z</dcterms:modified>
</cp:coreProperties>
</file>