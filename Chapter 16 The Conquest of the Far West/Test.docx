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1E51EB8D" w:rsidR="00080C97" w:rsidRDefault="00F83F85" w:rsidP="00F83F85">
      <w:pPr>
        <w:pStyle w:val="NoSpacing"/>
        <w:jc w:val="right"/>
      </w:pPr>
      <w:r>
        <w:t>Aditya Patel</w:t>
      </w:r>
    </w:p>
    <w:p w14:paraId="315A2A4D" w14:textId="70EF0AAC" w:rsidR="00080C97" w:rsidRDefault="00F83F85" w:rsidP="00F83F85">
      <w:pPr>
        <w:pStyle w:val="NoSpacing"/>
        <w:jc w:val="right"/>
      </w:pPr>
      <w:r>
        <w:t>APUSH</w:t>
      </w:r>
    </w:p>
    <w:p w14:paraId="6B15AA15" w14:textId="7A6C0833" w:rsidR="00080C97" w:rsidRDefault="00F83F85" w:rsidP="00F83F85">
      <w:pPr>
        <w:pStyle w:val="NoSpacing"/>
        <w:jc w:val="right"/>
      </w:pPr>
      <w:r>
        <w:t>Period 4</w:t>
      </w:r>
    </w:p>
    <w:p w14:paraId="392AC6DD" w14:textId="777C3D48" w:rsidR="007D4B2F" w:rsidRDefault="00F83F85" w:rsidP="00F83F85">
      <w:pPr>
        <w:pStyle w:val="NoSpacing"/>
        <w:jc w:val="right"/>
      </w:pPr>
      <w:r>
        <w:t>11/</w:t>
      </w:r>
      <w:r w:rsidR="00094E6D">
        <w:t>30</w:t>
      </w:r>
      <w:r>
        <w:t>/2020</w:t>
      </w:r>
    </w:p>
    <w:p w14:paraId="6CB2602D" w14:textId="77777777" w:rsidR="00094E6D" w:rsidRDefault="00150D46" w:rsidP="004F4CE7">
      <w:pPr>
        <w:pStyle w:val="Title"/>
      </w:pPr>
      <w:r>
        <w:rPr>
          <w:noProof/>
        </w:rPr>
        <mc:AlternateContent>
          <mc:Choice Requires="wps">
            <w:drawing>
              <wp:anchor distT="45720" distB="45720" distL="114300" distR="114300" simplePos="0" relativeHeight="251659264" behindDoc="0" locked="0" layoutInCell="1" allowOverlap="1" wp14:anchorId="17671BA1" wp14:editId="628075DD">
                <wp:simplePos x="0" y="0"/>
                <wp:positionH relativeFrom="column">
                  <wp:posOffset>-787400</wp:posOffset>
                </wp:positionH>
                <wp:positionV relativeFrom="paragraph">
                  <wp:posOffset>362585</wp:posOffset>
                </wp:positionV>
                <wp:extent cx="637540" cy="6273165"/>
                <wp:effectExtent l="0" t="0" r="1016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6273165"/>
                        </a:xfrm>
                        <a:prstGeom prst="rect">
                          <a:avLst/>
                        </a:prstGeom>
                        <a:solidFill>
                          <a:srgbClr val="FFFFFF"/>
                        </a:solidFill>
                        <a:ln w="9525">
                          <a:solidFill>
                            <a:srgbClr val="000000"/>
                          </a:solidFill>
                          <a:miter lim="800000"/>
                          <a:headEnd/>
                          <a:tailEnd/>
                        </a:ln>
                      </wps:spPr>
                      <wps:txbx>
                        <w:txbxContent>
                          <w:p w14:paraId="15A37EB7" w14:textId="77777777" w:rsidR="00DD033D" w:rsidRDefault="00DD033D" w:rsidP="00150D46">
                            <w:pPr>
                              <w:ind w:firstLine="0"/>
                            </w:pPr>
                          </w:p>
                          <w:p w14:paraId="0602AE54" w14:textId="77777777" w:rsidR="00DD033D" w:rsidRDefault="00DD033D" w:rsidP="00150D46">
                            <w:pPr>
                              <w:ind w:firstLine="0"/>
                            </w:pPr>
                            <w:r>
                              <w:t>15</w:t>
                            </w:r>
                          </w:p>
                          <w:p w14:paraId="0090C724" w14:textId="77777777" w:rsidR="00DD033D" w:rsidRDefault="00DD033D" w:rsidP="00150D46">
                            <w:pPr>
                              <w:ind w:firstLine="0"/>
                            </w:pPr>
                            <w:r>
                              <w:t>31</w:t>
                            </w:r>
                          </w:p>
                          <w:p w14:paraId="7863B925" w14:textId="77777777" w:rsidR="00DD033D" w:rsidRDefault="00DD033D" w:rsidP="00150D46">
                            <w:pPr>
                              <w:ind w:firstLine="0"/>
                            </w:pPr>
                            <w:r>
                              <w:t>53</w:t>
                            </w:r>
                          </w:p>
                          <w:p w14:paraId="6B8EE5BA" w14:textId="77777777" w:rsidR="00DD033D" w:rsidRDefault="00DD033D" w:rsidP="00150D46">
                            <w:pPr>
                              <w:ind w:firstLine="0"/>
                            </w:pPr>
                            <w:r>
                              <w:t>69</w:t>
                            </w:r>
                          </w:p>
                          <w:p w14:paraId="08F67267" w14:textId="77777777" w:rsidR="00DD033D" w:rsidRDefault="00DD033D" w:rsidP="00150D46">
                            <w:pPr>
                              <w:ind w:firstLine="0"/>
                            </w:pPr>
                            <w:r>
                              <w:t>86</w:t>
                            </w:r>
                          </w:p>
                          <w:p w14:paraId="1133331E" w14:textId="77777777" w:rsidR="00DD033D" w:rsidRDefault="00DD033D" w:rsidP="00150D46">
                            <w:pPr>
                              <w:ind w:firstLine="0"/>
                            </w:pPr>
                            <w:r>
                              <w:t>102</w:t>
                            </w:r>
                          </w:p>
                          <w:p w14:paraId="7A6B426E" w14:textId="77777777" w:rsidR="00DD033D" w:rsidRDefault="00DD033D" w:rsidP="00150D46">
                            <w:pPr>
                              <w:ind w:firstLine="0"/>
                            </w:pPr>
                            <w:r>
                              <w:t>115</w:t>
                            </w:r>
                          </w:p>
                          <w:p w14:paraId="73BFCD06" w14:textId="77777777" w:rsidR="00DD033D" w:rsidRDefault="00DD033D" w:rsidP="00150D46">
                            <w:pPr>
                              <w:ind w:firstLine="0"/>
                            </w:pPr>
                            <w:r>
                              <w:t>131</w:t>
                            </w:r>
                          </w:p>
                          <w:p w14:paraId="389EC562" w14:textId="77777777" w:rsidR="00DD033D" w:rsidRDefault="00DD033D" w:rsidP="00150D46">
                            <w:pPr>
                              <w:ind w:firstLine="0"/>
                            </w:pPr>
                            <w:r>
                              <w:t>144</w:t>
                            </w:r>
                          </w:p>
                          <w:p w14:paraId="24C29548" w14:textId="77777777" w:rsidR="00DD033D" w:rsidRDefault="00DD033D" w:rsidP="00150D46">
                            <w:pPr>
                              <w:ind w:firstLine="0"/>
                            </w:pPr>
                            <w:r>
                              <w:t>158</w:t>
                            </w:r>
                          </w:p>
                          <w:p w14:paraId="000DCB1A" w14:textId="77777777" w:rsidR="00DD033D" w:rsidRDefault="00DD033D" w:rsidP="00150D46">
                            <w:pPr>
                              <w:ind w:firstLine="0"/>
                            </w:pPr>
                            <w:r>
                              <w:t>160</w:t>
                            </w:r>
                          </w:p>
                          <w:p w14:paraId="15584BF6" w14:textId="77777777" w:rsidR="00DD033D" w:rsidRDefault="00DD033D" w:rsidP="00150D46">
                            <w:pPr>
                              <w:ind w:firstLine="0"/>
                            </w:pPr>
                          </w:p>
                          <w:p w14:paraId="628C51CF" w14:textId="34244E36" w:rsidR="00150D46" w:rsidRDefault="004970E4" w:rsidP="00150D46">
                            <w:pPr>
                              <w:ind w:firstLine="0"/>
                            </w:pPr>
                            <w:r>
                              <w:t>13</w:t>
                            </w:r>
                          </w:p>
                          <w:p w14:paraId="6FD94CC6" w14:textId="10DB273B" w:rsidR="004970E4" w:rsidRDefault="004970E4" w:rsidP="00150D46">
                            <w:pPr>
                              <w:ind w:firstLine="0"/>
                            </w:pPr>
                            <w:r>
                              <w:t>29</w:t>
                            </w:r>
                          </w:p>
                          <w:p w14:paraId="427CBD2D" w14:textId="2BB034D2" w:rsidR="004970E4" w:rsidRDefault="004970E4" w:rsidP="00150D46">
                            <w:pPr>
                              <w:ind w:firstLine="0"/>
                            </w:pPr>
                            <w:r>
                              <w:t>43</w:t>
                            </w:r>
                          </w:p>
                          <w:p w14:paraId="21E72BB7" w14:textId="00BE8610" w:rsidR="004970E4" w:rsidRDefault="004970E4" w:rsidP="00150D46">
                            <w:pPr>
                              <w:ind w:firstLine="0"/>
                            </w:pPr>
                            <w:r>
                              <w:t>58</w:t>
                            </w:r>
                          </w:p>
                          <w:p w14:paraId="2829D65A" w14:textId="155224EA" w:rsidR="004970E4" w:rsidRDefault="004970E4" w:rsidP="00150D46">
                            <w:pPr>
                              <w:ind w:firstLine="0"/>
                            </w:pPr>
                            <w:r>
                              <w:t>73</w:t>
                            </w:r>
                          </w:p>
                          <w:p w14:paraId="0B5EEF91" w14:textId="5E2CD479" w:rsidR="004970E4" w:rsidRDefault="004970E4" w:rsidP="00150D46">
                            <w:pPr>
                              <w:ind w:firstLine="0"/>
                            </w:pPr>
                            <w:r>
                              <w:t>91</w:t>
                            </w:r>
                          </w:p>
                          <w:p w14:paraId="78E00D94" w14:textId="0EC6D7ED" w:rsidR="004970E4" w:rsidRDefault="004970E4" w:rsidP="00150D46">
                            <w:pPr>
                              <w:ind w:firstLine="0"/>
                            </w:pPr>
                            <w:r>
                              <w:t>108</w:t>
                            </w:r>
                          </w:p>
                          <w:p w14:paraId="7D564C20" w14:textId="58E163D8" w:rsidR="004970E4" w:rsidRDefault="004970E4" w:rsidP="00150D46">
                            <w:pPr>
                              <w:ind w:firstLine="0"/>
                            </w:pPr>
                            <w:r>
                              <w:t>126</w:t>
                            </w:r>
                          </w:p>
                          <w:p w14:paraId="59C04B08" w14:textId="471AFDB9" w:rsidR="004970E4" w:rsidRDefault="004970E4" w:rsidP="00150D46">
                            <w:pPr>
                              <w:ind w:firstLine="0"/>
                            </w:pPr>
                            <w:r>
                              <w:t>143</w:t>
                            </w:r>
                          </w:p>
                          <w:p w14:paraId="71847886" w14:textId="79A55F0B" w:rsidR="004970E4" w:rsidRDefault="004970E4" w:rsidP="00150D46">
                            <w:pPr>
                              <w:ind w:firstLine="0"/>
                            </w:pPr>
                            <w:r>
                              <w:t>150</w:t>
                            </w:r>
                          </w:p>
                          <w:p w14:paraId="583C1C03" w14:textId="5A9DB5AB" w:rsidR="004970E4" w:rsidRDefault="004970E4" w:rsidP="00150D46">
                            <w:pPr>
                              <w:ind w:firstLine="0"/>
                            </w:pPr>
                            <w:r>
                              <w:t>163</w:t>
                            </w:r>
                          </w:p>
                          <w:p w14:paraId="6F4F44EC" w14:textId="77777777" w:rsidR="004970E4" w:rsidRDefault="004970E4" w:rsidP="00150D46">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671BA1" id="_x0000_t202" coordsize="21600,21600" o:spt="202" path="m,l,21600r21600,l21600,xe">
                <v:stroke joinstyle="miter"/>
                <v:path gradientshapeok="t" o:connecttype="rect"/>
              </v:shapetype>
              <v:shape id="Text Box 2" o:spid="_x0000_s1026" type="#_x0000_t202" style="position:absolute;left:0;text-align:left;margin-left:-62pt;margin-top:28.55pt;width:50.2pt;height:493.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">
                <v:textbox>
                  <w:txbxContent>
                    <w:p w14:paraId="15A37EB7" w14:textId="77777777" w:rsidR="00DD033D" w:rsidRDefault="00DD033D" w:rsidP="00150D46">
                      <w:pPr>
                        <w:ind w:firstLine="0"/>
                      </w:pPr>
                    </w:p>
                    <w:p w14:paraId="0602AE54" w14:textId="77777777" w:rsidR="00DD033D" w:rsidRDefault="00DD033D" w:rsidP="00150D46">
                      <w:pPr>
                        <w:ind w:firstLine="0"/>
                      </w:pPr>
                      <w:r>
                        <w:t>15</w:t>
                      </w:r>
                    </w:p>
                    <w:p w14:paraId="0090C724" w14:textId="77777777" w:rsidR="00DD033D" w:rsidRDefault="00DD033D" w:rsidP="00150D46">
                      <w:pPr>
                        <w:ind w:firstLine="0"/>
                      </w:pPr>
                      <w:r>
                        <w:t>31</w:t>
                      </w:r>
                    </w:p>
                    <w:p w14:paraId="7863B925" w14:textId="77777777" w:rsidR="00DD033D" w:rsidRDefault="00DD033D" w:rsidP="00150D46">
                      <w:pPr>
                        <w:ind w:firstLine="0"/>
                      </w:pPr>
                      <w:r>
                        <w:t>53</w:t>
                      </w:r>
                    </w:p>
                    <w:p w14:paraId="6B8EE5BA" w14:textId="77777777" w:rsidR="00DD033D" w:rsidRDefault="00DD033D" w:rsidP="00150D46">
                      <w:pPr>
                        <w:ind w:firstLine="0"/>
                      </w:pPr>
                      <w:r>
                        <w:t>69</w:t>
                      </w:r>
                    </w:p>
                    <w:p w14:paraId="08F67267" w14:textId="77777777" w:rsidR="00DD033D" w:rsidRDefault="00DD033D" w:rsidP="00150D46">
                      <w:pPr>
                        <w:ind w:firstLine="0"/>
                      </w:pPr>
                      <w:r>
                        <w:t>86</w:t>
                      </w:r>
                    </w:p>
                    <w:p w14:paraId="1133331E" w14:textId="77777777" w:rsidR="00DD033D" w:rsidRDefault="00DD033D" w:rsidP="00150D46">
                      <w:pPr>
                        <w:ind w:firstLine="0"/>
                      </w:pPr>
                      <w:r>
                        <w:t>102</w:t>
                      </w:r>
                    </w:p>
                    <w:p w14:paraId="7A6B426E" w14:textId="77777777" w:rsidR="00DD033D" w:rsidRDefault="00DD033D" w:rsidP="00150D46">
                      <w:pPr>
                        <w:ind w:firstLine="0"/>
                      </w:pPr>
                      <w:r>
                        <w:t>115</w:t>
                      </w:r>
                    </w:p>
                    <w:p w14:paraId="73BFCD06" w14:textId="77777777" w:rsidR="00DD033D" w:rsidRDefault="00DD033D" w:rsidP="00150D46">
                      <w:pPr>
                        <w:ind w:firstLine="0"/>
                      </w:pPr>
                      <w:r>
                        <w:t>131</w:t>
                      </w:r>
                    </w:p>
                    <w:p w14:paraId="389EC562" w14:textId="77777777" w:rsidR="00DD033D" w:rsidRDefault="00DD033D" w:rsidP="00150D46">
                      <w:pPr>
                        <w:ind w:firstLine="0"/>
                      </w:pPr>
                      <w:r>
                        <w:t>144</w:t>
                      </w:r>
                    </w:p>
                    <w:p w14:paraId="24C29548" w14:textId="77777777" w:rsidR="00DD033D" w:rsidRDefault="00DD033D" w:rsidP="00150D46">
                      <w:pPr>
                        <w:ind w:firstLine="0"/>
                      </w:pPr>
                      <w:r>
                        <w:t>158</w:t>
                      </w:r>
                    </w:p>
                    <w:p w14:paraId="000DCB1A" w14:textId="77777777" w:rsidR="00DD033D" w:rsidRDefault="00DD033D" w:rsidP="00150D46">
                      <w:pPr>
                        <w:ind w:firstLine="0"/>
                      </w:pPr>
                      <w:r>
                        <w:t>160</w:t>
                      </w:r>
                    </w:p>
                    <w:p w14:paraId="15584BF6" w14:textId="77777777" w:rsidR="00DD033D" w:rsidRDefault="00DD033D" w:rsidP="00150D46">
                      <w:pPr>
                        <w:ind w:firstLine="0"/>
                      </w:pPr>
                    </w:p>
                    <w:p w14:paraId="628C51CF" w14:textId="34244E36" w:rsidR="00150D46" w:rsidRDefault="004970E4" w:rsidP="00150D46">
                      <w:pPr>
                        <w:ind w:firstLine="0"/>
                      </w:pPr>
                      <w:r>
                        <w:t>13</w:t>
                      </w:r>
                    </w:p>
                    <w:p w14:paraId="6FD94CC6" w14:textId="10DB273B" w:rsidR="004970E4" w:rsidRDefault="004970E4" w:rsidP="00150D46">
                      <w:pPr>
                        <w:ind w:firstLine="0"/>
                      </w:pPr>
                      <w:r>
                        <w:t>29</w:t>
                      </w:r>
                    </w:p>
                    <w:p w14:paraId="427CBD2D" w14:textId="2BB034D2" w:rsidR="004970E4" w:rsidRDefault="004970E4" w:rsidP="00150D46">
                      <w:pPr>
                        <w:ind w:firstLine="0"/>
                      </w:pPr>
                      <w:r>
                        <w:t>43</w:t>
                      </w:r>
                    </w:p>
                    <w:p w14:paraId="21E72BB7" w14:textId="00BE8610" w:rsidR="004970E4" w:rsidRDefault="004970E4" w:rsidP="00150D46">
                      <w:pPr>
                        <w:ind w:firstLine="0"/>
                      </w:pPr>
                      <w:r>
                        <w:t>58</w:t>
                      </w:r>
                    </w:p>
                    <w:p w14:paraId="2829D65A" w14:textId="155224EA" w:rsidR="004970E4" w:rsidRDefault="004970E4" w:rsidP="00150D46">
                      <w:pPr>
                        <w:ind w:firstLine="0"/>
                      </w:pPr>
                      <w:r>
                        <w:t>73</w:t>
                      </w:r>
                    </w:p>
                    <w:p w14:paraId="0B5EEF91" w14:textId="5E2CD479" w:rsidR="004970E4" w:rsidRDefault="004970E4" w:rsidP="00150D46">
                      <w:pPr>
                        <w:ind w:firstLine="0"/>
                      </w:pPr>
                      <w:r>
                        <w:t>91</w:t>
                      </w:r>
                    </w:p>
                    <w:p w14:paraId="78E00D94" w14:textId="0EC6D7ED" w:rsidR="004970E4" w:rsidRDefault="004970E4" w:rsidP="00150D46">
                      <w:pPr>
                        <w:ind w:firstLine="0"/>
                      </w:pPr>
                      <w:r>
                        <w:t>108</w:t>
                      </w:r>
                    </w:p>
                    <w:p w14:paraId="7D564C20" w14:textId="58E163D8" w:rsidR="004970E4" w:rsidRDefault="004970E4" w:rsidP="00150D46">
                      <w:pPr>
                        <w:ind w:firstLine="0"/>
                      </w:pPr>
                      <w:r>
                        <w:t>126</w:t>
                      </w:r>
                    </w:p>
                    <w:p w14:paraId="59C04B08" w14:textId="471AFDB9" w:rsidR="004970E4" w:rsidRDefault="004970E4" w:rsidP="00150D46">
                      <w:pPr>
                        <w:ind w:firstLine="0"/>
                      </w:pPr>
                      <w:r>
                        <w:t>143</w:t>
                      </w:r>
                    </w:p>
                    <w:p w14:paraId="71847886" w14:textId="79A55F0B" w:rsidR="004970E4" w:rsidRDefault="004970E4" w:rsidP="00150D46">
                      <w:pPr>
                        <w:ind w:firstLine="0"/>
                      </w:pPr>
                      <w:r>
                        <w:t>150</w:t>
                      </w:r>
                    </w:p>
                    <w:p w14:paraId="583C1C03" w14:textId="5A9DB5AB" w:rsidR="004970E4" w:rsidRDefault="004970E4" w:rsidP="00150D46">
                      <w:pPr>
                        <w:ind w:firstLine="0"/>
                      </w:pPr>
                      <w:r>
                        <w:t>163</w:t>
                      </w:r>
                    </w:p>
                    <w:p w14:paraId="6F4F44EC" w14:textId="77777777" w:rsidR="004970E4" w:rsidRDefault="004970E4" w:rsidP="00150D46">
                      <w:pPr>
                        <w:ind w:firstLine="0"/>
                      </w:pPr>
                    </w:p>
                  </w:txbxContent>
                </v:textbox>
                <w10:wrap type="square"/>
              </v:shape>
            </w:pict>
          </mc:Fallback>
        </mc:AlternateContent>
      </w:r>
      <w:r w:rsidR="00F83F85" w:rsidRPr="00F83F85">
        <w:t xml:space="preserve">CH </w:t>
      </w:r>
      <w:r w:rsidR="00123AF4">
        <w:t>1</w:t>
      </w:r>
      <w:r w:rsidR="00094E6D">
        <w:t>6</w:t>
      </w:r>
      <w:r w:rsidR="00123AF4">
        <w:t xml:space="preserve"> Test</w:t>
      </w:r>
    </w:p>
    <w:p w14:paraId="61B7DB99" w14:textId="42E66D39" w:rsidR="00094E6D" w:rsidRDefault="00094E6D" w:rsidP="00094E6D">
      <w:pPr>
        <w:pStyle w:val="Title"/>
        <w:numPr>
          <w:ilvl w:val="0"/>
          <w:numId w:val="20"/>
        </w:numPr>
        <w:jc w:val="left"/>
      </w:pPr>
      <w:r>
        <w:t>Gold Miners</w:t>
      </w:r>
    </w:p>
    <w:p w14:paraId="1CF8F54E" w14:textId="005AC403" w:rsidR="00094E6D" w:rsidRPr="00094E6D" w:rsidRDefault="00094E6D" w:rsidP="00094E6D">
      <w:r>
        <w:t xml:space="preserve">A massive source of migration to the West were the miners, emigrating from the Eastern States, Asia, and Europe in hopes of quickly striking gold and becoming rich. The first </w:t>
      </w:r>
      <w:r w:rsidRPr="00094E6D">
        <w:rPr>
          <w:u w:val="single"/>
        </w:rPr>
        <w:t>California Gold Rush of 1849</w:t>
      </w:r>
      <w:r>
        <w:t xml:space="preserve"> was on of the first of these and is a prime example of what would happen in a gold rush. As news broke out of gold found, people from across America would leave their homes and land, thinking that future would be full of gold. However, </w:t>
      </w:r>
      <w:r w:rsidR="00F04A61">
        <w:t xml:space="preserve">they stuck to rivers in hopes of finding gold, finding little. The great profiteers were those like </w:t>
      </w:r>
      <w:r w:rsidR="00F04A61" w:rsidRPr="00F04A61">
        <w:rPr>
          <w:u w:val="single"/>
        </w:rPr>
        <w:t>Levi Strauss</w:t>
      </w:r>
      <w:r w:rsidR="00F04A61">
        <w:t xml:space="preserve">, who sold equipment to the bourgeoning market. The </w:t>
      </w:r>
      <w:r w:rsidR="00F04A61" w:rsidRPr="00F04A61">
        <w:rPr>
          <w:u w:val="single"/>
        </w:rPr>
        <w:t>Comstock Lode</w:t>
      </w:r>
      <w:r w:rsidR="00F04A61">
        <w:t xml:space="preserve"> was another location drawing </w:t>
      </w:r>
      <w:proofErr w:type="gramStart"/>
      <w:r w:rsidR="00F04A61">
        <w:t>miners</w:t>
      </w:r>
      <w:proofErr w:type="gramEnd"/>
      <w:r w:rsidR="00F04A61">
        <w:t xml:space="preserve">, in Nevada, for silver.  </w:t>
      </w:r>
      <w:r w:rsidR="00F04A61">
        <w:t xml:space="preserve">Corporations also pushed in with the gold miners, but instead focused on </w:t>
      </w:r>
      <w:r w:rsidR="00F04A61">
        <w:t>resources such as copper</w:t>
      </w:r>
      <w:r w:rsidR="00D06D2B">
        <w:t xml:space="preserve"> in the </w:t>
      </w:r>
      <w:r w:rsidR="00D06D2B" w:rsidRPr="00D06D2B">
        <w:rPr>
          <w:u w:val="single"/>
        </w:rPr>
        <w:t>Anaconda Copper Mines</w:t>
      </w:r>
      <w:r w:rsidR="00F04A61">
        <w:t>.</w:t>
      </w:r>
      <w:r w:rsidR="00F04A61">
        <w:t xml:space="preserve"> These miners eventually stopped working alone in their dreams and joined the corporations</w:t>
      </w:r>
      <w:r w:rsidR="00D06D2B">
        <w:t>, instead being</w:t>
      </w:r>
      <w:r w:rsidR="00F04A61">
        <w:t xml:space="preserve"> tortured in terrible working conditions. </w:t>
      </w:r>
    </w:p>
    <w:p w14:paraId="377BF22E" w14:textId="488F2135" w:rsidR="00094E6D" w:rsidRDefault="00094E6D" w:rsidP="00094E6D">
      <w:pPr>
        <w:pStyle w:val="Title"/>
        <w:numPr>
          <w:ilvl w:val="0"/>
          <w:numId w:val="20"/>
        </w:numPr>
        <w:jc w:val="left"/>
      </w:pPr>
      <w:r>
        <w:t>Cowboys</w:t>
      </w:r>
    </w:p>
    <w:p w14:paraId="62CA005F" w14:textId="6FF9CDDC" w:rsidR="00466A42" w:rsidRDefault="00D06D2B" w:rsidP="00466A42">
      <w:r>
        <w:t xml:space="preserve">The West was synonymous with the cowboy, and Americans envied the free-spirited and open lives of the cowboys. In novels such as </w:t>
      </w:r>
      <w:r w:rsidRPr="00D06D2B">
        <w:rPr>
          <w:u w:val="single"/>
        </w:rPr>
        <w:t>The Virginian</w:t>
      </w:r>
      <w:r w:rsidR="00466A42">
        <w:rPr>
          <w:u w:val="single"/>
        </w:rPr>
        <w:t xml:space="preserve"> </w:t>
      </w:r>
      <w:r w:rsidR="00466A42">
        <w:t>and other media</w:t>
      </w:r>
      <w:r>
        <w:t>, cowboys were mythicized to be</w:t>
      </w:r>
      <w:r w:rsidR="00F27CC2">
        <w:t xml:space="preserve"> white,</w:t>
      </w:r>
      <w:r>
        <w:t xml:space="preserve"> freedom-loving</w:t>
      </w:r>
      <w:r w:rsidR="00466A42">
        <w:t xml:space="preserve">, decent, courageous, and the ideal of the American man. This vision was spread across the world and engrained into society with </w:t>
      </w:r>
      <w:r w:rsidR="00466A42" w:rsidRPr="00466A42">
        <w:rPr>
          <w:u w:val="single"/>
        </w:rPr>
        <w:t>Buffalo Bill’s Wild West</w:t>
      </w:r>
      <w:r w:rsidR="00466A42">
        <w:t xml:space="preserve">, which reinforced the glamor of the cowboy, and preserving it for centuries to come. </w:t>
      </w:r>
      <w:r w:rsidR="004970E4">
        <w:rPr>
          <w:noProof/>
        </w:rPr>
        <w:lastRenderedPageBreak/>
        <mc:AlternateContent>
          <mc:Choice Requires="wps">
            <w:drawing>
              <wp:anchor distT="45720" distB="45720" distL="114300" distR="114300" simplePos="0" relativeHeight="251661312" behindDoc="0" locked="0" layoutInCell="1" allowOverlap="1" wp14:anchorId="7CAD21A0" wp14:editId="5C01FEF1">
                <wp:simplePos x="0" y="0"/>
                <wp:positionH relativeFrom="column">
                  <wp:posOffset>-784860</wp:posOffset>
                </wp:positionH>
                <wp:positionV relativeFrom="paragraph">
                  <wp:posOffset>0</wp:posOffset>
                </wp:positionV>
                <wp:extent cx="637540" cy="8099425"/>
                <wp:effectExtent l="0" t="0" r="10160"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8099425"/>
                        </a:xfrm>
                        <a:prstGeom prst="rect">
                          <a:avLst/>
                        </a:prstGeom>
                        <a:solidFill>
                          <a:srgbClr val="FFFFFF"/>
                        </a:solidFill>
                        <a:ln w="9525">
                          <a:solidFill>
                            <a:srgbClr val="000000"/>
                          </a:solidFill>
                          <a:miter lim="800000"/>
                          <a:headEnd/>
                          <a:tailEnd/>
                        </a:ln>
                      </wps:spPr>
                      <wps:txbx>
                        <w:txbxContent>
                          <w:p w14:paraId="6179ACB3" w14:textId="77777777" w:rsidR="004970E4" w:rsidRDefault="004970E4" w:rsidP="004970E4">
                            <w:pPr>
                              <w:ind w:firstLine="0"/>
                            </w:pPr>
                            <w:r>
                              <w:t>91</w:t>
                            </w:r>
                          </w:p>
                          <w:p w14:paraId="13E3432B" w14:textId="77777777" w:rsidR="004970E4" w:rsidRDefault="004970E4" w:rsidP="004970E4">
                            <w:pPr>
                              <w:ind w:firstLine="0"/>
                            </w:pPr>
                            <w:r>
                              <w:t>108</w:t>
                            </w:r>
                          </w:p>
                          <w:p w14:paraId="109490EE" w14:textId="77777777" w:rsidR="004970E4" w:rsidRDefault="004970E4" w:rsidP="004970E4">
                            <w:pPr>
                              <w:ind w:firstLine="0"/>
                            </w:pPr>
                            <w:r>
                              <w:t>126</w:t>
                            </w:r>
                          </w:p>
                          <w:p w14:paraId="2E88B8CD" w14:textId="77777777" w:rsidR="004970E4" w:rsidRDefault="004970E4" w:rsidP="004970E4">
                            <w:pPr>
                              <w:ind w:firstLine="0"/>
                            </w:pPr>
                            <w:r>
                              <w:t>143</w:t>
                            </w:r>
                          </w:p>
                          <w:p w14:paraId="4E266F1B" w14:textId="77777777" w:rsidR="004970E4" w:rsidRDefault="004970E4" w:rsidP="004970E4">
                            <w:pPr>
                              <w:ind w:firstLine="0"/>
                            </w:pPr>
                            <w:r>
                              <w:t>150</w:t>
                            </w:r>
                          </w:p>
                          <w:p w14:paraId="33814875" w14:textId="539E5AC3" w:rsidR="004970E4" w:rsidRDefault="004970E4" w:rsidP="004970E4">
                            <w:pPr>
                              <w:ind w:firstLine="0"/>
                            </w:pPr>
                            <w:r>
                              <w:t>163</w:t>
                            </w:r>
                          </w:p>
                          <w:p w14:paraId="7D0CC44D" w14:textId="6DD3B987" w:rsidR="004970E4" w:rsidRDefault="004970E4" w:rsidP="004970E4">
                            <w:pPr>
                              <w:ind w:firstLine="0"/>
                            </w:pPr>
                          </w:p>
                          <w:p w14:paraId="6E815E1C" w14:textId="66781D98" w:rsidR="004970E4" w:rsidRDefault="004970E4" w:rsidP="004970E4">
                            <w:pPr>
                              <w:ind w:firstLine="0"/>
                            </w:pPr>
                            <w:r>
                              <w:t>18</w:t>
                            </w:r>
                          </w:p>
                          <w:p w14:paraId="29144DCD" w14:textId="67FC369C" w:rsidR="004970E4" w:rsidRDefault="004970E4" w:rsidP="004970E4">
                            <w:pPr>
                              <w:ind w:firstLine="0"/>
                            </w:pPr>
                            <w:r>
                              <w:t>35</w:t>
                            </w:r>
                          </w:p>
                          <w:p w14:paraId="51C7F8F4" w14:textId="3C47761B" w:rsidR="004970E4" w:rsidRDefault="004970E4" w:rsidP="004970E4">
                            <w:pPr>
                              <w:ind w:firstLine="0"/>
                            </w:pPr>
                            <w:r>
                              <w:t>49</w:t>
                            </w:r>
                          </w:p>
                          <w:p w14:paraId="1C8ACD2A" w14:textId="7A6A8797" w:rsidR="004970E4" w:rsidRDefault="004970E4" w:rsidP="004970E4">
                            <w:pPr>
                              <w:ind w:firstLine="0"/>
                            </w:pPr>
                            <w:r>
                              <w:t>65</w:t>
                            </w:r>
                          </w:p>
                          <w:p w14:paraId="63E0AB15" w14:textId="0606110B" w:rsidR="004970E4" w:rsidRDefault="004970E4" w:rsidP="004970E4">
                            <w:pPr>
                              <w:ind w:firstLine="0"/>
                            </w:pPr>
                            <w:r>
                              <w:t>81</w:t>
                            </w:r>
                          </w:p>
                          <w:p w14:paraId="31C8808E" w14:textId="7554A418" w:rsidR="004970E4" w:rsidRDefault="004970E4" w:rsidP="004970E4">
                            <w:pPr>
                              <w:ind w:firstLine="0"/>
                            </w:pPr>
                            <w:r>
                              <w:t>93</w:t>
                            </w:r>
                          </w:p>
                          <w:p w14:paraId="4B281013" w14:textId="6868AAB6" w:rsidR="004970E4" w:rsidRDefault="004970E4" w:rsidP="004970E4">
                            <w:pPr>
                              <w:ind w:firstLine="0"/>
                            </w:pPr>
                            <w:r>
                              <w:t>106</w:t>
                            </w:r>
                          </w:p>
                          <w:p w14:paraId="1269EB40" w14:textId="29B7AC79" w:rsidR="004970E4" w:rsidRDefault="004970E4" w:rsidP="004970E4">
                            <w:pPr>
                              <w:ind w:firstLine="0"/>
                            </w:pPr>
                            <w:r>
                              <w:t>121</w:t>
                            </w:r>
                          </w:p>
                          <w:p w14:paraId="06607939" w14:textId="22B92C42" w:rsidR="004970E4" w:rsidRDefault="004970E4" w:rsidP="004970E4">
                            <w:pPr>
                              <w:ind w:firstLine="0"/>
                            </w:pPr>
                            <w:r>
                              <w:t>139</w:t>
                            </w:r>
                          </w:p>
                          <w:p w14:paraId="34E3A416" w14:textId="266E2052" w:rsidR="004970E4" w:rsidRDefault="004970E4" w:rsidP="004970E4">
                            <w:pPr>
                              <w:ind w:firstLine="0"/>
                            </w:pPr>
                            <w:r>
                              <w:t>153</w:t>
                            </w:r>
                          </w:p>
                          <w:p w14:paraId="69DAACB3" w14:textId="01025D3B" w:rsidR="004970E4" w:rsidRDefault="004970E4" w:rsidP="004970E4">
                            <w:pPr>
                              <w:ind w:firstLine="0"/>
                            </w:pPr>
                            <w:r>
                              <w:t>164</w:t>
                            </w:r>
                          </w:p>
                          <w:p w14:paraId="52BF53AF" w14:textId="10FA43B5" w:rsidR="004970E4" w:rsidRDefault="004970E4" w:rsidP="004970E4">
                            <w:pPr>
                              <w:ind w:firstLine="0"/>
                            </w:pPr>
                          </w:p>
                          <w:p w14:paraId="6C04419B" w14:textId="4AE8A5D5" w:rsidR="004970E4" w:rsidRDefault="004970E4" w:rsidP="004970E4">
                            <w:pPr>
                              <w:ind w:firstLine="0"/>
                            </w:pPr>
                            <w:r>
                              <w:t>13</w:t>
                            </w:r>
                          </w:p>
                          <w:p w14:paraId="5A2EB4A5" w14:textId="2257F670" w:rsidR="004970E4" w:rsidRDefault="004970E4" w:rsidP="004970E4">
                            <w:pPr>
                              <w:ind w:firstLine="0"/>
                            </w:pPr>
                            <w:r>
                              <w:t>32</w:t>
                            </w:r>
                          </w:p>
                          <w:p w14:paraId="2395EFAB" w14:textId="15B7389E" w:rsidR="004970E4" w:rsidRDefault="004970E4" w:rsidP="004970E4">
                            <w:pPr>
                              <w:ind w:firstLine="0"/>
                            </w:pPr>
                            <w:r>
                              <w:t>45</w:t>
                            </w:r>
                          </w:p>
                          <w:p w14:paraId="3103C3E4" w14:textId="7920E5C7" w:rsidR="004970E4" w:rsidRDefault="004970E4" w:rsidP="004970E4">
                            <w:pPr>
                              <w:ind w:firstLine="0"/>
                            </w:pPr>
                            <w:r>
                              <w:t>58</w:t>
                            </w:r>
                          </w:p>
                          <w:p w14:paraId="7E1C08D0" w14:textId="4BDB7721" w:rsidR="004970E4" w:rsidRDefault="004970E4" w:rsidP="004970E4">
                            <w:pPr>
                              <w:ind w:firstLine="0"/>
                            </w:pPr>
                            <w:r>
                              <w:t>74</w:t>
                            </w:r>
                          </w:p>
                          <w:p w14:paraId="3D7607E0" w14:textId="7DB960A7" w:rsidR="004970E4" w:rsidRDefault="004970E4" w:rsidP="004970E4">
                            <w:pPr>
                              <w:ind w:firstLine="0"/>
                            </w:pPr>
                            <w:r>
                              <w:t>88</w:t>
                            </w:r>
                          </w:p>
                          <w:p w14:paraId="4BBDD4E3" w14:textId="5E23EB66" w:rsidR="004970E4" w:rsidRDefault="004970E4" w:rsidP="004970E4">
                            <w:pPr>
                              <w:ind w:firstLine="0"/>
                            </w:pPr>
                            <w:r>
                              <w:t>106</w:t>
                            </w:r>
                          </w:p>
                          <w:p w14:paraId="230A9347" w14:textId="1F0EAB44" w:rsidR="004970E4" w:rsidRDefault="004970E4" w:rsidP="004970E4">
                            <w:pPr>
                              <w:ind w:firstLine="0"/>
                            </w:pPr>
                            <w:r>
                              <w:t>122</w:t>
                            </w:r>
                          </w:p>
                          <w:p w14:paraId="10CD044E" w14:textId="042807CB" w:rsidR="004970E4" w:rsidRDefault="004970E4" w:rsidP="004970E4">
                            <w:pPr>
                              <w:ind w:firstLine="0"/>
                            </w:pPr>
                            <w:r>
                              <w:t>140</w:t>
                            </w:r>
                          </w:p>
                          <w:p w14:paraId="0EBF9A31" w14:textId="79772D44" w:rsidR="004970E4" w:rsidRDefault="004970E4" w:rsidP="004970E4">
                            <w:pPr>
                              <w:ind w:firstLine="0"/>
                            </w:pPr>
                            <w:r>
                              <w:t>158</w:t>
                            </w:r>
                          </w:p>
                          <w:p w14:paraId="6C1079CB" w14:textId="4F82C6A9" w:rsidR="004970E4" w:rsidRDefault="004970E4" w:rsidP="004970E4">
                            <w:pPr>
                              <w:ind w:firstLine="0"/>
                            </w:pPr>
                            <w:r>
                              <w:t>167</w:t>
                            </w:r>
                          </w:p>
                          <w:p w14:paraId="670C201A" w14:textId="77777777" w:rsidR="004970E4" w:rsidRDefault="004970E4" w:rsidP="004970E4">
                            <w:pPr>
                              <w:ind w:firstLine="0"/>
                            </w:pPr>
                          </w:p>
                          <w:p w14:paraId="01C58EB1" w14:textId="77777777" w:rsidR="004970E4" w:rsidRDefault="004970E4" w:rsidP="004970E4">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D21A0" id="_x0000_s1027" type="#_x0000_t202" style="position:absolute;left:0;text-align:left;margin-left:-61.8pt;margin-top:0;width:50.2pt;height:63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">
                <v:textbox>
                  <w:txbxContent>
                    <w:p w14:paraId="6179ACB3" w14:textId="77777777" w:rsidR="004970E4" w:rsidRDefault="004970E4" w:rsidP="004970E4">
                      <w:pPr>
                        <w:ind w:firstLine="0"/>
                      </w:pPr>
                      <w:r>
                        <w:t>91</w:t>
                      </w:r>
                    </w:p>
                    <w:p w14:paraId="13E3432B" w14:textId="77777777" w:rsidR="004970E4" w:rsidRDefault="004970E4" w:rsidP="004970E4">
                      <w:pPr>
                        <w:ind w:firstLine="0"/>
                      </w:pPr>
                      <w:r>
                        <w:t>108</w:t>
                      </w:r>
                    </w:p>
                    <w:p w14:paraId="109490EE" w14:textId="77777777" w:rsidR="004970E4" w:rsidRDefault="004970E4" w:rsidP="004970E4">
                      <w:pPr>
                        <w:ind w:firstLine="0"/>
                      </w:pPr>
                      <w:r>
                        <w:t>126</w:t>
                      </w:r>
                    </w:p>
                    <w:p w14:paraId="2E88B8CD" w14:textId="77777777" w:rsidR="004970E4" w:rsidRDefault="004970E4" w:rsidP="004970E4">
                      <w:pPr>
                        <w:ind w:firstLine="0"/>
                      </w:pPr>
                      <w:r>
                        <w:t>143</w:t>
                      </w:r>
                    </w:p>
                    <w:p w14:paraId="4E266F1B" w14:textId="77777777" w:rsidR="004970E4" w:rsidRDefault="004970E4" w:rsidP="004970E4">
                      <w:pPr>
                        <w:ind w:firstLine="0"/>
                      </w:pPr>
                      <w:r>
                        <w:t>150</w:t>
                      </w:r>
                    </w:p>
                    <w:p w14:paraId="33814875" w14:textId="539E5AC3" w:rsidR="004970E4" w:rsidRDefault="004970E4" w:rsidP="004970E4">
                      <w:pPr>
                        <w:ind w:firstLine="0"/>
                      </w:pPr>
                      <w:r>
                        <w:t>163</w:t>
                      </w:r>
                    </w:p>
                    <w:p w14:paraId="7D0CC44D" w14:textId="6DD3B987" w:rsidR="004970E4" w:rsidRDefault="004970E4" w:rsidP="004970E4">
                      <w:pPr>
                        <w:ind w:firstLine="0"/>
                      </w:pPr>
                    </w:p>
                    <w:p w14:paraId="6E815E1C" w14:textId="66781D98" w:rsidR="004970E4" w:rsidRDefault="004970E4" w:rsidP="004970E4">
                      <w:pPr>
                        <w:ind w:firstLine="0"/>
                      </w:pPr>
                      <w:r>
                        <w:t>18</w:t>
                      </w:r>
                    </w:p>
                    <w:p w14:paraId="29144DCD" w14:textId="67FC369C" w:rsidR="004970E4" w:rsidRDefault="004970E4" w:rsidP="004970E4">
                      <w:pPr>
                        <w:ind w:firstLine="0"/>
                      </w:pPr>
                      <w:r>
                        <w:t>35</w:t>
                      </w:r>
                    </w:p>
                    <w:p w14:paraId="51C7F8F4" w14:textId="3C47761B" w:rsidR="004970E4" w:rsidRDefault="004970E4" w:rsidP="004970E4">
                      <w:pPr>
                        <w:ind w:firstLine="0"/>
                      </w:pPr>
                      <w:r>
                        <w:t>49</w:t>
                      </w:r>
                    </w:p>
                    <w:p w14:paraId="1C8ACD2A" w14:textId="7A6A8797" w:rsidR="004970E4" w:rsidRDefault="004970E4" w:rsidP="004970E4">
                      <w:pPr>
                        <w:ind w:firstLine="0"/>
                      </w:pPr>
                      <w:r>
                        <w:t>65</w:t>
                      </w:r>
                    </w:p>
                    <w:p w14:paraId="63E0AB15" w14:textId="0606110B" w:rsidR="004970E4" w:rsidRDefault="004970E4" w:rsidP="004970E4">
                      <w:pPr>
                        <w:ind w:firstLine="0"/>
                      </w:pPr>
                      <w:r>
                        <w:t>81</w:t>
                      </w:r>
                    </w:p>
                    <w:p w14:paraId="31C8808E" w14:textId="7554A418" w:rsidR="004970E4" w:rsidRDefault="004970E4" w:rsidP="004970E4">
                      <w:pPr>
                        <w:ind w:firstLine="0"/>
                      </w:pPr>
                      <w:r>
                        <w:t>93</w:t>
                      </w:r>
                    </w:p>
                    <w:p w14:paraId="4B281013" w14:textId="6868AAB6" w:rsidR="004970E4" w:rsidRDefault="004970E4" w:rsidP="004970E4">
                      <w:pPr>
                        <w:ind w:firstLine="0"/>
                      </w:pPr>
                      <w:r>
                        <w:t>106</w:t>
                      </w:r>
                    </w:p>
                    <w:p w14:paraId="1269EB40" w14:textId="29B7AC79" w:rsidR="004970E4" w:rsidRDefault="004970E4" w:rsidP="004970E4">
                      <w:pPr>
                        <w:ind w:firstLine="0"/>
                      </w:pPr>
                      <w:r>
                        <w:t>121</w:t>
                      </w:r>
                    </w:p>
                    <w:p w14:paraId="06607939" w14:textId="22B92C42" w:rsidR="004970E4" w:rsidRDefault="004970E4" w:rsidP="004970E4">
                      <w:pPr>
                        <w:ind w:firstLine="0"/>
                      </w:pPr>
                      <w:r>
                        <w:t>139</w:t>
                      </w:r>
                    </w:p>
                    <w:p w14:paraId="34E3A416" w14:textId="266E2052" w:rsidR="004970E4" w:rsidRDefault="004970E4" w:rsidP="004970E4">
                      <w:pPr>
                        <w:ind w:firstLine="0"/>
                      </w:pPr>
                      <w:r>
                        <w:t>153</w:t>
                      </w:r>
                    </w:p>
                    <w:p w14:paraId="69DAACB3" w14:textId="01025D3B" w:rsidR="004970E4" w:rsidRDefault="004970E4" w:rsidP="004970E4">
                      <w:pPr>
                        <w:ind w:firstLine="0"/>
                      </w:pPr>
                      <w:r>
                        <w:t>164</w:t>
                      </w:r>
                    </w:p>
                    <w:p w14:paraId="52BF53AF" w14:textId="10FA43B5" w:rsidR="004970E4" w:rsidRDefault="004970E4" w:rsidP="004970E4">
                      <w:pPr>
                        <w:ind w:firstLine="0"/>
                      </w:pPr>
                    </w:p>
                    <w:p w14:paraId="6C04419B" w14:textId="4AE8A5D5" w:rsidR="004970E4" w:rsidRDefault="004970E4" w:rsidP="004970E4">
                      <w:pPr>
                        <w:ind w:firstLine="0"/>
                      </w:pPr>
                      <w:r>
                        <w:t>13</w:t>
                      </w:r>
                    </w:p>
                    <w:p w14:paraId="5A2EB4A5" w14:textId="2257F670" w:rsidR="004970E4" w:rsidRDefault="004970E4" w:rsidP="004970E4">
                      <w:pPr>
                        <w:ind w:firstLine="0"/>
                      </w:pPr>
                      <w:r>
                        <w:t>32</w:t>
                      </w:r>
                    </w:p>
                    <w:p w14:paraId="2395EFAB" w14:textId="15B7389E" w:rsidR="004970E4" w:rsidRDefault="004970E4" w:rsidP="004970E4">
                      <w:pPr>
                        <w:ind w:firstLine="0"/>
                      </w:pPr>
                      <w:r>
                        <w:t>45</w:t>
                      </w:r>
                    </w:p>
                    <w:p w14:paraId="3103C3E4" w14:textId="7920E5C7" w:rsidR="004970E4" w:rsidRDefault="004970E4" w:rsidP="004970E4">
                      <w:pPr>
                        <w:ind w:firstLine="0"/>
                      </w:pPr>
                      <w:r>
                        <w:t>58</w:t>
                      </w:r>
                    </w:p>
                    <w:p w14:paraId="7E1C08D0" w14:textId="4BDB7721" w:rsidR="004970E4" w:rsidRDefault="004970E4" w:rsidP="004970E4">
                      <w:pPr>
                        <w:ind w:firstLine="0"/>
                      </w:pPr>
                      <w:r>
                        <w:t>74</w:t>
                      </w:r>
                    </w:p>
                    <w:p w14:paraId="3D7607E0" w14:textId="7DB960A7" w:rsidR="004970E4" w:rsidRDefault="004970E4" w:rsidP="004970E4">
                      <w:pPr>
                        <w:ind w:firstLine="0"/>
                      </w:pPr>
                      <w:r>
                        <w:t>88</w:t>
                      </w:r>
                    </w:p>
                    <w:p w14:paraId="4BBDD4E3" w14:textId="5E23EB66" w:rsidR="004970E4" w:rsidRDefault="004970E4" w:rsidP="004970E4">
                      <w:pPr>
                        <w:ind w:firstLine="0"/>
                      </w:pPr>
                      <w:r>
                        <w:t>106</w:t>
                      </w:r>
                    </w:p>
                    <w:p w14:paraId="230A9347" w14:textId="1F0EAB44" w:rsidR="004970E4" w:rsidRDefault="004970E4" w:rsidP="004970E4">
                      <w:pPr>
                        <w:ind w:firstLine="0"/>
                      </w:pPr>
                      <w:r>
                        <w:t>122</w:t>
                      </w:r>
                    </w:p>
                    <w:p w14:paraId="10CD044E" w14:textId="042807CB" w:rsidR="004970E4" w:rsidRDefault="004970E4" w:rsidP="004970E4">
                      <w:pPr>
                        <w:ind w:firstLine="0"/>
                      </w:pPr>
                      <w:r>
                        <w:t>140</w:t>
                      </w:r>
                    </w:p>
                    <w:p w14:paraId="0EBF9A31" w14:textId="79772D44" w:rsidR="004970E4" w:rsidRDefault="004970E4" w:rsidP="004970E4">
                      <w:pPr>
                        <w:ind w:firstLine="0"/>
                      </w:pPr>
                      <w:r>
                        <w:t>158</w:t>
                      </w:r>
                    </w:p>
                    <w:p w14:paraId="6C1079CB" w14:textId="4F82C6A9" w:rsidR="004970E4" w:rsidRDefault="004970E4" w:rsidP="004970E4">
                      <w:pPr>
                        <w:ind w:firstLine="0"/>
                      </w:pPr>
                      <w:r>
                        <w:t>167</w:t>
                      </w:r>
                    </w:p>
                    <w:p w14:paraId="670C201A" w14:textId="77777777" w:rsidR="004970E4" w:rsidRDefault="004970E4" w:rsidP="004970E4">
                      <w:pPr>
                        <w:ind w:firstLine="0"/>
                      </w:pPr>
                    </w:p>
                    <w:p w14:paraId="01C58EB1" w14:textId="77777777" w:rsidR="004970E4" w:rsidRDefault="004970E4" w:rsidP="004970E4">
                      <w:pPr>
                        <w:ind w:firstLine="0"/>
                      </w:pPr>
                    </w:p>
                  </w:txbxContent>
                </v:textbox>
                <w10:wrap type="square"/>
              </v:shape>
            </w:pict>
          </mc:Fallback>
        </mc:AlternateContent>
      </w:r>
      <w:r w:rsidR="00466A42">
        <w:t xml:space="preserve">However, the life of the cowboy was not as seen on these mass media. </w:t>
      </w:r>
      <w:r w:rsidR="00636D29">
        <w:t xml:space="preserve">The low-pay, dirty, and tedious cow driving life of these people is largely swept aside in favor in calling them </w:t>
      </w:r>
      <w:r w:rsidR="00636D29" w:rsidRPr="00636D29">
        <w:rPr>
          <w:u w:val="single"/>
        </w:rPr>
        <w:t>“Natural Men”</w:t>
      </w:r>
      <w:r w:rsidR="00636D29">
        <w:t xml:space="preserve">. They were not all white men, as a great percent of them were black or Hispanic, which was once again not mentioned by the media. These cowboys </w:t>
      </w:r>
      <w:proofErr w:type="gramStart"/>
      <w:r w:rsidR="00636D29">
        <w:t>didn’t</w:t>
      </w:r>
      <w:proofErr w:type="gramEnd"/>
      <w:r w:rsidR="00636D29">
        <w:t xml:space="preserve"> last long, and were seen as extinct as soon as 1890, with the publication of </w:t>
      </w:r>
      <w:r w:rsidR="00636D29" w:rsidRPr="00636D29">
        <w:rPr>
          <w:u w:val="single"/>
        </w:rPr>
        <w:t>Frederick Turner’s Thesis</w:t>
      </w:r>
      <w:r w:rsidR="00636D29">
        <w:t xml:space="preserve">. Their memory was greatly misremembered, and greatly exaggerated. </w:t>
      </w:r>
    </w:p>
    <w:p w14:paraId="34044E8F" w14:textId="23D4B5C4" w:rsidR="00D06D2B" w:rsidRDefault="00094E6D" w:rsidP="00D06D2B">
      <w:pPr>
        <w:pStyle w:val="ListParagraph"/>
        <w:numPr>
          <w:ilvl w:val="0"/>
          <w:numId w:val="20"/>
        </w:numPr>
      </w:pPr>
      <w:r>
        <w:t>Farmers</w:t>
      </w:r>
    </w:p>
    <w:p w14:paraId="324DE523" w14:textId="53BF1B4B" w:rsidR="00636D29" w:rsidRDefault="007A50F1" w:rsidP="007A50F1">
      <w:r>
        <w:t xml:space="preserve">Early in the 1850s, the West was viewed as a desert, a view that changed greatly over the century. The </w:t>
      </w:r>
      <w:r w:rsidR="000A34E2" w:rsidRPr="000A34E2">
        <w:rPr>
          <w:u w:val="single"/>
        </w:rPr>
        <w:t>Rocky Mountain School</w:t>
      </w:r>
      <w:r w:rsidR="000A34E2">
        <w:t xml:space="preserve"> was one of the first to change minds about the west, and spread word of its beautiful, rugged, wilderness far. This and ideas like </w:t>
      </w:r>
      <w:r w:rsidR="000A34E2" w:rsidRPr="000A34E2">
        <w:rPr>
          <w:u w:val="single"/>
        </w:rPr>
        <w:t>Frederic Remington’s</w:t>
      </w:r>
      <w:r w:rsidR="000A34E2">
        <w:t xml:space="preserve">, that the romance and lack of constraints of civilization, combined to create an attractive vision of the West, and was thought to have inspired thousands there. However, the reality was much more grounded. Government policies of the </w:t>
      </w:r>
      <w:r w:rsidR="000A34E2" w:rsidRPr="000A34E2">
        <w:rPr>
          <w:u w:val="single"/>
        </w:rPr>
        <w:t>Homestead Acts</w:t>
      </w:r>
      <w:r w:rsidR="000A34E2">
        <w:t xml:space="preserve"> drove much more</w:t>
      </w:r>
      <w:r w:rsidR="00974F1F">
        <w:t xml:space="preserve"> farmer</w:t>
      </w:r>
      <w:r w:rsidR="000A34E2">
        <w:t xml:space="preserve"> immigration than any idea, distributing farmland to thousands. The government-like railroads also played a huge part</w:t>
      </w:r>
      <w:r w:rsidR="00155680">
        <w:t xml:space="preserve">, giving the opportunity for trade, business, and transport to the West. The romantic image of the west was </w:t>
      </w:r>
      <w:r w:rsidR="00974F1F">
        <w:t>a mirage for the loneliness and isolation found to many farmers in the west. Eventually, these</w:t>
      </w:r>
      <w:r w:rsidR="006D4D70">
        <w:t xml:space="preserve"> optimistic ideas for farming in the West faded, with </w:t>
      </w:r>
      <w:r w:rsidR="006D4D70" w:rsidRPr="006D4D70">
        <w:rPr>
          <w:u w:val="single"/>
        </w:rPr>
        <w:t>Jason Edwards</w:t>
      </w:r>
      <w:r w:rsidR="006D4D70">
        <w:t xml:space="preserve"> spreading that it was as lone and hot as previously thought.</w:t>
      </w:r>
    </w:p>
    <w:p w14:paraId="284CC7B5" w14:textId="29F9C760" w:rsidR="008A22D3" w:rsidRPr="008A22D3" w:rsidRDefault="00D06D2B" w:rsidP="008A22D3">
      <w:pPr>
        <w:pStyle w:val="ListParagraph"/>
        <w:numPr>
          <w:ilvl w:val="0"/>
          <w:numId w:val="20"/>
        </w:numPr>
      </w:pPr>
      <w:r>
        <w:t>N</w:t>
      </w:r>
      <w:r w:rsidR="00094E6D">
        <w:t>ative Americans</w:t>
      </w:r>
      <w:r w:rsidR="00F83F85" w:rsidRPr="00D06D2B">
        <w:rPr>
          <w:sz w:val="18"/>
          <w:szCs w:val="18"/>
        </w:rPr>
        <w:t xml:space="preserve"> </w:t>
      </w:r>
    </w:p>
    <w:p w14:paraId="6E627DBF" w14:textId="6CB055FB" w:rsidR="008A22D3" w:rsidRPr="008A22D3" w:rsidRDefault="008A22D3" w:rsidP="008A22D3">
      <w:pPr>
        <w:ind w:firstLine="360"/>
      </w:pPr>
      <w:r>
        <w:t xml:space="preserve">Despite contributing invaluably to the country, Natives continued to be viewed as savages. Much of the mythology of the West thought of it as a land waiting to be civilized, empty of people. The </w:t>
      </w:r>
      <w:r w:rsidRPr="008A22D3">
        <w:rPr>
          <w:u w:val="single"/>
        </w:rPr>
        <w:t>“Conservation” Policy</w:t>
      </w:r>
      <w:r>
        <w:t xml:space="preserve"> used before this western migration was changed to newer methods, and instead forced different tribes together. The moving whites destroyed the natives’ </w:t>
      </w:r>
      <w:r>
        <w:rPr>
          <w:noProof/>
        </w:rPr>
        <w:lastRenderedPageBreak/>
        <mc:AlternateContent>
          <mc:Choice Requires="wps">
            <w:drawing>
              <wp:anchor distT="45720" distB="45720" distL="114300" distR="114300" simplePos="0" relativeHeight="251663360" behindDoc="0" locked="0" layoutInCell="1" allowOverlap="1" wp14:anchorId="75121E30" wp14:editId="08B766C1">
                <wp:simplePos x="0" y="0"/>
                <wp:positionH relativeFrom="column">
                  <wp:posOffset>-807085</wp:posOffset>
                </wp:positionH>
                <wp:positionV relativeFrom="paragraph">
                  <wp:posOffset>616</wp:posOffset>
                </wp:positionV>
                <wp:extent cx="637540" cy="8099425"/>
                <wp:effectExtent l="0" t="0" r="10160" b="158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8099425"/>
                        </a:xfrm>
                        <a:prstGeom prst="rect">
                          <a:avLst/>
                        </a:prstGeom>
                        <a:solidFill>
                          <a:srgbClr val="FFFFFF"/>
                        </a:solidFill>
                        <a:ln w="9525">
                          <a:solidFill>
                            <a:srgbClr val="000000"/>
                          </a:solidFill>
                          <a:miter lim="800000"/>
                          <a:headEnd/>
                          <a:tailEnd/>
                        </a:ln>
                      </wps:spPr>
                      <wps:txbx>
                        <w:txbxContent>
                          <w:p w14:paraId="028F160D" w14:textId="77777777" w:rsidR="004970E4" w:rsidRDefault="004970E4" w:rsidP="004970E4">
                            <w:pPr>
                              <w:ind w:firstLine="0"/>
                            </w:pPr>
                            <w:r>
                              <w:t>74</w:t>
                            </w:r>
                          </w:p>
                          <w:p w14:paraId="464DA5D9" w14:textId="77777777" w:rsidR="004970E4" w:rsidRDefault="004970E4" w:rsidP="004970E4">
                            <w:pPr>
                              <w:ind w:firstLine="0"/>
                            </w:pPr>
                            <w:r>
                              <w:t>88</w:t>
                            </w:r>
                          </w:p>
                          <w:p w14:paraId="2BE0475C" w14:textId="77777777" w:rsidR="004970E4" w:rsidRDefault="004970E4" w:rsidP="004970E4">
                            <w:pPr>
                              <w:ind w:firstLine="0"/>
                            </w:pPr>
                            <w:r>
                              <w:t>106</w:t>
                            </w:r>
                          </w:p>
                          <w:p w14:paraId="561E5083" w14:textId="77777777" w:rsidR="004970E4" w:rsidRDefault="004970E4" w:rsidP="004970E4">
                            <w:pPr>
                              <w:ind w:firstLine="0"/>
                            </w:pPr>
                            <w:r>
                              <w:t>122</w:t>
                            </w:r>
                          </w:p>
                          <w:p w14:paraId="6403A55A" w14:textId="77777777" w:rsidR="004970E4" w:rsidRDefault="004970E4" w:rsidP="004970E4">
                            <w:pPr>
                              <w:ind w:firstLine="0"/>
                            </w:pPr>
                            <w:r>
                              <w:t>140</w:t>
                            </w:r>
                          </w:p>
                          <w:p w14:paraId="7AEB5FE2" w14:textId="77777777" w:rsidR="004970E4" w:rsidRDefault="004970E4" w:rsidP="004970E4">
                            <w:pPr>
                              <w:ind w:firstLine="0"/>
                            </w:pPr>
                            <w:r>
                              <w:t>158</w:t>
                            </w:r>
                          </w:p>
                          <w:p w14:paraId="32CA5A69" w14:textId="77777777" w:rsidR="004970E4" w:rsidRDefault="004970E4" w:rsidP="004970E4">
                            <w:pPr>
                              <w:ind w:firstLine="0"/>
                            </w:pPr>
                            <w:r>
                              <w:t>167</w:t>
                            </w:r>
                          </w:p>
                          <w:p w14:paraId="17FB4AFC" w14:textId="77777777" w:rsidR="004970E4" w:rsidRDefault="004970E4" w:rsidP="004970E4">
                            <w:pPr>
                              <w:ind w:firstLine="0"/>
                            </w:pPr>
                          </w:p>
                          <w:p w14:paraId="1E785B0C" w14:textId="77777777" w:rsidR="004970E4" w:rsidRDefault="004970E4" w:rsidP="004970E4">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21E30" id="Text Box 3" o:spid="_x0000_s1028" type="#_x0000_t202" style="position:absolute;left:0;text-align:left;margin-left:-63.55pt;margin-top:.05pt;width:50.2pt;height:63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">
                <v:textbox>
                  <w:txbxContent>
                    <w:p w14:paraId="028F160D" w14:textId="77777777" w:rsidR="004970E4" w:rsidRDefault="004970E4" w:rsidP="004970E4">
                      <w:pPr>
                        <w:ind w:firstLine="0"/>
                      </w:pPr>
                      <w:r>
                        <w:t>74</w:t>
                      </w:r>
                    </w:p>
                    <w:p w14:paraId="464DA5D9" w14:textId="77777777" w:rsidR="004970E4" w:rsidRDefault="004970E4" w:rsidP="004970E4">
                      <w:pPr>
                        <w:ind w:firstLine="0"/>
                      </w:pPr>
                      <w:r>
                        <w:t>88</w:t>
                      </w:r>
                    </w:p>
                    <w:p w14:paraId="2BE0475C" w14:textId="77777777" w:rsidR="004970E4" w:rsidRDefault="004970E4" w:rsidP="004970E4">
                      <w:pPr>
                        <w:ind w:firstLine="0"/>
                      </w:pPr>
                      <w:r>
                        <w:t>106</w:t>
                      </w:r>
                    </w:p>
                    <w:p w14:paraId="561E5083" w14:textId="77777777" w:rsidR="004970E4" w:rsidRDefault="004970E4" w:rsidP="004970E4">
                      <w:pPr>
                        <w:ind w:firstLine="0"/>
                      </w:pPr>
                      <w:r>
                        <w:t>122</w:t>
                      </w:r>
                    </w:p>
                    <w:p w14:paraId="6403A55A" w14:textId="77777777" w:rsidR="004970E4" w:rsidRDefault="004970E4" w:rsidP="004970E4">
                      <w:pPr>
                        <w:ind w:firstLine="0"/>
                      </w:pPr>
                      <w:r>
                        <w:t>140</w:t>
                      </w:r>
                    </w:p>
                    <w:p w14:paraId="7AEB5FE2" w14:textId="77777777" w:rsidR="004970E4" w:rsidRDefault="004970E4" w:rsidP="004970E4">
                      <w:pPr>
                        <w:ind w:firstLine="0"/>
                      </w:pPr>
                      <w:r>
                        <w:t>158</w:t>
                      </w:r>
                    </w:p>
                    <w:p w14:paraId="32CA5A69" w14:textId="77777777" w:rsidR="004970E4" w:rsidRDefault="004970E4" w:rsidP="004970E4">
                      <w:pPr>
                        <w:ind w:firstLine="0"/>
                      </w:pPr>
                      <w:r>
                        <w:t>167</w:t>
                      </w:r>
                    </w:p>
                    <w:p w14:paraId="17FB4AFC" w14:textId="77777777" w:rsidR="004970E4" w:rsidRDefault="004970E4" w:rsidP="004970E4">
                      <w:pPr>
                        <w:ind w:firstLine="0"/>
                      </w:pPr>
                    </w:p>
                    <w:p w14:paraId="1E785B0C" w14:textId="77777777" w:rsidR="004970E4" w:rsidRDefault="004970E4" w:rsidP="004970E4">
                      <w:pPr>
                        <w:ind w:firstLine="0"/>
                      </w:pPr>
                    </w:p>
                  </w:txbxContent>
                </v:textbox>
                <w10:wrap type="square"/>
              </v:shape>
            </w:pict>
          </mc:Fallback>
        </mc:AlternateContent>
      </w:r>
      <w:r w:rsidRPr="008A22D3">
        <w:rPr>
          <w:u w:val="single"/>
        </w:rPr>
        <w:t>Buffalo</w:t>
      </w:r>
      <w:r>
        <w:t xml:space="preserve"> and ruined a food and cultural resource for the natives. Another way that the whites “made space” for their “civilization” was by practicing in </w:t>
      </w:r>
      <w:r w:rsidRPr="008A22D3">
        <w:rPr>
          <w:u w:val="single"/>
        </w:rPr>
        <w:t>Indian Hunting</w:t>
      </w:r>
      <w:r>
        <w:t xml:space="preserve">, where they would murder Natives for sport. They did this because they believed that the land was put out for their own use, and to develop “civilization”. Americans were willing to wage war on Natives to clear out the land in their quest to conquer the West. </w:t>
      </w:r>
      <w:r w:rsidRPr="008A22D3">
        <w:rPr>
          <w:u w:val="single"/>
        </w:rPr>
        <w:t>The Dawes Act</w:t>
      </w:r>
      <w:r>
        <w:t xml:space="preserve"> was their final message to Natives, to tell them to assimilate or fall. Their myths forced them to push the Natives out of their own land and to take it from them.</w:t>
      </w:r>
    </w:p>
    <w:p w14:paraId="03FEE29D" w14:textId="5DCBC0CD" w:rsidR="006D4D70" w:rsidRPr="00D06D2B" w:rsidRDefault="006D4D70" w:rsidP="008A22D3"/>
    <w:sectPr w:rsidR="006D4D70" w:rsidRPr="00D06D2B"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84CBFD" w14:textId="77777777" w:rsidR="004F01A5" w:rsidRDefault="004F01A5">
      <w:pPr>
        <w:spacing w:line="240" w:lineRule="auto"/>
      </w:pPr>
      <w:r>
        <w:separator/>
      </w:r>
    </w:p>
  </w:endnote>
  <w:endnote w:type="continuationSeparator" w:id="0">
    <w:p w14:paraId="1B599A5D" w14:textId="77777777" w:rsidR="004F01A5" w:rsidRDefault="004F01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5E446" w14:textId="77777777" w:rsidR="004F01A5" w:rsidRDefault="004F01A5">
      <w:pPr>
        <w:spacing w:line="240" w:lineRule="auto"/>
      </w:pPr>
      <w:r>
        <w:separator/>
      </w:r>
    </w:p>
  </w:footnote>
  <w:footnote w:type="continuationSeparator" w:id="0">
    <w:p w14:paraId="49618ECE" w14:textId="77777777" w:rsidR="004F01A5" w:rsidRDefault="004F01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4F01A5">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4F01A5">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5832475"/>
    <w:multiLevelType w:val="hybridMultilevel"/>
    <w:tmpl w:val="F9F4B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626784"/>
    <w:multiLevelType w:val="multilevel"/>
    <w:tmpl w:val="FE92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4"/>
  </w:num>
  <w:num w:numId="15">
    <w:abstractNumId w:val="10"/>
  </w:num>
  <w:num w:numId="16">
    <w:abstractNumId w:val="12"/>
  </w:num>
  <w:num w:numId="17">
    <w:abstractNumId w:val="17"/>
  </w:num>
  <w:num w:numId="18">
    <w:abstractNumId w:val="19"/>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4384E"/>
    <w:rsid w:val="00080C97"/>
    <w:rsid w:val="00094E6D"/>
    <w:rsid w:val="00094FAB"/>
    <w:rsid w:val="000A34E2"/>
    <w:rsid w:val="000B6440"/>
    <w:rsid w:val="00121033"/>
    <w:rsid w:val="00123AF4"/>
    <w:rsid w:val="00150D46"/>
    <w:rsid w:val="00155680"/>
    <w:rsid w:val="00193112"/>
    <w:rsid w:val="001D777A"/>
    <w:rsid w:val="001E705F"/>
    <w:rsid w:val="002F1EAF"/>
    <w:rsid w:val="00325CCF"/>
    <w:rsid w:val="0034643D"/>
    <w:rsid w:val="0035552C"/>
    <w:rsid w:val="003E748F"/>
    <w:rsid w:val="00465FDB"/>
    <w:rsid w:val="00466A42"/>
    <w:rsid w:val="004970E4"/>
    <w:rsid w:val="004F01A5"/>
    <w:rsid w:val="004F359C"/>
    <w:rsid w:val="004F474D"/>
    <w:rsid w:val="004F4CE7"/>
    <w:rsid w:val="00530C35"/>
    <w:rsid w:val="005877F2"/>
    <w:rsid w:val="005D1B41"/>
    <w:rsid w:val="005D7A27"/>
    <w:rsid w:val="00636D29"/>
    <w:rsid w:val="00636E58"/>
    <w:rsid w:val="00655B26"/>
    <w:rsid w:val="00663716"/>
    <w:rsid w:val="00692D7B"/>
    <w:rsid w:val="006A64A8"/>
    <w:rsid w:val="006A7549"/>
    <w:rsid w:val="006D4D70"/>
    <w:rsid w:val="006D596E"/>
    <w:rsid w:val="0072773D"/>
    <w:rsid w:val="007A50F1"/>
    <w:rsid w:val="007D4B2F"/>
    <w:rsid w:val="00815C55"/>
    <w:rsid w:val="00832A36"/>
    <w:rsid w:val="00841C8A"/>
    <w:rsid w:val="0084504E"/>
    <w:rsid w:val="00860F24"/>
    <w:rsid w:val="008A2219"/>
    <w:rsid w:val="008A22D3"/>
    <w:rsid w:val="008F38AF"/>
    <w:rsid w:val="009062FB"/>
    <w:rsid w:val="0092501B"/>
    <w:rsid w:val="00965112"/>
    <w:rsid w:val="00974576"/>
    <w:rsid w:val="00974F1F"/>
    <w:rsid w:val="009A5981"/>
    <w:rsid w:val="00A11606"/>
    <w:rsid w:val="00A72AD1"/>
    <w:rsid w:val="00A93A9F"/>
    <w:rsid w:val="00AB1E45"/>
    <w:rsid w:val="00B37752"/>
    <w:rsid w:val="00B56AD9"/>
    <w:rsid w:val="00B76183"/>
    <w:rsid w:val="00B82F8F"/>
    <w:rsid w:val="00BC11A6"/>
    <w:rsid w:val="00BD3A4E"/>
    <w:rsid w:val="00C26420"/>
    <w:rsid w:val="00CC2088"/>
    <w:rsid w:val="00CC2681"/>
    <w:rsid w:val="00CE7972"/>
    <w:rsid w:val="00D06D2B"/>
    <w:rsid w:val="00D17F5A"/>
    <w:rsid w:val="00D23D4F"/>
    <w:rsid w:val="00D51189"/>
    <w:rsid w:val="00D62EB3"/>
    <w:rsid w:val="00DA4202"/>
    <w:rsid w:val="00DD033D"/>
    <w:rsid w:val="00E63214"/>
    <w:rsid w:val="00E80076"/>
    <w:rsid w:val="00E93C7E"/>
    <w:rsid w:val="00EC2FE4"/>
    <w:rsid w:val="00EE6570"/>
    <w:rsid w:val="00F04A61"/>
    <w:rsid w:val="00F129B9"/>
    <w:rsid w:val="00F21996"/>
    <w:rsid w:val="00F27CC2"/>
    <w:rsid w:val="00F351D9"/>
    <w:rsid w:val="00F35E34"/>
    <w:rsid w:val="00F37429"/>
    <w:rsid w:val="00F66B44"/>
    <w:rsid w:val="00F8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96E"/>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2233626">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197552"/>
    <w:rsid w:val="002B1162"/>
    <w:rsid w:val="004E0231"/>
    <w:rsid w:val="00703E49"/>
    <w:rsid w:val="008E2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935</TotalTime>
  <Pages>3</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8</cp:revision>
  <dcterms:created xsi:type="dcterms:W3CDTF">2020-11-16T20:38:00Z</dcterms:created>
  <dcterms:modified xsi:type="dcterms:W3CDTF">2020-12-01T06:19:00Z</dcterms:modified>
</cp:coreProperties>
</file>