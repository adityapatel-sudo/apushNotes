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961E7" w14:textId="18F23FB2" w:rsidR="00F9444C" w:rsidRDefault="004C5109" w:rsidP="00BF070B">
      <w:pPr>
        <w:pStyle w:val="NoSpacing"/>
        <w:jc w:val="right"/>
      </w:pPr>
      <w:r>
        <w:t>Aditya Patel</w:t>
      </w:r>
    </w:p>
    <w:p w14:paraId="32CDB7C1" w14:textId="227F01F3" w:rsidR="00E614DD" w:rsidRDefault="004C5109" w:rsidP="00BF070B">
      <w:pPr>
        <w:pStyle w:val="NoSpacing"/>
        <w:jc w:val="right"/>
      </w:pPr>
      <w:r>
        <w:t>APUSH</w:t>
      </w:r>
    </w:p>
    <w:p w14:paraId="190F42FA" w14:textId="48C6166F" w:rsidR="00E614DD" w:rsidRDefault="004C5109" w:rsidP="00BF070B">
      <w:pPr>
        <w:pStyle w:val="NoSpacing"/>
        <w:jc w:val="right"/>
      </w:pPr>
      <w:r>
        <w:t>Period 4</w:t>
      </w:r>
    </w:p>
    <w:p w14:paraId="79893ED1" w14:textId="42A58E13" w:rsidR="00E614DD" w:rsidRDefault="004C5109" w:rsidP="00BF070B">
      <w:pPr>
        <w:pStyle w:val="NoSpacing"/>
        <w:jc w:val="right"/>
      </w:pPr>
      <w:r>
        <w:t>09/0</w:t>
      </w:r>
      <w:r w:rsidR="00BF070B">
        <w:t>8</w:t>
      </w:r>
      <w:r>
        <w:t>/2020</w:t>
      </w:r>
    </w:p>
    <w:p w14:paraId="03DD9AFA" w14:textId="2EE21EA4" w:rsidR="004C5109" w:rsidRPr="004C5109" w:rsidRDefault="00135BE7" w:rsidP="004C5109">
      <w:pPr>
        <w:suppressAutoHyphens w:val="0"/>
        <w:jc w:val="center"/>
        <w:rPr>
          <w:rFonts w:ascii="Times New Roman" w:eastAsia="Times New Roman" w:hAnsi="Times New Roman" w:cs="Times New Roman"/>
          <w:lang w:eastAsia="en-US"/>
        </w:rPr>
      </w:pPr>
      <w:r>
        <w:rPr>
          <w:rFonts w:ascii="Times New Roman" w:eastAsia="Times New Roman" w:hAnsi="Times New Roman" w:cs="Times New Roman"/>
          <w:color w:val="000000"/>
          <w:lang w:eastAsia="en-US"/>
        </w:rPr>
        <w:t xml:space="preserve">Chapter 1 </w:t>
      </w:r>
      <w:r w:rsidR="004C5109" w:rsidRPr="004C5109">
        <w:rPr>
          <w:rFonts w:ascii="Times New Roman" w:eastAsia="Times New Roman" w:hAnsi="Times New Roman" w:cs="Times New Roman"/>
          <w:color w:val="000000"/>
          <w:lang w:eastAsia="en-US"/>
        </w:rPr>
        <w:t>HW 9/</w:t>
      </w:r>
      <w:r>
        <w:rPr>
          <w:rFonts w:ascii="Times New Roman" w:eastAsia="Times New Roman" w:hAnsi="Times New Roman" w:cs="Times New Roman"/>
          <w:color w:val="000000"/>
          <w:lang w:eastAsia="en-US"/>
        </w:rPr>
        <w:t>8</w:t>
      </w:r>
    </w:p>
    <w:p w14:paraId="392F40FA" w14:textId="2F792BDB" w:rsidR="004C5109" w:rsidRPr="004C5109" w:rsidRDefault="004C5109" w:rsidP="004C5109">
      <w:pPr>
        <w:suppressAutoHyphens w:val="0"/>
        <w:ind w:firstLine="0"/>
        <w:rPr>
          <w:rFonts w:ascii="Times New Roman" w:eastAsia="Times New Roman" w:hAnsi="Times New Roman" w:cs="Times New Roman"/>
          <w:lang w:eastAsia="en-US"/>
        </w:rPr>
      </w:pPr>
      <w:r w:rsidRPr="004C5109">
        <w:rPr>
          <w:rFonts w:ascii="Times New Roman" w:eastAsia="Times New Roman" w:hAnsi="Times New Roman" w:cs="Times New Roman"/>
          <w:noProof/>
          <w:color w:val="000000"/>
          <w:lang w:eastAsia="en-US"/>
        </w:rPr>
        <mc:AlternateContent>
          <mc:Choice Requires="wps">
            <w:drawing>
              <wp:anchor distT="45720" distB="45720" distL="114300" distR="114300" simplePos="0" relativeHeight="251659264" behindDoc="0" locked="0" layoutInCell="1" allowOverlap="1" wp14:anchorId="75CB3225" wp14:editId="0D793076">
                <wp:simplePos x="0" y="0"/>
                <wp:positionH relativeFrom="page">
                  <wp:posOffset>295275</wp:posOffset>
                </wp:positionH>
                <wp:positionV relativeFrom="paragraph">
                  <wp:posOffset>323850</wp:posOffset>
                </wp:positionV>
                <wp:extent cx="466725" cy="6029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6029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EA81E" w14:textId="4E71A1E5" w:rsidR="004C5109" w:rsidRDefault="004C5109" w:rsidP="004C5109">
                            <w:pPr>
                              <w:ind w:firstLine="0"/>
                            </w:pPr>
                            <w:r>
                              <w:t>12</w:t>
                            </w:r>
                          </w:p>
                          <w:p w14:paraId="785CAED9" w14:textId="1DFE2615" w:rsidR="004C5109" w:rsidRDefault="004C5109" w:rsidP="004C5109">
                            <w:pPr>
                              <w:ind w:firstLine="0"/>
                            </w:pPr>
                            <w:r>
                              <w:t>30</w:t>
                            </w:r>
                          </w:p>
                          <w:p w14:paraId="3A07ADB3" w14:textId="145D28F9" w:rsidR="004C5109" w:rsidRDefault="004C5109" w:rsidP="004C5109">
                            <w:pPr>
                              <w:ind w:firstLine="0"/>
                            </w:pPr>
                            <w:r>
                              <w:t>49</w:t>
                            </w:r>
                          </w:p>
                          <w:p w14:paraId="54F9A136" w14:textId="2705A8DB" w:rsidR="004C5109" w:rsidRDefault="004C5109" w:rsidP="004C5109">
                            <w:pPr>
                              <w:ind w:firstLine="0"/>
                            </w:pPr>
                            <w:r>
                              <w:t>65</w:t>
                            </w:r>
                          </w:p>
                          <w:p w14:paraId="1F2BA29E" w14:textId="587B3F2C" w:rsidR="004C5109" w:rsidRDefault="004C5109" w:rsidP="004C5109">
                            <w:pPr>
                              <w:ind w:firstLine="0"/>
                            </w:pPr>
                            <w:r>
                              <w:t>79</w:t>
                            </w:r>
                          </w:p>
                          <w:p w14:paraId="0B335C52" w14:textId="402B1000" w:rsidR="004C5109" w:rsidRDefault="004C5109" w:rsidP="004C5109">
                            <w:pPr>
                              <w:ind w:firstLine="0"/>
                            </w:pPr>
                            <w:r>
                              <w:t>93</w:t>
                            </w:r>
                          </w:p>
                          <w:p w14:paraId="4F1194DC" w14:textId="4C0E1728" w:rsidR="004C5109" w:rsidRDefault="004C5109" w:rsidP="004C5109">
                            <w:pPr>
                              <w:ind w:firstLine="0"/>
                            </w:pPr>
                            <w:r>
                              <w:t>105</w:t>
                            </w:r>
                          </w:p>
                          <w:p w14:paraId="539B2D86" w14:textId="5212F07A" w:rsidR="004C5109" w:rsidRDefault="004C5109" w:rsidP="004C5109">
                            <w:pPr>
                              <w:ind w:firstLine="0"/>
                            </w:pPr>
                            <w:r>
                              <w:t>119</w:t>
                            </w:r>
                          </w:p>
                          <w:p w14:paraId="3BA05D8D" w14:textId="64E9EF81" w:rsidR="004C5109" w:rsidRDefault="004C5109" w:rsidP="004C5109">
                            <w:pPr>
                              <w:ind w:firstLine="0"/>
                            </w:pPr>
                            <w:r>
                              <w:t>136</w:t>
                            </w:r>
                          </w:p>
                          <w:p w14:paraId="7D962105" w14:textId="459AC6E4" w:rsidR="004C5109" w:rsidRDefault="004C5109" w:rsidP="004C5109">
                            <w:pPr>
                              <w:ind w:firstLine="0"/>
                            </w:pPr>
                            <w:r>
                              <w:t>148</w:t>
                            </w:r>
                          </w:p>
                          <w:p w14:paraId="5DCCF789" w14:textId="0BFFE84B" w:rsidR="004C5109" w:rsidRDefault="004C5109" w:rsidP="004C5109">
                            <w:pPr>
                              <w:ind w:firstLine="0"/>
                            </w:pPr>
                            <w:r>
                              <w:t>164</w:t>
                            </w:r>
                          </w:p>
                          <w:p w14:paraId="737F2E3B" w14:textId="657C5F6A" w:rsidR="004C5109" w:rsidRDefault="004C5109" w:rsidP="004C5109">
                            <w:pPr>
                              <w:ind w:firstLine="0"/>
                            </w:pPr>
                            <w:r>
                              <w:t>14</w:t>
                            </w:r>
                          </w:p>
                          <w:p w14:paraId="6F65475D" w14:textId="5FE865E7" w:rsidR="004C5109" w:rsidRDefault="004C5109" w:rsidP="004C5109">
                            <w:pPr>
                              <w:ind w:firstLine="0"/>
                            </w:pPr>
                            <w:r>
                              <w:t>27</w:t>
                            </w:r>
                          </w:p>
                          <w:p w14:paraId="719A43BA" w14:textId="51442020" w:rsidR="004C5109" w:rsidRDefault="004C5109" w:rsidP="004C5109">
                            <w:pPr>
                              <w:ind w:firstLine="0"/>
                            </w:pPr>
                            <w:r>
                              <w:t>38</w:t>
                            </w:r>
                          </w:p>
                          <w:p w14:paraId="3D9153B3" w14:textId="50011573" w:rsidR="004C5109" w:rsidRDefault="004C5109" w:rsidP="004C5109">
                            <w:pPr>
                              <w:ind w:firstLine="0"/>
                            </w:pPr>
                            <w:r>
                              <w:t>52</w:t>
                            </w:r>
                          </w:p>
                          <w:p w14:paraId="54A0BE1C" w14:textId="420590F7" w:rsidR="004C5109" w:rsidRDefault="004C5109" w:rsidP="004C5109">
                            <w:pPr>
                              <w:ind w:firstLine="0"/>
                            </w:pPr>
                            <w:r>
                              <w:t>66</w:t>
                            </w:r>
                          </w:p>
                          <w:p w14:paraId="646AB193" w14:textId="15DA765F" w:rsidR="004C5109" w:rsidRDefault="004C5109" w:rsidP="004C5109">
                            <w:pPr>
                              <w:ind w:firstLine="0"/>
                            </w:pPr>
                            <w:r>
                              <w:t>80</w:t>
                            </w:r>
                          </w:p>
                          <w:p w14:paraId="65BB25B9" w14:textId="77777777" w:rsidR="004C5109" w:rsidRDefault="004C5109" w:rsidP="004C5109">
                            <w:pPr>
                              <w:ind w:firstLine="0"/>
                            </w:pPr>
                          </w:p>
                          <w:p w14:paraId="121DC296" w14:textId="5160D6EA" w:rsidR="004C5109" w:rsidRDefault="004C5109" w:rsidP="004C510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CB3225" id="_x0000_t202" coordsize="21600,21600" o:spt="202" path="m,l,21600r21600,l21600,xe">
                <v:stroke joinstyle="miter"/>
                <v:path gradientshapeok="t" o:connecttype="rect"/>
              </v:shapetype>
              <v:shape id="Text Box 2" o:spid="_x0000_s1026" type="#_x0000_t202" style="position:absolute;margin-left:23.25pt;margin-top:25.5pt;width:36.75pt;height:474.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" filled="f" stroked="f">
                <v:textbox>
                  <w:txbxContent>
                    <w:p w14:paraId="21BEA81E" w14:textId="4E71A1E5" w:rsidR="004C5109" w:rsidRDefault="004C5109" w:rsidP="004C5109">
                      <w:pPr>
                        <w:ind w:firstLine="0"/>
                      </w:pPr>
                      <w:r>
                        <w:t>12</w:t>
                      </w:r>
                    </w:p>
                    <w:p w14:paraId="785CAED9" w14:textId="1DFE2615" w:rsidR="004C5109" w:rsidRDefault="004C5109" w:rsidP="004C5109">
                      <w:pPr>
                        <w:ind w:firstLine="0"/>
                      </w:pPr>
                      <w:r>
                        <w:t>30</w:t>
                      </w:r>
                    </w:p>
                    <w:p w14:paraId="3A07ADB3" w14:textId="145D28F9" w:rsidR="004C5109" w:rsidRDefault="004C5109" w:rsidP="004C5109">
                      <w:pPr>
                        <w:ind w:firstLine="0"/>
                      </w:pPr>
                      <w:r>
                        <w:t>49</w:t>
                      </w:r>
                    </w:p>
                    <w:p w14:paraId="54F9A136" w14:textId="2705A8DB" w:rsidR="004C5109" w:rsidRDefault="004C5109" w:rsidP="004C5109">
                      <w:pPr>
                        <w:ind w:firstLine="0"/>
                      </w:pPr>
                      <w:r>
                        <w:t>65</w:t>
                      </w:r>
                    </w:p>
                    <w:p w14:paraId="1F2BA29E" w14:textId="587B3F2C" w:rsidR="004C5109" w:rsidRDefault="004C5109" w:rsidP="004C5109">
                      <w:pPr>
                        <w:ind w:firstLine="0"/>
                      </w:pPr>
                      <w:r>
                        <w:t>79</w:t>
                      </w:r>
                    </w:p>
                    <w:p w14:paraId="0B335C52" w14:textId="402B1000" w:rsidR="004C5109" w:rsidRDefault="004C5109" w:rsidP="004C5109">
                      <w:pPr>
                        <w:ind w:firstLine="0"/>
                      </w:pPr>
                      <w:r>
                        <w:t>93</w:t>
                      </w:r>
                    </w:p>
                    <w:p w14:paraId="4F1194DC" w14:textId="4C0E1728" w:rsidR="004C5109" w:rsidRDefault="004C5109" w:rsidP="004C5109">
                      <w:pPr>
                        <w:ind w:firstLine="0"/>
                      </w:pPr>
                      <w:r>
                        <w:t>105</w:t>
                      </w:r>
                    </w:p>
                    <w:p w14:paraId="539B2D86" w14:textId="5212F07A" w:rsidR="004C5109" w:rsidRDefault="004C5109" w:rsidP="004C5109">
                      <w:pPr>
                        <w:ind w:firstLine="0"/>
                      </w:pPr>
                      <w:r>
                        <w:t>119</w:t>
                      </w:r>
                    </w:p>
                    <w:p w14:paraId="3BA05D8D" w14:textId="64E9EF81" w:rsidR="004C5109" w:rsidRDefault="004C5109" w:rsidP="004C5109">
                      <w:pPr>
                        <w:ind w:firstLine="0"/>
                      </w:pPr>
                      <w:r>
                        <w:t>136</w:t>
                      </w:r>
                    </w:p>
                    <w:p w14:paraId="7D962105" w14:textId="459AC6E4" w:rsidR="004C5109" w:rsidRDefault="004C5109" w:rsidP="004C5109">
                      <w:pPr>
                        <w:ind w:firstLine="0"/>
                      </w:pPr>
                      <w:r>
                        <w:t>148</w:t>
                      </w:r>
                    </w:p>
                    <w:p w14:paraId="5DCCF789" w14:textId="0BFFE84B" w:rsidR="004C5109" w:rsidRDefault="004C5109" w:rsidP="004C5109">
                      <w:pPr>
                        <w:ind w:firstLine="0"/>
                      </w:pPr>
                      <w:r>
                        <w:t>164</w:t>
                      </w:r>
                    </w:p>
                    <w:p w14:paraId="737F2E3B" w14:textId="657C5F6A" w:rsidR="004C5109" w:rsidRDefault="004C5109" w:rsidP="004C5109">
                      <w:pPr>
                        <w:ind w:firstLine="0"/>
                      </w:pPr>
                      <w:r>
                        <w:t>14</w:t>
                      </w:r>
                    </w:p>
                    <w:p w14:paraId="6F65475D" w14:textId="5FE865E7" w:rsidR="004C5109" w:rsidRDefault="004C5109" w:rsidP="004C5109">
                      <w:pPr>
                        <w:ind w:firstLine="0"/>
                      </w:pPr>
                      <w:r>
                        <w:t>27</w:t>
                      </w:r>
                    </w:p>
                    <w:p w14:paraId="719A43BA" w14:textId="51442020" w:rsidR="004C5109" w:rsidRDefault="004C5109" w:rsidP="004C5109">
                      <w:pPr>
                        <w:ind w:firstLine="0"/>
                      </w:pPr>
                      <w:r>
                        <w:t>38</w:t>
                      </w:r>
                    </w:p>
                    <w:p w14:paraId="3D9153B3" w14:textId="50011573" w:rsidR="004C5109" w:rsidRDefault="004C5109" w:rsidP="004C5109">
                      <w:pPr>
                        <w:ind w:firstLine="0"/>
                      </w:pPr>
                      <w:r>
                        <w:t>52</w:t>
                      </w:r>
                    </w:p>
                    <w:p w14:paraId="54A0BE1C" w14:textId="420590F7" w:rsidR="004C5109" w:rsidRDefault="004C5109" w:rsidP="004C5109">
                      <w:pPr>
                        <w:ind w:firstLine="0"/>
                      </w:pPr>
                      <w:r>
                        <w:t>66</w:t>
                      </w:r>
                    </w:p>
                    <w:p w14:paraId="646AB193" w14:textId="15DA765F" w:rsidR="004C5109" w:rsidRDefault="004C5109" w:rsidP="004C5109">
                      <w:pPr>
                        <w:ind w:firstLine="0"/>
                      </w:pPr>
                      <w:r>
                        <w:t>80</w:t>
                      </w:r>
                    </w:p>
                    <w:p w14:paraId="65BB25B9" w14:textId="77777777" w:rsidR="004C5109" w:rsidRDefault="004C5109" w:rsidP="004C5109">
                      <w:pPr>
                        <w:ind w:firstLine="0"/>
                      </w:pPr>
                    </w:p>
                    <w:p w14:paraId="121DC296" w14:textId="5160D6EA" w:rsidR="004C5109" w:rsidRDefault="004C5109" w:rsidP="004C5109">
                      <w:pPr>
                        <w:ind w:firstLine="0"/>
                      </w:pPr>
                    </w:p>
                  </w:txbxContent>
                </v:textbox>
                <w10:wrap type="square" anchorx="page"/>
              </v:shape>
            </w:pict>
          </mc:Fallback>
        </mc:AlternateContent>
      </w:r>
      <w:r w:rsidRPr="004C5109">
        <w:rPr>
          <w:rFonts w:ascii="Times New Roman" w:eastAsia="Times New Roman" w:hAnsi="Times New Roman" w:cs="Times New Roman"/>
          <w:color w:val="000000"/>
          <w:lang w:eastAsia="en-US"/>
        </w:rPr>
        <w:t>Focus Questions</w:t>
      </w:r>
      <w:r>
        <w:rPr>
          <w:rFonts w:ascii="Times New Roman" w:eastAsia="Times New Roman" w:hAnsi="Times New Roman" w:cs="Times New Roman"/>
          <w:color w:val="000000"/>
          <w:lang w:eastAsia="en-US"/>
        </w:rPr>
        <w:t xml:space="preserve"> </w:t>
      </w:r>
      <w:r w:rsidRPr="004C5109">
        <w:rPr>
          <w:rFonts w:ascii="Times New Roman" w:eastAsia="Times New Roman" w:hAnsi="Times New Roman" w:cs="Times New Roman"/>
          <w:color w:val="000000"/>
          <w:lang w:eastAsia="en-US"/>
        </w:rPr>
        <w:t>(pg.1):</w:t>
      </w:r>
    </w:p>
    <w:p w14:paraId="7B64838C" w14:textId="24769D30" w:rsidR="004C5109" w:rsidRPr="004C5109" w:rsidRDefault="004C5109" w:rsidP="004C5109">
      <w:pPr>
        <w:suppressAutoHyphens w:val="0"/>
        <w:rPr>
          <w:rFonts w:ascii="Times New Roman" w:eastAsia="Times New Roman" w:hAnsi="Times New Roman" w:cs="Times New Roman"/>
          <w:lang w:eastAsia="en-US"/>
        </w:rPr>
      </w:pPr>
      <w:r w:rsidRPr="004C5109">
        <w:rPr>
          <w:rFonts w:ascii="Times New Roman" w:eastAsia="Times New Roman" w:hAnsi="Times New Roman" w:cs="Times New Roman"/>
          <w:color w:val="000000"/>
          <w:lang w:eastAsia="en-US"/>
        </w:rPr>
        <w:t xml:space="preserve">4. Mercantilism was an economic policy practiced from 16th to 18th centuries which stated that there was </w:t>
      </w:r>
      <w:r w:rsidRPr="004C5109">
        <w:rPr>
          <w:rFonts w:ascii="Times New Roman" w:eastAsia="Times New Roman" w:hAnsi="Times New Roman" w:cs="Times New Roman"/>
          <w:color w:val="000000"/>
          <w:u w:val="single"/>
          <w:shd w:val="clear" w:color="auto" w:fill="FFFF00"/>
          <w:lang w:eastAsia="en-US"/>
        </w:rPr>
        <w:t>finite wealth</w:t>
      </w:r>
      <w:r w:rsidRPr="004C5109">
        <w:rPr>
          <w:rFonts w:ascii="Times New Roman" w:eastAsia="Times New Roman" w:hAnsi="Times New Roman" w:cs="Times New Roman"/>
          <w:color w:val="000000"/>
          <w:lang w:eastAsia="en-US"/>
        </w:rPr>
        <w:t xml:space="preserve"> in the world. A nation’s goal in society should be to increase its own wealth, at the cost of others. It would have to grow exports to other lands and decrease imports so that it would be bringing in money. This concept was closely related to </w:t>
      </w:r>
      <w:r w:rsidRPr="004C5109">
        <w:rPr>
          <w:rFonts w:ascii="Times New Roman" w:eastAsia="Times New Roman" w:hAnsi="Times New Roman" w:cs="Times New Roman"/>
          <w:color w:val="000000"/>
          <w:u w:val="single"/>
          <w:shd w:val="clear" w:color="auto" w:fill="FFFF00"/>
          <w:lang w:eastAsia="en-US"/>
        </w:rPr>
        <w:t>bullionism</w:t>
      </w:r>
      <w:r w:rsidRPr="004C5109">
        <w:rPr>
          <w:rFonts w:ascii="Times New Roman" w:eastAsia="Times New Roman" w:hAnsi="Times New Roman" w:cs="Times New Roman"/>
          <w:color w:val="000000"/>
          <w:lang w:eastAsia="en-US"/>
        </w:rPr>
        <w:t>, which theorized that only gold and silver determined a country’s wealth. The Spanish practiced this theory by stealing gold and silver from the Americas in their early explorations. Mercantilism also provided a</w:t>
      </w:r>
      <w:r w:rsidRPr="004C5109">
        <w:rPr>
          <w:rFonts w:ascii="Times New Roman" w:eastAsia="Times New Roman" w:hAnsi="Times New Roman" w:cs="Times New Roman"/>
          <w:color w:val="000000"/>
          <w:u w:val="single"/>
          <w:shd w:val="clear" w:color="auto" w:fill="FFFF00"/>
          <w:lang w:eastAsia="en-US"/>
        </w:rPr>
        <w:t xml:space="preserve"> commercial incentive to colonization</w:t>
      </w:r>
      <w:r w:rsidRPr="004C5109">
        <w:rPr>
          <w:rFonts w:ascii="Times New Roman" w:eastAsia="Times New Roman" w:hAnsi="Times New Roman" w:cs="Times New Roman"/>
          <w:color w:val="000000"/>
          <w:lang w:eastAsia="en-US"/>
        </w:rPr>
        <w:t>, where nations would get resources from instead of competing countries and would also provide markets for goods.</w:t>
      </w:r>
      <w:r w:rsidRPr="004C5109">
        <w:rPr>
          <w:rFonts w:ascii="Times New Roman" w:eastAsia="Times New Roman" w:hAnsi="Times New Roman" w:cs="Times New Roman"/>
          <w:color w:val="000000"/>
          <w:u w:val="single"/>
          <w:shd w:val="clear" w:color="auto" w:fill="FFFF00"/>
          <w:lang w:eastAsia="en-US"/>
        </w:rPr>
        <w:t xml:space="preserve"> The English Navigation Acts of the 1660s</w:t>
      </w:r>
      <w:r w:rsidRPr="004C5109">
        <w:rPr>
          <w:rFonts w:ascii="Times New Roman" w:eastAsia="Times New Roman" w:hAnsi="Times New Roman" w:cs="Times New Roman"/>
          <w:color w:val="000000"/>
          <w:lang w:eastAsia="en-US"/>
        </w:rPr>
        <w:t xml:space="preserve"> were attempts to restrict trade of its colonies so that only England would benefit from the resources and market. Mercantilism was eventually proved inferior to </w:t>
      </w:r>
      <w:r w:rsidRPr="004C5109">
        <w:rPr>
          <w:rFonts w:ascii="Times New Roman" w:eastAsia="Times New Roman" w:hAnsi="Times New Roman" w:cs="Times New Roman"/>
          <w:i/>
          <w:iCs/>
          <w:color w:val="000000"/>
          <w:lang w:eastAsia="en-US"/>
        </w:rPr>
        <w:t xml:space="preserve">laissez-faire </w:t>
      </w:r>
      <w:r w:rsidRPr="004C5109">
        <w:rPr>
          <w:rFonts w:ascii="Times New Roman" w:eastAsia="Times New Roman" w:hAnsi="Times New Roman" w:cs="Times New Roman"/>
          <w:color w:val="000000"/>
          <w:lang w:eastAsia="en-US"/>
        </w:rPr>
        <w:t>but was an important factor in the drive to create colonies in Europe.</w:t>
      </w:r>
    </w:p>
    <w:p w14:paraId="5A1792CF" w14:textId="60317C79" w:rsidR="004C5109" w:rsidRPr="004C5109" w:rsidRDefault="004C5109" w:rsidP="004C5109">
      <w:pPr>
        <w:suppressAutoHyphens w:val="0"/>
        <w:rPr>
          <w:rFonts w:ascii="Times New Roman" w:eastAsia="Times New Roman" w:hAnsi="Times New Roman" w:cs="Times New Roman"/>
          <w:lang w:eastAsia="en-US"/>
        </w:rPr>
      </w:pPr>
      <w:r w:rsidRPr="004C5109">
        <w:rPr>
          <w:rFonts w:ascii="Times New Roman" w:eastAsia="Times New Roman" w:hAnsi="Times New Roman" w:cs="Times New Roman"/>
          <w:color w:val="000000"/>
          <w:lang w:eastAsia="en-US"/>
        </w:rPr>
        <w:t>5. The Columbian Exchange was a major moment in history where the New World and the Old World touched to exchange technology, crops, animals, resources and diseases. The</w:t>
      </w:r>
      <w:r w:rsidRPr="004C5109">
        <w:rPr>
          <w:rFonts w:ascii="Times New Roman" w:eastAsia="Times New Roman" w:hAnsi="Times New Roman" w:cs="Times New Roman"/>
          <w:color w:val="000000"/>
          <w:u w:val="single"/>
          <w:shd w:val="clear" w:color="auto" w:fill="FFFF00"/>
          <w:lang w:eastAsia="en-US"/>
        </w:rPr>
        <w:t xml:space="preserve"> agricultural exchange</w:t>
      </w:r>
      <w:r w:rsidRPr="004C5109">
        <w:rPr>
          <w:rFonts w:ascii="Times New Roman" w:eastAsia="Times New Roman" w:hAnsi="Times New Roman" w:cs="Times New Roman"/>
          <w:color w:val="000000"/>
          <w:lang w:eastAsia="en-US"/>
        </w:rPr>
        <w:t xml:space="preserve"> resulted in Europeans receiving maize, beans, tomatoes, and potatoes, which became a staple in some European countries. The Native Americans also gained many agricultural benefits, such as sugar, bananas, cattle, and </w:t>
      </w:r>
      <w:r w:rsidRPr="004C5109">
        <w:rPr>
          <w:rFonts w:ascii="Times New Roman" w:eastAsia="Times New Roman" w:hAnsi="Times New Roman" w:cs="Times New Roman"/>
          <w:color w:val="000000"/>
          <w:u w:val="single"/>
          <w:shd w:val="clear" w:color="auto" w:fill="FFFF00"/>
          <w:lang w:eastAsia="en-US"/>
        </w:rPr>
        <w:t>most importantly, the horse</w:t>
      </w:r>
      <w:r w:rsidRPr="004C5109">
        <w:rPr>
          <w:rFonts w:ascii="Times New Roman" w:eastAsia="Times New Roman" w:hAnsi="Times New Roman" w:cs="Times New Roman"/>
          <w:color w:val="000000"/>
          <w:lang w:eastAsia="en-US"/>
        </w:rPr>
        <w:t xml:space="preserve">. The horse became an essential part of Native American life, after being reintroduced to North America. </w:t>
      </w:r>
      <w:r w:rsidRPr="004C5109">
        <w:rPr>
          <w:rFonts w:ascii="Times New Roman" w:eastAsia="Times New Roman" w:hAnsi="Times New Roman" w:cs="Times New Roman"/>
          <w:noProof/>
          <w:color w:val="000000"/>
          <w:lang w:eastAsia="en-US"/>
        </w:rPr>
        <w:lastRenderedPageBreak/>
        <mc:AlternateContent>
          <mc:Choice Requires="wps">
            <w:drawing>
              <wp:anchor distT="45720" distB="45720" distL="114300" distR="114300" simplePos="0" relativeHeight="251661312" behindDoc="0" locked="0" layoutInCell="1" allowOverlap="1" wp14:anchorId="33D4D8FD" wp14:editId="592A150D">
                <wp:simplePos x="0" y="0"/>
                <wp:positionH relativeFrom="page">
                  <wp:posOffset>257175</wp:posOffset>
                </wp:positionH>
                <wp:positionV relativeFrom="margin">
                  <wp:align>top</wp:align>
                </wp:positionV>
                <wp:extent cx="466344" cy="24574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 cy="2457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59E208" w14:textId="09FF2527" w:rsidR="004C5109" w:rsidRDefault="004C5109" w:rsidP="004C5109">
                            <w:pPr>
                              <w:ind w:firstLine="0"/>
                            </w:pPr>
                            <w:r>
                              <w:t>93</w:t>
                            </w:r>
                          </w:p>
                          <w:p w14:paraId="1C40FE98" w14:textId="627ED3FF" w:rsidR="004C5109" w:rsidRDefault="004C5109" w:rsidP="004C5109">
                            <w:pPr>
                              <w:ind w:firstLine="0"/>
                            </w:pPr>
                            <w:r>
                              <w:t>108</w:t>
                            </w:r>
                          </w:p>
                          <w:p w14:paraId="3697D167" w14:textId="4EA924D8" w:rsidR="004C5109" w:rsidRDefault="004C5109" w:rsidP="004C5109">
                            <w:pPr>
                              <w:ind w:firstLine="0"/>
                            </w:pPr>
                            <w:r>
                              <w:t>121</w:t>
                            </w:r>
                          </w:p>
                          <w:p w14:paraId="49F74078" w14:textId="050877E6" w:rsidR="004C5109" w:rsidRDefault="004C5109" w:rsidP="004C5109">
                            <w:pPr>
                              <w:ind w:firstLine="0"/>
                            </w:pPr>
                            <w:r>
                              <w:t>138</w:t>
                            </w:r>
                          </w:p>
                          <w:p w14:paraId="30EC52ED" w14:textId="19300BE1" w:rsidR="004C5109" w:rsidRDefault="004C5109" w:rsidP="004C5109">
                            <w:pPr>
                              <w:ind w:firstLine="0"/>
                            </w:pPr>
                            <w:r>
                              <w:t>151</w:t>
                            </w:r>
                          </w:p>
                          <w:p w14:paraId="65DF5F27" w14:textId="1A0E2C14" w:rsidR="00735B94" w:rsidRDefault="004C5109" w:rsidP="004C5109">
                            <w:pPr>
                              <w:ind w:firstLine="0"/>
                            </w:pPr>
                            <w:r>
                              <w:t>152</w:t>
                            </w:r>
                            <w:r w:rsidR="00735B94">
                              <w:t xml:space="preserve">                                     </w:t>
                            </w:r>
                          </w:p>
                          <w:p w14:paraId="2CBDC1D9" w14:textId="06C27FB9" w:rsidR="00735B94" w:rsidRDefault="00735B94" w:rsidP="004C5109">
                            <w:pPr>
                              <w:ind w:firstLine="0"/>
                            </w:pPr>
                          </w:p>
                          <w:p w14:paraId="6EAA802C" w14:textId="1E03F905" w:rsidR="00735B94" w:rsidRDefault="00735B94" w:rsidP="004C5109">
                            <w:pPr>
                              <w:ind w:firstLine="0"/>
                            </w:pPr>
                          </w:p>
                          <w:p w14:paraId="1974F0FD" w14:textId="77777777" w:rsidR="00735B94" w:rsidRDefault="00735B94" w:rsidP="004C510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D4D8FD" id="_x0000_s1027" type="#_x0000_t202" style="position:absolute;left:0;text-align:left;margin-left:20.25pt;margin-top:0;width:36.7pt;height:193.5pt;z-index:251661312;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" filled="f" stroked="f">
                <v:textbox>
                  <w:txbxContent>
                    <w:p w14:paraId="1E59E208" w14:textId="09FF2527" w:rsidR="004C5109" w:rsidRDefault="004C5109" w:rsidP="004C5109">
                      <w:pPr>
                        <w:ind w:firstLine="0"/>
                      </w:pPr>
                      <w:r>
                        <w:t>93</w:t>
                      </w:r>
                    </w:p>
                    <w:p w14:paraId="1C40FE98" w14:textId="627ED3FF" w:rsidR="004C5109" w:rsidRDefault="004C5109" w:rsidP="004C5109">
                      <w:pPr>
                        <w:ind w:firstLine="0"/>
                      </w:pPr>
                      <w:r>
                        <w:t>108</w:t>
                      </w:r>
                    </w:p>
                    <w:p w14:paraId="3697D167" w14:textId="4EA924D8" w:rsidR="004C5109" w:rsidRDefault="004C5109" w:rsidP="004C5109">
                      <w:pPr>
                        <w:ind w:firstLine="0"/>
                      </w:pPr>
                      <w:r>
                        <w:t>121</w:t>
                      </w:r>
                    </w:p>
                    <w:p w14:paraId="49F74078" w14:textId="050877E6" w:rsidR="004C5109" w:rsidRDefault="004C5109" w:rsidP="004C5109">
                      <w:pPr>
                        <w:ind w:firstLine="0"/>
                      </w:pPr>
                      <w:r>
                        <w:t>138</w:t>
                      </w:r>
                    </w:p>
                    <w:p w14:paraId="30EC52ED" w14:textId="19300BE1" w:rsidR="004C5109" w:rsidRDefault="004C5109" w:rsidP="004C5109">
                      <w:pPr>
                        <w:ind w:firstLine="0"/>
                      </w:pPr>
                      <w:r>
                        <w:t>151</w:t>
                      </w:r>
                    </w:p>
                    <w:p w14:paraId="65DF5F27" w14:textId="1A0E2C14" w:rsidR="00735B94" w:rsidRDefault="004C5109" w:rsidP="004C5109">
                      <w:pPr>
                        <w:ind w:firstLine="0"/>
                      </w:pPr>
                      <w:r>
                        <w:t>152</w:t>
                      </w:r>
                      <w:r w:rsidR="00735B94">
                        <w:t xml:space="preserve">                                     </w:t>
                      </w:r>
                    </w:p>
                    <w:p w14:paraId="2CBDC1D9" w14:textId="06C27FB9" w:rsidR="00735B94" w:rsidRDefault="00735B94" w:rsidP="004C5109">
                      <w:pPr>
                        <w:ind w:firstLine="0"/>
                      </w:pPr>
                    </w:p>
                    <w:p w14:paraId="6EAA802C" w14:textId="1E03F905" w:rsidR="00735B94" w:rsidRDefault="00735B94" w:rsidP="004C5109">
                      <w:pPr>
                        <w:ind w:firstLine="0"/>
                      </w:pPr>
                    </w:p>
                    <w:p w14:paraId="1974F0FD" w14:textId="77777777" w:rsidR="00735B94" w:rsidRDefault="00735B94" w:rsidP="004C5109">
                      <w:pPr>
                        <w:ind w:firstLine="0"/>
                      </w:pPr>
                    </w:p>
                  </w:txbxContent>
                </v:textbox>
                <w10:wrap type="square" anchorx="page" anchory="margin"/>
              </v:shape>
            </w:pict>
          </mc:Fallback>
        </mc:AlternateContent>
      </w:r>
      <w:r w:rsidRPr="004C5109">
        <w:rPr>
          <w:rFonts w:ascii="Times New Roman" w:eastAsia="Times New Roman" w:hAnsi="Times New Roman" w:cs="Times New Roman"/>
          <w:color w:val="000000"/>
          <w:lang w:eastAsia="en-US"/>
        </w:rPr>
        <w:t xml:space="preserve">From the first meeting, Native Americans experienced </w:t>
      </w:r>
      <w:r w:rsidRPr="004C5109">
        <w:rPr>
          <w:rFonts w:ascii="Times New Roman" w:eastAsia="Times New Roman" w:hAnsi="Times New Roman" w:cs="Times New Roman"/>
          <w:color w:val="000000"/>
          <w:u w:val="single"/>
          <w:shd w:val="clear" w:color="auto" w:fill="FFFF00"/>
          <w:lang w:eastAsia="en-US"/>
        </w:rPr>
        <w:t xml:space="preserve">demographic catastrophe </w:t>
      </w:r>
      <w:r w:rsidRPr="004C5109">
        <w:rPr>
          <w:rFonts w:ascii="Times New Roman" w:eastAsia="Times New Roman" w:hAnsi="Times New Roman" w:cs="Times New Roman"/>
          <w:color w:val="000000"/>
          <w:lang w:eastAsia="en-US"/>
        </w:rPr>
        <w:t>at the hands of European and Old-World diseases, losing up to 90% of their population. Native Americans were further suppressed by</w:t>
      </w:r>
      <w:r w:rsidRPr="004C5109">
        <w:rPr>
          <w:rFonts w:ascii="Times New Roman" w:eastAsia="Times New Roman" w:hAnsi="Times New Roman" w:cs="Times New Roman"/>
          <w:color w:val="000000"/>
          <w:u w:val="single"/>
          <w:shd w:val="clear" w:color="auto" w:fill="FFFF00"/>
          <w:lang w:eastAsia="en-US"/>
        </w:rPr>
        <w:t xml:space="preserve"> Spanish conquistadors</w:t>
      </w:r>
      <w:r w:rsidRPr="004C5109">
        <w:rPr>
          <w:rFonts w:ascii="Times New Roman" w:eastAsia="Times New Roman" w:hAnsi="Times New Roman" w:cs="Times New Roman"/>
          <w:color w:val="000000"/>
          <w:lang w:eastAsia="en-US"/>
        </w:rPr>
        <w:t xml:space="preserve"> such as Hernando Cortés, who looted and destroyed the people and cities in search of gold and silver.  It is undeniable that the Columbian Exchange improved conditions in both worlds, but the Native Americans were definitely worse off afterwards.</w:t>
      </w:r>
    </w:p>
    <w:p w14:paraId="55680044" w14:textId="7E4A5BD7" w:rsidR="004C5109" w:rsidRPr="004C5109" w:rsidRDefault="004C5109" w:rsidP="004C5109">
      <w:pPr>
        <w:suppressAutoHyphens w:val="0"/>
        <w:spacing w:line="240" w:lineRule="auto"/>
        <w:ind w:firstLine="0"/>
        <w:rPr>
          <w:rFonts w:ascii="Times New Roman" w:eastAsia="Times New Roman" w:hAnsi="Times New Roman" w:cs="Times New Roman"/>
          <w:lang w:eastAsia="en-US"/>
        </w:rPr>
      </w:pPr>
    </w:p>
    <w:p w14:paraId="11DF0E37" w14:textId="3541E8F9" w:rsidR="004C5109" w:rsidRPr="004C5109" w:rsidRDefault="00735B94" w:rsidP="004C5109">
      <w:pPr>
        <w:suppressAutoHyphens w:val="0"/>
        <w:ind w:firstLine="0"/>
        <w:rPr>
          <w:rFonts w:ascii="Times New Roman" w:eastAsia="Times New Roman" w:hAnsi="Times New Roman" w:cs="Times New Roman"/>
          <w:lang w:eastAsia="en-US"/>
        </w:rPr>
      </w:pPr>
      <w:r w:rsidRPr="004C5109">
        <w:rPr>
          <w:rFonts w:ascii="Times New Roman" w:eastAsia="Times New Roman" w:hAnsi="Times New Roman" w:cs="Times New Roman"/>
          <w:noProof/>
          <w:color w:val="000000"/>
          <w:lang w:eastAsia="en-US"/>
        </w:rPr>
        <mc:AlternateContent>
          <mc:Choice Requires="wps">
            <w:drawing>
              <wp:anchor distT="45720" distB="45720" distL="114300" distR="114300" simplePos="0" relativeHeight="251663360" behindDoc="0" locked="0" layoutInCell="1" allowOverlap="1" wp14:anchorId="36CF5464" wp14:editId="69E6336A">
                <wp:simplePos x="0" y="0"/>
                <wp:positionH relativeFrom="page">
                  <wp:posOffset>295275</wp:posOffset>
                </wp:positionH>
                <wp:positionV relativeFrom="margin">
                  <wp:posOffset>2571750</wp:posOffset>
                </wp:positionV>
                <wp:extent cx="466090" cy="5686425"/>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5686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C4E89" w14:textId="48685F2B" w:rsidR="00735B94" w:rsidRDefault="00735B94" w:rsidP="00735B94">
                            <w:pPr>
                              <w:ind w:firstLine="0"/>
                            </w:pPr>
                            <w:r>
                              <w:t>12</w:t>
                            </w:r>
                          </w:p>
                          <w:p w14:paraId="6717CC5C" w14:textId="49D9AE3A" w:rsidR="00735B94" w:rsidRDefault="00735B94" w:rsidP="00735B94">
                            <w:pPr>
                              <w:ind w:firstLine="0"/>
                            </w:pPr>
                            <w:r>
                              <w:t>28</w:t>
                            </w:r>
                          </w:p>
                          <w:p w14:paraId="3EFDC8B4" w14:textId="12E39D3E" w:rsidR="00735B94" w:rsidRDefault="00735B94" w:rsidP="00735B94">
                            <w:pPr>
                              <w:ind w:firstLine="0"/>
                            </w:pPr>
                            <w:r>
                              <w:t>43</w:t>
                            </w:r>
                          </w:p>
                          <w:p w14:paraId="41140A4C" w14:textId="17272786" w:rsidR="00735B94" w:rsidRDefault="00735B94" w:rsidP="00735B94">
                            <w:pPr>
                              <w:ind w:firstLine="0"/>
                            </w:pPr>
                            <w:r>
                              <w:t>58</w:t>
                            </w:r>
                          </w:p>
                          <w:p w14:paraId="542409EF" w14:textId="456F7906" w:rsidR="00735B94" w:rsidRDefault="00735B94" w:rsidP="00735B94">
                            <w:pPr>
                              <w:ind w:firstLine="0"/>
                            </w:pPr>
                            <w:r>
                              <w:t>73</w:t>
                            </w:r>
                          </w:p>
                          <w:p w14:paraId="6082AA87" w14:textId="7789D04F" w:rsidR="00735B94" w:rsidRDefault="00735B94" w:rsidP="00735B94">
                            <w:pPr>
                              <w:ind w:firstLine="0"/>
                            </w:pPr>
                            <w:r>
                              <w:t>89</w:t>
                            </w:r>
                          </w:p>
                          <w:p w14:paraId="7D09531E" w14:textId="4BBC4A58" w:rsidR="00735B94" w:rsidRDefault="00735B94" w:rsidP="00735B94">
                            <w:pPr>
                              <w:ind w:firstLine="0"/>
                            </w:pPr>
                            <w:r>
                              <w:t>99</w:t>
                            </w:r>
                          </w:p>
                          <w:p w14:paraId="117CE2F8" w14:textId="6570B619" w:rsidR="00735B94" w:rsidRDefault="00735B94" w:rsidP="00735B94">
                            <w:pPr>
                              <w:ind w:firstLine="0"/>
                            </w:pPr>
                            <w:r>
                              <w:t>119</w:t>
                            </w:r>
                          </w:p>
                          <w:p w14:paraId="3006BA72" w14:textId="347023B7" w:rsidR="00735B94" w:rsidRDefault="00735B94" w:rsidP="00735B94">
                            <w:pPr>
                              <w:ind w:firstLine="0"/>
                            </w:pPr>
                            <w:r>
                              <w:t>136</w:t>
                            </w:r>
                          </w:p>
                          <w:p w14:paraId="4D16E63E" w14:textId="59C215FF" w:rsidR="00735B94" w:rsidRDefault="00735B94" w:rsidP="00735B94">
                            <w:pPr>
                              <w:ind w:firstLine="0"/>
                            </w:pPr>
                            <w:r>
                              <w:t>151</w:t>
                            </w:r>
                          </w:p>
                          <w:p w14:paraId="05D2AB30" w14:textId="563B7E2C" w:rsidR="00735B94" w:rsidRDefault="00735B94" w:rsidP="00735B94">
                            <w:pPr>
                              <w:ind w:firstLine="0"/>
                            </w:pPr>
                            <w:r>
                              <w:t>166</w:t>
                            </w:r>
                          </w:p>
                          <w:p w14:paraId="436450B3" w14:textId="3EB5F5C4" w:rsidR="00735B94" w:rsidRDefault="00735B94" w:rsidP="00735B94">
                            <w:pPr>
                              <w:ind w:firstLine="0"/>
                            </w:pPr>
                            <w:r>
                              <w:t>167</w:t>
                            </w:r>
                          </w:p>
                          <w:p w14:paraId="65A247E7" w14:textId="278C1EE2" w:rsidR="00DA6661" w:rsidRDefault="00DA6661" w:rsidP="00735B94">
                            <w:pPr>
                              <w:ind w:firstLine="0"/>
                            </w:pPr>
                            <w:r>
                              <w:t>15</w:t>
                            </w:r>
                          </w:p>
                          <w:p w14:paraId="45897FF8" w14:textId="07A74834" w:rsidR="00DA6661" w:rsidRDefault="00DA6661" w:rsidP="00735B94">
                            <w:pPr>
                              <w:ind w:firstLine="0"/>
                            </w:pPr>
                            <w:r>
                              <w:t>28</w:t>
                            </w:r>
                          </w:p>
                          <w:p w14:paraId="3789B3DB" w14:textId="4EF94FEF" w:rsidR="00DA6661" w:rsidRDefault="00DA6661" w:rsidP="00735B94">
                            <w:pPr>
                              <w:ind w:firstLine="0"/>
                            </w:pPr>
                            <w:r>
                              <w:t>43</w:t>
                            </w:r>
                          </w:p>
                          <w:p w14:paraId="4D7C61DC" w14:textId="50DDC33A" w:rsidR="00DA6661" w:rsidRDefault="00DA6661" w:rsidP="00735B94">
                            <w:pPr>
                              <w:ind w:firstLine="0"/>
                            </w:pPr>
                            <w:r>
                              <w:t>58</w:t>
                            </w:r>
                          </w:p>
                          <w:p w14:paraId="783BC1F0" w14:textId="77777777" w:rsidR="00DA6661" w:rsidRDefault="00DA6661" w:rsidP="00735B94">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5464" id="Text Box 3" o:spid="_x0000_s1028" type="#_x0000_t202" style="position:absolute;margin-left:23.25pt;margin-top:202.5pt;width:36.7pt;height:447.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" filled="f" stroked="f">
                <v:textbox>
                  <w:txbxContent>
                    <w:p w14:paraId="617C4E89" w14:textId="48685F2B" w:rsidR="00735B94" w:rsidRDefault="00735B94" w:rsidP="00735B94">
                      <w:pPr>
                        <w:ind w:firstLine="0"/>
                      </w:pPr>
                      <w:r>
                        <w:t>12</w:t>
                      </w:r>
                    </w:p>
                    <w:p w14:paraId="6717CC5C" w14:textId="49D9AE3A" w:rsidR="00735B94" w:rsidRDefault="00735B94" w:rsidP="00735B94">
                      <w:pPr>
                        <w:ind w:firstLine="0"/>
                      </w:pPr>
                      <w:r>
                        <w:t>28</w:t>
                      </w:r>
                    </w:p>
                    <w:p w14:paraId="3EFDC8B4" w14:textId="12E39D3E" w:rsidR="00735B94" w:rsidRDefault="00735B94" w:rsidP="00735B94">
                      <w:pPr>
                        <w:ind w:firstLine="0"/>
                      </w:pPr>
                      <w:r>
                        <w:t>43</w:t>
                      </w:r>
                    </w:p>
                    <w:p w14:paraId="41140A4C" w14:textId="17272786" w:rsidR="00735B94" w:rsidRDefault="00735B94" w:rsidP="00735B94">
                      <w:pPr>
                        <w:ind w:firstLine="0"/>
                      </w:pPr>
                      <w:r>
                        <w:t>58</w:t>
                      </w:r>
                    </w:p>
                    <w:p w14:paraId="542409EF" w14:textId="456F7906" w:rsidR="00735B94" w:rsidRDefault="00735B94" w:rsidP="00735B94">
                      <w:pPr>
                        <w:ind w:firstLine="0"/>
                      </w:pPr>
                      <w:r>
                        <w:t>73</w:t>
                      </w:r>
                    </w:p>
                    <w:p w14:paraId="6082AA87" w14:textId="7789D04F" w:rsidR="00735B94" w:rsidRDefault="00735B94" w:rsidP="00735B94">
                      <w:pPr>
                        <w:ind w:firstLine="0"/>
                      </w:pPr>
                      <w:r>
                        <w:t>89</w:t>
                      </w:r>
                    </w:p>
                    <w:p w14:paraId="7D09531E" w14:textId="4BBC4A58" w:rsidR="00735B94" w:rsidRDefault="00735B94" w:rsidP="00735B94">
                      <w:pPr>
                        <w:ind w:firstLine="0"/>
                      </w:pPr>
                      <w:r>
                        <w:t>99</w:t>
                      </w:r>
                    </w:p>
                    <w:p w14:paraId="117CE2F8" w14:textId="6570B619" w:rsidR="00735B94" w:rsidRDefault="00735B94" w:rsidP="00735B94">
                      <w:pPr>
                        <w:ind w:firstLine="0"/>
                      </w:pPr>
                      <w:r>
                        <w:t>119</w:t>
                      </w:r>
                    </w:p>
                    <w:p w14:paraId="3006BA72" w14:textId="347023B7" w:rsidR="00735B94" w:rsidRDefault="00735B94" w:rsidP="00735B94">
                      <w:pPr>
                        <w:ind w:firstLine="0"/>
                      </w:pPr>
                      <w:r>
                        <w:t>136</w:t>
                      </w:r>
                    </w:p>
                    <w:p w14:paraId="4D16E63E" w14:textId="59C215FF" w:rsidR="00735B94" w:rsidRDefault="00735B94" w:rsidP="00735B94">
                      <w:pPr>
                        <w:ind w:firstLine="0"/>
                      </w:pPr>
                      <w:r>
                        <w:t>151</w:t>
                      </w:r>
                    </w:p>
                    <w:p w14:paraId="05D2AB30" w14:textId="563B7E2C" w:rsidR="00735B94" w:rsidRDefault="00735B94" w:rsidP="00735B94">
                      <w:pPr>
                        <w:ind w:firstLine="0"/>
                      </w:pPr>
                      <w:r>
                        <w:t>166</w:t>
                      </w:r>
                    </w:p>
                    <w:p w14:paraId="436450B3" w14:textId="3EB5F5C4" w:rsidR="00735B94" w:rsidRDefault="00735B94" w:rsidP="00735B94">
                      <w:pPr>
                        <w:ind w:firstLine="0"/>
                      </w:pPr>
                      <w:r>
                        <w:t>167</w:t>
                      </w:r>
                    </w:p>
                    <w:p w14:paraId="65A247E7" w14:textId="278C1EE2" w:rsidR="00DA6661" w:rsidRDefault="00DA6661" w:rsidP="00735B94">
                      <w:pPr>
                        <w:ind w:firstLine="0"/>
                      </w:pPr>
                      <w:r>
                        <w:t>15</w:t>
                      </w:r>
                    </w:p>
                    <w:p w14:paraId="45897FF8" w14:textId="07A74834" w:rsidR="00DA6661" w:rsidRDefault="00DA6661" w:rsidP="00735B94">
                      <w:pPr>
                        <w:ind w:firstLine="0"/>
                      </w:pPr>
                      <w:r>
                        <w:t>28</w:t>
                      </w:r>
                    </w:p>
                    <w:p w14:paraId="3789B3DB" w14:textId="4EF94FEF" w:rsidR="00DA6661" w:rsidRDefault="00DA6661" w:rsidP="00735B94">
                      <w:pPr>
                        <w:ind w:firstLine="0"/>
                      </w:pPr>
                      <w:r>
                        <w:t>43</w:t>
                      </w:r>
                    </w:p>
                    <w:p w14:paraId="4D7C61DC" w14:textId="50DDC33A" w:rsidR="00DA6661" w:rsidRDefault="00DA6661" w:rsidP="00735B94">
                      <w:pPr>
                        <w:ind w:firstLine="0"/>
                      </w:pPr>
                      <w:r>
                        <w:t>58</w:t>
                      </w:r>
                    </w:p>
                    <w:p w14:paraId="783BC1F0" w14:textId="77777777" w:rsidR="00DA6661" w:rsidRDefault="00DA6661" w:rsidP="00735B94">
                      <w:pPr>
                        <w:ind w:firstLine="0"/>
                      </w:pPr>
                    </w:p>
                  </w:txbxContent>
                </v:textbox>
                <w10:wrap type="square" anchorx="page" anchory="margin"/>
              </v:shape>
            </w:pict>
          </mc:Fallback>
        </mc:AlternateContent>
      </w:r>
      <w:r w:rsidR="004C5109" w:rsidRPr="004C5109">
        <w:rPr>
          <w:rFonts w:ascii="Times New Roman" w:eastAsia="Times New Roman" w:hAnsi="Times New Roman" w:cs="Times New Roman"/>
          <w:color w:val="000000"/>
          <w:lang w:eastAsia="en-US"/>
        </w:rPr>
        <w:t>Debating the Past (pg. 9,11):</w:t>
      </w:r>
    </w:p>
    <w:p w14:paraId="7777B56C" w14:textId="24052AE8" w:rsidR="00D5087A" w:rsidRDefault="004C5109" w:rsidP="00D5087A">
      <w:pPr>
        <w:suppressAutoHyphens w:val="0"/>
        <w:rPr>
          <w:rFonts w:ascii="Times New Roman" w:eastAsia="Times New Roman" w:hAnsi="Times New Roman" w:cs="Times New Roman"/>
          <w:color w:val="000000"/>
          <w:lang w:eastAsia="en-US"/>
        </w:rPr>
      </w:pPr>
      <w:r w:rsidRPr="004C5109">
        <w:rPr>
          <w:rFonts w:ascii="Times New Roman" w:eastAsia="Times New Roman" w:hAnsi="Times New Roman" w:cs="Times New Roman"/>
          <w:color w:val="000000"/>
          <w:lang w:eastAsia="en-US"/>
        </w:rPr>
        <w:t>3. Historians have always looked at the past with different lenses, identifying problems and solutions through the eyes of their era and society.</w:t>
      </w:r>
      <w:r w:rsidR="00413ED5">
        <w:rPr>
          <w:rFonts w:ascii="Times New Roman" w:eastAsia="Times New Roman" w:hAnsi="Times New Roman" w:cs="Times New Roman"/>
          <w:color w:val="000000"/>
          <w:lang w:eastAsia="en-US"/>
        </w:rPr>
        <w:t xml:space="preserve"> Having different </w:t>
      </w:r>
      <w:r w:rsidR="00413ED5" w:rsidRPr="00413ED5">
        <w:rPr>
          <w:rFonts w:ascii="Times New Roman" w:eastAsia="Times New Roman" w:hAnsi="Times New Roman" w:cs="Times New Roman"/>
          <w:color w:val="000000"/>
          <w:u w:val="single"/>
          <w:shd w:val="clear" w:color="auto" w:fill="FFFF00"/>
          <w:lang w:eastAsia="en-US"/>
        </w:rPr>
        <w:t xml:space="preserve">historical </w:t>
      </w:r>
      <w:r w:rsidR="00D5087A">
        <w:rPr>
          <w:rFonts w:ascii="Times New Roman" w:eastAsia="Times New Roman" w:hAnsi="Times New Roman" w:cs="Times New Roman"/>
          <w:color w:val="000000"/>
          <w:u w:val="single"/>
          <w:shd w:val="clear" w:color="auto" w:fill="FFFF00"/>
          <w:lang w:eastAsia="en-US"/>
        </w:rPr>
        <w:t>narratives</w:t>
      </w:r>
      <w:r w:rsidR="00413ED5" w:rsidRPr="00413ED5">
        <w:rPr>
          <w:rFonts w:ascii="Times New Roman" w:eastAsia="Times New Roman" w:hAnsi="Times New Roman" w:cs="Times New Roman"/>
          <w:color w:val="000000"/>
          <w:lang w:eastAsia="en-US"/>
        </w:rPr>
        <w:t xml:space="preserve"> are </w:t>
      </w:r>
      <w:r w:rsidR="00413ED5">
        <w:rPr>
          <w:rFonts w:ascii="Times New Roman" w:eastAsia="Times New Roman" w:hAnsi="Times New Roman" w:cs="Times New Roman"/>
          <w:color w:val="000000"/>
          <w:lang w:eastAsia="en-US"/>
        </w:rPr>
        <w:t>essential to the study of history. These different views provide insight of history from multiple angles</w:t>
      </w:r>
      <w:r w:rsidR="006D25E9">
        <w:rPr>
          <w:rFonts w:ascii="Times New Roman" w:eastAsia="Times New Roman" w:hAnsi="Times New Roman" w:cs="Times New Roman"/>
          <w:color w:val="000000"/>
          <w:lang w:eastAsia="en-US"/>
        </w:rPr>
        <w:t xml:space="preserve">. </w:t>
      </w:r>
      <w:r w:rsidR="007D6EFD">
        <w:rPr>
          <w:rFonts w:ascii="Times New Roman" w:eastAsia="Times New Roman" w:hAnsi="Times New Roman" w:cs="Times New Roman"/>
          <w:color w:val="000000"/>
          <w:lang w:eastAsia="en-US"/>
        </w:rPr>
        <w:t xml:space="preserve">Some historians may believe that the </w:t>
      </w:r>
      <w:r w:rsidR="001C7918">
        <w:rPr>
          <w:rFonts w:ascii="Times New Roman" w:eastAsia="Times New Roman" w:hAnsi="Times New Roman" w:cs="Times New Roman"/>
          <w:color w:val="000000"/>
          <w:lang w:eastAsia="en-US"/>
        </w:rPr>
        <w:t>overpopulation in Europe</w:t>
      </w:r>
      <w:r w:rsidR="007D6EFD">
        <w:rPr>
          <w:rFonts w:ascii="Times New Roman" w:eastAsia="Times New Roman" w:hAnsi="Times New Roman" w:cs="Times New Roman"/>
          <w:color w:val="000000"/>
          <w:lang w:eastAsia="en-US"/>
        </w:rPr>
        <w:t xml:space="preserve"> had the largest effect on emigration to North America, and others may believe that it was religion</w:t>
      </w:r>
      <w:r w:rsidR="001C7918">
        <w:rPr>
          <w:rFonts w:ascii="Times New Roman" w:eastAsia="Times New Roman" w:hAnsi="Times New Roman" w:cs="Times New Roman"/>
          <w:color w:val="000000"/>
          <w:lang w:eastAsia="en-US"/>
        </w:rPr>
        <w:t xml:space="preserve">. Their beliefs are influenced by the </w:t>
      </w:r>
      <w:r w:rsidR="00D5087A">
        <w:rPr>
          <w:rFonts w:ascii="Times New Roman" w:eastAsia="Times New Roman" w:hAnsi="Times New Roman" w:cs="Times New Roman"/>
          <w:color w:val="000000"/>
          <w:lang w:eastAsia="en-US"/>
        </w:rPr>
        <w:t>motives and beliefs</w:t>
      </w:r>
      <w:r w:rsidR="00BC31E7">
        <w:rPr>
          <w:rFonts w:ascii="Times New Roman" w:eastAsia="Times New Roman" w:hAnsi="Times New Roman" w:cs="Times New Roman"/>
          <w:color w:val="000000"/>
          <w:lang w:eastAsia="en-US"/>
        </w:rPr>
        <w:t xml:space="preserve"> of their times, and </w:t>
      </w:r>
      <w:r w:rsidR="00D5087A">
        <w:rPr>
          <w:rFonts w:ascii="Times New Roman" w:eastAsia="Times New Roman" w:hAnsi="Times New Roman" w:cs="Times New Roman"/>
          <w:color w:val="000000"/>
          <w:lang w:eastAsia="en-US"/>
        </w:rPr>
        <w:t xml:space="preserve">people should be able to </w:t>
      </w:r>
      <w:r w:rsidR="00D5087A" w:rsidRPr="00D5087A">
        <w:rPr>
          <w:rFonts w:ascii="Times New Roman" w:eastAsia="Times New Roman" w:hAnsi="Times New Roman" w:cs="Times New Roman"/>
          <w:color w:val="000000"/>
          <w:u w:val="single"/>
          <w:shd w:val="clear" w:color="auto" w:fill="FFFF00"/>
          <w:lang w:eastAsia="en-US"/>
        </w:rPr>
        <w:t>consider perspectives</w:t>
      </w:r>
      <w:r w:rsidR="00D5087A">
        <w:rPr>
          <w:rFonts w:ascii="Times New Roman" w:eastAsia="Times New Roman" w:hAnsi="Times New Roman" w:cs="Times New Roman"/>
          <w:color w:val="000000"/>
          <w:lang w:eastAsia="en-US"/>
        </w:rPr>
        <w:t xml:space="preserve">. </w:t>
      </w:r>
      <w:r w:rsidR="00E77B69">
        <w:rPr>
          <w:rFonts w:ascii="Times New Roman" w:eastAsia="Times New Roman" w:hAnsi="Times New Roman" w:cs="Times New Roman"/>
          <w:color w:val="000000"/>
          <w:lang w:eastAsia="en-US"/>
        </w:rPr>
        <w:t xml:space="preserve">Using these multiple perspectives, people can </w:t>
      </w:r>
      <w:r w:rsidR="00DE18D9">
        <w:rPr>
          <w:rFonts w:ascii="Times New Roman" w:eastAsia="Times New Roman" w:hAnsi="Times New Roman" w:cs="Times New Roman"/>
          <w:color w:val="000000"/>
          <w:lang w:eastAsia="en-US"/>
        </w:rPr>
        <w:t xml:space="preserve">learn from </w:t>
      </w:r>
      <w:r w:rsidR="00DE18D9" w:rsidRPr="00B42B98">
        <w:rPr>
          <w:rFonts w:ascii="Times New Roman" w:eastAsia="Times New Roman" w:hAnsi="Times New Roman" w:cs="Times New Roman"/>
          <w:color w:val="000000"/>
          <w:u w:val="single"/>
          <w:shd w:val="clear" w:color="auto" w:fill="FFFF00"/>
          <w:lang w:eastAsia="en-US"/>
        </w:rPr>
        <w:t xml:space="preserve">debates </w:t>
      </w:r>
      <w:r w:rsidR="00B42B98" w:rsidRPr="00B42B98">
        <w:rPr>
          <w:rFonts w:ascii="Times New Roman" w:eastAsia="Times New Roman" w:hAnsi="Times New Roman" w:cs="Times New Roman"/>
          <w:color w:val="000000"/>
          <w:u w:val="single"/>
          <w:shd w:val="clear" w:color="auto" w:fill="FFFF00"/>
          <w:lang w:eastAsia="en-US"/>
        </w:rPr>
        <w:t>between historians</w:t>
      </w:r>
      <w:r w:rsidR="00B42B98">
        <w:rPr>
          <w:rFonts w:ascii="Times New Roman" w:eastAsia="Times New Roman" w:hAnsi="Times New Roman" w:cs="Times New Roman"/>
          <w:color w:val="000000"/>
          <w:lang w:eastAsia="en-US"/>
        </w:rPr>
        <w:t xml:space="preserve"> and see that past more clearly, and not have it be blurred by the lens of historians.</w:t>
      </w:r>
      <w:r w:rsidR="00251D0D">
        <w:rPr>
          <w:rFonts w:ascii="Times New Roman" w:eastAsia="Times New Roman" w:hAnsi="Times New Roman" w:cs="Times New Roman"/>
          <w:color w:val="000000"/>
          <w:lang w:eastAsia="en-US"/>
        </w:rPr>
        <w:t xml:space="preserve"> For example, the War of 1812 is often considered a loss for the United States, and some historians consider it a draw.</w:t>
      </w:r>
      <w:r w:rsidR="00B42B98">
        <w:rPr>
          <w:rFonts w:ascii="Times New Roman" w:eastAsia="Times New Roman" w:hAnsi="Times New Roman" w:cs="Times New Roman"/>
          <w:color w:val="000000"/>
          <w:lang w:eastAsia="en-US"/>
        </w:rPr>
        <w:t xml:space="preserve"> </w:t>
      </w:r>
      <w:r w:rsidR="00251D0D">
        <w:rPr>
          <w:rFonts w:ascii="Times New Roman" w:eastAsia="Times New Roman" w:hAnsi="Times New Roman" w:cs="Times New Roman"/>
          <w:color w:val="000000"/>
          <w:lang w:eastAsia="en-US"/>
        </w:rPr>
        <w:t>When there are differences, people can use multiple perspectives and have a better picture of the time.</w:t>
      </w:r>
      <w:r w:rsidR="00735B94">
        <w:rPr>
          <w:rFonts w:ascii="Times New Roman" w:eastAsia="Times New Roman" w:hAnsi="Times New Roman" w:cs="Times New Roman"/>
          <w:color w:val="000000"/>
          <w:lang w:eastAsia="en-US"/>
        </w:rPr>
        <w:t xml:space="preserve"> Having </w:t>
      </w:r>
      <w:r w:rsidR="00735B94" w:rsidRPr="00735B94">
        <w:rPr>
          <w:rFonts w:ascii="Times New Roman" w:eastAsia="Times New Roman" w:hAnsi="Times New Roman" w:cs="Times New Roman"/>
          <w:color w:val="000000"/>
          <w:u w:val="single"/>
          <w:shd w:val="clear" w:color="auto" w:fill="FFFF00"/>
          <w:lang w:eastAsia="en-US"/>
        </w:rPr>
        <w:t>overviews of events</w:t>
      </w:r>
      <w:r w:rsidR="00735B94">
        <w:rPr>
          <w:rFonts w:ascii="Times New Roman" w:eastAsia="Times New Roman" w:hAnsi="Times New Roman" w:cs="Times New Roman"/>
          <w:color w:val="000000"/>
          <w:lang w:eastAsia="en-US"/>
        </w:rPr>
        <w:t xml:space="preserve"> are more informative than single perspectives.</w:t>
      </w:r>
    </w:p>
    <w:p w14:paraId="3171C62D" w14:textId="13D28EB4" w:rsidR="00735B94" w:rsidRPr="00D5087A" w:rsidRDefault="00735B94" w:rsidP="00D5087A">
      <w:pPr>
        <w:suppressAutoHyphens w:val="0"/>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 xml:space="preserve">2. </w:t>
      </w:r>
      <w:r w:rsidR="00611CD3">
        <w:rPr>
          <w:rFonts w:ascii="Times New Roman" w:eastAsia="Times New Roman" w:hAnsi="Times New Roman" w:cs="Times New Roman"/>
          <w:color w:val="000000"/>
          <w:lang w:eastAsia="en-US"/>
        </w:rPr>
        <w:t xml:space="preserve">Prior to the 1960s, people across the world, due to </w:t>
      </w:r>
      <w:r w:rsidR="00611CD3" w:rsidRPr="00611CD3">
        <w:rPr>
          <w:rFonts w:ascii="Times New Roman" w:eastAsia="Times New Roman" w:hAnsi="Times New Roman" w:cs="Times New Roman"/>
          <w:color w:val="000000"/>
          <w:u w:val="single"/>
          <w:shd w:val="clear" w:color="auto" w:fill="FFFF00"/>
          <w:lang w:eastAsia="en-US"/>
        </w:rPr>
        <w:t>anti-Native racism</w:t>
      </w:r>
      <w:r w:rsidR="00611CD3">
        <w:rPr>
          <w:rFonts w:ascii="Times New Roman" w:eastAsia="Times New Roman" w:hAnsi="Times New Roman" w:cs="Times New Roman"/>
          <w:color w:val="000000"/>
          <w:lang w:eastAsia="en-US"/>
        </w:rPr>
        <w:t>, believed that Native American population before 1492 was very low: between one and eight million. However, in the 1830s, Native Americans claimed that their population was once as high as sixteen million in North America</w:t>
      </w:r>
      <w:r w:rsidR="00C31603">
        <w:rPr>
          <w:rFonts w:ascii="Times New Roman" w:eastAsia="Times New Roman" w:hAnsi="Times New Roman" w:cs="Times New Roman"/>
          <w:color w:val="000000"/>
          <w:lang w:eastAsia="en-US"/>
        </w:rPr>
        <w:t>, but this was regarded as preposterous.</w:t>
      </w:r>
      <w:r w:rsidR="00974C81">
        <w:rPr>
          <w:rFonts w:ascii="Times New Roman" w:eastAsia="Times New Roman" w:hAnsi="Times New Roman" w:cs="Times New Roman"/>
          <w:color w:val="000000"/>
          <w:lang w:eastAsia="en-US"/>
        </w:rPr>
        <w:t xml:space="preserve"> </w:t>
      </w:r>
      <w:r w:rsidR="00DA6661">
        <w:rPr>
          <w:rFonts w:ascii="Times New Roman" w:eastAsia="Times New Roman" w:hAnsi="Times New Roman" w:cs="Times New Roman"/>
          <w:color w:val="000000"/>
          <w:lang w:eastAsia="en-US"/>
        </w:rPr>
        <w:t xml:space="preserve">A significant shift in </w:t>
      </w:r>
      <w:r w:rsidR="00DA6661" w:rsidRPr="004C5109">
        <w:rPr>
          <w:rFonts w:ascii="Times New Roman" w:eastAsia="Times New Roman" w:hAnsi="Times New Roman" w:cs="Times New Roman"/>
          <w:noProof/>
          <w:color w:val="000000"/>
          <w:lang w:eastAsia="en-US"/>
        </w:rPr>
        <w:lastRenderedPageBreak/>
        <mc:AlternateContent>
          <mc:Choice Requires="wps">
            <w:drawing>
              <wp:anchor distT="45720" distB="45720" distL="114300" distR="114300" simplePos="0" relativeHeight="251665408" behindDoc="0" locked="0" layoutInCell="1" allowOverlap="1" wp14:anchorId="776DD82B" wp14:editId="44FA16AA">
                <wp:simplePos x="0" y="0"/>
                <wp:positionH relativeFrom="page">
                  <wp:posOffset>257175</wp:posOffset>
                </wp:positionH>
                <wp:positionV relativeFrom="margin">
                  <wp:posOffset>-28575</wp:posOffset>
                </wp:positionV>
                <wp:extent cx="466090" cy="5686425"/>
                <wp:effectExtent l="0" t="0" r="0" b="952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 cy="5686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F215F2" w14:textId="1594B282" w:rsidR="00DA6661" w:rsidRDefault="00324A7C" w:rsidP="00DA6661">
                            <w:pPr>
                              <w:ind w:firstLine="0"/>
                            </w:pPr>
                            <w:r>
                              <w:t>72</w:t>
                            </w:r>
                          </w:p>
                          <w:p w14:paraId="0872D05C" w14:textId="0490D4A9" w:rsidR="00324A7C" w:rsidRDefault="00324A7C" w:rsidP="00DA6661">
                            <w:pPr>
                              <w:ind w:firstLine="0"/>
                            </w:pPr>
                            <w:r>
                              <w:t>87</w:t>
                            </w:r>
                          </w:p>
                          <w:p w14:paraId="433B0A0C" w14:textId="0C5837BB" w:rsidR="00324A7C" w:rsidRDefault="00324A7C" w:rsidP="00DA6661">
                            <w:pPr>
                              <w:ind w:firstLine="0"/>
                            </w:pPr>
                            <w:r>
                              <w:t>99</w:t>
                            </w:r>
                          </w:p>
                          <w:p w14:paraId="2F5EA6C6" w14:textId="4A82BA43" w:rsidR="00324A7C" w:rsidRDefault="00324A7C" w:rsidP="00DA6661">
                            <w:pPr>
                              <w:ind w:firstLine="0"/>
                            </w:pPr>
                            <w:r>
                              <w:t>115</w:t>
                            </w:r>
                          </w:p>
                          <w:p w14:paraId="1430853E" w14:textId="7C7A656B" w:rsidR="00324A7C" w:rsidRDefault="00324A7C" w:rsidP="00DA6661">
                            <w:pPr>
                              <w:ind w:firstLine="0"/>
                            </w:pPr>
                            <w:r>
                              <w:t>131</w:t>
                            </w:r>
                          </w:p>
                          <w:p w14:paraId="7E91ADC8" w14:textId="5D939EC9" w:rsidR="00324A7C" w:rsidRDefault="00324A7C" w:rsidP="00DA6661">
                            <w:pPr>
                              <w:ind w:firstLine="0"/>
                            </w:pPr>
                            <w:r>
                              <w:t>146</w:t>
                            </w:r>
                          </w:p>
                          <w:p w14:paraId="033F7784" w14:textId="37E28501" w:rsidR="00324A7C" w:rsidRDefault="00324A7C" w:rsidP="00DA6661">
                            <w:pPr>
                              <w:ind w:firstLine="0"/>
                            </w:pPr>
                            <w:r>
                              <w:t>157</w:t>
                            </w:r>
                          </w:p>
                          <w:p w14:paraId="08154F55" w14:textId="31709C8C" w:rsidR="00324A7C" w:rsidRDefault="00324A7C" w:rsidP="00DA6661">
                            <w:pPr>
                              <w:ind w:firstLine="0"/>
                            </w:pPr>
                            <w:r>
                              <w:t>165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DD82B" id="_x0000_t202" coordsize="21600,21600" o:spt="202" path="m,l,21600r21600,l21600,xe">
                <v:stroke joinstyle="miter"/>
                <v:path gradientshapeok="t" o:connecttype="rect"/>
              </v:shapetype>
              <v:shape id="Text Box 4" o:spid="_x0000_s1029" type="#_x0000_t202" style="position:absolute;left:0;text-align:left;margin-left:20.25pt;margin-top:-2.25pt;width:36.7pt;height:447.7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" filled="f" stroked="f">
                <v:textbox>
                  <w:txbxContent>
                    <w:p w14:paraId="45F215F2" w14:textId="1594B282" w:rsidR="00DA6661" w:rsidRDefault="00324A7C" w:rsidP="00DA6661">
                      <w:pPr>
                        <w:ind w:firstLine="0"/>
                      </w:pPr>
                      <w:r>
                        <w:t>72</w:t>
                      </w:r>
                    </w:p>
                    <w:p w14:paraId="0872D05C" w14:textId="0490D4A9" w:rsidR="00324A7C" w:rsidRDefault="00324A7C" w:rsidP="00DA6661">
                      <w:pPr>
                        <w:ind w:firstLine="0"/>
                      </w:pPr>
                      <w:r>
                        <w:t>87</w:t>
                      </w:r>
                    </w:p>
                    <w:p w14:paraId="433B0A0C" w14:textId="0C5837BB" w:rsidR="00324A7C" w:rsidRDefault="00324A7C" w:rsidP="00DA6661">
                      <w:pPr>
                        <w:ind w:firstLine="0"/>
                      </w:pPr>
                      <w:r>
                        <w:t>99</w:t>
                      </w:r>
                    </w:p>
                    <w:p w14:paraId="2F5EA6C6" w14:textId="4A82BA43" w:rsidR="00324A7C" w:rsidRDefault="00324A7C" w:rsidP="00DA6661">
                      <w:pPr>
                        <w:ind w:firstLine="0"/>
                      </w:pPr>
                      <w:r>
                        <w:t>115</w:t>
                      </w:r>
                    </w:p>
                    <w:p w14:paraId="1430853E" w14:textId="7C7A656B" w:rsidR="00324A7C" w:rsidRDefault="00324A7C" w:rsidP="00DA6661">
                      <w:pPr>
                        <w:ind w:firstLine="0"/>
                      </w:pPr>
                      <w:r>
                        <w:t>131</w:t>
                      </w:r>
                    </w:p>
                    <w:p w14:paraId="7E91ADC8" w14:textId="5D939EC9" w:rsidR="00324A7C" w:rsidRDefault="00324A7C" w:rsidP="00DA6661">
                      <w:pPr>
                        <w:ind w:firstLine="0"/>
                      </w:pPr>
                      <w:r>
                        <w:t>146</w:t>
                      </w:r>
                    </w:p>
                    <w:p w14:paraId="033F7784" w14:textId="37E28501" w:rsidR="00324A7C" w:rsidRDefault="00324A7C" w:rsidP="00DA6661">
                      <w:pPr>
                        <w:ind w:firstLine="0"/>
                      </w:pPr>
                      <w:r>
                        <w:t>157</w:t>
                      </w:r>
                    </w:p>
                    <w:p w14:paraId="08154F55" w14:textId="31709C8C" w:rsidR="00324A7C" w:rsidRDefault="00324A7C" w:rsidP="00DA6661">
                      <w:pPr>
                        <w:ind w:firstLine="0"/>
                      </w:pPr>
                      <w:r>
                        <w:t>165</w:t>
                      </w:r>
                    </w:p>
                  </w:txbxContent>
                </v:textbox>
                <w10:wrap type="square" anchorx="page" anchory="margin"/>
              </v:shape>
            </w:pict>
          </mc:Fallback>
        </mc:AlternateContent>
      </w:r>
      <w:r w:rsidR="00DA6661">
        <w:rPr>
          <w:rFonts w:ascii="Times New Roman" w:eastAsia="Times New Roman" w:hAnsi="Times New Roman" w:cs="Times New Roman"/>
          <w:color w:val="000000"/>
          <w:lang w:eastAsia="en-US"/>
        </w:rPr>
        <w:t xml:space="preserve">opinion occurred in the late 1900s, when historians </w:t>
      </w:r>
      <w:r w:rsidR="00DA6661" w:rsidRPr="00251C33">
        <w:rPr>
          <w:rFonts w:ascii="Times New Roman" w:eastAsia="Times New Roman" w:hAnsi="Times New Roman" w:cs="Times New Roman"/>
          <w:color w:val="000000"/>
          <w:u w:val="single"/>
          <w:shd w:val="clear" w:color="auto" w:fill="FFFF00"/>
          <w:lang w:eastAsia="en-US"/>
        </w:rPr>
        <w:t>William McNeill</w:t>
      </w:r>
      <w:r w:rsidR="00DA6661">
        <w:rPr>
          <w:rFonts w:ascii="Times New Roman" w:eastAsia="Times New Roman" w:hAnsi="Times New Roman" w:cs="Times New Roman"/>
          <w:color w:val="000000"/>
          <w:lang w:eastAsia="en-US"/>
        </w:rPr>
        <w:t xml:space="preserve"> and other historians proved evidence and accounts of tribes facing </w:t>
      </w:r>
      <w:r w:rsidR="00DA6661" w:rsidRPr="00251C33">
        <w:rPr>
          <w:rFonts w:ascii="Times New Roman" w:eastAsia="Times New Roman" w:hAnsi="Times New Roman" w:cs="Times New Roman"/>
          <w:color w:val="000000"/>
          <w:lang w:eastAsia="en-US"/>
        </w:rPr>
        <w:t>massive depopulation and extinction</w:t>
      </w:r>
      <w:r w:rsidR="00DA6661">
        <w:rPr>
          <w:rFonts w:ascii="Times New Roman" w:eastAsia="Times New Roman" w:hAnsi="Times New Roman" w:cs="Times New Roman"/>
          <w:color w:val="000000"/>
          <w:lang w:eastAsia="en-US"/>
        </w:rPr>
        <w:t xml:space="preserve"> due to </w:t>
      </w:r>
      <w:r w:rsidR="00251C33" w:rsidRPr="00251C33">
        <w:rPr>
          <w:rFonts w:ascii="Times New Roman" w:eastAsia="Times New Roman" w:hAnsi="Times New Roman" w:cs="Times New Roman"/>
          <w:color w:val="000000"/>
          <w:u w:val="single"/>
          <w:shd w:val="clear" w:color="auto" w:fill="FFFF00"/>
          <w:lang w:eastAsia="en-US"/>
        </w:rPr>
        <w:t>Smallpox and Measles</w:t>
      </w:r>
      <w:r w:rsidR="00DA6661">
        <w:rPr>
          <w:rFonts w:ascii="Times New Roman" w:eastAsia="Times New Roman" w:hAnsi="Times New Roman" w:cs="Times New Roman"/>
          <w:color w:val="000000"/>
          <w:lang w:eastAsia="en-US"/>
        </w:rPr>
        <w:t xml:space="preserve">. Historians realized that Native Americans were likely devastated by European diseases such as </w:t>
      </w:r>
      <w:r w:rsidR="00DA6661" w:rsidRPr="00DA6661">
        <w:rPr>
          <w:rFonts w:ascii="Times New Roman" w:eastAsia="Times New Roman" w:hAnsi="Times New Roman" w:cs="Times New Roman"/>
          <w:color w:val="000000"/>
          <w:u w:val="single"/>
          <w:shd w:val="clear" w:color="auto" w:fill="FFFF00"/>
          <w:lang w:eastAsia="en-US"/>
        </w:rPr>
        <w:t>Smallpox and Measles</w:t>
      </w:r>
      <w:r w:rsidR="00DA6661">
        <w:rPr>
          <w:rFonts w:ascii="Times New Roman" w:eastAsia="Times New Roman" w:hAnsi="Times New Roman" w:cs="Times New Roman"/>
          <w:color w:val="000000"/>
          <w:lang w:eastAsia="en-US"/>
        </w:rPr>
        <w:t xml:space="preserve">. Soon after this, the estimates of the North and South American populations increased from the single digits to between 10 and 112 million. The massive shift in the numbers directly resulted from the work of historians such as </w:t>
      </w:r>
      <w:r w:rsidR="00DA6661" w:rsidRPr="00251C33">
        <w:rPr>
          <w:rFonts w:ascii="Times New Roman" w:eastAsia="Times New Roman" w:hAnsi="Times New Roman" w:cs="Times New Roman"/>
          <w:color w:val="000000"/>
          <w:lang w:eastAsia="en-US"/>
        </w:rPr>
        <w:t>William McNeill</w:t>
      </w:r>
      <w:r w:rsidR="00DA6661" w:rsidRPr="00AB0200">
        <w:rPr>
          <w:rFonts w:ascii="Times New Roman" w:eastAsia="Times New Roman" w:hAnsi="Times New Roman" w:cs="Times New Roman"/>
          <w:color w:val="000000"/>
          <w:lang w:eastAsia="en-US"/>
        </w:rPr>
        <w:t xml:space="preserve"> and Alfred Crosby</w:t>
      </w:r>
      <w:r w:rsidR="00DA6661">
        <w:rPr>
          <w:rFonts w:ascii="Times New Roman" w:eastAsia="Times New Roman" w:hAnsi="Times New Roman" w:cs="Times New Roman"/>
          <w:color w:val="000000"/>
          <w:lang w:eastAsia="en-US"/>
        </w:rPr>
        <w:t xml:space="preserve">, who completely changed the conversation about </w:t>
      </w:r>
      <w:r w:rsidR="00DA6661" w:rsidRPr="00324A7C">
        <w:rPr>
          <w:rFonts w:ascii="Times New Roman" w:eastAsia="Times New Roman" w:hAnsi="Times New Roman" w:cs="Times New Roman"/>
          <w:color w:val="000000"/>
          <w:u w:val="single"/>
          <w:shd w:val="clear" w:color="auto" w:fill="FFFF00"/>
          <w:lang w:eastAsia="en-US"/>
        </w:rPr>
        <w:t>Pre-Columbian America</w:t>
      </w:r>
      <w:r w:rsidR="00251C33">
        <w:rPr>
          <w:rFonts w:ascii="Times New Roman" w:eastAsia="Times New Roman" w:hAnsi="Times New Roman" w:cs="Times New Roman"/>
          <w:color w:val="000000"/>
          <w:lang w:eastAsia="en-US"/>
        </w:rPr>
        <w:t>, which was now viewed as more of a complex society.</w:t>
      </w:r>
    </w:p>
    <w:sectPr w:rsidR="00735B94" w:rsidRPr="00D5087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7FD78A" w14:textId="77777777" w:rsidR="00890672" w:rsidRDefault="00890672">
      <w:pPr>
        <w:spacing w:line="240" w:lineRule="auto"/>
      </w:pPr>
      <w:r>
        <w:separator/>
      </w:r>
    </w:p>
  </w:endnote>
  <w:endnote w:type="continuationSeparator" w:id="0">
    <w:p w14:paraId="4C777653" w14:textId="77777777" w:rsidR="00890672" w:rsidRDefault="008906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F7EF8" w14:textId="77777777" w:rsidR="00890672" w:rsidRDefault="00890672">
      <w:pPr>
        <w:spacing w:line="240" w:lineRule="auto"/>
      </w:pPr>
      <w:r>
        <w:separator/>
      </w:r>
    </w:p>
  </w:footnote>
  <w:footnote w:type="continuationSeparator" w:id="0">
    <w:p w14:paraId="2DF371A4" w14:textId="77777777" w:rsidR="00890672" w:rsidRDefault="008906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02C15" w14:textId="093A0800" w:rsidR="00E614DD" w:rsidRDefault="004C5109" w:rsidP="004C5109">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308AE" w14:textId="1CED7BEA" w:rsidR="00E614DD" w:rsidRDefault="004C5109" w:rsidP="004C5109">
    <w:pPr>
      <w:pStyle w:val="Header"/>
    </w:pPr>
    <w:r>
      <w:t>Patel</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109"/>
    <w:rsid w:val="00040CBB"/>
    <w:rsid w:val="000B78C8"/>
    <w:rsid w:val="000D0539"/>
    <w:rsid w:val="00135BE7"/>
    <w:rsid w:val="001463B2"/>
    <w:rsid w:val="001C7918"/>
    <w:rsid w:val="001F62C0"/>
    <w:rsid w:val="00245E02"/>
    <w:rsid w:val="00251C33"/>
    <w:rsid w:val="00251D0D"/>
    <w:rsid w:val="002B2340"/>
    <w:rsid w:val="00324A7C"/>
    <w:rsid w:val="00353B66"/>
    <w:rsid w:val="00413ED5"/>
    <w:rsid w:val="004A2675"/>
    <w:rsid w:val="004C5109"/>
    <w:rsid w:val="004F7139"/>
    <w:rsid w:val="005358CF"/>
    <w:rsid w:val="00611CD3"/>
    <w:rsid w:val="006602AC"/>
    <w:rsid w:val="00691EC1"/>
    <w:rsid w:val="006D25E9"/>
    <w:rsid w:val="00735B94"/>
    <w:rsid w:val="007C53FB"/>
    <w:rsid w:val="007D6EFD"/>
    <w:rsid w:val="00890672"/>
    <w:rsid w:val="008B7D18"/>
    <w:rsid w:val="008F1F97"/>
    <w:rsid w:val="008F4052"/>
    <w:rsid w:val="00974C81"/>
    <w:rsid w:val="009D4EB3"/>
    <w:rsid w:val="00AB0200"/>
    <w:rsid w:val="00B13D1B"/>
    <w:rsid w:val="00B42B98"/>
    <w:rsid w:val="00B818DF"/>
    <w:rsid w:val="00BC31E7"/>
    <w:rsid w:val="00BF070B"/>
    <w:rsid w:val="00C31603"/>
    <w:rsid w:val="00D5087A"/>
    <w:rsid w:val="00D52117"/>
    <w:rsid w:val="00DA6661"/>
    <w:rsid w:val="00DB0D39"/>
    <w:rsid w:val="00DE18D9"/>
    <w:rsid w:val="00E05547"/>
    <w:rsid w:val="00E14005"/>
    <w:rsid w:val="00E614DD"/>
    <w:rsid w:val="00E77B69"/>
    <w:rsid w:val="00F45F2E"/>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2CC15"/>
  <w15:chartTrackingRefBased/>
  <w15:docId w15:val="{F34495ED-B48A-462C-850A-C7078446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02636542">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77930776">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916</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4</cp:revision>
  <dcterms:created xsi:type="dcterms:W3CDTF">2020-09-08T23:47:00Z</dcterms:created>
  <dcterms:modified xsi:type="dcterms:W3CDTF">2020-09-09T15:05:00Z</dcterms:modified>
  <cp:version/>
</cp:coreProperties>
</file>