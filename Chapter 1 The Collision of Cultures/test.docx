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F7B0" w14:textId="3A2C6216" w:rsidR="00F9444C" w:rsidRDefault="00F8633C">
      <w:pPr>
        <w:pStyle w:val="NoSpacing"/>
      </w:pPr>
      <w:r>
        <w:t>Aditya Patel</w:t>
      </w:r>
    </w:p>
    <w:p w14:paraId="3CC5D6F5" w14:textId="29696B0A" w:rsidR="00E614DD" w:rsidRDefault="00F8633C">
      <w:pPr>
        <w:pStyle w:val="NoSpacing"/>
      </w:pPr>
      <w:r>
        <w:t>APUSH</w:t>
      </w:r>
    </w:p>
    <w:p w14:paraId="0CD43B71" w14:textId="5A05C31F" w:rsidR="00E614DD" w:rsidRDefault="00F8633C">
      <w:pPr>
        <w:pStyle w:val="NoSpacing"/>
      </w:pPr>
      <w:r>
        <w:t>Period 4</w:t>
      </w:r>
    </w:p>
    <w:p w14:paraId="44F907A3" w14:textId="55C43ECC" w:rsidR="00E614DD" w:rsidRDefault="00F8633C">
      <w:pPr>
        <w:pStyle w:val="NoSpacing"/>
      </w:pPr>
      <w:r>
        <w:t>September 14, 2020</w:t>
      </w:r>
    </w:p>
    <w:p w14:paraId="20A6CACA" w14:textId="2890726F" w:rsidR="00E614DD" w:rsidRDefault="00F8633C">
      <w:pPr>
        <w:pStyle w:val="Title"/>
      </w:pPr>
      <w:r>
        <w:t>APUSH Test 1</w:t>
      </w:r>
    </w:p>
    <w:p w14:paraId="65A2B53C" w14:textId="79D8D166" w:rsidR="00F8633C" w:rsidRDefault="006B73B1" w:rsidP="00F8633C">
      <w:r>
        <w:rPr>
          <w:noProof/>
        </w:rPr>
        <mc:AlternateContent>
          <mc:Choice Requires="wps">
            <w:drawing>
              <wp:anchor distT="0" distB="0" distL="114300" distR="114300" simplePos="0" relativeHeight="251661312" behindDoc="0" locked="0" layoutInCell="1" allowOverlap="1" wp14:anchorId="1FDF79E9" wp14:editId="7FE100E0">
                <wp:simplePos x="0" y="0"/>
                <wp:positionH relativeFrom="column">
                  <wp:posOffset>-723900</wp:posOffset>
                </wp:positionH>
                <wp:positionV relativeFrom="paragraph">
                  <wp:posOffset>361950</wp:posOffset>
                </wp:positionV>
                <wp:extent cx="485775" cy="414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85775" cy="414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28ACA7C" w14:textId="73F1D029" w:rsidR="006B73B1" w:rsidRDefault="003B7975" w:rsidP="006B73B1">
                            <w:pPr>
                              <w:ind w:firstLine="0"/>
                            </w:pPr>
                            <w:r>
                              <w:t>13</w:t>
                            </w:r>
                          </w:p>
                          <w:p w14:paraId="1ECB9C5F" w14:textId="33255411" w:rsidR="003B7975" w:rsidRDefault="003B7975" w:rsidP="006B73B1">
                            <w:pPr>
                              <w:ind w:firstLine="0"/>
                            </w:pPr>
                            <w:r>
                              <w:t>26</w:t>
                            </w:r>
                          </w:p>
                          <w:p w14:paraId="3A16E78B" w14:textId="03E896FE" w:rsidR="003B7975" w:rsidRDefault="003B7975" w:rsidP="006B73B1">
                            <w:pPr>
                              <w:ind w:firstLine="0"/>
                            </w:pPr>
                            <w:r>
                              <w:t>40</w:t>
                            </w:r>
                          </w:p>
                          <w:p w14:paraId="0CF534CA" w14:textId="29035146" w:rsidR="003B7975" w:rsidRDefault="003B7975" w:rsidP="006B73B1">
                            <w:pPr>
                              <w:ind w:firstLine="0"/>
                            </w:pPr>
                            <w:r>
                              <w:t>55</w:t>
                            </w:r>
                          </w:p>
                          <w:p w14:paraId="7F51B19C" w14:textId="7FC3D667" w:rsidR="003B7975" w:rsidRDefault="003B7975" w:rsidP="006B73B1">
                            <w:pPr>
                              <w:ind w:firstLine="0"/>
                            </w:pPr>
                            <w:r>
                              <w:t>69</w:t>
                            </w:r>
                          </w:p>
                          <w:p w14:paraId="17051CEA" w14:textId="037E7A7E" w:rsidR="003B7975" w:rsidRDefault="003B7975" w:rsidP="006B73B1">
                            <w:pPr>
                              <w:ind w:firstLine="0"/>
                            </w:pPr>
                            <w:r>
                              <w:t>81</w:t>
                            </w:r>
                          </w:p>
                          <w:p w14:paraId="262DEB39" w14:textId="3A495A99" w:rsidR="003B7975" w:rsidRDefault="003B7975" w:rsidP="006B73B1">
                            <w:pPr>
                              <w:ind w:firstLine="0"/>
                            </w:pPr>
                            <w:r>
                              <w:t>93</w:t>
                            </w:r>
                          </w:p>
                          <w:p w14:paraId="2B257082" w14:textId="5C82C6F5" w:rsidR="003B7975" w:rsidRDefault="003B7975" w:rsidP="006B73B1">
                            <w:pPr>
                              <w:ind w:firstLine="0"/>
                            </w:pPr>
                            <w:r>
                              <w:t>108</w:t>
                            </w:r>
                          </w:p>
                          <w:p w14:paraId="20179420" w14:textId="28FAB1D7" w:rsidR="003B7975" w:rsidRDefault="003B7975" w:rsidP="006B73B1">
                            <w:pPr>
                              <w:ind w:firstLine="0"/>
                            </w:pPr>
                            <w:r>
                              <w:t>123</w:t>
                            </w:r>
                          </w:p>
                          <w:p w14:paraId="34853C67" w14:textId="42065B29" w:rsidR="003B7975" w:rsidRDefault="003B7975" w:rsidP="006B73B1">
                            <w:pPr>
                              <w:ind w:firstLine="0"/>
                            </w:pPr>
                            <w:r>
                              <w:t>137</w:t>
                            </w:r>
                          </w:p>
                          <w:p w14:paraId="08E4172E" w14:textId="1CB429AE" w:rsidR="003B7975" w:rsidRDefault="003B7975" w:rsidP="006B73B1">
                            <w:pPr>
                              <w:ind w:firstLine="0"/>
                            </w:pPr>
                            <w:r>
                              <w:t>150</w:t>
                            </w:r>
                          </w:p>
                          <w:p w14:paraId="46AFAA56" w14:textId="7C6F7262" w:rsidR="003B7975" w:rsidRDefault="003B7975" w:rsidP="006B73B1">
                            <w:pPr>
                              <w:ind w:firstLine="0"/>
                            </w:pPr>
                            <w:r>
                              <w:t>164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79E9" id="_x0000_t202" coordsize="21600,21600" o:spt="202" path="m,l,21600r21600,l21600,xe">
                <v:stroke joinstyle="miter"/>
                <v:path gradientshapeok="t" o:connecttype="rect"/>
              </v:shapetype>
              <v:shape id="Text Box 5" o:spid="_x0000_s1026" type="#_x0000_t202" style="position:absolute;left:0;text-align:left;margin-left:-57pt;margin-top:28.5pt;width:38.25pt;height:3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" fillcolor="white [3201]" strokecolor="white [3212]" strokeweight="1pt">
                <v:textbox>
                  <w:txbxContent>
                    <w:p w14:paraId="528ACA7C" w14:textId="73F1D029" w:rsidR="006B73B1" w:rsidRDefault="003B7975" w:rsidP="006B73B1">
                      <w:pPr>
                        <w:ind w:firstLine="0"/>
                      </w:pPr>
                      <w:r>
                        <w:t>13</w:t>
                      </w:r>
                    </w:p>
                    <w:p w14:paraId="1ECB9C5F" w14:textId="33255411" w:rsidR="003B7975" w:rsidRDefault="003B7975" w:rsidP="006B73B1">
                      <w:pPr>
                        <w:ind w:firstLine="0"/>
                      </w:pPr>
                      <w:r>
                        <w:t>26</w:t>
                      </w:r>
                    </w:p>
                    <w:p w14:paraId="3A16E78B" w14:textId="03E896FE" w:rsidR="003B7975" w:rsidRDefault="003B7975" w:rsidP="006B73B1">
                      <w:pPr>
                        <w:ind w:firstLine="0"/>
                      </w:pPr>
                      <w:r>
                        <w:t>40</w:t>
                      </w:r>
                    </w:p>
                    <w:p w14:paraId="0CF534CA" w14:textId="29035146" w:rsidR="003B7975" w:rsidRDefault="003B7975" w:rsidP="006B73B1">
                      <w:pPr>
                        <w:ind w:firstLine="0"/>
                      </w:pPr>
                      <w:r>
                        <w:t>55</w:t>
                      </w:r>
                    </w:p>
                    <w:p w14:paraId="7F51B19C" w14:textId="7FC3D667" w:rsidR="003B7975" w:rsidRDefault="003B7975" w:rsidP="006B73B1">
                      <w:pPr>
                        <w:ind w:firstLine="0"/>
                      </w:pPr>
                      <w:r>
                        <w:t>69</w:t>
                      </w:r>
                    </w:p>
                    <w:p w14:paraId="17051CEA" w14:textId="037E7A7E" w:rsidR="003B7975" w:rsidRDefault="003B7975" w:rsidP="006B73B1">
                      <w:pPr>
                        <w:ind w:firstLine="0"/>
                      </w:pPr>
                      <w:r>
                        <w:t>81</w:t>
                      </w:r>
                    </w:p>
                    <w:p w14:paraId="262DEB39" w14:textId="3A495A99" w:rsidR="003B7975" w:rsidRDefault="003B7975" w:rsidP="006B73B1">
                      <w:pPr>
                        <w:ind w:firstLine="0"/>
                      </w:pPr>
                      <w:r>
                        <w:t>93</w:t>
                      </w:r>
                    </w:p>
                    <w:p w14:paraId="2B257082" w14:textId="5C82C6F5" w:rsidR="003B7975" w:rsidRDefault="003B7975" w:rsidP="006B73B1">
                      <w:pPr>
                        <w:ind w:firstLine="0"/>
                      </w:pPr>
                      <w:r>
                        <w:t>108</w:t>
                      </w:r>
                    </w:p>
                    <w:p w14:paraId="20179420" w14:textId="28FAB1D7" w:rsidR="003B7975" w:rsidRDefault="003B7975" w:rsidP="006B73B1">
                      <w:pPr>
                        <w:ind w:firstLine="0"/>
                      </w:pPr>
                      <w:r>
                        <w:t>123</w:t>
                      </w:r>
                    </w:p>
                    <w:p w14:paraId="34853C67" w14:textId="42065B29" w:rsidR="003B7975" w:rsidRDefault="003B7975" w:rsidP="006B73B1">
                      <w:pPr>
                        <w:ind w:firstLine="0"/>
                      </w:pPr>
                      <w:r>
                        <w:t>137</w:t>
                      </w:r>
                    </w:p>
                    <w:p w14:paraId="08E4172E" w14:textId="1CB429AE" w:rsidR="003B7975" w:rsidRDefault="003B7975" w:rsidP="006B73B1">
                      <w:pPr>
                        <w:ind w:firstLine="0"/>
                      </w:pPr>
                      <w:r>
                        <w:t>150</w:t>
                      </w:r>
                    </w:p>
                    <w:p w14:paraId="46AFAA56" w14:textId="7C6F7262" w:rsidR="003B7975" w:rsidRDefault="003B7975" w:rsidP="006B73B1">
                      <w:pPr>
                        <w:ind w:firstLine="0"/>
                      </w:pPr>
                      <w:r>
                        <w:t>164</w:t>
                      </w:r>
                    </w:p>
                  </w:txbxContent>
                </v:textbox>
              </v:shape>
            </w:pict>
          </mc:Fallback>
        </mc:AlternateContent>
      </w:r>
      <w:r w:rsidR="00F8633C" w:rsidRPr="00F8633C">
        <w:rPr>
          <w:highlight w:val="yellow"/>
        </w:rPr>
        <w:t>America Before Columbus</w:t>
      </w:r>
    </w:p>
    <w:p w14:paraId="4EECF4B5" w14:textId="06756350" w:rsidR="00F8633C" w:rsidRDefault="00F8633C" w:rsidP="00F8633C">
      <w:r>
        <w:t xml:space="preserve">Native Americans are descendants of the </w:t>
      </w:r>
      <w:r w:rsidRPr="00C11266">
        <w:rPr>
          <w:u w:val="single"/>
        </w:rPr>
        <w:t>Clovis people</w:t>
      </w:r>
      <w:r>
        <w:t xml:space="preserve">, who crossed the Bering Strait into North America </w:t>
      </w:r>
      <w:r w:rsidR="00C11266">
        <w:t xml:space="preserve">approximately 11,000 years ago. These people used newly developed stone tools and other hunting techniques to chase large animals into America from Siberia. These people populated America and began the </w:t>
      </w:r>
      <w:r w:rsidR="00C11266" w:rsidRPr="00752DA1">
        <w:t>Archaic Period</w:t>
      </w:r>
      <w:r w:rsidR="00C11266">
        <w:t>, which lasted from 8000 to 5000 BCE and was the period in which Americans developed fishing, farming, and new technologies. In 800 CE</w:t>
      </w:r>
      <w:r w:rsidR="00613315">
        <w:t>,</w:t>
      </w:r>
      <w:r w:rsidR="00C11266">
        <w:t xml:space="preserve"> the </w:t>
      </w:r>
      <w:r w:rsidR="00C11266" w:rsidRPr="00752DA1">
        <w:rPr>
          <w:u w:val="single"/>
        </w:rPr>
        <w:t>Mayans of Meso-America</w:t>
      </w:r>
      <w:r w:rsidR="00C11266">
        <w:t xml:space="preserve"> developed written language, numerical systems, calendar, and many more sophisticated innovations. </w:t>
      </w:r>
      <w:r w:rsidR="00B05504">
        <w:t>They created trading routes across America, trading with many different cultures.</w:t>
      </w:r>
      <w:r w:rsidR="003B7975">
        <w:t xml:space="preserve"> These Mayans eventually became the Mexica, who were at the end of their </w:t>
      </w:r>
      <w:r w:rsidR="00AD241D">
        <w:t>civilization’s</w:t>
      </w:r>
      <w:r w:rsidR="003B7975">
        <w:t xml:space="preserve"> lifetime when they were invaded by Spain and their diseases.</w:t>
      </w:r>
      <w:r w:rsidR="00940813">
        <w:t xml:space="preserve"> </w:t>
      </w:r>
      <w:r w:rsidR="00613315">
        <w:t xml:space="preserve">The </w:t>
      </w:r>
      <w:r w:rsidR="00B05504">
        <w:rPr>
          <w:u w:val="single"/>
        </w:rPr>
        <w:t>N</w:t>
      </w:r>
      <w:r w:rsidR="00613315" w:rsidRPr="00613315">
        <w:rPr>
          <w:u w:val="single"/>
        </w:rPr>
        <w:t>orthern Civilizations</w:t>
      </w:r>
      <w:r w:rsidR="00613315">
        <w:t xml:space="preserve"> </w:t>
      </w:r>
      <w:r w:rsidR="00B05504">
        <w:t xml:space="preserve">were </w:t>
      </w:r>
      <w:r w:rsidR="00940813">
        <w:t>also</w:t>
      </w:r>
      <w:r w:rsidR="00B05504">
        <w:t xml:space="preserve"> diverse</w:t>
      </w:r>
      <w:r w:rsidR="00613315">
        <w:t>, from the fishing Eskimos of the Northern Circle, farming and nomadic tribes in the southwest, and warring, densely populated northeastern tribes. The peoples of America were diverse, complex, and civilized, much different than how Europeans saw them.</w:t>
      </w:r>
    </w:p>
    <w:p w14:paraId="15941C12" w14:textId="153BF3AE" w:rsidR="00613315" w:rsidRDefault="003B7975" w:rsidP="00F8633C">
      <w:pPr>
        <w:rPr>
          <w:highlight w:val="yellow"/>
        </w:rPr>
      </w:pPr>
      <w:r>
        <w:rPr>
          <w:noProof/>
        </w:rPr>
        <mc:AlternateContent>
          <mc:Choice Requires="wps">
            <w:drawing>
              <wp:anchor distT="0" distB="0" distL="114300" distR="114300" simplePos="0" relativeHeight="251663360" behindDoc="0" locked="0" layoutInCell="1" allowOverlap="1" wp14:anchorId="08172F15" wp14:editId="30955A09">
                <wp:simplePos x="0" y="0"/>
                <wp:positionH relativeFrom="column">
                  <wp:posOffset>-723900</wp:posOffset>
                </wp:positionH>
                <wp:positionV relativeFrom="paragraph">
                  <wp:posOffset>358775</wp:posOffset>
                </wp:positionV>
                <wp:extent cx="485775" cy="13049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85775" cy="13049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F949CF" w14:textId="6B9775A7" w:rsidR="003B7975" w:rsidRDefault="003B7975" w:rsidP="003B7975">
                            <w:pPr>
                              <w:ind w:firstLine="0"/>
                            </w:pPr>
                            <w:r>
                              <w:t>12</w:t>
                            </w:r>
                          </w:p>
                          <w:p w14:paraId="2C897F1B" w14:textId="727C4703" w:rsidR="003B7975" w:rsidRDefault="003B7975" w:rsidP="003B7975">
                            <w:pPr>
                              <w:ind w:firstLine="0"/>
                            </w:pPr>
                            <w:r>
                              <w:t>27</w:t>
                            </w:r>
                          </w:p>
                          <w:p w14:paraId="24BD26FE" w14:textId="40A59C01" w:rsidR="003B7975" w:rsidRDefault="003B7975" w:rsidP="003B7975">
                            <w:pPr>
                              <w:ind w:firstLine="0"/>
                            </w:pPr>
                            <w:r>
                              <w:t>42</w:t>
                            </w:r>
                          </w:p>
                          <w:p w14:paraId="2C5EB32C" w14:textId="1FAC9D89" w:rsidR="003B7975" w:rsidRDefault="003B7975" w:rsidP="003B7975">
                            <w:pPr>
                              <w:ind w:firstLine="0"/>
                            </w:pPr>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72F15" id="Text Box 6" o:spid="_x0000_s1027" type="#_x0000_t202" style="position:absolute;left:0;text-align:left;margin-left:-57pt;margin-top:28.25pt;width:38.25pt;height:10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" fillcolor="white [3201]" strokecolor="white [3212]" strokeweight="1pt">
                <v:textbox>
                  <w:txbxContent>
                    <w:p w14:paraId="01F949CF" w14:textId="6B9775A7" w:rsidR="003B7975" w:rsidRDefault="003B7975" w:rsidP="003B7975">
                      <w:pPr>
                        <w:ind w:firstLine="0"/>
                      </w:pPr>
                      <w:r>
                        <w:t>12</w:t>
                      </w:r>
                    </w:p>
                    <w:p w14:paraId="2C897F1B" w14:textId="727C4703" w:rsidR="003B7975" w:rsidRDefault="003B7975" w:rsidP="003B7975">
                      <w:pPr>
                        <w:ind w:firstLine="0"/>
                      </w:pPr>
                      <w:r>
                        <w:t>27</w:t>
                      </w:r>
                    </w:p>
                    <w:p w14:paraId="24BD26FE" w14:textId="40A59C01" w:rsidR="003B7975" w:rsidRDefault="003B7975" w:rsidP="003B7975">
                      <w:pPr>
                        <w:ind w:firstLine="0"/>
                      </w:pPr>
                      <w:r>
                        <w:t>42</w:t>
                      </w:r>
                    </w:p>
                    <w:p w14:paraId="2C5EB32C" w14:textId="1FAC9D89" w:rsidR="003B7975" w:rsidRDefault="003B7975" w:rsidP="003B7975">
                      <w:pPr>
                        <w:ind w:firstLine="0"/>
                      </w:pPr>
                      <w:r>
                        <w:t>58</w:t>
                      </w:r>
                    </w:p>
                  </w:txbxContent>
                </v:textbox>
              </v:shape>
            </w:pict>
          </mc:Fallback>
        </mc:AlternateContent>
      </w:r>
      <w:r w:rsidR="00613315" w:rsidRPr="00613315">
        <w:rPr>
          <w:highlight w:val="yellow"/>
        </w:rPr>
        <w:t>Europe Looks Westward</w:t>
      </w:r>
    </w:p>
    <w:p w14:paraId="5B04630C" w14:textId="2B025728" w:rsidR="00613315" w:rsidRDefault="00613315" w:rsidP="00613315">
      <w:r w:rsidRPr="00613315">
        <w:t>A</w:t>
      </w:r>
      <w:r>
        <w:t xml:space="preserve">fter the Black Death, population in Europe boomed, and </w:t>
      </w:r>
      <w:r w:rsidR="00940813">
        <w:t>consequently</w:t>
      </w:r>
      <w:r>
        <w:t xml:space="preserve">, trade. Better shipbuilding and </w:t>
      </w:r>
      <w:r w:rsidRPr="00613315">
        <w:rPr>
          <w:u w:val="single"/>
        </w:rPr>
        <w:t>interest in exploration</w:t>
      </w:r>
      <w:r>
        <w:t xml:space="preserve"> boomed after the Marco Polo travels in the 14</w:t>
      </w:r>
      <w:r w:rsidRPr="00613315">
        <w:rPr>
          <w:vertAlign w:val="superscript"/>
        </w:rPr>
        <w:t>th</w:t>
      </w:r>
      <w:r>
        <w:t xml:space="preserve"> centuries. Larger, united governments across Europe were looking for sea routes to India and </w:t>
      </w:r>
      <w:r w:rsidR="00E13E33">
        <w:t>Asia and</w:t>
      </w:r>
      <w:r>
        <w:t xml:space="preserve"> were able to use the new merchant class to find sea routes across the globe. Christopher </w:t>
      </w:r>
      <w:r w:rsidR="003B7975">
        <w:rPr>
          <w:noProof/>
        </w:rPr>
        <w:lastRenderedPageBreak/>
        <mc:AlternateContent>
          <mc:Choice Requires="wps">
            <w:drawing>
              <wp:anchor distT="0" distB="0" distL="114300" distR="114300" simplePos="0" relativeHeight="251665408" behindDoc="0" locked="0" layoutInCell="1" allowOverlap="1" wp14:anchorId="5BA820AF" wp14:editId="2D1C5401">
                <wp:simplePos x="0" y="0"/>
                <wp:positionH relativeFrom="column">
                  <wp:posOffset>-714375</wp:posOffset>
                </wp:positionH>
                <wp:positionV relativeFrom="paragraph">
                  <wp:posOffset>0</wp:posOffset>
                </wp:positionV>
                <wp:extent cx="485775" cy="24193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485775" cy="2419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9E866F" w14:textId="03F5DF73" w:rsidR="003B7975" w:rsidRDefault="003B7975" w:rsidP="003B7975">
                            <w:pPr>
                              <w:ind w:firstLine="0"/>
                            </w:pPr>
                            <w:r>
                              <w:t>74</w:t>
                            </w:r>
                          </w:p>
                          <w:p w14:paraId="0A89E7B1" w14:textId="36AC9248" w:rsidR="003B7975" w:rsidRDefault="003B7975" w:rsidP="003B7975">
                            <w:pPr>
                              <w:ind w:firstLine="0"/>
                            </w:pPr>
                            <w:r>
                              <w:t>88</w:t>
                            </w:r>
                          </w:p>
                          <w:p w14:paraId="15749DBD" w14:textId="1FA165D0" w:rsidR="003B7975" w:rsidRDefault="003B7975" w:rsidP="003B7975">
                            <w:pPr>
                              <w:ind w:firstLine="0"/>
                            </w:pPr>
                            <w:r>
                              <w:t>105</w:t>
                            </w:r>
                          </w:p>
                          <w:p w14:paraId="0DCB9789" w14:textId="578D0DC3" w:rsidR="003B7975" w:rsidRDefault="003B7975" w:rsidP="003B7975">
                            <w:pPr>
                              <w:ind w:firstLine="0"/>
                            </w:pPr>
                            <w:r>
                              <w:t>121</w:t>
                            </w:r>
                          </w:p>
                          <w:p w14:paraId="5955C8E8" w14:textId="3BD3791A" w:rsidR="003B7975" w:rsidRDefault="003B7975" w:rsidP="003B7975">
                            <w:pPr>
                              <w:ind w:firstLine="0"/>
                            </w:pPr>
                            <w:r>
                              <w:t>136</w:t>
                            </w:r>
                          </w:p>
                          <w:p w14:paraId="3AD9A18E" w14:textId="220F97F9" w:rsidR="003B7975" w:rsidRDefault="003B7975" w:rsidP="003B7975">
                            <w:pPr>
                              <w:ind w:firstLine="0"/>
                            </w:pPr>
                            <w:r>
                              <w:t>154</w:t>
                            </w:r>
                          </w:p>
                          <w:p w14:paraId="180E21FB" w14:textId="579C6DE9" w:rsidR="003B7975" w:rsidRDefault="003B7975" w:rsidP="003B7975">
                            <w:pPr>
                              <w:ind w:firstLine="0"/>
                            </w:pPr>
                            <w: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820AF" id="Text Box 7" o:spid="_x0000_s1028" type="#_x0000_t202" style="position:absolute;left:0;text-align:left;margin-left:-56.25pt;margin-top:0;width:38.25pt;height:19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" fillcolor="white [3201]" strokecolor="white [3212]" strokeweight="1pt">
                <v:textbox>
                  <w:txbxContent>
                    <w:p w14:paraId="3A9E866F" w14:textId="03F5DF73" w:rsidR="003B7975" w:rsidRDefault="003B7975" w:rsidP="003B7975">
                      <w:pPr>
                        <w:ind w:firstLine="0"/>
                      </w:pPr>
                      <w:r>
                        <w:t>74</w:t>
                      </w:r>
                    </w:p>
                    <w:p w14:paraId="0A89E7B1" w14:textId="36AC9248" w:rsidR="003B7975" w:rsidRDefault="003B7975" w:rsidP="003B7975">
                      <w:pPr>
                        <w:ind w:firstLine="0"/>
                      </w:pPr>
                      <w:r>
                        <w:t>88</w:t>
                      </w:r>
                    </w:p>
                    <w:p w14:paraId="15749DBD" w14:textId="1FA165D0" w:rsidR="003B7975" w:rsidRDefault="003B7975" w:rsidP="003B7975">
                      <w:pPr>
                        <w:ind w:firstLine="0"/>
                      </w:pPr>
                      <w:r>
                        <w:t>105</w:t>
                      </w:r>
                    </w:p>
                    <w:p w14:paraId="0DCB9789" w14:textId="578D0DC3" w:rsidR="003B7975" w:rsidRDefault="003B7975" w:rsidP="003B7975">
                      <w:pPr>
                        <w:ind w:firstLine="0"/>
                      </w:pPr>
                      <w:r>
                        <w:t>121</w:t>
                      </w:r>
                    </w:p>
                    <w:p w14:paraId="5955C8E8" w14:textId="3BD3791A" w:rsidR="003B7975" w:rsidRDefault="003B7975" w:rsidP="003B7975">
                      <w:pPr>
                        <w:ind w:firstLine="0"/>
                      </w:pPr>
                      <w:r>
                        <w:t>136</w:t>
                      </w:r>
                    </w:p>
                    <w:p w14:paraId="3AD9A18E" w14:textId="220F97F9" w:rsidR="003B7975" w:rsidRDefault="003B7975" w:rsidP="003B7975">
                      <w:pPr>
                        <w:ind w:firstLine="0"/>
                      </w:pPr>
                      <w:r>
                        <w:t>154</w:t>
                      </w:r>
                    </w:p>
                    <w:p w14:paraId="180E21FB" w14:textId="579C6DE9" w:rsidR="003B7975" w:rsidRDefault="003B7975" w:rsidP="003B7975">
                      <w:pPr>
                        <w:ind w:firstLine="0"/>
                      </w:pPr>
                      <w:r>
                        <w:t>160</w:t>
                      </w:r>
                    </w:p>
                  </w:txbxContent>
                </v:textbox>
              </v:shape>
            </w:pict>
          </mc:Fallback>
        </mc:AlternateContent>
      </w:r>
      <w:r>
        <w:t xml:space="preserve">Columbus </w:t>
      </w:r>
      <w:r w:rsidR="009B4874">
        <w:t xml:space="preserve">embarked on a sea route west to East Asia, sponsored by The Spanish Crown, and discovered the New World. Columbus was a deeply religious man, but </w:t>
      </w:r>
      <w:r w:rsidR="009B4874" w:rsidRPr="009B4874">
        <w:rPr>
          <w:u w:val="single"/>
        </w:rPr>
        <w:t>the conquistadors</w:t>
      </w:r>
      <w:r w:rsidR="009B4874">
        <w:t xml:space="preserve"> that followed him a few years later were </w:t>
      </w:r>
      <w:r w:rsidR="00233BF2">
        <w:t>not and</w:t>
      </w:r>
      <w:r w:rsidR="009B4874">
        <w:t xml:space="preserve"> explored the Americas in search of gold.  Hernando Cortes went to the Aztecs of </w:t>
      </w:r>
      <w:r w:rsidR="00233BF2">
        <w:t>Mesoamerica and</w:t>
      </w:r>
      <w:r w:rsidR="009B4874">
        <w:t xml:space="preserve"> triumphed in battle. He was followed by many successors, who brought plague and destruction to the Natives of America, but also wealth back to the </w:t>
      </w:r>
      <w:r w:rsidR="00233BF2">
        <w:t>Spanish.</w:t>
      </w:r>
      <w:r w:rsidR="009B4874">
        <w:t xml:space="preserve"> This </w:t>
      </w:r>
      <w:r w:rsidR="009B4874" w:rsidRPr="003B7975">
        <w:t xml:space="preserve">wealth </w:t>
      </w:r>
      <w:r w:rsidR="003B7975">
        <w:t xml:space="preserve">led to the </w:t>
      </w:r>
      <w:r w:rsidR="003B7975" w:rsidRPr="003B7975">
        <w:rPr>
          <w:u w:val="single"/>
        </w:rPr>
        <w:t>Spanish Empire at High Tide</w:t>
      </w:r>
      <w:r w:rsidR="009B4874">
        <w:t xml:space="preserve">, </w:t>
      </w:r>
      <w:r w:rsidR="003B7975">
        <w:t>peaking at the 16</w:t>
      </w:r>
      <w:r w:rsidR="003B7975" w:rsidRPr="003B7975">
        <w:rPr>
          <w:vertAlign w:val="superscript"/>
        </w:rPr>
        <w:t>th</w:t>
      </w:r>
      <w:r w:rsidR="003B7975">
        <w:t xml:space="preserve"> century and containing vast lands across America.</w:t>
      </w:r>
    </w:p>
    <w:p w14:paraId="1C633F88" w14:textId="1B9BAB5C" w:rsidR="0091158C" w:rsidRDefault="006B73B1" w:rsidP="00613315">
      <w:r>
        <w:rPr>
          <w:noProof/>
        </w:rPr>
        <mc:AlternateContent>
          <mc:Choice Requires="wps">
            <w:drawing>
              <wp:anchor distT="0" distB="0" distL="114300" distR="114300" simplePos="0" relativeHeight="251659264" behindDoc="0" locked="0" layoutInCell="1" allowOverlap="1" wp14:anchorId="0E87A8E9" wp14:editId="1D1407AE">
                <wp:simplePos x="0" y="0"/>
                <wp:positionH relativeFrom="column">
                  <wp:posOffset>-666750</wp:posOffset>
                </wp:positionH>
                <wp:positionV relativeFrom="paragraph">
                  <wp:posOffset>325755</wp:posOffset>
                </wp:positionV>
                <wp:extent cx="485775" cy="420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85775" cy="42005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093D2C" w14:textId="464FC9ED" w:rsidR="006B73B1" w:rsidRDefault="006B73B1" w:rsidP="006B73B1">
                            <w:pPr>
                              <w:ind w:firstLine="0"/>
                            </w:pPr>
                            <w:r>
                              <w:t>13</w:t>
                            </w:r>
                          </w:p>
                          <w:p w14:paraId="7E025ED0" w14:textId="3FF24F02" w:rsidR="006B73B1" w:rsidRDefault="006B73B1" w:rsidP="006B73B1">
                            <w:pPr>
                              <w:ind w:firstLine="0"/>
                            </w:pPr>
                            <w:r>
                              <w:t>26</w:t>
                            </w:r>
                          </w:p>
                          <w:p w14:paraId="4DCDC93B" w14:textId="7CB2773A" w:rsidR="006B73B1" w:rsidRDefault="006B73B1" w:rsidP="006B73B1">
                            <w:pPr>
                              <w:ind w:firstLine="0"/>
                            </w:pPr>
                            <w:r>
                              <w:t>44</w:t>
                            </w:r>
                          </w:p>
                          <w:p w14:paraId="6594DEA2" w14:textId="4663EDF4" w:rsidR="006B73B1" w:rsidRDefault="006B73B1" w:rsidP="006B73B1">
                            <w:pPr>
                              <w:ind w:firstLine="0"/>
                            </w:pPr>
                            <w:r>
                              <w:t>60</w:t>
                            </w:r>
                          </w:p>
                          <w:p w14:paraId="02AC90E5" w14:textId="1B01104E" w:rsidR="006B73B1" w:rsidRDefault="006B73B1" w:rsidP="006B73B1">
                            <w:pPr>
                              <w:ind w:firstLine="0"/>
                            </w:pPr>
                            <w:r>
                              <w:t>74</w:t>
                            </w:r>
                          </w:p>
                          <w:p w14:paraId="12DB3277" w14:textId="2E021B17" w:rsidR="006B73B1" w:rsidRDefault="006B73B1" w:rsidP="006B73B1">
                            <w:pPr>
                              <w:ind w:firstLine="0"/>
                            </w:pPr>
                            <w:r>
                              <w:t>86</w:t>
                            </w:r>
                          </w:p>
                          <w:p w14:paraId="21D606D1" w14:textId="096CCC28" w:rsidR="006B73B1" w:rsidRDefault="006B73B1" w:rsidP="006B73B1">
                            <w:pPr>
                              <w:ind w:firstLine="0"/>
                            </w:pPr>
                            <w:r>
                              <w:t>101</w:t>
                            </w:r>
                          </w:p>
                          <w:p w14:paraId="2DE0C3BE" w14:textId="6CEC0AC7" w:rsidR="006B73B1" w:rsidRDefault="006B73B1" w:rsidP="006B73B1">
                            <w:pPr>
                              <w:ind w:firstLine="0"/>
                            </w:pPr>
                            <w:r>
                              <w:t>116</w:t>
                            </w:r>
                          </w:p>
                          <w:p w14:paraId="366656D3" w14:textId="3CB7AD77" w:rsidR="006B73B1" w:rsidRDefault="006B73B1" w:rsidP="006B73B1">
                            <w:pPr>
                              <w:ind w:firstLine="0"/>
                            </w:pPr>
                            <w:r>
                              <w:t>132</w:t>
                            </w:r>
                          </w:p>
                          <w:p w14:paraId="6D867675" w14:textId="3FC95992" w:rsidR="006B73B1" w:rsidRDefault="006B73B1" w:rsidP="006B73B1">
                            <w:pPr>
                              <w:ind w:firstLine="0"/>
                            </w:pPr>
                            <w:r>
                              <w:t>146</w:t>
                            </w:r>
                          </w:p>
                          <w:p w14:paraId="2A7E0ADC" w14:textId="522A6EAA" w:rsidR="006B73B1" w:rsidRDefault="006B73B1" w:rsidP="006B73B1">
                            <w:pPr>
                              <w:ind w:firstLine="0"/>
                            </w:pPr>
                            <w:r>
                              <w:t>162</w:t>
                            </w:r>
                          </w:p>
                          <w:p w14:paraId="40E46193" w14:textId="68A17479" w:rsidR="006B73B1" w:rsidRDefault="006B73B1" w:rsidP="006B73B1">
                            <w:pPr>
                              <w:ind w:firstLine="0"/>
                            </w:pPr>
                            <w:r>
                              <w:t>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7A8E9" id="Text Box 4" o:spid="_x0000_s1029" type="#_x0000_t202" style="position:absolute;left:0;text-align:left;margin-left:-52.5pt;margin-top:25.65pt;width:38.25pt;height:3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" fillcolor="white [3201]" strokecolor="white [3212]" strokeweight="1pt">
                <v:textbox>
                  <w:txbxContent>
                    <w:p w14:paraId="75093D2C" w14:textId="464FC9ED" w:rsidR="006B73B1" w:rsidRDefault="006B73B1" w:rsidP="006B73B1">
                      <w:pPr>
                        <w:ind w:firstLine="0"/>
                      </w:pPr>
                      <w:r>
                        <w:t>13</w:t>
                      </w:r>
                    </w:p>
                    <w:p w14:paraId="7E025ED0" w14:textId="3FF24F02" w:rsidR="006B73B1" w:rsidRDefault="006B73B1" w:rsidP="006B73B1">
                      <w:pPr>
                        <w:ind w:firstLine="0"/>
                      </w:pPr>
                      <w:r>
                        <w:t>26</w:t>
                      </w:r>
                    </w:p>
                    <w:p w14:paraId="4DCDC93B" w14:textId="7CB2773A" w:rsidR="006B73B1" w:rsidRDefault="006B73B1" w:rsidP="006B73B1">
                      <w:pPr>
                        <w:ind w:firstLine="0"/>
                      </w:pPr>
                      <w:r>
                        <w:t>44</w:t>
                      </w:r>
                    </w:p>
                    <w:p w14:paraId="6594DEA2" w14:textId="4663EDF4" w:rsidR="006B73B1" w:rsidRDefault="006B73B1" w:rsidP="006B73B1">
                      <w:pPr>
                        <w:ind w:firstLine="0"/>
                      </w:pPr>
                      <w:r>
                        <w:t>60</w:t>
                      </w:r>
                    </w:p>
                    <w:p w14:paraId="02AC90E5" w14:textId="1B01104E" w:rsidR="006B73B1" w:rsidRDefault="006B73B1" w:rsidP="006B73B1">
                      <w:pPr>
                        <w:ind w:firstLine="0"/>
                      </w:pPr>
                      <w:r>
                        <w:t>74</w:t>
                      </w:r>
                    </w:p>
                    <w:p w14:paraId="12DB3277" w14:textId="2E021B17" w:rsidR="006B73B1" w:rsidRDefault="006B73B1" w:rsidP="006B73B1">
                      <w:pPr>
                        <w:ind w:firstLine="0"/>
                      </w:pPr>
                      <w:r>
                        <w:t>86</w:t>
                      </w:r>
                    </w:p>
                    <w:p w14:paraId="21D606D1" w14:textId="096CCC28" w:rsidR="006B73B1" w:rsidRDefault="006B73B1" w:rsidP="006B73B1">
                      <w:pPr>
                        <w:ind w:firstLine="0"/>
                      </w:pPr>
                      <w:r>
                        <w:t>101</w:t>
                      </w:r>
                    </w:p>
                    <w:p w14:paraId="2DE0C3BE" w14:textId="6CEC0AC7" w:rsidR="006B73B1" w:rsidRDefault="006B73B1" w:rsidP="006B73B1">
                      <w:pPr>
                        <w:ind w:firstLine="0"/>
                      </w:pPr>
                      <w:r>
                        <w:t>116</w:t>
                      </w:r>
                    </w:p>
                    <w:p w14:paraId="366656D3" w14:textId="3CB7AD77" w:rsidR="006B73B1" w:rsidRDefault="006B73B1" w:rsidP="006B73B1">
                      <w:pPr>
                        <w:ind w:firstLine="0"/>
                      </w:pPr>
                      <w:r>
                        <w:t>132</w:t>
                      </w:r>
                    </w:p>
                    <w:p w14:paraId="6D867675" w14:textId="3FC95992" w:rsidR="006B73B1" w:rsidRDefault="006B73B1" w:rsidP="006B73B1">
                      <w:pPr>
                        <w:ind w:firstLine="0"/>
                      </w:pPr>
                      <w:r>
                        <w:t>146</w:t>
                      </w:r>
                    </w:p>
                    <w:p w14:paraId="2A7E0ADC" w14:textId="522A6EAA" w:rsidR="006B73B1" w:rsidRDefault="006B73B1" w:rsidP="006B73B1">
                      <w:pPr>
                        <w:ind w:firstLine="0"/>
                      </w:pPr>
                      <w:r>
                        <w:t>162</w:t>
                      </w:r>
                    </w:p>
                    <w:p w14:paraId="40E46193" w14:textId="68A17479" w:rsidR="006B73B1" w:rsidRDefault="006B73B1" w:rsidP="006B73B1">
                      <w:pPr>
                        <w:ind w:firstLine="0"/>
                      </w:pPr>
                      <w:r>
                        <w:t>166</w:t>
                      </w:r>
                    </w:p>
                  </w:txbxContent>
                </v:textbox>
              </v:shape>
            </w:pict>
          </mc:Fallback>
        </mc:AlternateContent>
      </w:r>
      <w:r w:rsidR="0091158C" w:rsidRPr="0091158C">
        <w:rPr>
          <w:highlight w:val="yellow"/>
        </w:rPr>
        <w:t>The Arrival of the English</w:t>
      </w:r>
    </w:p>
    <w:p w14:paraId="046195DD" w14:textId="7C69D54E" w:rsidR="0091158C" w:rsidRPr="008B315F" w:rsidRDefault="0091158C" w:rsidP="00613315">
      <w:r>
        <w:t xml:space="preserve">The </w:t>
      </w:r>
      <w:r w:rsidR="005C087B">
        <w:t xml:space="preserve">English </w:t>
      </w:r>
      <w:r w:rsidR="00E13E33">
        <w:t xml:space="preserve">were firm believers of </w:t>
      </w:r>
      <w:r w:rsidR="00794D12" w:rsidRPr="00794D12">
        <w:rPr>
          <w:u w:val="single"/>
        </w:rPr>
        <w:t>Mercantilism</w:t>
      </w:r>
      <w:r w:rsidR="00794D12">
        <w:t xml:space="preserve"> and saw the clear benefits of colonization after Spain’s success. After the destruction of the Spanish Armada, the English merchant class were able to get charters from the King to create colonies in the New </w:t>
      </w:r>
      <w:r w:rsidR="004368FF">
        <w:t>World and</w:t>
      </w:r>
      <w:r w:rsidR="00794D12">
        <w:t xml:space="preserve"> set out in hopes of gold and silver</w:t>
      </w:r>
      <w:r w:rsidR="008B315F">
        <w:t xml:space="preserve">. These people needed colonists, however, and the </w:t>
      </w:r>
      <w:r w:rsidR="008B315F" w:rsidRPr="008B315F">
        <w:t>religious conditions</w:t>
      </w:r>
      <w:r w:rsidR="008B315F">
        <w:t xml:space="preserve"> of England provided a great incentive for them. The </w:t>
      </w:r>
      <w:r w:rsidR="006B73B1">
        <w:rPr>
          <w:u w:val="single"/>
        </w:rPr>
        <w:t>English</w:t>
      </w:r>
      <w:r w:rsidR="008B315F" w:rsidRPr="008B315F">
        <w:rPr>
          <w:u w:val="single"/>
        </w:rPr>
        <w:t xml:space="preserve"> Reformation</w:t>
      </w:r>
      <w:r w:rsidR="008B315F">
        <w:rPr>
          <w:u w:val="single"/>
        </w:rPr>
        <w:t xml:space="preserve">, </w:t>
      </w:r>
      <w:r w:rsidR="008B315F">
        <w:t>along with Calvinism, Puritan Movement, and the oppressive Catholic church in England and Europe incentivized minorities and the oppressed to move to the colonies.</w:t>
      </w:r>
      <w:r w:rsidR="00DA2C41">
        <w:t xml:space="preserve"> This, combined with the high population and the enclosure movement, created a population ready to emigrate.</w:t>
      </w:r>
      <w:r w:rsidR="008B315F">
        <w:t xml:space="preserve"> In the 1560s and 1570, the </w:t>
      </w:r>
      <w:r w:rsidR="008B315F" w:rsidRPr="00DA2C41">
        <w:rPr>
          <w:u w:val="single"/>
        </w:rPr>
        <w:t xml:space="preserve">English set out for </w:t>
      </w:r>
      <w:r w:rsidR="00DA2C41" w:rsidRPr="00DA2C41">
        <w:rPr>
          <w:u w:val="single"/>
        </w:rPr>
        <w:t>Ireland</w:t>
      </w:r>
      <w:r w:rsidR="00DA2C41">
        <w:t>, and started their colonization. Here they set up plantations, pockets of England in foreign land, and brutally suppressed the native population, who they viewed as savages. These habits would carry on to their colonization of the New World</w:t>
      </w:r>
      <w:r w:rsidR="006B73B1">
        <w:t>, starting with failures at Roanoke</w:t>
      </w:r>
      <w:r w:rsidR="00DA2C41">
        <w:t xml:space="preserve">. </w:t>
      </w:r>
    </w:p>
    <w:sectPr w:rsidR="0091158C" w:rsidRPr="008B315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6D765" w14:textId="77777777" w:rsidR="00A205FB" w:rsidRDefault="00A205FB">
      <w:pPr>
        <w:spacing w:line="240" w:lineRule="auto"/>
      </w:pPr>
      <w:r>
        <w:separator/>
      </w:r>
    </w:p>
  </w:endnote>
  <w:endnote w:type="continuationSeparator" w:id="0">
    <w:p w14:paraId="10D389E3" w14:textId="77777777" w:rsidR="00A205FB" w:rsidRDefault="00A20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34A51" w14:textId="77777777" w:rsidR="00A205FB" w:rsidRDefault="00A205FB">
      <w:pPr>
        <w:spacing w:line="240" w:lineRule="auto"/>
      </w:pPr>
      <w:r>
        <w:separator/>
      </w:r>
    </w:p>
  </w:footnote>
  <w:footnote w:type="continuationSeparator" w:id="0">
    <w:p w14:paraId="4D14AD26" w14:textId="77777777" w:rsidR="00A205FB" w:rsidRDefault="00A205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DD0A7" w14:textId="77777777" w:rsidR="00E614DD" w:rsidRDefault="00A205FB">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E33CA" w14:textId="77777777" w:rsidR="00E614DD" w:rsidRDefault="00A205FB">
    <w:pPr>
      <w:pStyle w:val="Header"/>
    </w:pPr>
    <w:sdt>
      <w:sdtPr>
        <w:alias w:val="Last Name:"/>
        <w:tag w:val="Last Name:"/>
        <w:id w:val="81423100"/>
        <w:placeholder>
          <w:docPart w:val="4A85944078284C1EA167980C2B8F12F4"/>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3C"/>
    <w:rsid w:val="00040CBB"/>
    <w:rsid w:val="000B78C8"/>
    <w:rsid w:val="001463B2"/>
    <w:rsid w:val="001561A7"/>
    <w:rsid w:val="001853F0"/>
    <w:rsid w:val="001F62C0"/>
    <w:rsid w:val="00233BF2"/>
    <w:rsid w:val="00245E02"/>
    <w:rsid w:val="00353B66"/>
    <w:rsid w:val="003B7975"/>
    <w:rsid w:val="004368FF"/>
    <w:rsid w:val="004A2675"/>
    <w:rsid w:val="004F7139"/>
    <w:rsid w:val="005C087B"/>
    <w:rsid w:val="005D54CE"/>
    <w:rsid w:val="00613315"/>
    <w:rsid w:val="00691EC1"/>
    <w:rsid w:val="006B73B1"/>
    <w:rsid w:val="00752DA1"/>
    <w:rsid w:val="00794D12"/>
    <w:rsid w:val="007C53FB"/>
    <w:rsid w:val="008B315F"/>
    <w:rsid w:val="008B7D18"/>
    <w:rsid w:val="008F1F97"/>
    <w:rsid w:val="008F4052"/>
    <w:rsid w:val="0091158C"/>
    <w:rsid w:val="00940813"/>
    <w:rsid w:val="009B4874"/>
    <w:rsid w:val="009D4EB3"/>
    <w:rsid w:val="00A205FB"/>
    <w:rsid w:val="00AD241D"/>
    <w:rsid w:val="00B05504"/>
    <w:rsid w:val="00B13D1B"/>
    <w:rsid w:val="00B818DF"/>
    <w:rsid w:val="00C11266"/>
    <w:rsid w:val="00C615F0"/>
    <w:rsid w:val="00D52117"/>
    <w:rsid w:val="00DA2C41"/>
    <w:rsid w:val="00DB0D39"/>
    <w:rsid w:val="00E13E33"/>
    <w:rsid w:val="00E14005"/>
    <w:rsid w:val="00E513E0"/>
    <w:rsid w:val="00E614DD"/>
    <w:rsid w:val="00F8633C"/>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9A31E"/>
  <w15:chartTrackingRefBased/>
  <w15:docId w15:val="{4225ABB8-0601-4E47-A25C-46FB2689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85944078284C1EA167980C2B8F12F4"/>
        <w:category>
          <w:name w:val="General"/>
          <w:gallery w:val="placeholder"/>
        </w:category>
        <w:types>
          <w:type w:val="bbPlcHdr"/>
        </w:types>
        <w:behaviors>
          <w:behavior w:val="content"/>
        </w:behaviors>
        <w:guid w:val="{5AC8F8E6-011D-4AEE-9F6E-64FCD1A69E64}"/>
      </w:docPartPr>
      <w:docPartBody>
        <w:p w:rsidR="00472D67" w:rsidRDefault="003C3D8F">
          <w:pPr>
            <w:pStyle w:val="4A85944078284C1EA167980C2B8F12F4"/>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8F"/>
    <w:rsid w:val="000A251C"/>
    <w:rsid w:val="003C3D8F"/>
    <w:rsid w:val="0047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FCE9FE34349B492B34EA1682EC17F">
    <w:name w:val="D61FCE9FE34349B492B34EA1682EC17F"/>
  </w:style>
  <w:style w:type="paragraph" w:customStyle="1" w:styleId="06D7BC5AE4444E28BE8D3763964DD2AE">
    <w:name w:val="06D7BC5AE4444E28BE8D3763964DD2AE"/>
  </w:style>
  <w:style w:type="paragraph" w:customStyle="1" w:styleId="6A06F1F7F0DD402091A34C02E1EDF018">
    <w:name w:val="6A06F1F7F0DD402091A34C02E1EDF018"/>
  </w:style>
  <w:style w:type="paragraph" w:customStyle="1" w:styleId="79BD5A69C7F0448595E09BA4CE307C7D">
    <w:name w:val="79BD5A69C7F0448595E09BA4CE307C7D"/>
  </w:style>
  <w:style w:type="paragraph" w:customStyle="1" w:styleId="DA7CD3DA212742FC86526C904C47D5BC">
    <w:name w:val="DA7CD3DA212742FC86526C904C47D5BC"/>
  </w:style>
  <w:style w:type="paragraph" w:customStyle="1" w:styleId="056258AACFA146C4B3419C313AA3D7A9">
    <w:name w:val="056258AACFA146C4B3419C313AA3D7A9"/>
  </w:style>
  <w:style w:type="character" w:styleId="Emphasis">
    <w:name w:val="Emphasis"/>
    <w:basedOn w:val="DefaultParagraphFont"/>
    <w:uiPriority w:val="8"/>
    <w:qFormat/>
    <w:rPr>
      <w:i/>
      <w:iCs/>
    </w:rPr>
  </w:style>
  <w:style w:type="paragraph" w:customStyle="1" w:styleId="1EF784B51F33457C968B9E3E4E8B58FA">
    <w:name w:val="1EF784B51F33457C968B9E3E4E8B58FA"/>
  </w:style>
  <w:style w:type="paragraph" w:customStyle="1" w:styleId="CBA8E8F08B8245CCBE3D54D4E4092515">
    <w:name w:val="CBA8E8F08B8245CCBE3D54D4E4092515"/>
  </w:style>
  <w:style w:type="paragraph" w:customStyle="1" w:styleId="6F5FCA0DE1FC45EC84C43405CE87544A">
    <w:name w:val="6F5FCA0DE1FC45EC84C43405CE87544A"/>
  </w:style>
  <w:style w:type="paragraph" w:customStyle="1" w:styleId="1192F8479C71496E869E23537A3EF446">
    <w:name w:val="1192F8479C71496E869E23537A3EF446"/>
  </w:style>
  <w:style w:type="paragraph" w:customStyle="1" w:styleId="4A6528DD26B2478C97D56A86333D5BB1">
    <w:name w:val="4A6528DD26B2478C97D56A86333D5BB1"/>
  </w:style>
  <w:style w:type="paragraph" w:customStyle="1" w:styleId="FE7E1BC5981D455FAEF1E36DF3505A53">
    <w:name w:val="FE7E1BC5981D455FAEF1E36DF3505A53"/>
  </w:style>
  <w:style w:type="paragraph" w:customStyle="1" w:styleId="F8BD07CB2A444F1C9543C0AE95DE24A8">
    <w:name w:val="F8BD07CB2A444F1C9543C0AE95DE24A8"/>
  </w:style>
  <w:style w:type="paragraph" w:customStyle="1" w:styleId="983C72C38D4743EABAD5920B1E9E765A">
    <w:name w:val="983C72C38D4743EABAD5920B1E9E765A"/>
  </w:style>
  <w:style w:type="paragraph" w:customStyle="1" w:styleId="F7DDD6F16E414125B58533FCB0FFD097">
    <w:name w:val="F7DDD6F16E414125B58533FCB0FFD097"/>
  </w:style>
  <w:style w:type="paragraph" w:customStyle="1" w:styleId="DB925A26BBE94F7A8671BF221AB4794C">
    <w:name w:val="DB925A26BBE94F7A8671BF221AB4794C"/>
  </w:style>
  <w:style w:type="paragraph" w:customStyle="1" w:styleId="0F2632094091455DA501660D2CF89D35">
    <w:name w:val="0F2632094091455DA501660D2CF89D35"/>
  </w:style>
  <w:style w:type="paragraph" w:customStyle="1" w:styleId="DB6488B7AF24470BB50323D498DD874C">
    <w:name w:val="DB6488B7AF24470BB50323D498DD874C"/>
  </w:style>
  <w:style w:type="paragraph" w:customStyle="1" w:styleId="E8E440781F1943EA828FE0A9BBDC0A6B">
    <w:name w:val="E8E440781F1943EA828FE0A9BBDC0A6B"/>
  </w:style>
  <w:style w:type="paragraph" w:customStyle="1" w:styleId="BE522861B5C8479992E9281C6A3A684B">
    <w:name w:val="BE522861B5C8479992E9281C6A3A684B"/>
  </w:style>
  <w:style w:type="paragraph" w:customStyle="1" w:styleId="4008490088714BB3AA1BD7A0C9CEE76B">
    <w:name w:val="4008490088714BB3AA1BD7A0C9CEE76B"/>
  </w:style>
  <w:style w:type="paragraph" w:customStyle="1" w:styleId="2B2220F1EB464DAE8CA7A283399D7870">
    <w:name w:val="2B2220F1EB464DAE8CA7A283399D7870"/>
  </w:style>
  <w:style w:type="paragraph" w:customStyle="1" w:styleId="2668EF9B375E4A16AC35456FA0A73DE4">
    <w:name w:val="2668EF9B375E4A16AC35456FA0A73DE4"/>
  </w:style>
  <w:style w:type="paragraph" w:customStyle="1" w:styleId="588F135AFD5B4CEE8ED7B26F9A4A6A55">
    <w:name w:val="588F135AFD5B4CEE8ED7B26F9A4A6A55"/>
  </w:style>
  <w:style w:type="paragraph" w:customStyle="1" w:styleId="F0841016BB2C450BAB023498F44EF154">
    <w:name w:val="F0841016BB2C450BAB023498F44EF154"/>
  </w:style>
  <w:style w:type="paragraph" w:customStyle="1" w:styleId="0001337A848F4C7886ADA4EE8F15C0A4">
    <w:name w:val="0001337A848F4C7886ADA4EE8F15C0A4"/>
  </w:style>
  <w:style w:type="paragraph" w:customStyle="1" w:styleId="7A01C9FBE6504D638EC8F764EA2F0EB0">
    <w:name w:val="7A01C9FBE6504D638EC8F764EA2F0EB0"/>
  </w:style>
  <w:style w:type="paragraph" w:customStyle="1" w:styleId="79B8226372014814BEE56B4255FF9B39">
    <w:name w:val="79B8226372014814BEE56B4255FF9B39"/>
  </w:style>
  <w:style w:type="paragraph" w:customStyle="1" w:styleId="F66169C4497D4530B3BA5CB29570358D">
    <w:name w:val="F66169C4497D4530B3BA5CB29570358D"/>
  </w:style>
  <w:style w:type="paragraph" w:customStyle="1" w:styleId="E14E2C0E77E44959B67A910D49C0DA8F">
    <w:name w:val="E14E2C0E77E44959B67A910D49C0DA8F"/>
  </w:style>
  <w:style w:type="paragraph" w:customStyle="1" w:styleId="ED93261941884820BDB039A03AB95C6F">
    <w:name w:val="ED93261941884820BDB039A03AB95C6F"/>
  </w:style>
  <w:style w:type="paragraph" w:customStyle="1" w:styleId="B4DD76CD58E243AF9BBB70D4C8BF1CB8">
    <w:name w:val="B4DD76CD58E243AF9BBB70D4C8BF1CB8"/>
  </w:style>
  <w:style w:type="paragraph" w:customStyle="1" w:styleId="31796B0DB289420188EAB23AA0FE976A">
    <w:name w:val="31796B0DB289420188EAB23AA0FE976A"/>
  </w:style>
  <w:style w:type="paragraph" w:customStyle="1" w:styleId="861DC3272A3B4B55A1126A8042397B4C">
    <w:name w:val="861DC3272A3B4B55A1126A8042397B4C"/>
  </w:style>
  <w:style w:type="paragraph" w:customStyle="1" w:styleId="44EE5F6503F4402E95B93D5C29261BBE">
    <w:name w:val="44EE5F6503F4402E95B93D5C29261BBE"/>
  </w:style>
  <w:style w:type="paragraph" w:customStyle="1" w:styleId="F48770D62F02428C9A8671E5DBEC134B">
    <w:name w:val="F48770D62F02428C9A8671E5DBEC134B"/>
  </w:style>
  <w:style w:type="paragraph" w:customStyle="1" w:styleId="10F3407BF85F4FBFB0470FF18601047C">
    <w:name w:val="10F3407BF85F4FBFB0470FF18601047C"/>
  </w:style>
  <w:style w:type="paragraph" w:customStyle="1" w:styleId="290CEE4CC77549038C50BA3F2B2F6CDD">
    <w:name w:val="290CEE4CC77549038C50BA3F2B2F6CDD"/>
  </w:style>
  <w:style w:type="paragraph" w:customStyle="1" w:styleId="94B42E4EFCDA49CAA520536625EA00BD">
    <w:name w:val="94B42E4EFCDA49CAA520536625EA00BD"/>
  </w:style>
  <w:style w:type="paragraph" w:customStyle="1" w:styleId="4A85944078284C1EA167980C2B8F12F4">
    <w:name w:val="4A85944078284C1EA167980C2B8F1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345</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5</cp:revision>
  <dcterms:created xsi:type="dcterms:W3CDTF">2020-09-14T18:36:00Z</dcterms:created>
  <dcterms:modified xsi:type="dcterms:W3CDTF">2020-09-15T03:32:00Z</dcterms:modified>
  <cp:version/>
</cp:coreProperties>
</file>