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59063" w14:textId="3566E796" w:rsidR="00F9444C" w:rsidRDefault="00222BED" w:rsidP="00222BED">
      <w:pPr>
        <w:pStyle w:val="NoSpacing"/>
        <w:jc w:val="right"/>
      </w:pPr>
      <w:r>
        <w:t>Aditya Patel</w:t>
      </w:r>
    </w:p>
    <w:p w14:paraId="77D0E607" w14:textId="162F6766" w:rsidR="00E614DD" w:rsidRDefault="00222BED" w:rsidP="00222BED">
      <w:pPr>
        <w:pStyle w:val="NoSpacing"/>
        <w:jc w:val="right"/>
      </w:pPr>
      <w:r>
        <w:t>APUSH</w:t>
      </w:r>
    </w:p>
    <w:p w14:paraId="24157FFF" w14:textId="3B8E60F0" w:rsidR="00E614DD" w:rsidRDefault="00222BED" w:rsidP="00222BED">
      <w:pPr>
        <w:pStyle w:val="NoSpacing"/>
        <w:jc w:val="right"/>
      </w:pPr>
      <w:r>
        <w:t>Period 4</w:t>
      </w:r>
    </w:p>
    <w:p w14:paraId="67DC3160" w14:textId="27E0B13E" w:rsidR="00E614DD" w:rsidRDefault="00222BED" w:rsidP="00222BED">
      <w:pPr>
        <w:pStyle w:val="NoSpacing"/>
        <w:jc w:val="right"/>
      </w:pPr>
      <w:r>
        <w:t>10/02/2020</w:t>
      </w:r>
    </w:p>
    <w:p w14:paraId="055F249E" w14:textId="629ADB2C" w:rsidR="00E614DD" w:rsidRDefault="008C3586">
      <w:pPr>
        <w:pStyle w:val="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95584D" wp14:editId="6852189B">
                <wp:simplePos x="0" y="0"/>
                <wp:positionH relativeFrom="column">
                  <wp:posOffset>-716915</wp:posOffset>
                </wp:positionH>
                <wp:positionV relativeFrom="paragraph">
                  <wp:posOffset>285115</wp:posOffset>
                </wp:positionV>
                <wp:extent cx="471170" cy="6513195"/>
                <wp:effectExtent l="0" t="0" r="2413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651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A6FE1" w14:textId="1C6355A2" w:rsidR="008C3586" w:rsidRDefault="008C3586" w:rsidP="008C3586">
                            <w:pPr>
                              <w:ind w:firstLine="0"/>
                            </w:pPr>
                            <w:r>
                              <w:t>15</w:t>
                            </w:r>
                          </w:p>
                          <w:p w14:paraId="29D8EAEA" w14:textId="77004E6A" w:rsidR="008C3586" w:rsidRDefault="008C3586" w:rsidP="008C3586">
                            <w:pPr>
                              <w:ind w:firstLine="0"/>
                            </w:pPr>
                            <w:r>
                              <w:t>31</w:t>
                            </w:r>
                          </w:p>
                          <w:p w14:paraId="61CD3E07" w14:textId="20369956" w:rsidR="008C3586" w:rsidRDefault="008C3586" w:rsidP="008C3586">
                            <w:pPr>
                              <w:ind w:firstLine="0"/>
                            </w:pPr>
                            <w:r>
                              <w:t>47</w:t>
                            </w:r>
                          </w:p>
                          <w:p w14:paraId="69A530E3" w14:textId="7CC8742F" w:rsidR="008C3586" w:rsidRDefault="008C3586" w:rsidP="008C3586">
                            <w:pPr>
                              <w:ind w:firstLine="0"/>
                            </w:pPr>
                            <w:r>
                              <w:t>66</w:t>
                            </w:r>
                          </w:p>
                          <w:p w14:paraId="311E1FE1" w14:textId="7D997369" w:rsidR="008C3586" w:rsidRDefault="008C3586" w:rsidP="008C3586">
                            <w:pPr>
                              <w:ind w:firstLine="0"/>
                            </w:pPr>
                            <w:r>
                              <w:t>82</w:t>
                            </w:r>
                          </w:p>
                          <w:p w14:paraId="02ED7E2E" w14:textId="5AC4A135" w:rsidR="008C3586" w:rsidRDefault="008C3586" w:rsidP="008C3586">
                            <w:pPr>
                              <w:ind w:firstLine="0"/>
                            </w:pPr>
                            <w:r>
                              <w:t>98</w:t>
                            </w:r>
                          </w:p>
                          <w:p w14:paraId="4469458C" w14:textId="43ED37BF" w:rsidR="008C3586" w:rsidRDefault="008C3586" w:rsidP="008C3586">
                            <w:pPr>
                              <w:ind w:firstLine="0"/>
                            </w:pPr>
                            <w:r>
                              <w:t>113</w:t>
                            </w:r>
                          </w:p>
                          <w:p w14:paraId="7E807067" w14:textId="46720A1F" w:rsidR="008C3586" w:rsidRDefault="008C3586" w:rsidP="008C3586">
                            <w:pPr>
                              <w:ind w:firstLine="0"/>
                            </w:pPr>
                            <w:r>
                              <w:t>128</w:t>
                            </w:r>
                          </w:p>
                          <w:p w14:paraId="1FFB22AD" w14:textId="721D812C" w:rsidR="008C3586" w:rsidRDefault="008C3586" w:rsidP="008C3586">
                            <w:pPr>
                              <w:ind w:firstLine="0"/>
                            </w:pPr>
                            <w:r>
                              <w:t>142</w:t>
                            </w:r>
                          </w:p>
                          <w:p w14:paraId="70F16B4B" w14:textId="4041D824" w:rsidR="008C3586" w:rsidRDefault="008C3586" w:rsidP="008C3586">
                            <w:pPr>
                              <w:ind w:firstLine="0"/>
                            </w:pPr>
                            <w:r>
                              <w:t>158</w:t>
                            </w:r>
                          </w:p>
                          <w:p w14:paraId="390DC441" w14:textId="2FD4F163" w:rsidR="008C3586" w:rsidRDefault="008C3586" w:rsidP="008C3586">
                            <w:pPr>
                              <w:ind w:firstLine="0"/>
                            </w:pPr>
                            <w:r>
                              <w:t>164</w:t>
                            </w:r>
                          </w:p>
                          <w:p w14:paraId="173D25A7" w14:textId="6C8D8CF7" w:rsidR="008C3586" w:rsidRDefault="008C3586" w:rsidP="008C3586">
                            <w:pPr>
                              <w:ind w:firstLine="0"/>
                            </w:pPr>
                            <w:r>
                              <w:t>15</w:t>
                            </w:r>
                          </w:p>
                          <w:p w14:paraId="0D65DFDC" w14:textId="4F5AD6D9" w:rsidR="008C3586" w:rsidRDefault="008C3586" w:rsidP="008C3586">
                            <w:pPr>
                              <w:ind w:firstLine="0"/>
                            </w:pPr>
                            <w:r>
                              <w:t>29</w:t>
                            </w:r>
                          </w:p>
                          <w:p w14:paraId="4D030044" w14:textId="0509182E" w:rsidR="008C3586" w:rsidRDefault="008C3586" w:rsidP="008C3586">
                            <w:pPr>
                              <w:ind w:firstLine="0"/>
                            </w:pPr>
                            <w:r>
                              <w:t>44</w:t>
                            </w:r>
                          </w:p>
                          <w:p w14:paraId="48F1617F" w14:textId="1AF5AB61" w:rsidR="008C3586" w:rsidRDefault="008C3586" w:rsidP="008C3586">
                            <w:pPr>
                              <w:ind w:firstLine="0"/>
                            </w:pPr>
                            <w:r>
                              <w:t>59</w:t>
                            </w:r>
                          </w:p>
                          <w:p w14:paraId="5DBC6C1F" w14:textId="509F9A94" w:rsidR="008C3586" w:rsidRDefault="008C3586" w:rsidP="008C3586">
                            <w:pPr>
                              <w:ind w:firstLine="0"/>
                            </w:pPr>
                            <w:r>
                              <w:t>73</w:t>
                            </w:r>
                          </w:p>
                          <w:p w14:paraId="15FA0DEA" w14:textId="0B9A1A95" w:rsidR="008C3586" w:rsidRDefault="008C3586" w:rsidP="008C3586">
                            <w:pPr>
                              <w:ind w:firstLine="0"/>
                            </w:pPr>
                            <w:r>
                              <w:t>87</w:t>
                            </w:r>
                          </w:p>
                          <w:p w14:paraId="31FA703D" w14:textId="61908A48" w:rsidR="008C3586" w:rsidRDefault="008C3586" w:rsidP="008C3586">
                            <w:pPr>
                              <w:ind w:firstLine="0"/>
                            </w:pPr>
                            <w:r>
                              <w:t>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558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6.45pt;margin-top:22.45pt;width:37.1pt;height:512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">
                <v:textbox>
                  <w:txbxContent>
                    <w:p w14:paraId="0BDA6FE1" w14:textId="1C6355A2" w:rsidR="008C3586" w:rsidRDefault="008C3586" w:rsidP="008C3586">
                      <w:pPr>
                        <w:ind w:firstLine="0"/>
                      </w:pPr>
                      <w:r>
                        <w:t>15</w:t>
                      </w:r>
                    </w:p>
                    <w:p w14:paraId="29D8EAEA" w14:textId="77004E6A" w:rsidR="008C3586" w:rsidRDefault="008C3586" w:rsidP="008C3586">
                      <w:pPr>
                        <w:ind w:firstLine="0"/>
                      </w:pPr>
                      <w:r>
                        <w:t>31</w:t>
                      </w:r>
                    </w:p>
                    <w:p w14:paraId="61CD3E07" w14:textId="20369956" w:rsidR="008C3586" w:rsidRDefault="008C3586" w:rsidP="008C3586">
                      <w:pPr>
                        <w:ind w:firstLine="0"/>
                      </w:pPr>
                      <w:r>
                        <w:t>47</w:t>
                      </w:r>
                    </w:p>
                    <w:p w14:paraId="69A530E3" w14:textId="7CC8742F" w:rsidR="008C3586" w:rsidRDefault="008C3586" w:rsidP="008C3586">
                      <w:pPr>
                        <w:ind w:firstLine="0"/>
                      </w:pPr>
                      <w:r>
                        <w:t>66</w:t>
                      </w:r>
                    </w:p>
                    <w:p w14:paraId="311E1FE1" w14:textId="7D997369" w:rsidR="008C3586" w:rsidRDefault="008C3586" w:rsidP="008C3586">
                      <w:pPr>
                        <w:ind w:firstLine="0"/>
                      </w:pPr>
                      <w:r>
                        <w:t>82</w:t>
                      </w:r>
                    </w:p>
                    <w:p w14:paraId="02ED7E2E" w14:textId="5AC4A135" w:rsidR="008C3586" w:rsidRDefault="008C3586" w:rsidP="008C3586">
                      <w:pPr>
                        <w:ind w:firstLine="0"/>
                      </w:pPr>
                      <w:r>
                        <w:t>98</w:t>
                      </w:r>
                    </w:p>
                    <w:p w14:paraId="4469458C" w14:textId="43ED37BF" w:rsidR="008C3586" w:rsidRDefault="008C3586" w:rsidP="008C3586">
                      <w:pPr>
                        <w:ind w:firstLine="0"/>
                      </w:pPr>
                      <w:r>
                        <w:t>113</w:t>
                      </w:r>
                    </w:p>
                    <w:p w14:paraId="7E807067" w14:textId="46720A1F" w:rsidR="008C3586" w:rsidRDefault="008C3586" w:rsidP="008C3586">
                      <w:pPr>
                        <w:ind w:firstLine="0"/>
                      </w:pPr>
                      <w:r>
                        <w:t>128</w:t>
                      </w:r>
                    </w:p>
                    <w:p w14:paraId="1FFB22AD" w14:textId="721D812C" w:rsidR="008C3586" w:rsidRDefault="008C3586" w:rsidP="008C3586">
                      <w:pPr>
                        <w:ind w:firstLine="0"/>
                      </w:pPr>
                      <w:r>
                        <w:t>142</w:t>
                      </w:r>
                    </w:p>
                    <w:p w14:paraId="70F16B4B" w14:textId="4041D824" w:rsidR="008C3586" w:rsidRDefault="008C3586" w:rsidP="008C3586">
                      <w:pPr>
                        <w:ind w:firstLine="0"/>
                      </w:pPr>
                      <w:r>
                        <w:t>158</w:t>
                      </w:r>
                    </w:p>
                    <w:p w14:paraId="390DC441" w14:textId="2FD4F163" w:rsidR="008C3586" w:rsidRDefault="008C3586" w:rsidP="008C3586">
                      <w:pPr>
                        <w:ind w:firstLine="0"/>
                      </w:pPr>
                      <w:r>
                        <w:t>164</w:t>
                      </w:r>
                    </w:p>
                    <w:p w14:paraId="173D25A7" w14:textId="6C8D8CF7" w:rsidR="008C3586" w:rsidRDefault="008C3586" w:rsidP="008C3586">
                      <w:pPr>
                        <w:ind w:firstLine="0"/>
                      </w:pPr>
                      <w:r>
                        <w:t>15</w:t>
                      </w:r>
                    </w:p>
                    <w:p w14:paraId="0D65DFDC" w14:textId="4F5AD6D9" w:rsidR="008C3586" w:rsidRDefault="008C3586" w:rsidP="008C3586">
                      <w:pPr>
                        <w:ind w:firstLine="0"/>
                      </w:pPr>
                      <w:r>
                        <w:t>29</w:t>
                      </w:r>
                    </w:p>
                    <w:p w14:paraId="4D030044" w14:textId="0509182E" w:rsidR="008C3586" w:rsidRDefault="008C3586" w:rsidP="008C3586">
                      <w:pPr>
                        <w:ind w:firstLine="0"/>
                      </w:pPr>
                      <w:r>
                        <w:t>44</w:t>
                      </w:r>
                    </w:p>
                    <w:p w14:paraId="48F1617F" w14:textId="1AF5AB61" w:rsidR="008C3586" w:rsidRDefault="008C3586" w:rsidP="008C3586">
                      <w:pPr>
                        <w:ind w:firstLine="0"/>
                      </w:pPr>
                      <w:r>
                        <w:t>59</w:t>
                      </w:r>
                    </w:p>
                    <w:p w14:paraId="5DBC6C1F" w14:textId="509F9A94" w:rsidR="008C3586" w:rsidRDefault="008C3586" w:rsidP="008C3586">
                      <w:pPr>
                        <w:ind w:firstLine="0"/>
                      </w:pPr>
                      <w:r>
                        <w:t>73</w:t>
                      </w:r>
                    </w:p>
                    <w:p w14:paraId="15FA0DEA" w14:textId="0B9A1A95" w:rsidR="008C3586" w:rsidRDefault="008C3586" w:rsidP="008C3586">
                      <w:pPr>
                        <w:ind w:firstLine="0"/>
                      </w:pPr>
                      <w:r>
                        <w:t>87</w:t>
                      </w:r>
                    </w:p>
                    <w:p w14:paraId="31FA703D" w14:textId="61908A48" w:rsidR="008C3586" w:rsidRDefault="008C3586" w:rsidP="008C3586">
                      <w:pPr>
                        <w:ind w:firstLine="0"/>
                      </w:pPr>
                      <w:r>
                        <w:t>101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2F4B">
        <w:t xml:space="preserve">Focus Questions # 3, </w:t>
      </w:r>
      <w:r w:rsidR="005B17FE">
        <w:t>6</w:t>
      </w:r>
    </w:p>
    <w:p w14:paraId="5261A8ED" w14:textId="2E8509FE" w:rsidR="00672F4B" w:rsidRDefault="00D4548C" w:rsidP="00672F4B">
      <w:r>
        <w:t xml:space="preserve">3. </w:t>
      </w:r>
      <w:r w:rsidR="00672F4B">
        <w:t>The American Revolution was a</w:t>
      </w:r>
      <w:r w:rsidR="00F93408">
        <w:t xml:space="preserve"> war that The United States </w:t>
      </w:r>
      <w:r>
        <w:t>was unlikely to win. Howeve</w:t>
      </w:r>
      <w:r w:rsidR="00E8254B">
        <w:t xml:space="preserve">r, a few factors pushed the United States into victory. The most important of these </w:t>
      </w:r>
      <w:r w:rsidR="00DF3D0B">
        <w:t>was the</w:t>
      </w:r>
      <w:r w:rsidR="00DF3D0B" w:rsidRPr="00DF3D0B">
        <w:rPr>
          <w:u w:val="single"/>
        </w:rPr>
        <w:t xml:space="preserve"> </w:t>
      </w:r>
      <w:r w:rsidR="00DF3D0B" w:rsidRPr="000B2508">
        <w:rPr>
          <w:highlight w:val="yellow"/>
          <w:u w:val="single"/>
        </w:rPr>
        <w:t>Patriot Victory at Saratoga</w:t>
      </w:r>
      <w:r w:rsidR="00DF3D0B" w:rsidRPr="00DF3D0B">
        <w:t xml:space="preserve">, </w:t>
      </w:r>
      <w:r w:rsidR="00DF3D0B">
        <w:t xml:space="preserve">which became a massive turning point </w:t>
      </w:r>
      <w:r w:rsidR="003B6712">
        <w:t>for the United States. It gave a reason for the French to put all their weight to assist the US,</w:t>
      </w:r>
      <w:r w:rsidR="000B2508">
        <w:t xml:space="preserve"> changing chances for British victory to almost nil. </w:t>
      </w:r>
      <w:r w:rsidR="005546E2">
        <w:t xml:space="preserve">The next most important event was the </w:t>
      </w:r>
      <w:r w:rsidR="005546E2" w:rsidRPr="005546E2">
        <w:rPr>
          <w:highlight w:val="yellow"/>
          <w:u w:val="single"/>
        </w:rPr>
        <w:t>Battle of Yorktown</w:t>
      </w:r>
      <w:r w:rsidR="005546E2">
        <w:t xml:space="preserve">, which was effectively the end of fighting and war. This battle changed public opinion in Britain and led them to push for peace. </w:t>
      </w:r>
      <w:r w:rsidR="00204701">
        <w:t xml:space="preserve">Another factor which the Americans benefited greatly from was Paine’s </w:t>
      </w:r>
      <w:r w:rsidR="00204701" w:rsidRPr="00204701">
        <w:rPr>
          <w:highlight w:val="yellow"/>
          <w:u w:val="single"/>
        </w:rPr>
        <w:t>Common Sense</w:t>
      </w:r>
      <w:r w:rsidR="00204701">
        <w:t xml:space="preserve">, which united much of the colonists and motivated them to separate with the empire. </w:t>
      </w:r>
      <w:r w:rsidR="005B17FE">
        <w:t xml:space="preserve">This advantage, combined with the fact that they were led by </w:t>
      </w:r>
      <w:r w:rsidR="005B17FE" w:rsidRPr="005B17FE">
        <w:rPr>
          <w:highlight w:val="yellow"/>
          <w:u w:val="single"/>
        </w:rPr>
        <w:t>General George Washington</w:t>
      </w:r>
      <w:r w:rsidR="005B17FE">
        <w:t xml:space="preserve"> on their own land, gave the Americans lots of reason to keep fighting, and together, these factors led to them winning.</w:t>
      </w:r>
    </w:p>
    <w:p w14:paraId="22EFFD7F" w14:textId="69D7108E" w:rsidR="005B17FE" w:rsidRPr="00DF3D0B" w:rsidRDefault="005B17FE" w:rsidP="00672F4B">
      <w:r>
        <w:t>6. The</w:t>
      </w:r>
      <w:r w:rsidR="00153490">
        <w:t xml:space="preserve"> Articles of Confederation </w:t>
      </w:r>
      <w:r w:rsidR="00FC5F31">
        <w:t>were</w:t>
      </w:r>
      <w:r w:rsidR="00153490">
        <w:t xml:space="preserve"> created with the fear of tyranny </w:t>
      </w:r>
      <w:r w:rsidR="001F6B02">
        <w:t>in mind</w:t>
      </w:r>
      <w:r w:rsidR="00FC5F31">
        <w:t>, and thus formed a weak national government with few powers</w:t>
      </w:r>
      <w:r w:rsidR="001F6B02">
        <w:t>.</w:t>
      </w:r>
      <w:r w:rsidR="00BD4FB9">
        <w:t xml:space="preserve"> The biggest success of the government was </w:t>
      </w:r>
      <w:r w:rsidR="008C3586">
        <w:t xml:space="preserve">passing the </w:t>
      </w:r>
      <w:r w:rsidR="008C3586" w:rsidRPr="008C3586">
        <w:rPr>
          <w:highlight w:val="yellow"/>
          <w:u w:val="single"/>
        </w:rPr>
        <w:t>Northwest Ordinances</w:t>
      </w:r>
      <w:r w:rsidR="008C3586">
        <w:t>, which created a plan for the northwest territories to grow and become states. They set the virtues of education and freedom of religion there.</w:t>
      </w:r>
      <w:r w:rsidR="001F6B02">
        <w:t xml:space="preserve"> This government was able to take the United States </w:t>
      </w:r>
      <w:r w:rsidR="00FC5F31">
        <w:t xml:space="preserve">through the Revolutionary War, albeit with difficulties in </w:t>
      </w:r>
      <w:r w:rsidR="00FC5F31" w:rsidRPr="00FC5F31">
        <w:rPr>
          <w:highlight w:val="yellow"/>
          <w:u w:val="single"/>
        </w:rPr>
        <w:t>financing the war</w:t>
      </w:r>
      <w:r w:rsidR="00FC5F31">
        <w:t xml:space="preserve">. The problems with the government begin there, since the national government had no authority to raise money, other than asking states kindly. </w:t>
      </w:r>
      <w:r w:rsidR="00BD4FB9" w:rsidRPr="00BD4FB9">
        <w:rPr>
          <w:highlight w:val="yellow"/>
          <w:u w:val="single"/>
        </w:rPr>
        <w:t xml:space="preserve">James </w:t>
      </w:r>
      <w:r w:rsidR="008C358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4F209" wp14:editId="3D93D980">
                <wp:simplePos x="0" y="0"/>
                <wp:positionH relativeFrom="column">
                  <wp:posOffset>-697865</wp:posOffset>
                </wp:positionH>
                <wp:positionV relativeFrom="paragraph">
                  <wp:posOffset>0</wp:posOffset>
                </wp:positionV>
                <wp:extent cx="471170" cy="1564640"/>
                <wp:effectExtent l="0" t="0" r="24130" b="165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170" cy="156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2552F" w14:textId="3295F897" w:rsidR="008C3586" w:rsidRDefault="008C3586" w:rsidP="008C3586">
                            <w:pPr>
                              <w:ind w:firstLine="0"/>
                            </w:pPr>
                            <w:r>
                              <w:t>119</w:t>
                            </w:r>
                          </w:p>
                          <w:p w14:paraId="3E6E7D7D" w14:textId="21119A99" w:rsidR="008C3586" w:rsidRDefault="008C3586" w:rsidP="008C3586">
                            <w:pPr>
                              <w:ind w:firstLine="0"/>
                            </w:pPr>
                            <w:r>
                              <w:t>133</w:t>
                            </w:r>
                          </w:p>
                          <w:p w14:paraId="3B649C44" w14:textId="4DB51B7D" w:rsidR="008C3586" w:rsidRDefault="008C3586" w:rsidP="008C3586">
                            <w:pPr>
                              <w:ind w:firstLine="0"/>
                            </w:pPr>
                            <w:r>
                              <w:t>146</w:t>
                            </w:r>
                          </w:p>
                          <w:p w14:paraId="37EC6DD7" w14:textId="63054ACD" w:rsidR="008C3586" w:rsidRDefault="008C3586" w:rsidP="008C3586">
                            <w:pPr>
                              <w:ind w:firstLine="0"/>
                            </w:pPr>
                            <w:r>
                              <w:t>156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F209" id="_x0000_s1027" type="#_x0000_t202" style="position:absolute;left:0;text-align:left;margin-left:-54.95pt;margin-top:0;width:37.1pt;height:123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">
                <v:textbox>
                  <w:txbxContent>
                    <w:p w14:paraId="75D2552F" w14:textId="3295F897" w:rsidR="008C3586" w:rsidRDefault="008C3586" w:rsidP="008C3586">
                      <w:pPr>
                        <w:ind w:firstLine="0"/>
                      </w:pPr>
                      <w:r>
                        <w:t>119</w:t>
                      </w:r>
                    </w:p>
                    <w:p w14:paraId="3E6E7D7D" w14:textId="21119A99" w:rsidR="008C3586" w:rsidRDefault="008C3586" w:rsidP="008C3586">
                      <w:pPr>
                        <w:ind w:firstLine="0"/>
                      </w:pPr>
                      <w:r>
                        <w:t>133</w:t>
                      </w:r>
                    </w:p>
                    <w:p w14:paraId="3B649C44" w14:textId="4DB51B7D" w:rsidR="008C3586" w:rsidRDefault="008C3586" w:rsidP="008C3586">
                      <w:pPr>
                        <w:ind w:firstLine="0"/>
                      </w:pPr>
                      <w:r>
                        <w:t>146</w:t>
                      </w:r>
                    </w:p>
                    <w:p w14:paraId="37EC6DD7" w14:textId="63054ACD" w:rsidR="008C3586" w:rsidRDefault="008C3586" w:rsidP="008C3586">
                      <w:pPr>
                        <w:ind w:firstLine="0"/>
                      </w:pPr>
                      <w:r>
                        <w:t>156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4FB9" w:rsidRPr="00BD4FB9">
        <w:rPr>
          <w:highlight w:val="yellow"/>
          <w:u w:val="single"/>
        </w:rPr>
        <w:t>Madison</w:t>
      </w:r>
      <w:r w:rsidR="00BD4FB9">
        <w:t xml:space="preserve"> believed this was a failure, that “</w:t>
      </w:r>
      <w:r w:rsidR="00BD4FB9">
        <w:t>no respect is paid to the federal authority. Not a single State complies with the requisitions</w:t>
      </w:r>
      <w:r w:rsidR="00BD4FB9">
        <w:t xml:space="preserve">.” This was the crucial failure of the Articles of Confederation: Congress was weak compared to </w:t>
      </w:r>
      <w:r w:rsidR="00BD4FB9" w:rsidRPr="00BD4FB9">
        <w:rPr>
          <w:highlight w:val="yellow"/>
          <w:u w:val="single"/>
        </w:rPr>
        <w:t>States’ power</w:t>
      </w:r>
      <w:r w:rsidR="00BD4FB9">
        <w:t xml:space="preserve">. </w:t>
      </w:r>
      <w:r w:rsidR="008C3586">
        <w:t>This weakness eventually led to leaders reconsidering the national government with the Constitution of 1787.</w:t>
      </w:r>
    </w:p>
    <w:sectPr w:rsidR="005B17FE" w:rsidRPr="00DF3D0B" w:rsidSect="00222BED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67BAE7" w14:textId="77777777" w:rsidR="002E0693" w:rsidRDefault="002E0693">
      <w:pPr>
        <w:spacing w:line="240" w:lineRule="auto"/>
      </w:pPr>
      <w:r>
        <w:separator/>
      </w:r>
    </w:p>
  </w:endnote>
  <w:endnote w:type="continuationSeparator" w:id="0">
    <w:p w14:paraId="3BAD1678" w14:textId="77777777" w:rsidR="002E0693" w:rsidRDefault="002E0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9B1F4" w14:textId="77777777" w:rsidR="002E0693" w:rsidRDefault="002E0693">
      <w:pPr>
        <w:spacing w:line="240" w:lineRule="auto"/>
      </w:pPr>
      <w:r>
        <w:separator/>
      </w:r>
    </w:p>
  </w:footnote>
  <w:footnote w:type="continuationSeparator" w:id="0">
    <w:p w14:paraId="49EDF153" w14:textId="77777777" w:rsidR="002E0693" w:rsidRDefault="002E06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27FB0C" w14:textId="5A51E7CE" w:rsidR="00E614DD" w:rsidRDefault="00222BED">
    <w:pPr>
      <w:pStyle w:val="Header"/>
    </w:pPr>
    <w:r>
      <w:t>Patel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ABB44" w14:textId="77777777" w:rsidR="00E614DD" w:rsidRDefault="002E0693">
    <w:pPr>
      <w:pStyle w:val="Header"/>
    </w:pPr>
    <w:sdt>
      <w:sdtPr>
        <w:alias w:val="Last Name:"/>
        <w:tag w:val="Last Name:"/>
        <w:id w:val="81423100"/>
        <w:placeholder>
          <w:docPart w:val="C136F646EDAE41D4A1D6A3A8DC9E162E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ED"/>
    <w:rsid w:val="00040CBB"/>
    <w:rsid w:val="000B2508"/>
    <w:rsid w:val="000B78C8"/>
    <w:rsid w:val="001463B2"/>
    <w:rsid w:val="00153490"/>
    <w:rsid w:val="001F62C0"/>
    <w:rsid w:val="001F6B02"/>
    <w:rsid w:val="00204701"/>
    <w:rsid w:val="00222BED"/>
    <w:rsid w:val="00245E02"/>
    <w:rsid w:val="002E0693"/>
    <w:rsid w:val="00353B66"/>
    <w:rsid w:val="003B6712"/>
    <w:rsid w:val="004A2675"/>
    <w:rsid w:val="004F7139"/>
    <w:rsid w:val="005546E2"/>
    <w:rsid w:val="005B17FE"/>
    <w:rsid w:val="00672F4B"/>
    <w:rsid w:val="00691EC1"/>
    <w:rsid w:val="007C53FB"/>
    <w:rsid w:val="008B7D18"/>
    <w:rsid w:val="008C3586"/>
    <w:rsid w:val="008F1F97"/>
    <w:rsid w:val="008F4052"/>
    <w:rsid w:val="009D4EB3"/>
    <w:rsid w:val="00B13D1B"/>
    <w:rsid w:val="00B818DF"/>
    <w:rsid w:val="00BD4FB9"/>
    <w:rsid w:val="00D4548C"/>
    <w:rsid w:val="00D52117"/>
    <w:rsid w:val="00DB0D39"/>
    <w:rsid w:val="00DF3D0B"/>
    <w:rsid w:val="00E14005"/>
    <w:rsid w:val="00E614DD"/>
    <w:rsid w:val="00E8254B"/>
    <w:rsid w:val="00F93408"/>
    <w:rsid w:val="00F9444C"/>
    <w:rsid w:val="00FC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BDD6B"/>
  <w15:chartTrackingRefBased/>
  <w15:docId w15:val="{A70C8AC5-F66B-46AF-9CC3-6F18D1CA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ity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136F646EDAE41D4A1D6A3A8DC9E1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F51A-8A3E-4814-A41C-FD93D5070EC0}"/>
      </w:docPartPr>
      <w:docPartBody>
        <w:p w:rsidR="00000000" w:rsidRDefault="0060746B">
          <w:pPr>
            <w:pStyle w:val="C136F646EDAE41D4A1D6A3A8DC9E162E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6B"/>
    <w:rsid w:val="0060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49E72E57D84F28BDCAA0CBEC9C2FD5">
    <w:name w:val="8E49E72E57D84F28BDCAA0CBEC9C2FD5"/>
  </w:style>
  <w:style w:type="paragraph" w:customStyle="1" w:styleId="6B06A43CCA064F569E2C772257963871">
    <w:name w:val="6B06A43CCA064F569E2C772257963871"/>
  </w:style>
  <w:style w:type="paragraph" w:customStyle="1" w:styleId="F541DF8116104555AE02E7DD0A232D77">
    <w:name w:val="F541DF8116104555AE02E7DD0A232D77"/>
  </w:style>
  <w:style w:type="paragraph" w:customStyle="1" w:styleId="1EC5960FF205406E8A803EB541180A83">
    <w:name w:val="1EC5960FF205406E8A803EB541180A83"/>
  </w:style>
  <w:style w:type="paragraph" w:customStyle="1" w:styleId="A2D3DA9CD087445B984EBF5EE54E60CC">
    <w:name w:val="A2D3DA9CD087445B984EBF5EE54E60CC"/>
  </w:style>
  <w:style w:type="paragraph" w:customStyle="1" w:styleId="8D8B6443AC604B8CA7FD220B22FA05EF">
    <w:name w:val="8D8B6443AC604B8CA7FD220B22FA05EF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CFCC99C9E1FD40E4B749FA58E587F5A9">
    <w:name w:val="CFCC99C9E1FD40E4B749FA58E587F5A9"/>
  </w:style>
  <w:style w:type="paragraph" w:customStyle="1" w:styleId="7B9ADC6B07B3429A8ED60287EDD1480A">
    <w:name w:val="7B9ADC6B07B3429A8ED60287EDD1480A"/>
  </w:style>
  <w:style w:type="paragraph" w:customStyle="1" w:styleId="42F1376182B94D17B8486A3C57630203">
    <w:name w:val="42F1376182B94D17B8486A3C57630203"/>
  </w:style>
  <w:style w:type="paragraph" w:customStyle="1" w:styleId="DE5524DA04F8403194DA68DD9B930ED0">
    <w:name w:val="DE5524DA04F8403194DA68DD9B930ED0"/>
  </w:style>
  <w:style w:type="paragraph" w:customStyle="1" w:styleId="F4BE2F8BEB4447B98F6EDB8A739EE60D">
    <w:name w:val="F4BE2F8BEB4447B98F6EDB8A739EE60D"/>
  </w:style>
  <w:style w:type="paragraph" w:customStyle="1" w:styleId="F3262143DF6041679663A718198F53A8">
    <w:name w:val="F3262143DF6041679663A718198F53A8"/>
  </w:style>
  <w:style w:type="paragraph" w:customStyle="1" w:styleId="13227423B6404E7AA789B554C6F3C388">
    <w:name w:val="13227423B6404E7AA789B554C6F3C388"/>
  </w:style>
  <w:style w:type="paragraph" w:customStyle="1" w:styleId="3DF6C6C121A9465CBB453658D937EE4A">
    <w:name w:val="3DF6C6C121A9465CBB453658D937EE4A"/>
  </w:style>
  <w:style w:type="paragraph" w:customStyle="1" w:styleId="6E33479F998B423BB014E23736E132CB">
    <w:name w:val="6E33479F998B423BB014E23736E132CB"/>
  </w:style>
  <w:style w:type="paragraph" w:customStyle="1" w:styleId="BD382CA7F33C4C8D9D558FF1863DEEE7">
    <w:name w:val="BD382CA7F33C4C8D9D558FF1863DEEE7"/>
  </w:style>
  <w:style w:type="paragraph" w:customStyle="1" w:styleId="7FA85D0FD66548FB83DD55F6DC88E426">
    <w:name w:val="7FA85D0FD66548FB83DD55F6DC88E426"/>
  </w:style>
  <w:style w:type="paragraph" w:customStyle="1" w:styleId="717C2811B8114E9BA3A173E65DEDFF8E">
    <w:name w:val="717C2811B8114E9BA3A173E65DEDFF8E"/>
  </w:style>
  <w:style w:type="paragraph" w:customStyle="1" w:styleId="EB98E729A041463FA15110CEE9E08A3C">
    <w:name w:val="EB98E729A041463FA15110CEE9E08A3C"/>
  </w:style>
  <w:style w:type="paragraph" w:customStyle="1" w:styleId="1E0D88ABD0B749B5B2A61549D78687C9">
    <w:name w:val="1E0D88ABD0B749B5B2A61549D78687C9"/>
  </w:style>
  <w:style w:type="paragraph" w:customStyle="1" w:styleId="C5922AAF4024410494E0110B10EEC2F4">
    <w:name w:val="C5922AAF4024410494E0110B10EEC2F4"/>
  </w:style>
  <w:style w:type="paragraph" w:customStyle="1" w:styleId="C54BDD4B3B53432895F4174667DF0683">
    <w:name w:val="C54BDD4B3B53432895F4174667DF0683"/>
  </w:style>
  <w:style w:type="paragraph" w:customStyle="1" w:styleId="C7694C2DFC7649DCBA6AE85A1F0D755E">
    <w:name w:val="C7694C2DFC7649DCBA6AE85A1F0D755E"/>
  </w:style>
  <w:style w:type="paragraph" w:customStyle="1" w:styleId="9EDDEB9F22CE462AB6AFE8086940AFB2">
    <w:name w:val="9EDDEB9F22CE462AB6AFE8086940AFB2"/>
  </w:style>
  <w:style w:type="paragraph" w:customStyle="1" w:styleId="2F356E5AB91D4005AA6AE5C72BC079C6">
    <w:name w:val="2F356E5AB91D4005AA6AE5C72BC079C6"/>
  </w:style>
  <w:style w:type="paragraph" w:customStyle="1" w:styleId="C6B36DF972E344B7ACAE23F7F262C48D">
    <w:name w:val="C6B36DF972E344B7ACAE23F7F262C48D"/>
  </w:style>
  <w:style w:type="paragraph" w:customStyle="1" w:styleId="FE3344FE68824F9986301C9CDC00DA0E">
    <w:name w:val="FE3344FE68824F9986301C9CDC00DA0E"/>
  </w:style>
  <w:style w:type="paragraph" w:customStyle="1" w:styleId="7D669774FFAD400DA312CFDEE9FCD381">
    <w:name w:val="7D669774FFAD400DA312CFDEE9FCD381"/>
  </w:style>
  <w:style w:type="paragraph" w:customStyle="1" w:styleId="66A66B0FCFA148E2B425D81896D50126">
    <w:name w:val="66A66B0FCFA148E2B425D81896D50126"/>
  </w:style>
  <w:style w:type="paragraph" w:customStyle="1" w:styleId="0B6DF5B3C96641B390D69DB60D42979A">
    <w:name w:val="0B6DF5B3C96641B390D69DB60D42979A"/>
  </w:style>
  <w:style w:type="paragraph" w:customStyle="1" w:styleId="5B2F71CA14A041B5B43599F40A30FDF7">
    <w:name w:val="5B2F71CA14A041B5B43599F40A30FDF7"/>
  </w:style>
  <w:style w:type="paragraph" w:customStyle="1" w:styleId="896449E7D18640AFA9E19EFEA703C0BE">
    <w:name w:val="896449E7D18640AFA9E19EFEA703C0BE"/>
  </w:style>
  <w:style w:type="paragraph" w:customStyle="1" w:styleId="69A8D505542B43C98027913C268AEEDB">
    <w:name w:val="69A8D505542B43C98027913C268AEEDB"/>
  </w:style>
  <w:style w:type="paragraph" w:customStyle="1" w:styleId="69A2B19E84334A5193F92C6032C84051">
    <w:name w:val="69A2B19E84334A5193F92C6032C84051"/>
  </w:style>
  <w:style w:type="paragraph" w:customStyle="1" w:styleId="E7D5306BBAB84BE98BBACF4C70AB0AC0">
    <w:name w:val="E7D5306BBAB84BE98BBACF4C70AB0AC0"/>
  </w:style>
  <w:style w:type="paragraph" w:customStyle="1" w:styleId="2F78F2118702497CB4132BA3E8AD7FDB">
    <w:name w:val="2F78F2118702497CB4132BA3E8AD7FDB"/>
  </w:style>
  <w:style w:type="paragraph" w:customStyle="1" w:styleId="D877BD54555E49549A1AF9CFDEA7B03A">
    <w:name w:val="D877BD54555E49549A1AF9CFDEA7B03A"/>
  </w:style>
  <w:style w:type="paragraph" w:customStyle="1" w:styleId="BD5D8754700748DAA081E197A77DE60E">
    <w:name w:val="BD5D8754700748DAA081E197A77DE60E"/>
  </w:style>
  <w:style w:type="paragraph" w:customStyle="1" w:styleId="D9A312076A6E4DC8BAF023C5A89AB250">
    <w:name w:val="D9A312076A6E4DC8BAF023C5A89AB250"/>
  </w:style>
  <w:style w:type="paragraph" w:customStyle="1" w:styleId="C136F646EDAE41D4A1D6A3A8DC9E162E">
    <w:name w:val="C136F646EDAE41D4A1D6A3A8DC9E1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266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Patel</dc:creator>
  <cp:keywords/>
  <dc:description/>
  <cp:lastModifiedBy>Praveen Kumar Thakur</cp:lastModifiedBy>
  <cp:revision>1</cp:revision>
  <dcterms:created xsi:type="dcterms:W3CDTF">2020-10-03T00:49:00Z</dcterms:created>
  <dcterms:modified xsi:type="dcterms:W3CDTF">2020-10-03T05:15:00Z</dcterms:modified>
  <cp:version/>
</cp:coreProperties>
</file>