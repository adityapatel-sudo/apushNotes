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2AE7" w14:textId="4A876D61" w:rsidR="00F9444C" w:rsidRDefault="006C752D" w:rsidP="006C752D">
      <w:pPr>
        <w:pStyle w:val="NoSpacing"/>
        <w:jc w:val="right"/>
      </w:pPr>
      <w:r>
        <w:t>Aditya Patel</w:t>
      </w:r>
    </w:p>
    <w:p w14:paraId="3B9A9B69" w14:textId="2AA2C857" w:rsidR="00E614DD" w:rsidRDefault="006C752D" w:rsidP="006C752D">
      <w:pPr>
        <w:pStyle w:val="NoSpacing"/>
        <w:jc w:val="right"/>
      </w:pPr>
      <w:r>
        <w:t>APUSH</w:t>
      </w:r>
    </w:p>
    <w:p w14:paraId="3548ED87" w14:textId="30E97BBB" w:rsidR="00E614DD" w:rsidRDefault="006C752D" w:rsidP="006C752D">
      <w:pPr>
        <w:pStyle w:val="NoSpacing"/>
        <w:jc w:val="right"/>
      </w:pPr>
      <w:r>
        <w:t>Period 4</w:t>
      </w:r>
    </w:p>
    <w:p w14:paraId="49CD1A7A" w14:textId="50EBC766" w:rsidR="00E614DD" w:rsidRDefault="006C752D" w:rsidP="006C752D">
      <w:pPr>
        <w:pStyle w:val="NoSpacing"/>
        <w:jc w:val="right"/>
      </w:pPr>
      <w:r>
        <w:t>10/5/2020</w:t>
      </w:r>
    </w:p>
    <w:p w14:paraId="5C7D8A44" w14:textId="33D06F5D" w:rsidR="00E614DD" w:rsidRDefault="00745DCD">
      <w:pPr>
        <w:pStyle w:val="Title"/>
      </w:pPr>
      <w:r>
        <w:rPr>
          <w:noProof/>
        </w:rPr>
        <mc:AlternateContent>
          <mc:Choice Requires="wps">
            <w:drawing>
              <wp:anchor distT="45720" distB="45720" distL="114300" distR="114300" simplePos="0" relativeHeight="251659264" behindDoc="0" locked="0" layoutInCell="1" allowOverlap="1" wp14:anchorId="1E3EFA7E" wp14:editId="749E873C">
                <wp:simplePos x="0" y="0"/>
                <wp:positionH relativeFrom="column">
                  <wp:posOffset>-676275</wp:posOffset>
                </wp:positionH>
                <wp:positionV relativeFrom="paragraph">
                  <wp:posOffset>302260</wp:posOffset>
                </wp:positionV>
                <wp:extent cx="495300" cy="6372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372225"/>
                        </a:xfrm>
                        <a:prstGeom prst="rect">
                          <a:avLst/>
                        </a:prstGeom>
                        <a:solidFill>
                          <a:srgbClr val="FFFFFF"/>
                        </a:solidFill>
                        <a:ln w="9525">
                          <a:solidFill>
                            <a:srgbClr val="000000"/>
                          </a:solidFill>
                          <a:miter lim="800000"/>
                          <a:headEnd/>
                          <a:tailEnd/>
                        </a:ln>
                      </wps:spPr>
                      <wps:txbx>
                        <w:txbxContent>
                          <w:p w14:paraId="44B5BD66" w14:textId="07B20B21" w:rsidR="00745DCD" w:rsidRDefault="00745DCD" w:rsidP="00745DCD">
                            <w:pPr>
                              <w:ind w:firstLine="0"/>
                            </w:pPr>
                            <w:r>
                              <w:t>12</w:t>
                            </w:r>
                          </w:p>
                          <w:p w14:paraId="54619840" w14:textId="4D1058DF" w:rsidR="00745DCD" w:rsidRDefault="00745DCD" w:rsidP="00745DCD">
                            <w:pPr>
                              <w:ind w:firstLine="0"/>
                            </w:pPr>
                            <w:r>
                              <w:t>25</w:t>
                            </w:r>
                          </w:p>
                          <w:p w14:paraId="072E53C8" w14:textId="6A8499E7" w:rsidR="00745DCD" w:rsidRDefault="00745DCD" w:rsidP="00745DCD">
                            <w:pPr>
                              <w:ind w:firstLine="0"/>
                            </w:pPr>
                            <w:r>
                              <w:t>40</w:t>
                            </w:r>
                          </w:p>
                          <w:p w14:paraId="7C112195" w14:textId="453F23C2" w:rsidR="00745DCD" w:rsidRDefault="00745DCD" w:rsidP="00745DCD">
                            <w:pPr>
                              <w:ind w:firstLine="0"/>
                            </w:pPr>
                            <w:r>
                              <w:t>57</w:t>
                            </w:r>
                          </w:p>
                          <w:p w14:paraId="224BA7AA" w14:textId="404BDFF1" w:rsidR="00745DCD" w:rsidRDefault="00745DCD" w:rsidP="00745DCD">
                            <w:pPr>
                              <w:ind w:firstLine="0"/>
                            </w:pPr>
                            <w:r>
                              <w:t>72</w:t>
                            </w:r>
                          </w:p>
                          <w:p w14:paraId="39DB063B" w14:textId="012E8FB4" w:rsidR="00745DCD" w:rsidRDefault="00745DCD" w:rsidP="00745DCD">
                            <w:pPr>
                              <w:ind w:firstLine="0"/>
                            </w:pPr>
                            <w:r>
                              <w:t>8</w:t>
                            </w:r>
                            <w:r w:rsidR="008552CB">
                              <w:t>8</w:t>
                            </w:r>
                          </w:p>
                          <w:p w14:paraId="2497BF98" w14:textId="35D84D76" w:rsidR="00745DCD" w:rsidRDefault="00745DCD" w:rsidP="00745DCD">
                            <w:pPr>
                              <w:ind w:firstLine="0"/>
                            </w:pPr>
                            <w:r>
                              <w:t>103</w:t>
                            </w:r>
                          </w:p>
                          <w:p w14:paraId="46207F29" w14:textId="5C45BFE7" w:rsidR="00745DCD" w:rsidRDefault="008552CB" w:rsidP="00745DCD">
                            <w:pPr>
                              <w:ind w:firstLine="0"/>
                            </w:pPr>
                            <w:r>
                              <w:t>116</w:t>
                            </w:r>
                          </w:p>
                          <w:p w14:paraId="7ADFF009" w14:textId="2258959B" w:rsidR="008552CB" w:rsidRDefault="008552CB" w:rsidP="00745DCD">
                            <w:pPr>
                              <w:ind w:firstLine="0"/>
                            </w:pPr>
                            <w:r>
                              <w:t>131</w:t>
                            </w:r>
                          </w:p>
                          <w:p w14:paraId="3B701634" w14:textId="62968953" w:rsidR="008552CB" w:rsidRDefault="008552CB" w:rsidP="00745DCD">
                            <w:pPr>
                              <w:ind w:firstLine="0"/>
                            </w:pPr>
                            <w:r>
                              <w:t>145</w:t>
                            </w:r>
                          </w:p>
                          <w:p w14:paraId="441F20F9" w14:textId="2244867F" w:rsidR="008552CB" w:rsidRDefault="008552CB" w:rsidP="00745DCD">
                            <w:pPr>
                              <w:ind w:firstLine="0"/>
                            </w:pPr>
                            <w:r>
                              <w:t>161</w:t>
                            </w:r>
                          </w:p>
                          <w:p w14:paraId="39E88197" w14:textId="3CA6AEFE" w:rsidR="008552CB" w:rsidRDefault="008552CB" w:rsidP="00745DCD">
                            <w:pPr>
                              <w:ind w:firstLine="0"/>
                            </w:pPr>
                            <w:r>
                              <w:t>165</w:t>
                            </w:r>
                          </w:p>
                          <w:p w14:paraId="61942D4C" w14:textId="0F86A7DB" w:rsidR="00FF5AA7" w:rsidRDefault="00FF5AA7" w:rsidP="00745DCD">
                            <w:pPr>
                              <w:ind w:firstLine="0"/>
                            </w:pPr>
                            <w:r>
                              <w:t>13</w:t>
                            </w:r>
                          </w:p>
                          <w:p w14:paraId="3BE24251" w14:textId="5F46A553" w:rsidR="00FF5AA7" w:rsidRDefault="00FF5AA7" w:rsidP="00745DCD">
                            <w:pPr>
                              <w:ind w:firstLine="0"/>
                            </w:pPr>
                            <w:r>
                              <w:t>29</w:t>
                            </w:r>
                          </w:p>
                          <w:p w14:paraId="34414B07" w14:textId="1AAEDDF5" w:rsidR="00FF5AA7" w:rsidRDefault="00FF5AA7" w:rsidP="00745DCD">
                            <w:pPr>
                              <w:ind w:firstLine="0"/>
                            </w:pPr>
                            <w:r>
                              <w:t>44</w:t>
                            </w:r>
                          </w:p>
                          <w:p w14:paraId="4185B308" w14:textId="3098F3CA" w:rsidR="00FF5AA7" w:rsidRDefault="00FF5AA7" w:rsidP="00745DCD">
                            <w:pPr>
                              <w:ind w:firstLine="0"/>
                            </w:pPr>
                            <w:r>
                              <w:t>58</w:t>
                            </w:r>
                          </w:p>
                          <w:p w14:paraId="76CD46E6" w14:textId="2A6CCDF5" w:rsidR="00FF5AA7" w:rsidRDefault="00FF5AA7" w:rsidP="00745DCD">
                            <w:pPr>
                              <w:ind w:firstLine="0"/>
                            </w:pPr>
                            <w:r>
                              <w:t>71</w:t>
                            </w:r>
                          </w:p>
                          <w:p w14:paraId="2B2609FF" w14:textId="293CCD4D" w:rsidR="00FF5AA7" w:rsidRDefault="00FF5AA7" w:rsidP="00745DCD">
                            <w:pPr>
                              <w:ind w:firstLine="0"/>
                            </w:pPr>
                            <w:r>
                              <w:t>86</w:t>
                            </w:r>
                          </w:p>
                          <w:p w14:paraId="1C9CCEA7" w14:textId="367D43C6" w:rsidR="00FF5AA7" w:rsidRDefault="00FF5AA7" w:rsidP="00745DCD">
                            <w:pPr>
                              <w:ind w:firstLine="0"/>
                            </w:pPr>
                            <w:r>
                              <w:t>101</w:t>
                            </w:r>
                          </w:p>
                          <w:p w14:paraId="7E9DC7B6" w14:textId="1DE2D1BC" w:rsidR="00FF5AA7" w:rsidRDefault="00FF5AA7" w:rsidP="00745DCD">
                            <w:pPr>
                              <w:ind w:firstLine="0"/>
                            </w:pPr>
                            <w:r>
                              <w:t>118</w:t>
                            </w:r>
                          </w:p>
                          <w:p w14:paraId="2194E2E1" w14:textId="184B5434" w:rsidR="00FF5AA7" w:rsidRDefault="00FF5AA7" w:rsidP="00745DCD">
                            <w:pPr>
                              <w:ind w:firstLine="0"/>
                            </w:pPr>
                            <w:r>
                              <w:t>133</w:t>
                            </w:r>
                          </w:p>
                          <w:p w14:paraId="1CEA09B6" w14:textId="59835525" w:rsidR="00FF5AA7" w:rsidRDefault="00FF5AA7" w:rsidP="00745DCD">
                            <w:pPr>
                              <w:ind w:firstLine="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EFA7E" id="_x0000_t202" coordsize="21600,21600" o:spt="202" path="m,l,21600r21600,l21600,xe">
                <v:stroke joinstyle="miter"/>
                <v:path gradientshapeok="t" o:connecttype="rect"/>
              </v:shapetype>
              <v:shape id="Text Box 2" o:spid="_x0000_s1026" type="#_x0000_t202" style="position:absolute;left:0;text-align:left;margin-left:-53.25pt;margin-top:23.8pt;width:39pt;height:50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">
                <v:textbox>
                  <w:txbxContent>
                    <w:p w14:paraId="44B5BD66" w14:textId="07B20B21" w:rsidR="00745DCD" w:rsidRDefault="00745DCD" w:rsidP="00745DCD">
                      <w:pPr>
                        <w:ind w:firstLine="0"/>
                      </w:pPr>
                      <w:r>
                        <w:t>12</w:t>
                      </w:r>
                    </w:p>
                    <w:p w14:paraId="54619840" w14:textId="4D1058DF" w:rsidR="00745DCD" w:rsidRDefault="00745DCD" w:rsidP="00745DCD">
                      <w:pPr>
                        <w:ind w:firstLine="0"/>
                      </w:pPr>
                      <w:r>
                        <w:t>25</w:t>
                      </w:r>
                    </w:p>
                    <w:p w14:paraId="072E53C8" w14:textId="6A8499E7" w:rsidR="00745DCD" w:rsidRDefault="00745DCD" w:rsidP="00745DCD">
                      <w:pPr>
                        <w:ind w:firstLine="0"/>
                      </w:pPr>
                      <w:r>
                        <w:t>40</w:t>
                      </w:r>
                    </w:p>
                    <w:p w14:paraId="7C112195" w14:textId="453F23C2" w:rsidR="00745DCD" w:rsidRDefault="00745DCD" w:rsidP="00745DCD">
                      <w:pPr>
                        <w:ind w:firstLine="0"/>
                      </w:pPr>
                      <w:r>
                        <w:t>57</w:t>
                      </w:r>
                    </w:p>
                    <w:p w14:paraId="224BA7AA" w14:textId="404BDFF1" w:rsidR="00745DCD" w:rsidRDefault="00745DCD" w:rsidP="00745DCD">
                      <w:pPr>
                        <w:ind w:firstLine="0"/>
                      </w:pPr>
                      <w:r>
                        <w:t>72</w:t>
                      </w:r>
                    </w:p>
                    <w:p w14:paraId="39DB063B" w14:textId="012E8FB4" w:rsidR="00745DCD" w:rsidRDefault="00745DCD" w:rsidP="00745DCD">
                      <w:pPr>
                        <w:ind w:firstLine="0"/>
                      </w:pPr>
                      <w:r>
                        <w:t>8</w:t>
                      </w:r>
                      <w:r w:rsidR="008552CB">
                        <w:t>8</w:t>
                      </w:r>
                    </w:p>
                    <w:p w14:paraId="2497BF98" w14:textId="35D84D76" w:rsidR="00745DCD" w:rsidRDefault="00745DCD" w:rsidP="00745DCD">
                      <w:pPr>
                        <w:ind w:firstLine="0"/>
                      </w:pPr>
                      <w:r>
                        <w:t>103</w:t>
                      </w:r>
                    </w:p>
                    <w:p w14:paraId="46207F29" w14:textId="5C45BFE7" w:rsidR="00745DCD" w:rsidRDefault="008552CB" w:rsidP="00745DCD">
                      <w:pPr>
                        <w:ind w:firstLine="0"/>
                      </w:pPr>
                      <w:r>
                        <w:t>116</w:t>
                      </w:r>
                    </w:p>
                    <w:p w14:paraId="7ADFF009" w14:textId="2258959B" w:rsidR="008552CB" w:rsidRDefault="008552CB" w:rsidP="00745DCD">
                      <w:pPr>
                        <w:ind w:firstLine="0"/>
                      </w:pPr>
                      <w:r>
                        <w:t>131</w:t>
                      </w:r>
                    </w:p>
                    <w:p w14:paraId="3B701634" w14:textId="62968953" w:rsidR="008552CB" w:rsidRDefault="008552CB" w:rsidP="00745DCD">
                      <w:pPr>
                        <w:ind w:firstLine="0"/>
                      </w:pPr>
                      <w:r>
                        <w:t>145</w:t>
                      </w:r>
                    </w:p>
                    <w:p w14:paraId="441F20F9" w14:textId="2244867F" w:rsidR="008552CB" w:rsidRDefault="008552CB" w:rsidP="00745DCD">
                      <w:pPr>
                        <w:ind w:firstLine="0"/>
                      </w:pPr>
                      <w:r>
                        <w:t>161</w:t>
                      </w:r>
                    </w:p>
                    <w:p w14:paraId="39E88197" w14:textId="3CA6AEFE" w:rsidR="008552CB" w:rsidRDefault="008552CB" w:rsidP="00745DCD">
                      <w:pPr>
                        <w:ind w:firstLine="0"/>
                      </w:pPr>
                      <w:r>
                        <w:t>165</w:t>
                      </w:r>
                    </w:p>
                    <w:p w14:paraId="61942D4C" w14:textId="0F86A7DB" w:rsidR="00FF5AA7" w:rsidRDefault="00FF5AA7" w:rsidP="00745DCD">
                      <w:pPr>
                        <w:ind w:firstLine="0"/>
                      </w:pPr>
                      <w:r>
                        <w:t>13</w:t>
                      </w:r>
                    </w:p>
                    <w:p w14:paraId="3BE24251" w14:textId="5F46A553" w:rsidR="00FF5AA7" w:rsidRDefault="00FF5AA7" w:rsidP="00745DCD">
                      <w:pPr>
                        <w:ind w:firstLine="0"/>
                      </w:pPr>
                      <w:r>
                        <w:t>29</w:t>
                      </w:r>
                    </w:p>
                    <w:p w14:paraId="34414B07" w14:textId="1AAEDDF5" w:rsidR="00FF5AA7" w:rsidRDefault="00FF5AA7" w:rsidP="00745DCD">
                      <w:pPr>
                        <w:ind w:firstLine="0"/>
                      </w:pPr>
                      <w:r>
                        <w:t>44</w:t>
                      </w:r>
                    </w:p>
                    <w:p w14:paraId="4185B308" w14:textId="3098F3CA" w:rsidR="00FF5AA7" w:rsidRDefault="00FF5AA7" w:rsidP="00745DCD">
                      <w:pPr>
                        <w:ind w:firstLine="0"/>
                      </w:pPr>
                      <w:r>
                        <w:t>58</w:t>
                      </w:r>
                    </w:p>
                    <w:p w14:paraId="76CD46E6" w14:textId="2A6CCDF5" w:rsidR="00FF5AA7" w:rsidRDefault="00FF5AA7" w:rsidP="00745DCD">
                      <w:pPr>
                        <w:ind w:firstLine="0"/>
                      </w:pPr>
                      <w:r>
                        <w:t>71</w:t>
                      </w:r>
                    </w:p>
                    <w:p w14:paraId="2B2609FF" w14:textId="293CCD4D" w:rsidR="00FF5AA7" w:rsidRDefault="00FF5AA7" w:rsidP="00745DCD">
                      <w:pPr>
                        <w:ind w:firstLine="0"/>
                      </w:pPr>
                      <w:r>
                        <w:t>86</w:t>
                      </w:r>
                    </w:p>
                    <w:p w14:paraId="1C9CCEA7" w14:textId="367D43C6" w:rsidR="00FF5AA7" w:rsidRDefault="00FF5AA7" w:rsidP="00745DCD">
                      <w:pPr>
                        <w:ind w:firstLine="0"/>
                      </w:pPr>
                      <w:r>
                        <w:t>101</w:t>
                      </w:r>
                    </w:p>
                    <w:p w14:paraId="7E9DC7B6" w14:textId="1DE2D1BC" w:rsidR="00FF5AA7" w:rsidRDefault="00FF5AA7" w:rsidP="00745DCD">
                      <w:pPr>
                        <w:ind w:firstLine="0"/>
                      </w:pPr>
                      <w:r>
                        <w:t>118</w:t>
                      </w:r>
                    </w:p>
                    <w:p w14:paraId="2194E2E1" w14:textId="184B5434" w:rsidR="00FF5AA7" w:rsidRDefault="00FF5AA7" w:rsidP="00745DCD">
                      <w:pPr>
                        <w:ind w:firstLine="0"/>
                      </w:pPr>
                      <w:r>
                        <w:t>133</w:t>
                      </w:r>
                    </w:p>
                    <w:p w14:paraId="1CEA09B6" w14:textId="59835525" w:rsidR="00FF5AA7" w:rsidRDefault="00FF5AA7" w:rsidP="00745DCD">
                      <w:pPr>
                        <w:ind w:firstLine="0"/>
                      </w:pPr>
                      <w:r>
                        <w:t>1</w:t>
                      </w:r>
                    </w:p>
                  </w:txbxContent>
                </v:textbox>
                <w10:wrap type="square"/>
              </v:shape>
            </w:pict>
          </mc:Fallback>
        </mc:AlternateContent>
      </w:r>
      <w:r w:rsidR="006C752D">
        <w:t>Chapter 5 Test</w:t>
      </w:r>
    </w:p>
    <w:p w14:paraId="1D839EA7" w14:textId="6CBDE8F3" w:rsidR="006C752D" w:rsidRDefault="006C752D" w:rsidP="006C752D">
      <w:r>
        <w:t xml:space="preserve">Native Americans were divided on their response and opinions of the American Revolution. The </w:t>
      </w:r>
      <w:r w:rsidRPr="006C752D">
        <w:rPr>
          <w:u w:val="single"/>
        </w:rPr>
        <w:t>Iroquois Confederacy</w:t>
      </w:r>
      <w:r>
        <w:rPr>
          <w:u w:val="single"/>
        </w:rPr>
        <w:t xml:space="preserve"> became divided</w:t>
      </w:r>
      <w:r w:rsidRPr="006C752D">
        <w:t xml:space="preserve"> as</w:t>
      </w:r>
      <w:r>
        <w:t>, historically always trying to play both sides, half supported the Americans and the others supported the British. Britain had</w:t>
      </w:r>
      <w:r w:rsidR="00745DCD">
        <w:t xml:space="preserve">, since the end of the Seven Years’ War, left the Natives by themselves in their land with the </w:t>
      </w:r>
      <w:r w:rsidR="00745DCD" w:rsidRPr="00745DCD">
        <w:rPr>
          <w:u w:val="single"/>
        </w:rPr>
        <w:t>Proclamation of 1763</w:t>
      </w:r>
      <w:r w:rsidR="00745DCD">
        <w:t xml:space="preserve">, whereas the Americans only saw Native land as material for further colonization and migration. The British actions aligned the interests of the Natives, who did not want their land taken by the American colonists. However, they were unable to act together on their interests, and many only helped through small </w:t>
      </w:r>
      <w:r w:rsidR="00745DCD" w:rsidRPr="00745DCD">
        <w:rPr>
          <w:u w:val="single"/>
        </w:rPr>
        <w:t>uprisings against White colonists</w:t>
      </w:r>
      <w:r w:rsidR="00745DCD">
        <w:t xml:space="preserve">. The response from American militias was brutal, and many of the Native settlements and lands were burned and raved, forcing Natives to flee further West. The </w:t>
      </w:r>
      <w:r w:rsidR="00745DCD" w:rsidRPr="00745DCD">
        <w:rPr>
          <w:u w:val="single"/>
        </w:rPr>
        <w:t xml:space="preserve">white attitudes towards Natives </w:t>
      </w:r>
      <w:r w:rsidR="00745DCD">
        <w:t xml:space="preserve">shifted during the war, some viewing Natives as potential converts to white society, and some treating them as savages and conquered people. </w:t>
      </w:r>
    </w:p>
    <w:p w14:paraId="4C9EA96A" w14:textId="2898AD7E" w:rsidR="008552CB" w:rsidRDefault="008552CB" w:rsidP="006C752D">
      <w:r>
        <w:t xml:space="preserve">The African Americans were even less unified about the revolution. The </w:t>
      </w:r>
      <w:r w:rsidRPr="008552CB">
        <w:rPr>
          <w:u w:val="single"/>
        </w:rPr>
        <w:t>British offered freedom</w:t>
      </w:r>
      <w:r>
        <w:t xml:space="preserve"> to many enslaved Africans, and they gave an escape from the hardships and horror of the American Plantations. This was enough for a huge percentage of southern Slaves to escape from their chains towards the British. The ideological ideas of the revolution also reached African Americans, who gained new </w:t>
      </w:r>
      <w:r w:rsidRPr="008552CB">
        <w:rPr>
          <w:u w:val="single"/>
        </w:rPr>
        <w:t>ideas of equality</w:t>
      </w:r>
      <w:r>
        <w:t xml:space="preserve"> and freedom. Northern Black Writers spread this message to many slaves and even whites throughout the colonies. Many </w:t>
      </w:r>
      <w:r w:rsidRPr="008552CB">
        <w:rPr>
          <w:u w:val="single"/>
        </w:rPr>
        <w:t xml:space="preserve">slaves took </w:t>
      </w:r>
      <w:r w:rsidR="00FF5AA7">
        <w:rPr>
          <w:noProof/>
        </w:rPr>
        <w:lastRenderedPageBreak/>
        <mc:AlternateContent>
          <mc:Choice Requires="wps">
            <w:drawing>
              <wp:anchor distT="45720" distB="45720" distL="114300" distR="114300" simplePos="0" relativeHeight="251661312" behindDoc="0" locked="0" layoutInCell="1" allowOverlap="1" wp14:anchorId="62E14173" wp14:editId="25A66A93">
                <wp:simplePos x="0" y="0"/>
                <wp:positionH relativeFrom="column">
                  <wp:posOffset>-666750</wp:posOffset>
                </wp:positionH>
                <wp:positionV relativeFrom="paragraph">
                  <wp:posOffset>0</wp:posOffset>
                </wp:positionV>
                <wp:extent cx="495300" cy="63722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372225"/>
                        </a:xfrm>
                        <a:prstGeom prst="rect">
                          <a:avLst/>
                        </a:prstGeom>
                        <a:solidFill>
                          <a:srgbClr val="FFFFFF"/>
                        </a:solidFill>
                        <a:ln w="9525">
                          <a:solidFill>
                            <a:srgbClr val="000000"/>
                          </a:solidFill>
                          <a:miter lim="800000"/>
                          <a:headEnd/>
                          <a:tailEnd/>
                        </a:ln>
                      </wps:spPr>
                      <wps:txbx>
                        <w:txbxContent>
                          <w:p w14:paraId="3E8D0A77" w14:textId="6131D9E8" w:rsidR="00FF5AA7" w:rsidRDefault="00FF5AA7" w:rsidP="00FF5AA7">
                            <w:pPr>
                              <w:ind w:firstLine="0"/>
                            </w:pPr>
                            <w:r>
                              <w:t>101</w:t>
                            </w:r>
                          </w:p>
                          <w:p w14:paraId="50818268" w14:textId="12E06349" w:rsidR="00FF5AA7" w:rsidRDefault="00FF5AA7" w:rsidP="00FF5AA7">
                            <w:pPr>
                              <w:ind w:firstLine="0"/>
                            </w:pPr>
                            <w:r>
                              <w:t>118</w:t>
                            </w:r>
                          </w:p>
                          <w:p w14:paraId="454D9D9F" w14:textId="11EE120C" w:rsidR="00FF5AA7" w:rsidRDefault="00FF5AA7" w:rsidP="00FF5AA7">
                            <w:pPr>
                              <w:ind w:firstLine="0"/>
                            </w:pPr>
                            <w:r>
                              <w:t>133</w:t>
                            </w:r>
                          </w:p>
                          <w:p w14:paraId="75372315" w14:textId="54FA5DA6" w:rsidR="00FF5AA7" w:rsidRDefault="00FF5AA7" w:rsidP="00FF5AA7">
                            <w:pPr>
                              <w:ind w:firstLine="0"/>
                            </w:pPr>
                            <w:r>
                              <w:t>149</w:t>
                            </w:r>
                          </w:p>
                          <w:p w14:paraId="23E79BCC" w14:textId="09EF0B4F" w:rsidR="00FF5AA7" w:rsidRDefault="00FF5AA7" w:rsidP="00FF5AA7">
                            <w:pPr>
                              <w:ind w:firstLine="0"/>
                            </w:pPr>
                            <w:r>
                              <w:t>165</w:t>
                            </w:r>
                          </w:p>
                          <w:p w14:paraId="3291867B" w14:textId="0BBB8837" w:rsidR="00FF5AA7" w:rsidRDefault="00FF5AA7" w:rsidP="00FF5AA7">
                            <w:pPr>
                              <w:ind w:firstLine="0"/>
                            </w:pPr>
                            <w:r>
                              <w:t>169</w:t>
                            </w:r>
                          </w:p>
                          <w:p w14:paraId="34655B8E" w14:textId="1DD32891" w:rsidR="00555806" w:rsidRDefault="00555806" w:rsidP="00FF5AA7">
                            <w:pPr>
                              <w:ind w:firstLine="0"/>
                            </w:pPr>
                            <w:r>
                              <w:t>13</w:t>
                            </w:r>
                          </w:p>
                          <w:p w14:paraId="48C7F88D" w14:textId="1A1288DA" w:rsidR="00555806" w:rsidRDefault="00555806" w:rsidP="00FF5AA7">
                            <w:pPr>
                              <w:ind w:firstLine="0"/>
                            </w:pPr>
                            <w:r>
                              <w:t>28</w:t>
                            </w:r>
                          </w:p>
                          <w:p w14:paraId="5418E158" w14:textId="3BC30525" w:rsidR="00555806" w:rsidRDefault="00555806" w:rsidP="00FF5AA7">
                            <w:pPr>
                              <w:ind w:firstLine="0"/>
                            </w:pPr>
                            <w:r>
                              <w:t>41</w:t>
                            </w:r>
                          </w:p>
                          <w:p w14:paraId="43A9347B" w14:textId="29140624" w:rsidR="00555806" w:rsidRDefault="00555806" w:rsidP="00FF5AA7">
                            <w:pPr>
                              <w:ind w:firstLine="0"/>
                            </w:pPr>
                            <w:r>
                              <w:t>57</w:t>
                            </w:r>
                          </w:p>
                          <w:p w14:paraId="003C66A1" w14:textId="4119B18B" w:rsidR="00555806" w:rsidRDefault="00555806" w:rsidP="00FF5AA7">
                            <w:pPr>
                              <w:ind w:firstLine="0"/>
                            </w:pPr>
                            <w:r>
                              <w:t>70</w:t>
                            </w:r>
                          </w:p>
                          <w:p w14:paraId="11BD03BB" w14:textId="747E6AFD" w:rsidR="00555806" w:rsidRDefault="00555806" w:rsidP="00FF5AA7">
                            <w:pPr>
                              <w:ind w:firstLine="0"/>
                            </w:pPr>
                            <w:r>
                              <w:t>84</w:t>
                            </w:r>
                          </w:p>
                          <w:p w14:paraId="30DB533D" w14:textId="562266BD" w:rsidR="00555806" w:rsidRDefault="00555806" w:rsidP="00FF5AA7">
                            <w:pPr>
                              <w:ind w:firstLine="0"/>
                            </w:pPr>
                            <w:r>
                              <w:t>98</w:t>
                            </w:r>
                          </w:p>
                          <w:p w14:paraId="00CC3F13" w14:textId="688D87EE" w:rsidR="00555806" w:rsidRDefault="00555806" w:rsidP="00FF5AA7">
                            <w:pPr>
                              <w:ind w:firstLine="0"/>
                            </w:pPr>
                            <w:r>
                              <w:t>117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14173" id="_x0000_s1027" type="#_x0000_t202" style="position:absolute;left:0;text-align:left;margin-left:-52.5pt;margin-top:0;width:39pt;height:50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1JAIAAEs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">
                <v:textbox>
                  <w:txbxContent>
                    <w:p w14:paraId="3E8D0A77" w14:textId="6131D9E8" w:rsidR="00FF5AA7" w:rsidRDefault="00FF5AA7" w:rsidP="00FF5AA7">
                      <w:pPr>
                        <w:ind w:firstLine="0"/>
                      </w:pPr>
                      <w:r>
                        <w:t>101</w:t>
                      </w:r>
                    </w:p>
                    <w:p w14:paraId="50818268" w14:textId="12E06349" w:rsidR="00FF5AA7" w:rsidRDefault="00FF5AA7" w:rsidP="00FF5AA7">
                      <w:pPr>
                        <w:ind w:firstLine="0"/>
                      </w:pPr>
                      <w:r>
                        <w:t>118</w:t>
                      </w:r>
                    </w:p>
                    <w:p w14:paraId="454D9D9F" w14:textId="11EE120C" w:rsidR="00FF5AA7" w:rsidRDefault="00FF5AA7" w:rsidP="00FF5AA7">
                      <w:pPr>
                        <w:ind w:firstLine="0"/>
                      </w:pPr>
                      <w:r>
                        <w:t>133</w:t>
                      </w:r>
                    </w:p>
                    <w:p w14:paraId="75372315" w14:textId="54FA5DA6" w:rsidR="00FF5AA7" w:rsidRDefault="00FF5AA7" w:rsidP="00FF5AA7">
                      <w:pPr>
                        <w:ind w:firstLine="0"/>
                      </w:pPr>
                      <w:r>
                        <w:t>149</w:t>
                      </w:r>
                    </w:p>
                    <w:p w14:paraId="23E79BCC" w14:textId="09EF0B4F" w:rsidR="00FF5AA7" w:rsidRDefault="00FF5AA7" w:rsidP="00FF5AA7">
                      <w:pPr>
                        <w:ind w:firstLine="0"/>
                      </w:pPr>
                      <w:r>
                        <w:t>165</w:t>
                      </w:r>
                    </w:p>
                    <w:p w14:paraId="3291867B" w14:textId="0BBB8837" w:rsidR="00FF5AA7" w:rsidRDefault="00FF5AA7" w:rsidP="00FF5AA7">
                      <w:pPr>
                        <w:ind w:firstLine="0"/>
                      </w:pPr>
                      <w:r>
                        <w:t>169</w:t>
                      </w:r>
                    </w:p>
                    <w:p w14:paraId="34655B8E" w14:textId="1DD32891" w:rsidR="00555806" w:rsidRDefault="00555806" w:rsidP="00FF5AA7">
                      <w:pPr>
                        <w:ind w:firstLine="0"/>
                      </w:pPr>
                      <w:r>
                        <w:t>13</w:t>
                      </w:r>
                    </w:p>
                    <w:p w14:paraId="48C7F88D" w14:textId="1A1288DA" w:rsidR="00555806" w:rsidRDefault="00555806" w:rsidP="00FF5AA7">
                      <w:pPr>
                        <w:ind w:firstLine="0"/>
                      </w:pPr>
                      <w:r>
                        <w:t>28</w:t>
                      </w:r>
                    </w:p>
                    <w:p w14:paraId="5418E158" w14:textId="3BC30525" w:rsidR="00555806" w:rsidRDefault="00555806" w:rsidP="00FF5AA7">
                      <w:pPr>
                        <w:ind w:firstLine="0"/>
                      </w:pPr>
                      <w:r>
                        <w:t>41</w:t>
                      </w:r>
                    </w:p>
                    <w:p w14:paraId="43A9347B" w14:textId="29140624" w:rsidR="00555806" w:rsidRDefault="00555806" w:rsidP="00FF5AA7">
                      <w:pPr>
                        <w:ind w:firstLine="0"/>
                      </w:pPr>
                      <w:r>
                        <w:t>57</w:t>
                      </w:r>
                    </w:p>
                    <w:p w14:paraId="003C66A1" w14:textId="4119B18B" w:rsidR="00555806" w:rsidRDefault="00555806" w:rsidP="00FF5AA7">
                      <w:pPr>
                        <w:ind w:firstLine="0"/>
                      </w:pPr>
                      <w:r>
                        <w:t>70</w:t>
                      </w:r>
                    </w:p>
                    <w:p w14:paraId="11BD03BB" w14:textId="747E6AFD" w:rsidR="00555806" w:rsidRDefault="00555806" w:rsidP="00FF5AA7">
                      <w:pPr>
                        <w:ind w:firstLine="0"/>
                      </w:pPr>
                      <w:r>
                        <w:t>84</w:t>
                      </w:r>
                    </w:p>
                    <w:p w14:paraId="30DB533D" w14:textId="562266BD" w:rsidR="00555806" w:rsidRDefault="00555806" w:rsidP="00FF5AA7">
                      <w:pPr>
                        <w:ind w:firstLine="0"/>
                      </w:pPr>
                      <w:r>
                        <w:t>98</w:t>
                      </w:r>
                    </w:p>
                    <w:p w14:paraId="00CC3F13" w14:textId="688D87EE" w:rsidR="00555806" w:rsidRDefault="00555806" w:rsidP="00FF5AA7">
                      <w:pPr>
                        <w:ind w:firstLine="0"/>
                      </w:pPr>
                      <w:r>
                        <w:t>117</w:t>
                      </w:r>
                    </w:p>
                  </w:txbxContent>
                </v:textbox>
                <w10:wrap type="square"/>
              </v:shape>
            </w:pict>
          </mc:Fallback>
        </mc:AlternateContent>
      </w:r>
      <w:r w:rsidRPr="008552CB">
        <w:rPr>
          <w:u w:val="single"/>
        </w:rPr>
        <w:t>up arms</w:t>
      </w:r>
      <w:r>
        <w:t xml:space="preserve"> to their owners, and open resistance became more common. Many </w:t>
      </w:r>
      <w:r w:rsidRPr="00FF5AA7">
        <w:rPr>
          <w:u w:val="single"/>
        </w:rPr>
        <w:t>white colonists also saw Black writ</w:t>
      </w:r>
      <w:r>
        <w:t xml:space="preserve">ings, and some began to question slavery in a society where all men are created equal. The economic benefits given by the British were much </w:t>
      </w:r>
      <w:r w:rsidR="00FF5AA7">
        <w:t>better</w:t>
      </w:r>
      <w:r>
        <w:t xml:space="preserve"> towards Africans than none given by Americans, and many left due to those. Whites still </w:t>
      </w:r>
      <w:r w:rsidR="00FF5AA7">
        <w:t>did not</w:t>
      </w:r>
      <w:r>
        <w:t xml:space="preserve"> support the complete abolishment of slavery, and black hopes for this with the revolution were </w:t>
      </w:r>
      <w:r w:rsidR="00FF5AA7">
        <w:t>in vain, and they viewed it as hypocritical.</w:t>
      </w:r>
    </w:p>
    <w:p w14:paraId="0516B5EA" w14:textId="03A5D3D0" w:rsidR="00FF5AA7" w:rsidRPr="006C752D" w:rsidRDefault="00FF5AA7" w:rsidP="006C752D">
      <w:r>
        <w:t xml:space="preserve">Women in the colonies were very much involved with the American Revolution and contributed much throughout the war. Most women were able to read and write and understood the goals of the Revolution. However, they were excluded from the </w:t>
      </w:r>
      <w:r w:rsidRPr="00FF5AA7">
        <w:rPr>
          <w:u w:val="single"/>
        </w:rPr>
        <w:t>Revolutionary Discourse</w:t>
      </w:r>
      <w:r>
        <w:t xml:space="preserve"> taking place at taverns and did not gain any rights from the Declaration of Independence and other documents by the </w:t>
      </w:r>
      <w:r w:rsidRPr="00FF5AA7">
        <w:rPr>
          <w:u w:val="single"/>
        </w:rPr>
        <w:t>Continental Congress</w:t>
      </w:r>
      <w:r>
        <w:t xml:space="preserve">. Many wished that they were included, including wives of important Congressmen. They also wished for </w:t>
      </w:r>
      <w:r w:rsidRPr="00FF5AA7">
        <w:rPr>
          <w:u w:val="single"/>
        </w:rPr>
        <w:t>change in Patriarchal</w:t>
      </w:r>
      <w:r>
        <w:t xml:space="preserve"> divorce and widow laws that gave ultimate power to husbands. Though these were changed, the patr</w:t>
      </w:r>
      <w:r w:rsidR="00555806">
        <w:t xml:space="preserve">iarchal structure of society did not. During the war, many were expected to take care of the homes and farms of </w:t>
      </w:r>
    </w:p>
    <w:sectPr w:rsidR="00FF5AA7" w:rsidRPr="006C752D" w:rsidSect="006C752D">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B8A4" w14:textId="77777777" w:rsidR="00985490" w:rsidRDefault="00985490">
      <w:pPr>
        <w:spacing w:line="240" w:lineRule="auto"/>
      </w:pPr>
      <w:r>
        <w:separator/>
      </w:r>
    </w:p>
  </w:endnote>
  <w:endnote w:type="continuationSeparator" w:id="0">
    <w:p w14:paraId="5A3BCFAF" w14:textId="77777777" w:rsidR="00985490" w:rsidRDefault="00985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EA137" w14:textId="77777777" w:rsidR="00985490" w:rsidRDefault="00985490">
      <w:pPr>
        <w:spacing w:line="240" w:lineRule="auto"/>
      </w:pPr>
      <w:r>
        <w:separator/>
      </w:r>
    </w:p>
  </w:footnote>
  <w:footnote w:type="continuationSeparator" w:id="0">
    <w:p w14:paraId="0A7A61FE" w14:textId="77777777" w:rsidR="00985490" w:rsidRDefault="00985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CBC8" w14:textId="493D3CA9" w:rsidR="00E614DD" w:rsidRDefault="006C752D">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D178" w14:textId="1036449E" w:rsidR="00E614DD" w:rsidRDefault="006C752D">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2D"/>
    <w:rsid w:val="00040CBB"/>
    <w:rsid w:val="000B78C8"/>
    <w:rsid w:val="001463B2"/>
    <w:rsid w:val="001F62C0"/>
    <w:rsid w:val="00245E02"/>
    <w:rsid w:val="00353B66"/>
    <w:rsid w:val="004A2675"/>
    <w:rsid w:val="004F7139"/>
    <w:rsid w:val="00555806"/>
    <w:rsid w:val="00691EC1"/>
    <w:rsid w:val="006C752D"/>
    <w:rsid w:val="00745DCD"/>
    <w:rsid w:val="007C53FB"/>
    <w:rsid w:val="008552CB"/>
    <w:rsid w:val="008B7D18"/>
    <w:rsid w:val="008F1F97"/>
    <w:rsid w:val="008F4052"/>
    <w:rsid w:val="00985490"/>
    <w:rsid w:val="009D4EB3"/>
    <w:rsid w:val="00B13D1B"/>
    <w:rsid w:val="00B818DF"/>
    <w:rsid w:val="00D52117"/>
    <w:rsid w:val="00DB0D39"/>
    <w:rsid w:val="00E14005"/>
    <w:rsid w:val="00E614DD"/>
    <w:rsid w:val="00F9444C"/>
    <w:rsid w:val="00FF5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C5469"/>
  <w15:chartTrackingRefBased/>
  <w15:docId w15:val="{06A18A9E-C7AA-4D43-B411-7AEFEEA8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2</cp:revision>
  <dcterms:created xsi:type="dcterms:W3CDTF">2020-10-05T18:37:00Z</dcterms:created>
  <dcterms:modified xsi:type="dcterms:W3CDTF">2020-10-05T19:17:00Z</dcterms:modified>
  <cp:version/>
</cp:coreProperties>
</file>