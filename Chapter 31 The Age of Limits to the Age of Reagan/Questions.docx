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C19E4" w14:textId="6DAEABA6" w:rsidR="00080C97" w:rsidRDefault="00F83F85" w:rsidP="00F83F85">
      <w:pPr>
        <w:pStyle w:val="NoSpacing"/>
        <w:jc w:val="right"/>
      </w:pPr>
      <w:r>
        <w:t>Aditya Patel</w:t>
      </w:r>
    </w:p>
    <w:p w14:paraId="315A2A4D" w14:textId="2478A5B1" w:rsidR="00080C97" w:rsidRDefault="00F83F85" w:rsidP="00F83F85">
      <w:pPr>
        <w:pStyle w:val="NoSpacing"/>
        <w:jc w:val="right"/>
      </w:pPr>
      <w:r>
        <w:t>APUSH</w:t>
      </w:r>
    </w:p>
    <w:p w14:paraId="6B15AA15" w14:textId="09CF5449" w:rsidR="00080C97" w:rsidRDefault="00F83F85" w:rsidP="00F83F85">
      <w:pPr>
        <w:pStyle w:val="NoSpacing"/>
        <w:jc w:val="right"/>
      </w:pPr>
      <w:r>
        <w:t>Period 4</w:t>
      </w:r>
    </w:p>
    <w:p w14:paraId="392AC6DD" w14:textId="3592C2F6" w:rsidR="007D4B2F" w:rsidRDefault="00C1233C" w:rsidP="00F83F85">
      <w:pPr>
        <w:pStyle w:val="NoSpacing"/>
        <w:jc w:val="right"/>
      </w:pPr>
      <w:r>
        <w:t>04/16</w:t>
      </w:r>
      <w:r w:rsidR="000C5923">
        <w:t>/2021</w:t>
      </w:r>
    </w:p>
    <w:p w14:paraId="325FDAA5" w14:textId="584AF3CA" w:rsidR="00F70209" w:rsidRDefault="008E49E2" w:rsidP="00A55830">
      <w:pPr>
        <w:pStyle w:val="NoSpacing"/>
        <w:jc w:val="center"/>
      </w:pPr>
      <w:r w:rsidRPr="00A5583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129E80" wp14:editId="085E61D9">
                <wp:simplePos x="0" y="0"/>
                <wp:positionH relativeFrom="column">
                  <wp:posOffset>-641350</wp:posOffset>
                </wp:positionH>
                <wp:positionV relativeFrom="paragraph">
                  <wp:posOffset>283845</wp:posOffset>
                </wp:positionV>
                <wp:extent cx="450850" cy="6513195"/>
                <wp:effectExtent l="0" t="0" r="254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651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E91B8" w14:textId="28763989" w:rsidR="00D56E94" w:rsidRDefault="00D56E94" w:rsidP="008E49E2">
                            <w:pPr>
                              <w:ind w:firstLine="0"/>
                            </w:pPr>
                          </w:p>
                          <w:p w14:paraId="5A8A12B6" w14:textId="439D422E" w:rsidR="003A22B3" w:rsidRDefault="003A22B3" w:rsidP="008E49E2">
                            <w:pPr>
                              <w:ind w:firstLine="0"/>
                            </w:pPr>
                            <w:r>
                              <w:t>13</w:t>
                            </w:r>
                          </w:p>
                          <w:p w14:paraId="0300A8BE" w14:textId="75AFFA92" w:rsidR="003A22B3" w:rsidRDefault="003A22B3" w:rsidP="008E49E2">
                            <w:pPr>
                              <w:ind w:firstLine="0"/>
                            </w:pPr>
                            <w:r>
                              <w:t>29</w:t>
                            </w:r>
                          </w:p>
                          <w:p w14:paraId="7B2CAA3F" w14:textId="30B2DD51" w:rsidR="003A22B3" w:rsidRDefault="003A22B3" w:rsidP="008E49E2">
                            <w:pPr>
                              <w:ind w:firstLine="0"/>
                            </w:pPr>
                            <w:r>
                              <w:t>42</w:t>
                            </w:r>
                          </w:p>
                          <w:p w14:paraId="58E13C00" w14:textId="67ADCF26" w:rsidR="003A22B3" w:rsidRDefault="003A22B3" w:rsidP="008E49E2">
                            <w:pPr>
                              <w:ind w:firstLine="0"/>
                            </w:pPr>
                            <w:r>
                              <w:t>55</w:t>
                            </w:r>
                          </w:p>
                          <w:p w14:paraId="11F0C6AA" w14:textId="03B66286" w:rsidR="003A22B3" w:rsidRDefault="003A22B3" w:rsidP="008E49E2">
                            <w:pPr>
                              <w:ind w:firstLine="0"/>
                            </w:pPr>
                            <w:r>
                              <w:t>69</w:t>
                            </w:r>
                          </w:p>
                          <w:p w14:paraId="06EE5AE4" w14:textId="3C9202B7" w:rsidR="003A22B3" w:rsidRDefault="003A22B3" w:rsidP="008E49E2">
                            <w:pPr>
                              <w:ind w:firstLine="0"/>
                            </w:pPr>
                            <w:r>
                              <w:t>85</w:t>
                            </w:r>
                          </w:p>
                          <w:p w14:paraId="487EFA0F" w14:textId="39CC5CC8" w:rsidR="003A22B3" w:rsidRDefault="003A22B3" w:rsidP="008E49E2">
                            <w:pPr>
                              <w:ind w:firstLine="0"/>
                            </w:pPr>
                            <w:r>
                              <w:t>99</w:t>
                            </w:r>
                          </w:p>
                          <w:p w14:paraId="70104A2E" w14:textId="0A12197C" w:rsidR="003A22B3" w:rsidRDefault="003A22B3" w:rsidP="008E49E2">
                            <w:pPr>
                              <w:ind w:firstLine="0"/>
                            </w:pPr>
                            <w:r>
                              <w:t>114</w:t>
                            </w:r>
                          </w:p>
                          <w:p w14:paraId="736864A3" w14:textId="4EF33060" w:rsidR="003A22B3" w:rsidRDefault="003A22B3" w:rsidP="008E49E2">
                            <w:pPr>
                              <w:ind w:firstLine="0"/>
                            </w:pPr>
                            <w:r>
                              <w:t>125</w:t>
                            </w:r>
                          </w:p>
                          <w:p w14:paraId="6293A1FF" w14:textId="6BE9A355" w:rsidR="003A22B3" w:rsidRDefault="003A22B3" w:rsidP="008E49E2">
                            <w:pPr>
                              <w:ind w:firstLine="0"/>
                            </w:pPr>
                            <w:r>
                              <w:t>136</w:t>
                            </w:r>
                          </w:p>
                          <w:p w14:paraId="7A0D4696" w14:textId="29042087" w:rsidR="003A22B3" w:rsidRDefault="003A22B3" w:rsidP="008E49E2">
                            <w:pPr>
                              <w:ind w:firstLine="0"/>
                            </w:pPr>
                            <w:r>
                              <w:t>150</w:t>
                            </w:r>
                          </w:p>
                          <w:p w14:paraId="1E609B2F" w14:textId="31D41962" w:rsidR="003A22B3" w:rsidRDefault="003A22B3" w:rsidP="008E49E2">
                            <w:pPr>
                              <w:ind w:firstLine="0"/>
                            </w:pPr>
                            <w:r>
                              <w:t>166</w:t>
                            </w:r>
                          </w:p>
                          <w:p w14:paraId="30DE911B" w14:textId="1A9D6046" w:rsidR="003A22B3" w:rsidRDefault="003A22B3" w:rsidP="008E49E2">
                            <w:pPr>
                              <w:ind w:firstLine="0"/>
                            </w:pPr>
                            <w:r>
                              <w:t>176</w:t>
                            </w:r>
                          </w:p>
                          <w:p w14:paraId="22831A46" w14:textId="16AB9D3B" w:rsidR="003A22B3" w:rsidRDefault="003A22B3" w:rsidP="008E49E2">
                            <w:pPr>
                              <w:ind w:firstLine="0"/>
                            </w:pPr>
                            <w:r>
                              <w:t>191</w:t>
                            </w:r>
                          </w:p>
                          <w:p w14:paraId="50BBA717" w14:textId="11C17CEF" w:rsidR="003A22B3" w:rsidRDefault="003A22B3" w:rsidP="008E49E2">
                            <w:pPr>
                              <w:ind w:firstLine="0"/>
                            </w:pPr>
                            <w:r>
                              <w:t>204</w:t>
                            </w:r>
                          </w:p>
                          <w:p w14:paraId="46E2A85A" w14:textId="677DC631" w:rsidR="003A22B3" w:rsidRDefault="003A22B3" w:rsidP="008E49E2">
                            <w:pPr>
                              <w:ind w:firstLine="0"/>
                            </w:pPr>
                            <w:r>
                              <w:t>215</w:t>
                            </w:r>
                          </w:p>
                          <w:p w14:paraId="2C3820EB" w14:textId="291E3164" w:rsidR="003A22B3" w:rsidRDefault="003A22B3" w:rsidP="003A22B3">
                            <w:pPr>
                              <w:ind w:firstLine="0"/>
                            </w:pPr>
                            <w:r>
                              <w:t>228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29E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0.5pt;margin-top:22.35pt;width:35.5pt;height:512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">
                <v:textbox>
                  <w:txbxContent>
                    <w:p w14:paraId="27AE91B8" w14:textId="28763989" w:rsidR="00D56E94" w:rsidRDefault="00D56E94" w:rsidP="008E49E2">
                      <w:pPr>
                        <w:ind w:firstLine="0"/>
                      </w:pPr>
                    </w:p>
                    <w:p w14:paraId="5A8A12B6" w14:textId="439D422E" w:rsidR="003A22B3" w:rsidRDefault="003A22B3" w:rsidP="008E49E2">
                      <w:pPr>
                        <w:ind w:firstLine="0"/>
                      </w:pPr>
                      <w:r>
                        <w:t>13</w:t>
                      </w:r>
                    </w:p>
                    <w:p w14:paraId="0300A8BE" w14:textId="75AFFA92" w:rsidR="003A22B3" w:rsidRDefault="003A22B3" w:rsidP="008E49E2">
                      <w:pPr>
                        <w:ind w:firstLine="0"/>
                      </w:pPr>
                      <w:r>
                        <w:t>29</w:t>
                      </w:r>
                    </w:p>
                    <w:p w14:paraId="7B2CAA3F" w14:textId="30B2DD51" w:rsidR="003A22B3" w:rsidRDefault="003A22B3" w:rsidP="008E49E2">
                      <w:pPr>
                        <w:ind w:firstLine="0"/>
                      </w:pPr>
                      <w:r>
                        <w:t>42</w:t>
                      </w:r>
                    </w:p>
                    <w:p w14:paraId="58E13C00" w14:textId="67ADCF26" w:rsidR="003A22B3" w:rsidRDefault="003A22B3" w:rsidP="008E49E2">
                      <w:pPr>
                        <w:ind w:firstLine="0"/>
                      </w:pPr>
                      <w:r>
                        <w:t>55</w:t>
                      </w:r>
                    </w:p>
                    <w:p w14:paraId="11F0C6AA" w14:textId="03B66286" w:rsidR="003A22B3" w:rsidRDefault="003A22B3" w:rsidP="008E49E2">
                      <w:pPr>
                        <w:ind w:firstLine="0"/>
                      </w:pPr>
                      <w:r>
                        <w:t>69</w:t>
                      </w:r>
                    </w:p>
                    <w:p w14:paraId="06EE5AE4" w14:textId="3C9202B7" w:rsidR="003A22B3" w:rsidRDefault="003A22B3" w:rsidP="008E49E2">
                      <w:pPr>
                        <w:ind w:firstLine="0"/>
                      </w:pPr>
                      <w:r>
                        <w:t>85</w:t>
                      </w:r>
                    </w:p>
                    <w:p w14:paraId="487EFA0F" w14:textId="39CC5CC8" w:rsidR="003A22B3" w:rsidRDefault="003A22B3" w:rsidP="008E49E2">
                      <w:pPr>
                        <w:ind w:firstLine="0"/>
                      </w:pPr>
                      <w:r>
                        <w:t>99</w:t>
                      </w:r>
                    </w:p>
                    <w:p w14:paraId="70104A2E" w14:textId="0A12197C" w:rsidR="003A22B3" w:rsidRDefault="003A22B3" w:rsidP="008E49E2">
                      <w:pPr>
                        <w:ind w:firstLine="0"/>
                      </w:pPr>
                      <w:r>
                        <w:t>114</w:t>
                      </w:r>
                    </w:p>
                    <w:p w14:paraId="736864A3" w14:textId="4EF33060" w:rsidR="003A22B3" w:rsidRDefault="003A22B3" w:rsidP="008E49E2">
                      <w:pPr>
                        <w:ind w:firstLine="0"/>
                      </w:pPr>
                      <w:r>
                        <w:t>125</w:t>
                      </w:r>
                    </w:p>
                    <w:p w14:paraId="6293A1FF" w14:textId="6BE9A355" w:rsidR="003A22B3" w:rsidRDefault="003A22B3" w:rsidP="008E49E2">
                      <w:pPr>
                        <w:ind w:firstLine="0"/>
                      </w:pPr>
                      <w:r>
                        <w:t>136</w:t>
                      </w:r>
                    </w:p>
                    <w:p w14:paraId="7A0D4696" w14:textId="29042087" w:rsidR="003A22B3" w:rsidRDefault="003A22B3" w:rsidP="008E49E2">
                      <w:pPr>
                        <w:ind w:firstLine="0"/>
                      </w:pPr>
                      <w:r>
                        <w:t>150</w:t>
                      </w:r>
                    </w:p>
                    <w:p w14:paraId="1E609B2F" w14:textId="31D41962" w:rsidR="003A22B3" w:rsidRDefault="003A22B3" w:rsidP="008E49E2">
                      <w:pPr>
                        <w:ind w:firstLine="0"/>
                      </w:pPr>
                      <w:r>
                        <w:t>166</w:t>
                      </w:r>
                    </w:p>
                    <w:p w14:paraId="30DE911B" w14:textId="1A9D6046" w:rsidR="003A22B3" w:rsidRDefault="003A22B3" w:rsidP="008E49E2">
                      <w:pPr>
                        <w:ind w:firstLine="0"/>
                      </w:pPr>
                      <w:r>
                        <w:t>176</w:t>
                      </w:r>
                    </w:p>
                    <w:p w14:paraId="22831A46" w14:textId="16AB9D3B" w:rsidR="003A22B3" w:rsidRDefault="003A22B3" w:rsidP="008E49E2">
                      <w:pPr>
                        <w:ind w:firstLine="0"/>
                      </w:pPr>
                      <w:r>
                        <w:t>191</w:t>
                      </w:r>
                    </w:p>
                    <w:p w14:paraId="50BBA717" w14:textId="11C17CEF" w:rsidR="003A22B3" w:rsidRDefault="003A22B3" w:rsidP="008E49E2">
                      <w:pPr>
                        <w:ind w:firstLine="0"/>
                      </w:pPr>
                      <w:r>
                        <w:t>204</w:t>
                      </w:r>
                    </w:p>
                    <w:p w14:paraId="46E2A85A" w14:textId="677DC631" w:rsidR="003A22B3" w:rsidRDefault="003A22B3" w:rsidP="008E49E2">
                      <w:pPr>
                        <w:ind w:firstLine="0"/>
                      </w:pPr>
                      <w:r>
                        <w:t>215</w:t>
                      </w:r>
                    </w:p>
                    <w:p w14:paraId="2C3820EB" w14:textId="291E3164" w:rsidR="003A22B3" w:rsidRDefault="003A22B3" w:rsidP="003A22B3">
                      <w:pPr>
                        <w:ind w:firstLine="0"/>
                      </w:pPr>
                      <w:r>
                        <w:t>228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0F9">
        <w:t>CH 31 FQs Domestic &amp; Foreign Policy of Ford, Carter, Reagan</w:t>
      </w:r>
    </w:p>
    <w:p w14:paraId="4E777A01" w14:textId="42E7A3A6" w:rsidR="006562F8" w:rsidRDefault="006562F8" w:rsidP="006562F8">
      <w:pPr>
        <w:pStyle w:val="NoSpacing"/>
        <w:numPr>
          <w:ilvl w:val="0"/>
          <w:numId w:val="32"/>
        </w:numPr>
      </w:pPr>
      <w:r>
        <w:t>Ford Domestic Policy Developments</w:t>
      </w:r>
    </w:p>
    <w:p w14:paraId="4B7E006E" w14:textId="510A2DFF" w:rsidR="006562F8" w:rsidRDefault="006562F8" w:rsidP="006562F8">
      <w:pPr>
        <w:pStyle w:val="NoSpacing"/>
        <w:numPr>
          <w:ilvl w:val="0"/>
          <w:numId w:val="32"/>
        </w:numPr>
      </w:pPr>
      <w:r>
        <w:t>Ford Foreign Policy Developments</w:t>
      </w:r>
    </w:p>
    <w:p w14:paraId="0E9366EE" w14:textId="5AD6A9E9" w:rsidR="006562F8" w:rsidRDefault="006562F8" w:rsidP="006562F8">
      <w:pPr>
        <w:pStyle w:val="NoSpacing"/>
        <w:numPr>
          <w:ilvl w:val="0"/>
          <w:numId w:val="32"/>
        </w:numPr>
      </w:pPr>
      <w:r>
        <w:t>Carter Domestic Policy Developments</w:t>
      </w:r>
    </w:p>
    <w:p w14:paraId="7841286E" w14:textId="7E48D234" w:rsidR="006562F8" w:rsidRDefault="006562F8" w:rsidP="006562F8">
      <w:pPr>
        <w:pStyle w:val="NoSpacing"/>
        <w:numPr>
          <w:ilvl w:val="0"/>
          <w:numId w:val="32"/>
        </w:numPr>
      </w:pPr>
      <w:r>
        <w:t xml:space="preserve">Carter Foreign </w:t>
      </w:r>
      <w:r w:rsidR="00CE38D7">
        <w:t>Policy Developments</w:t>
      </w:r>
    </w:p>
    <w:p w14:paraId="4AB51F35" w14:textId="20A6BA02" w:rsidR="00CE38D7" w:rsidRDefault="00CE38D7" w:rsidP="006562F8">
      <w:pPr>
        <w:pStyle w:val="NoSpacing"/>
        <w:numPr>
          <w:ilvl w:val="0"/>
          <w:numId w:val="32"/>
        </w:numPr>
      </w:pPr>
      <w:r>
        <w:t>Reagan Domestic Policy Developments</w:t>
      </w:r>
    </w:p>
    <w:p w14:paraId="373AB438" w14:textId="0ACCBBB8" w:rsidR="00CE38D7" w:rsidRDefault="00CE38D7" w:rsidP="006562F8">
      <w:pPr>
        <w:pStyle w:val="NoSpacing"/>
        <w:numPr>
          <w:ilvl w:val="0"/>
          <w:numId w:val="32"/>
        </w:numPr>
      </w:pPr>
      <w:r>
        <w:t>Reagan Foreign Policy Developments</w:t>
      </w:r>
    </w:p>
    <w:sectPr w:rsidR="00CE38D7" w:rsidSect="00F83F85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AA5B7" w14:textId="77777777" w:rsidR="00497C74" w:rsidRDefault="00497C74">
      <w:pPr>
        <w:spacing w:line="240" w:lineRule="auto"/>
      </w:pPr>
      <w:r>
        <w:separator/>
      </w:r>
    </w:p>
  </w:endnote>
  <w:endnote w:type="continuationSeparator" w:id="0">
    <w:p w14:paraId="3D61061D" w14:textId="77777777" w:rsidR="00497C74" w:rsidRDefault="00497C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51D11" w14:textId="77777777" w:rsidR="00497C74" w:rsidRDefault="00497C74">
      <w:pPr>
        <w:spacing w:line="240" w:lineRule="auto"/>
      </w:pPr>
      <w:r>
        <w:separator/>
      </w:r>
    </w:p>
  </w:footnote>
  <w:footnote w:type="continuationSeparator" w:id="0">
    <w:p w14:paraId="3CFCE1D2" w14:textId="77777777" w:rsidR="00497C74" w:rsidRDefault="00497C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9CAB8" w14:textId="1F77CC5F" w:rsidR="00080C97" w:rsidRDefault="003230D4">
    <w:pPr>
      <w:pStyle w:val="Header"/>
    </w:pPr>
    <w:sdt>
      <w:sdtPr>
        <w:alias w:val="Last Name:"/>
        <w:tag w:val="Last Name:"/>
        <w:id w:val="1658178901"/>
        <w:placeholder>
          <w:docPart w:val="28A21326DD97496FBEACC98B2F58CF2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F83F85">
          <w:t>Patel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8B6C6" w14:textId="3E9382AA" w:rsidR="00080C97" w:rsidRDefault="003230D4">
    <w:pPr>
      <w:pStyle w:val="Header"/>
    </w:pPr>
    <w:sdt>
      <w:sdtPr>
        <w:alias w:val="Last Name:"/>
        <w:tag w:val="Last Name:"/>
        <w:id w:val="-348181431"/>
        <w:placeholder>
          <w:docPart w:val="1314D84C82B140C78706E65751371B9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F83F85">
          <w:t>Patel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CB5BD0"/>
    <w:multiLevelType w:val="hybridMultilevel"/>
    <w:tmpl w:val="EF4845D4"/>
    <w:lvl w:ilvl="0" w:tplc="1B283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F0072C5"/>
    <w:multiLevelType w:val="hybridMultilevel"/>
    <w:tmpl w:val="E28C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315837"/>
    <w:multiLevelType w:val="hybridMultilevel"/>
    <w:tmpl w:val="1840B6C2"/>
    <w:lvl w:ilvl="0" w:tplc="C1AA5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7FD7CEC"/>
    <w:multiLevelType w:val="hybridMultilevel"/>
    <w:tmpl w:val="8BD4EC74"/>
    <w:lvl w:ilvl="0" w:tplc="8528F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9010FA"/>
    <w:multiLevelType w:val="hybridMultilevel"/>
    <w:tmpl w:val="6DFA6930"/>
    <w:lvl w:ilvl="0" w:tplc="142A0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402D4E"/>
    <w:multiLevelType w:val="hybridMultilevel"/>
    <w:tmpl w:val="7C6E2C48"/>
    <w:lvl w:ilvl="0" w:tplc="98A8FFC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11459D"/>
    <w:multiLevelType w:val="hybridMultilevel"/>
    <w:tmpl w:val="9FDA17E8"/>
    <w:lvl w:ilvl="0" w:tplc="FD30D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9C23F09"/>
    <w:multiLevelType w:val="hybridMultilevel"/>
    <w:tmpl w:val="6DFA6930"/>
    <w:lvl w:ilvl="0" w:tplc="142A0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1B5787"/>
    <w:multiLevelType w:val="multilevel"/>
    <w:tmpl w:val="4572ABF8"/>
    <w:numStyleLink w:val="MLAOutline"/>
  </w:abstractNum>
  <w:abstractNum w:abstractNumId="24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E1B798F"/>
    <w:multiLevelType w:val="hybridMultilevel"/>
    <w:tmpl w:val="5002AE70"/>
    <w:lvl w:ilvl="0" w:tplc="6AD85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9423C3"/>
    <w:multiLevelType w:val="hybridMultilevel"/>
    <w:tmpl w:val="A1F01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3A0270"/>
    <w:multiLevelType w:val="hybridMultilevel"/>
    <w:tmpl w:val="4BEAD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152E7"/>
    <w:multiLevelType w:val="hybridMultilevel"/>
    <w:tmpl w:val="7CA8C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A14ED"/>
    <w:multiLevelType w:val="hybridMultilevel"/>
    <w:tmpl w:val="E5104F32"/>
    <w:lvl w:ilvl="0" w:tplc="3E34B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FB3506"/>
    <w:multiLevelType w:val="hybridMultilevel"/>
    <w:tmpl w:val="B288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AE47F8"/>
    <w:multiLevelType w:val="hybridMultilevel"/>
    <w:tmpl w:val="4CA8607C"/>
    <w:lvl w:ilvl="0" w:tplc="4376857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041170"/>
    <w:multiLevelType w:val="hybridMultilevel"/>
    <w:tmpl w:val="70B2E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1"/>
  </w:num>
  <w:num w:numId="13">
    <w:abstractNumId w:val="23"/>
  </w:num>
  <w:num w:numId="14">
    <w:abstractNumId w:val="19"/>
  </w:num>
  <w:num w:numId="15">
    <w:abstractNumId w:val="11"/>
  </w:num>
  <w:num w:numId="16">
    <w:abstractNumId w:val="15"/>
  </w:num>
  <w:num w:numId="17">
    <w:abstractNumId w:val="24"/>
  </w:num>
  <w:num w:numId="18">
    <w:abstractNumId w:val="29"/>
  </w:num>
  <w:num w:numId="19">
    <w:abstractNumId w:val="27"/>
  </w:num>
  <w:num w:numId="20">
    <w:abstractNumId w:val="12"/>
  </w:num>
  <w:num w:numId="21">
    <w:abstractNumId w:val="26"/>
  </w:num>
  <w:num w:numId="22">
    <w:abstractNumId w:val="30"/>
  </w:num>
  <w:num w:numId="23">
    <w:abstractNumId w:val="16"/>
  </w:num>
  <w:num w:numId="24">
    <w:abstractNumId w:val="31"/>
  </w:num>
  <w:num w:numId="25">
    <w:abstractNumId w:val="32"/>
  </w:num>
  <w:num w:numId="26">
    <w:abstractNumId w:val="18"/>
  </w:num>
  <w:num w:numId="27">
    <w:abstractNumId w:val="10"/>
  </w:num>
  <w:num w:numId="28">
    <w:abstractNumId w:val="28"/>
  </w:num>
  <w:num w:numId="29">
    <w:abstractNumId w:val="25"/>
  </w:num>
  <w:num w:numId="30">
    <w:abstractNumId w:val="20"/>
  </w:num>
  <w:num w:numId="31">
    <w:abstractNumId w:val="14"/>
  </w:num>
  <w:num w:numId="32">
    <w:abstractNumId w:val="17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85"/>
    <w:rsid w:val="00001B38"/>
    <w:rsid w:val="00003791"/>
    <w:rsid w:val="000044E8"/>
    <w:rsid w:val="000145A7"/>
    <w:rsid w:val="00016840"/>
    <w:rsid w:val="000234BC"/>
    <w:rsid w:val="00027B02"/>
    <w:rsid w:val="000513F3"/>
    <w:rsid w:val="00057C4A"/>
    <w:rsid w:val="00061401"/>
    <w:rsid w:val="00071455"/>
    <w:rsid w:val="000714F9"/>
    <w:rsid w:val="00072CD7"/>
    <w:rsid w:val="00080C97"/>
    <w:rsid w:val="000A6771"/>
    <w:rsid w:val="000B6440"/>
    <w:rsid w:val="000C5923"/>
    <w:rsid w:val="000D4C22"/>
    <w:rsid w:val="000D5D6A"/>
    <w:rsid w:val="000F7591"/>
    <w:rsid w:val="0010222B"/>
    <w:rsid w:val="00114A90"/>
    <w:rsid w:val="00121033"/>
    <w:rsid w:val="001254D6"/>
    <w:rsid w:val="0013667D"/>
    <w:rsid w:val="00175CDE"/>
    <w:rsid w:val="001847C4"/>
    <w:rsid w:val="001848A7"/>
    <w:rsid w:val="001A35A9"/>
    <w:rsid w:val="001D7C58"/>
    <w:rsid w:val="001E4FA2"/>
    <w:rsid w:val="001F162B"/>
    <w:rsid w:val="001F236A"/>
    <w:rsid w:val="001F65D0"/>
    <w:rsid w:val="002002C1"/>
    <w:rsid w:val="00200555"/>
    <w:rsid w:val="002224DF"/>
    <w:rsid w:val="00222C4D"/>
    <w:rsid w:val="0023561C"/>
    <w:rsid w:val="002518C2"/>
    <w:rsid w:val="002923A0"/>
    <w:rsid w:val="00294BE4"/>
    <w:rsid w:val="00297776"/>
    <w:rsid w:val="002B33AC"/>
    <w:rsid w:val="002D50F9"/>
    <w:rsid w:val="0030241D"/>
    <w:rsid w:val="00312C5E"/>
    <w:rsid w:val="003178DF"/>
    <w:rsid w:val="00325CCF"/>
    <w:rsid w:val="00331A49"/>
    <w:rsid w:val="00342D62"/>
    <w:rsid w:val="0034418F"/>
    <w:rsid w:val="0034643D"/>
    <w:rsid w:val="0035552C"/>
    <w:rsid w:val="003620A7"/>
    <w:rsid w:val="00363DF0"/>
    <w:rsid w:val="00367B98"/>
    <w:rsid w:val="00371C5B"/>
    <w:rsid w:val="00375A3C"/>
    <w:rsid w:val="0037755A"/>
    <w:rsid w:val="0039114F"/>
    <w:rsid w:val="00395E54"/>
    <w:rsid w:val="003A22B3"/>
    <w:rsid w:val="003A762E"/>
    <w:rsid w:val="003C107A"/>
    <w:rsid w:val="003D1FAF"/>
    <w:rsid w:val="003E748F"/>
    <w:rsid w:val="00417C38"/>
    <w:rsid w:val="00426F08"/>
    <w:rsid w:val="0042722B"/>
    <w:rsid w:val="004302CF"/>
    <w:rsid w:val="00434804"/>
    <w:rsid w:val="00445321"/>
    <w:rsid w:val="00460362"/>
    <w:rsid w:val="004646DB"/>
    <w:rsid w:val="00465FDB"/>
    <w:rsid w:val="00466FCA"/>
    <w:rsid w:val="00497C74"/>
    <w:rsid w:val="004A1FDB"/>
    <w:rsid w:val="004A2534"/>
    <w:rsid w:val="004A5660"/>
    <w:rsid w:val="004B21C6"/>
    <w:rsid w:val="004B3587"/>
    <w:rsid w:val="004B6489"/>
    <w:rsid w:val="004C2A8C"/>
    <w:rsid w:val="004C33D3"/>
    <w:rsid w:val="004D043F"/>
    <w:rsid w:val="004D0659"/>
    <w:rsid w:val="004F0D62"/>
    <w:rsid w:val="004F359C"/>
    <w:rsid w:val="004F3AF1"/>
    <w:rsid w:val="004F474D"/>
    <w:rsid w:val="00505537"/>
    <w:rsid w:val="00527743"/>
    <w:rsid w:val="00530C35"/>
    <w:rsid w:val="00535577"/>
    <w:rsid w:val="00541439"/>
    <w:rsid w:val="005551D8"/>
    <w:rsid w:val="00562036"/>
    <w:rsid w:val="00586166"/>
    <w:rsid w:val="005877F2"/>
    <w:rsid w:val="005C1F4A"/>
    <w:rsid w:val="005D159B"/>
    <w:rsid w:val="005D1B41"/>
    <w:rsid w:val="005D47C1"/>
    <w:rsid w:val="005D55A0"/>
    <w:rsid w:val="005D6582"/>
    <w:rsid w:val="005D6C9F"/>
    <w:rsid w:val="005D7C86"/>
    <w:rsid w:val="005E2CD1"/>
    <w:rsid w:val="005F1B88"/>
    <w:rsid w:val="005F67A3"/>
    <w:rsid w:val="00600ECA"/>
    <w:rsid w:val="006035C0"/>
    <w:rsid w:val="00610CE9"/>
    <w:rsid w:val="006249A6"/>
    <w:rsid w:val="00636CA7"/>
    <w:rsid w:val="00636E58"/>
    <w:rsid w:val="00637AC8"/>
    <w:rsid w:val="00637BB7"/>
    <w:rsid w:val="006436A7"/>
    <w:rsid w:val="00655B26"/>
    <w:rsid w:val="006562F8"/>
    <w:rsid w:val="00663716"/>
    <w:rsid w:val="00680CC4"/>
    <w:rsid w:val="00692D7B"/>
    <w:rsid w:val="006A3417"/>
    <w:rsid w:val="006A64A8"/>
    <w:rsid w:val="006A7549"/>
    <w:rsid w:val="006C48AE"/>
    <w:rsid w:val="006C4BC9"/>
    <w:rsid w:val="006D55A7"/>
    <w:rsid w:val="006D596E"/>
    <w:rsid w:val="006E0118"/>
    <w:rsid w:val="007054C8"/>
    <w:rsid w:val="007153C4"/>
    <w:rsid w:val="0072060B"/>
    <w:rsid w:val="0072391C"/>
    <w:rsid w:val="00724B98"/>
    <w:rsid w:val="0072773D"/>
    <w:rsid w:val="00793346"/>
    <w:rsid w:val="00794230"/>
    <w:rsid w:val="007A2239"/>
    <w:rsid w:val="007D4B2F"/>
    <w:rsid w:val="007F5428"/>
    <w:rsid w:val="00815C55"/>
    <w:rsid w:val="00831CB6"/>
    <w:rsid w:val="00832A36"/>
    <w:rsid w:val="008358E3"/>
    <w:rsid w:val="00840BE2"/>
    <w:rsid w:val="00841C8A"/>
    <w:rsid w:val="00842FB3"/>
    <w:rsid w:val="0084504E"/>
    <w:rsid w:val="00853DF1"/>
    <w:rsid w:val="00864EAA"/>
    <w:rsid w:val="008718E6"/>
    <w:rsid w:val="00891514"/>
    <w:rsid w:val="00897F6F"/>
    <w:rsid w:val="008A2219"/>
    <w:rsid w:val="008D3BF8"/>
    <w:rsid w:val="008E164E"/>
    <w:rsid w:val="008E49E2"/>
    <w:rsid w:val="008F38AF"/>
    <w:rsid w:val="009062FB"/>
    <w:rsid w:val="0092501B"/>
    <w:rsid w:val="00926E98"/>
    <w:rsid w:val="00927D93"/>
    <w:rsid w:val="00940A0D"/>
    <w:rsid w:val="009419F6"/>
    <w:rsid w:val="009431D1"/>
    <w:rsid w:val="00951A95"/>
    <w:rsid w:val="00957884"/>
    <w:rsid w:val="0096509A"/>
    <w:rsid w:val="00965112"/>
    <w:rsid w:val="00971853"/>
    <w:rsid w:val="00974576"/>
    <w:rsid w:val="00993561"/>
    <w:rsid w:val="009A080B"/>
    <w:rsid w:val="009A5981"/>
    <w:rsid w:val="009E08A9"/>
    <w:rsid w:val="009F1767"/>
    <w:rsid w:val="009F244A"/>
    <w:rsid w:val="009F4C15"/>
    <w:rsid w:val="00A015DD"/>
    <w:rsid w:val="00A05DB6"/>
    <w:rsid w:val="00A108F8"/>
    <w:rsid w:val="00A10C26"/>
    <w:rsid w:val="00A11606"/>
    <w:rsid w:val="00A24683"/>
    <w:rsid w:val="00A469CC"/>
    <w:rsid w:val="00A50790"/>
    <w:rsid w:val="00A54BB4"/>
    <w:rsid w:val="00A55830"/>
    <w:rsid w:val="00A93A9F"/>
    <w:rsid w:val="00AA7C2B"/>
    <w:rsid w:val="00AB1E45"/>
    <w:rsid w:val="00AB6499"/>
    <w:rsid w:val="00B028A2"/>
    <w:rsid w:val="00B05705"/>
    <w:rsid w:val="00B11567"/>
    <w:rsid w:val="00B12CD1"/>
    <w:rsid w:val="00B26982"/>
    <w:rsid w:val="00B35493"/>
    <w:rsid w:val="00B35C00"/>
    <w:rsid w:val="00B37752"/>
    <w:rsid w:val="00B57560"/>
    <w:rsid w:val="00B604DE"/>
    <w:rsid w:val="00B65868"/>
    <w:rsid w:val="00B76183"/>
    <w:rsid w:val="00B82F8F"/>
    <w:rsid w:val="00B8480F"/>
    <w:rsid w:val="00B958FB"/>
    <w:rsid w:val="00BC11A6"/>
    <w:rsid w:val="00BC7332"/>
    <w:rsid w:val="00BD3A4E"/>
    <w:rsid w:val="00BD74BF"/>
    <w:rsid w:val="00BE7E30"/>
    <w:rsid w:val="00BF1C2F"/>
    <w:rsid w:val="00C061B2"/>
    <w:rsid w:val="00C1233C"/>
    <w:rsid w:val="00C26420"/>
    <w:rsid w:val="00C40FD7"/>
    <w:rsid w:val="00C60DB9"/>
    <w:rsid w:val="00C91B3E"/>
    <w:rsid w:val="00C943E9"/>
    <w:rsid w:val="00CB75D4"/>
    <w:rsid w:val="00CC2088"/>
    <w:rsid w:val="00CC2681"/>
    <w:rsid w:val="00CC3FDB"/>
    <w:rsid w:val="00CC68F4"/>
    <w:rsid w:val="00CE01C0"/>
    <w:rsid w:val="00CE38D7"/>
    <w:rsid w:val="00CE5258"/>
    <w:rsid w:val="00D01CC2"/>
    <w:rsid w:val="00D02656"/>
    <w:rsid w:val="00D1253A"/>
    <w:rsid w:val="00D13667"/>
    <w:rsid w:val="00D17F5A"/>
    <w:rsid w:val="00D23D4F"/>
    <w:rsid w:val="00D51189"/>
    <w:rsid w:val="00D56E94"/>
    <w:rsid w:val="00D62EB3"/>
    <w:rsid w:val="00D63775"/>
    <w:rsid w:val="00D64097"/>
    <w:rsid w:val="00D711CB"/>
    <w:rsid w:val="00D837F3"/>
    <w:rsid w:val="00D968A6"/>
    <w:rsid w:val="00DA2BB9"/>
    <w:rsid w:val="00DA4202"/>
    <w:rsid w:val="00DA7A52"/>
    <w:rsid w:val="00DB145E"/>
    <w:rsid w:val="00DB610A"/>
    <w:rsid w:val="00E01875"/>
    <w:rsid w:val="00E21CFF"/>
    <w:rsid w:val="00E63214"/>
    <w:rsid w:val="00E64D36"/>
    <w:rsid w:val="00E73582"/>
    <w:rsid w:val="00E80076"/>
    <w:rsid w:val="00E800A5"/>
    <w:rsid w:val="00E8207F"/>
    <w:rsid w:val="00E85BA8"/>
    <w:rsid w:val="00E93C7E"/>
    <w:rsid w:val="00EB3E65"/>
    <w:rsid w:val="00EC2FE4"/>
    <w:rsid w:val="00EC3159"/>
    <w:rsid w:val="00EC5330"/>
    <w:rsid w:val="00ED18A6"/>
    <w:rsid w:val="00ED5C7C"/>
    <w:rsid w:val="00F041B4"/>
    <w:rsid w:val="00F129B9"/>
    <w:rsid w:val="00F21996"/>
    <w:rsid w:val="00F25CFC"/>
    <w:rsid w:val="00F317BE"/>
    <w:rsid w:val="00F351D9"/>
    <w:rsid w:val="00F37429"/>
    <w:rsid w:val="00F47DC3"/>
    <w:rsid w:val="00F53122"/>
    <w:rsid w:val="00F66B44"/>
    <w:rsid w:val="00F70209"/>
    <w:rsid w:val="00F70D9E"/>
    <w:rsid w:val="00F83F85"/>
    <w:rsid w:val="00FC7563"/>
    <w:rsid w:val="00FE12DB"/>
    <w:rsid w:val="00FF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78D989"/>
  <w15:chartTrackingRefBased/>
  <w15:docId w15:val="{462117C0-8ECB-4170-BD4F-8D39233D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2B3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character" w:styleId="Strong">
    <w:name w:val="Strong"/>
    <w:basedOn w:val="DefaultParagraphFont"/>
    <w:uiPriority w:val="22"/>
    <w:qFormat/>
    <w:rsid w:val="00F83F85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5D1B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11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ty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14D84C82B140C78706E6575137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8C55C-6781-48E6-B0B8-30441E8FD1B4}"/>
      </w:docPartPr>
      <w:docPartBody>
        <w:p w:rsidR="002B1162" w:rsidRDefault="00703E49">
          <w:pPr>
            <w:pStyle w:val="1314D84C82B140C78706E65751371B93"/>
          </w:pPr>
          <w:r>
            <w:t>Table data</w:t>
          </w:r>
        </w:p>
      </w:docPartBody>
    </w:docPart>
    <w:docPart>
      <w:docPartPr>
        <w:name w:val="28A21326DD97496FBEACC98B2F58C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74534-7BDB-4760-9DA2-462A820C4636}"/>
      </w:docPartPr>
      <w:docPartBody>
        <w:p w:rsidR="002B1162" w:rsidRDefault="00703E49">
          <w:pPr>
            <w:pStyle w:val="28A21326DD97496FBEACC98B2F58CF25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49"/>
    <w:rsid w:val="000800D1"/>
    <w:rsid w:val="0020532F"/>
    <w:rsid w:val="00286CAB"/>
    <w:rsid w:val="002B1162"/>
    <w:rsid w:val="004D2516"/>
    <w:rsid w:val="00703E49"/>
    <w:rsid w:val="0072423B"/>
    <w:rsid w:val="008E2C7E"/>
    <w:rsid w:val="00C6435B"/>
    <w:rsid w:val="00CE529D"/>
    <w:rsid w:val="00CF2D50"/>
    <w:rsid w:val="00D30118"/>
    <w:rsid w:val="00E154BB"/>
    <w:rsid w:val="00E42D16"/>
    <w:rsid w:val="00FB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1314D84C82B140C78706E65751371B93">
    <w:name w:val="1314D84C82B140C78706E65751371B93"/>
  </w:style>
  <w:style w:type="paragraph" w:customStyle="1" w:styleId="28A21326DD97496FBEACC98B2F58CF25">
    <w:name w:val="28A21326DD97496FBEACC98B2F58CF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Patel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paper.dotx</Template>
  <TotalTime>9836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Patel</dc:creator>
  <cp:keywords/>
  <dc:description/>
  <cp:lastModifiedBy>Aditya</cp:lastModifiedBy>
  <cp:revision>41</cp:revision>
  <dcterms:created xsi:type="dcterms:W3CDTF">2020-11-06T23:34:00Z</dcterms:created>
  <dcterms:modified xsi:type="dcterms:W3CDTF">2021-04-24T07:41:00Z</dcterms:modified>
</cp:coreProperties>
</file>