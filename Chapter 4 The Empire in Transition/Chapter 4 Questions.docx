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E8232" w14:textId="197EDD2D" w:rsidR="00F9444C" w:rsidRDefault="00932D1A" w:rsidP="00932D1A">
      <w:pPr>
        <w:pStyle w:val="NoSpacing"/>
        <w:jc w:val="right"/>
      </w:pPr>
      <w:r>
        <w:t>Aditya Patel</w:t>
      </w:r>
    </w:p>
    <w:p w14:paraId="4AD5BD16" w14:textId="3FABA455" w:rsidR="00E614DD" w:rsidRDefault="00932D1A" w:rsidP="00932D1A">
      <w:pPr>
        <w:pStyle w:val="NoSpacing"/>
        <w:jc w:val="right"/>
      </w:pPr>
      <w:r>
        <w:t>APUSH</w:t>
      </w:r>
    </w:p>
    <w:p w14:paraId="04C3D7D4" w14:textId="4E4B814D" w:rsidR="00E614DD" w:rsidRDefault="00932D1A" w:rsidP="00932D1A">
      <w:pPr>
        <w:pStyle w:val="NoSpacing"/>
        <w:jc w:val="right"/>
      </w:pPr>
      <w:r>
        <w:t>Period 4</w:t>
      </w:r>
    </w:p>
    <w:p w14:paraId="683B8388" w14:textId="01928D5F" w:rsidR="00E614DD" w:rsidRDefault="00932D1A" w:rsidP="00932D1A">
      <w:pPr>
        <w:pStyle w:val="NoSpacing"/>
        <w:jc w:val="right"/>
      </w:pPr>
      <w:r>
        <w:t>09/24/2020</w:t>
      </w:r>
    </w:p>
    <w:p w14:paraId="0F85A64C" w14:textId="58D3CB41" w:rsidR="00932D1A" w:rsidRDefault="00101E8B" w:rsidP="00932D1A">
      <w:pPr>
        <w:pStyle w:val="Title"/>
      </w:pPr>
      <w:r>
        <w:rPr>
          <w:noProof/>
        </w:rPr>
        <mc:AlternateContent>
          <mc:Choice Requires="wps">
            <w:drawing>
              <wp:anchor distT="45720" distB="45720" distL="114300" distR="114300" simplePos="0" relativeHeight="251659264" behindDoc="0" locked="0" layoutInCell="1" allowOverlap="1" wp14:anchorId="3A19453F" wp14:editId="72A5FD32">
                <wp:simplePos x="0" y="0"/>
                <wp:positionH relativeFrom="page">
                  <wp:posOffset>325838</wp:posOffset>
                </wp:positionH>
                <wp:positionV relativeFrom="paragraph">
                  <wp:posOffset>354965</wp:posOffset>
                </wp:positionV>
                <wp:extent cx="421005" cy="3848100"/>
                <wp:effectExtent l="0" t="0" r="1714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 cy="3848100"/>
                        </a:xfrm>
                        <a:prstGeom prst="rect">
                          <a:avLst/>
                        </a:prstGeom>
                        <a:solidFill>
                          <a:srgbClr val="FFFFFF"/>
                        </a:solidFill>
                        <a:ln w="9525">
                          <a:solidFill>
                            <a:schemeClr val="bg1"/>
                          </a:solidFill>
                          <a:miter lim="800000"/>
                          <a:headEnd/>
                          <a:tailEnd/>
                        </a:ln>
                      </wps:spPr>
                      <wps:txbx>
                        <w:txbxContent>
                          <w:p w14:paraId="6482925C" w14:textId="71EB8326" w:rsidR="00101E8B" w:rsidRDefault="00826A86" w:rsidP="00101E8B">
                            <w:pPr>
                              <w:ind w:firstLine="0"/>
                            </w:pPr>
                            <w:r>
                              <w:t>15</w:t>
                            </w:r>
                          </w:p>
                          <w:p w14:paraId="73134E53" w14:textId="31F72AB0" w:rsidR="00826A86" w:rsidRDefault="00826A86" w:rsidP="00101E8B">
                            <w:pPr>
                              <w:ind w:firstLine="0"/>
                            </w:pPr>
                            <w:r>
                              <w:t>32</w:t>
                            </w:r>
                          </w:p>
                          <w:p w14:paraId="722D7CD3" w14:textId="20F58154" w:rsidR="00826A86" w:rsidRDefault="00826A86" w:rsidP="00101E8B">
                            <w:pPr>
                              <w:ind w:firstLine="0"/>
                            </w:pPr>
                            <w:r>
                              <w:t>47</w:t>
                            </w:r>
                          </w:p>
                          <w:p w14:paraId="056F3455" w14:textId="1E3932A8" w:rsidR="00826A86" w:rsidRDefault="00826A86" w:rsidP="00101E8B">
                            <w:pPr>
                              <w:ind w:firstLine="0"/>
                            </w:pPr>
                            <w:r>
                              <w:t>59</w:t>
                            </w:r>
                          </w:p>
                          <w:p w14:paraId="135915C0" w14:textId="76FCFE8D" w:rsidR="00826A86" w:rsidRDefault="00826A86" w:rsidP="00101E8B">
                            <w:pPr>
                              <w:ind w:firstLine="0"/>
                            </w:pPr>
                            <w:r>
                              <w:t>72</w:t>
                            </w:r>
                          </w:p>
                          <w:p w14:paraId="62BE622E" w14:textId="66F1E46D" w:rsidR="00826A86" w:rsidRDefault="00826A86" w:rsidP="00101E8B">
                            <w:pPr>
                              <w:ind w:firstLine="0"/>
                            </w:pPr>
                            <w:r>
                              <w:t>87</w:t>
                            </w:r>
                          </w:p>
                          <w:p w14:paraId="68D5060F" w14:textId="789B9F0C" w:rsidR="00826A86" w:rsidRDefault="00826A86" w:rsidP="00101E8B">
                            <w:pPr>
                              <w:ind w:firstLine="0"/>
                            </w:pPr>
                            <w:r>
                              <w:t>105</w:t>
                            </w:r>
                          </w:p>
                          <w:p w14:paraId="0531896C" w14:textId="6C54C734" w:rsidR="00826A86" w:rsidRDefault="00826A86" w:rsidP="00101E8B">
                            <w:pPr>
                              <w:ind w:firstLine="0"/>
                            </w:pPr>
                            <w:r>
                              <w:t>121</w:t>
                            </w:r>
                          </w:p>
                          <w:p w14:paraId="0B6B065D" w14:textId="2B00A502" w:rsidR="00826A86" w:rsidRDefault="00826A86" w:rsidP="00101E8B">
                            <w:pPr>
                              <w:ind w:firstLine="0"/>
                            </w:pPr>
                            <w:r>
                              <w:t>135</w:t>
                            </w:r>
                          </w:p>
                          <w:p w14:paraId="52C6FE3D" w14:textId="619D885B" w:rsidR="00826A86" w:rsidRDefault="00826A86" w:rsidP="00101E8B">
                            <w:pPr>
                              <w:ind w:firstLine="0"/>
                            </w:pPr>
                            <w:r>
                              <w:t>154</w:t>
                            </w:r>
                          </w:p>
                          <w:p w14:paraId="7384EBDD" w14:textId="0EE766D3" w:rsidR="00826A86" w:rsidRDefault="00826A86" w:rsidP="00101E8B">
                            <w:pPr>
                              <w:ind w:firstLine="0"/>
                            </w:pPr>
                            <w:r>
                              <w:t>168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19453F" id="_x0000_t202" coordsize="21600,21600" o:spt="202" path="m,l,21600r21600,l21600,xe">
                <v:stroke joinstyle="miter"/>
                <v:path gradientshapeok="t" o:connecttype="rect"/>
              </v:shapetype>
              <v:shape id="Text Box 2" o:spid="_x0000_s1026" type="#_x0000_t202" style="position:absolute;left:0;text-align:left;margin-left:25.65pt;margin-top:27.95pt;width:33.15pt;height:303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" strokecolor="white [3212]">
                <v:textbox>
                  <w:txbxContent>
                    <w:p w14:paraId="6482925C" w14:textId="71EB8326" w:rsidR="00101E8B" w:rsidRDefault="00826A86" w:rsidP="00101E8B">
                      <w:pPr>
                        <w:ind w:firstLine="0"/>
                      </w:pPr>
                      <w:r>
                        <w:t>15</w:t>
                      </w:r>
                    </w:p>
                    <w:p w14:paraId="73134E53" w14:textId="31F72AB0" w:rsidR="00826A86" w:rsidRDefault="00826A86" w:rsidP="00101E8B">
                      <w:pPr>
                        <w:ind w:firstLine="0"/>
                      </w:pPr>
                      <w:r>
                        <w:t>32</w:t>
                      </w:r>
                    </w:p>
                    <w:p w14:paraId="722D7CD3" w14:textId="20F58154" w:rsidR="00826A86" w:rsidRDefault="00826A86" w:rsidP="00101E8B">
                      <w:pPr>
                        <w:ind w:firstLine="0"/>
                      </w:pPr>
                      <w:r>
                        <w:t>47</w:t>
                      </w:r>
                    </w:p>
                    <w:p w14:paraId="056F3455" w14:textId="1E3932A8" w:rsidR="00826A86" w:rsidRDefault="00826A86" w:rsidP="00101E8B">
                      <w:pPr>
                        <w:ind w:firstLine="0"/>
                      </w:pPr>
                      <w:r>
                        <w:t>59</w:t>
                      </w:r>
                    </w:p>
                    <w:p w14:paraId="135915C0" w14:textId="76FCFE8D" w:rsidR="00826A86" w:rsidRDefault="00826A86" w:rsidP="00101E8B">
                      <w:pPr>
                        <w:ind w:firstLine="0"/>
                      </w:pPr>
                      <w:r>
                        <w:t>72</w:t>
                      </w:r>
                    </w:p>
                    <w:p w14:paraId="62BE622E" w14:textId="66F1E46D" w:rsidR="00826A86" w:rsidRDefault="00826A86" w:rsidP="00101E8B">
                      <w:pPr>
                        <w:ind w:firstLine="0"/>
                      </w:pPr>
                      <w:r>
                        <w:t>87</w:t>
                      </w:r>
                    </w:p>
                    <w:p w14:paraId="68D5060F" w14:textId="789B9F0C" w:rsidR="00826A86" w:rsidRDefault="00826A86" w:rsidP="00101E8B">
                      <w:pPr>
                        <w:ind w:firstLine="0"/>
                      </w:pPr>
                      <w:r>
                        <w:t>105</w:t>
                      </w:r>
                    </w:p>
                    <w:p w14:paraId="0531896C" w14:textId="6C54C734" w:rsidR="00826A86" w:rsidRDefault="00826A86" w:rsidP="00101E8B">
                      <w:pPr>
                        <w:ind w:firstLine="0"/>
                      </w:pPr>
                      <w:r>
                        <w:t>121</w:t>
                      </w:r>
                    </w:p>
                    <w:p w14:paraId="0B6B065D" w14:textId="2B00A502" w:rsidR="00826A86" w:rsidRDefault="00826A86" w:rsidP="00101E8B">
                      <w:pPr>
                        <w:ind w:firstLine="0"/>
                      </w:pPr>
                      <w:r>
                        <w:t>135</w:t>
                      </w:r>
                    </w:p>
                    <w:p w14:paraId="52C6FE3D" w14:textId="619D885B" w:rsidR="00826A86" w:rsidRDefault="00826A86" w:rsidP="00101E8B">
                      <w:pPr>
                        <w:ind w:firstLine="0"/>
                      </w:pPr>
                      <w:r>
                        <w:t>154</w:t>
                      </w:r>
                    </w:p>
                    <w:p w14:paraId="7384EBDD" w14:textId="0EE766D3" w:rsidR="00826A86" w:rsidRDefault="00826A86" w:rsidP="00101E8B">
                      <w:pPr>
                        <w:ind w:firstLine="0"/>
                      </w:pPr>
                      <w:r>
                        <w:t>168</w:t>
                      </w:r>
                    </w:p>
                  </w:txbxContent>
                </v:textbox>
                <w10:wrap type="square" anchorx="page"/>
              </v:shape>
            </w:pict>
          </mc:Fallback>
        </mc:AlternateContent>
      </w:r>
      <w:r w:rsidR="00932D1A">
        <w:t>CH 4 Focus Questions # 1, 3</w:t>
      </w:r>
    </w:p>
    <w:p w14:paraId="6E2017B1" w14:textId="289C39F5" w:rsidR="00932D1A" w:rsidRDefault="00932D1A" w:rsidP="00932D1A">
      <w:r>
        <w:t xml:space="preserve">1. </w:t>
      </w:r>
      <w:r w:rsidR="00737F72">
        <w:t xml:space="preserve"> The Seven Year’s War brought a new era of globalization to the world, and the colonists of North America were the first to notice the effects. </w:t>
      </w:r>
      <w:r w:rsidR="00B42552">
        <w:t xml:space="preserve">The most obvious change of the war was the new lands conquered by Britain, and the rising philosophy of </w:t>
      </w:r>
      <w:r w:rsidR="00B42552" w:rsidRPr="00B42552">
        <w:rPr>
          <w:highlight w:val="yellow"/>
        </w:rPr>
        <w:t>Territorial over Commercial Imperialism</w:t>
      </w:r>
      <w:r w:rsidR="00B42552">
        <w:t xml:space="preserve">. </w:t>
      </w:r>
      <w:r w:rsidR="009C5AEA">
        <w:t>Members of Parliament embraced the benefits of having land over controlling commercially valuable territories</w:t>
      </w:r>
      <w:r w:rsidR="00F64932">
        <w:t xml:space="preserve">, so when given the opportunity to take almost </w:t>
      </w:r>
      <w:r w:rsidR="00F64932" w:rsidRPr="00535B9B">
        <w:rPr>
          <w:highlight w:val="yellow"/>
        </w:rPr>
        <w:t>half of North America</w:t>
      </w:r>
      <w:r w:rsidR="00F64932">
        <w:t xml:space="preserve">, they took it. This created problems for Americans, though, who wanted to take advantage of the new land but were not allowed due to British laws to prevent war with Natives. The war itself forced the </w:t>
      </w:r>
      <w:r w:rsidR="00F64932" w:rsidRPr="00F64932">
        <w:rPr>
          <w:highlight w:val="yellow"/>
        </w:rPr>
        <w:t>colonies to unite</w:t>
      </w:r>
      <w:r w:rsidR="00F64932">
        <w:t xml:space="preserve"> against their enemies and British attempts at seizing power. The British, displeased with the colonists’ weak efforts, sought to take more power after the war due to the </w:t>
      </w:r>
      <w:r w:rsidR="00F64932" w:rsidRPr="000570BF">
        <w:rPr>
          <w:highlight w:val="yellow"/>
        </w:rPr>
        <w:t>heavy war debts</w:t>
      </w:r>
      <w:r w:rsidR="00F64932">
        <w:t xml:space="preserve"> resulting from the </w:t>
      </w:r>
      <w:r w:rsidR="000570BF">
        <w:t>war.</w:t>
      </w:r>
      <w:r w:rsidR="0038405B">
        <w:t xml:space="preserve"> Due to this, they tried again and again to raise taxes and take more control from the colonial legislatures.</w:t>
      </w:r>
    </w:p>
    <w:p w14:paraId="436C0B42" w14:textId="3208C9EB" w:rsidR="0038405B" w:rsidRPr="00932D1A" w:rsidRDefault="00826A86" w:rsidP="00932D1A">
      <w:r>
        <w:rPr>
          <w:noProof/>
        </w:rPr>
        <mc:AlternateContent>
          <mc:Choice Requires="wps">
            <w:drawing>
              <wp:anchor distT="45720" distB="45720" distL="114300" distR="114300" simplePos="0" relativeHeight="251661312" behindDoc="0" locked="0" layoutInCell="1" allowOverlap="1" wp14:anchorId="6F514700" wp14:editId="0FAB77DB">
                <wp:simplePos x="0" y="0"/>
                <wp:positionH relativeFrom="page">
                  <wp:posOffset>349333</wp:posOffset>
                </wp:positionH>
                <wp:positionV relativeFrom="paragraph">
                  <wp:posOffset>5715</wp:posOffset>
                </wp:positionV>
                <wp:extent cx="421005" cy="2591435"/>
                <wp:effectExtent l="0" t="0" r="17145"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 cy="2591435"/>
                        </a:xfrm>
                        <a:prstGeom prst="rect">
                          <a:avLst/>
                        </a:prstGeom>
                        <a:solidFill>
                          <a:srgbClr val="FFFFFF"/>
                        </a:solidFill>
                        <a:ln w="9525">
                          <a:solidFill>
                            <a:schemeClr val="bg1"/>
                          </a:solidFill>
                          <a:miter lim="800000"/>
                          <a:headEnd/>
                          <a:tailEnd/>
                        </a:ln>
                      </wps:spPr>
                      <wps:txbx>
                        <w:txbxContent>
                          <w:p w14:paraId="7C96CD1F" w14:textId="61A54B81" w:rsidR="00826A86" w:rsidRDefault="00826A86" w:rsidP="00826A86">
                            <w:pPr>
                              <w:ind w:firstLine="0"/>
                            </w:pPr>
                            <w:r>
                              <w:t>15</w:t>
                            </w:r>
                          </w:p>
                          <w:p w14:paraId="1D4E72E0" w14:textId="6D579E1B" w:rsidR="00826A86" w:rsidRDefault="00826A86" w:rsidP="00826A86">
                            <w:pPr>
                              <w:ind w:firstLine="0"/>
                            </w:pPr>
                            <w:r>
                              <w:t>32</w:t>
                            </w:r>
                          </w:p>
                          <w:p w14:paraId="5559571C" w14:textId="5E7354DD" w:rsidR="00826A86" w:rsidRDefault="00826A86" w:rsidP="00826A86">
                            <w:pPr>
                              <w:ind w:firstLine="0"/>
                            </w:pPr>
                            <w:r>
                              <w:t>46</w:t>
                            </w:r>
                          </w:p>
                          <w:p w14:paraId="098B92AE" w14:textId="2DF9F542" w:rsidR="00826A86" w:rsidRDefault="00826A86" w:rsidP="00826A86">
                            <w:pPr>
                              <w:ind w:firstLine="0"/>
                            </w:pPr>
                            <w:r>
                              <w:t>60</w:t>
                            </w:r>
                          </w:p>
                          <w:p w14:paraId="6942BEE3" w14:textId="1F1D8DE3" w:rsidR="00826A86" w:rsidRDefault="00826A86" w:rsidP="00826A86">
                            <w:pPr>
                              <w:ind w:firstLine="0"/>
                            </w:pPr>
                            <w:r>
                              <w:t>76</w:t>
                            </w:r>
                          </w:p>
                          <w:p w14:paraId="4BD905B2" w14:textId="41DC0079" w:rsidR="00826A86" w:rsidRDefault="00826A86" w:rsidP="00826A86">
                            <w:pPr>
                              <w:ind w:firstLine="0"/>
                            </w:pPr>
                            <w:r>
                              <w:t>93</w:t>
                            </w:r>
                          </w:p>
                          <w:p w14:paraId="300B03AA" w14:textId="4E8C6BE0" w:rsidR="00826A86" w:rsidRDefault="00826A86" w:rsidP="00826A86">
                            <w:pPr>
                              <w:ind w:firstLine="0"/>
                            </w:pPr>
                            <w:r>
                              <w:t>107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14700" id="_x0000_s1027" type="#_x0000_t202" style="position:absolute;left:0;text-align:left;margin-left:27.5pt;margin-top:.45pt;width:33.15pt;height:204.0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" strokecolor="white [3212]">
                <v:textbox>
                  <w:txbxContent>
                    <w:p w14:paraId="7C96CD1F" w14:textId="61A54B81" w:rsidR="00826A86" w:rsidRDefault="00826A86" w:rsidP="00826A86">
                      <w:pPr>
                        <w:ind w:firstLine="0"/>
                      </w:pPr>
                      <w:r>
                        <w:t>15</w:t>
                      </w:r>
                    </w:p>
                    <w:p w14:paraId="1D4E72E0" w14:textId="6D579E1B" w:rsidR="00826A86" w:rsidRDefault="00826A86" w:rsidP="00826A86">
                      <w:pPr>
                        <w:ind w:firstLine="0"/>
                      </w:pPr>
                      <w:r>
                        <w:t>32</w:t>
                      </w:r>
                    </w:p>
                    <w:p w14:paraId="5559571C" w14:textId="5E7354DD" w:rsidR="00826A86" w:rsidRDefault="00826A86" w:rsidP="00826A86">
                      <w:pPr>
                        <w:ind w:firstLine="0"/>
                      </w:pPr>
                      <w:r>
                        <w:t>46</w:t>
                      </w:r>
                    </w:p>
                    <w:p w14:paraId="098B92AE" w14:textId="2DF9F542" w:rsidR="00826A86" w:rsidRDefault="00826A86" w:rsidP="00826A86">
                      <w:pPr>
                        <w:ind w:firstLine="0"/>
                      </w:pPr>
                      <w:r>
                        <w:t>60</w:t>
                      </w:r>
                    </w:p>
                    <w:p w14:paraId="6942BEE3" w14:textId="1F1D8DE3" w:rsidR="00826A86" w:rsidRDefault="00826A86" w:rsidP="00826A86">
                      <w:pPr>
                        <w:ind w:firstLine="0"/>
                      </w:pPr>
                      <w:r>
                        <w:t>76</w:t>
                      </w:r>
                    </w:p>
                    <w:p w14:paraId="4BD905B2" w14:textId="41DC0079" w:rsidR="00826A86" w:rsidRDefault="00826A86" w:rsidP="00826A86">
                      <w:pPr>
                        <w:ind w:firstLine="0"/>
                      </w:pPr>
                      <w:r>
                        <w:t>93</w:t>
                      </w:r>
                    </w:p>
                    <w:p w14:paraId="300B03AA" w14:textId="4E8C6BE0" w:rsidR="00826A86" w:rsidRDefault="00826A86" w:rsidP="00826A86">
                      <w:pPr>
                        <w:ind w:firstLine="0"/>
                      </w:pPr>
                      <w:r>
                        <w:t>107</w:t>
                      </w:r>
                    </w:p>
                  </w:txbxContent>
                </v:textbox>
                <w10:wrap type="square" anchorx="page"/>
              </v:shape>
            </w:pict>
          </mc:Fallback>
        </mc:AlternateContent>
      </w:r>
      <w:r w:rsidR="0038405B">
        <w:t xml:space="preserve">3. Before the </w:t>
      </w:r>
      <w:r w:rsidR="00101E8B">
        <w:t>w</w:t>
      </w:r>
      <w:r w:rsidR="0038405B">
        <w:t xml:space="preserve">ar, the colonies had relatively free reign with their laws, taxes, and trade. The first attempt of the British to gain more power happened during the war, when </w:t>
      </w:r>
      <w:r w:rsidR="00101E8B">
        <w:t>PM</w:t>
      </w:r>
      <w:r w:rsidR="0038405B">
        <w:t xml:space="preserve"> </w:t>
      </w:r>
      <w:r w:rsidR="0038405B" w:rsidRPr="0038405B">
        <w:rPr>
          <w:highlight w:val="yellow"/>
        </w:rPr>
        <w:t>William Penn</w:t>
      </w:r>
      <w:r w:rsidR="002B3490">
        <w:t xml:space="preserve"> and his military commanders began to seize supplies from the colonists without permission, and forcibly enlisting </w:t>
      </w:r>
      <w:r w:rsidR="00101E8B">
        <w:t>colonists</w:t>
      </w:r>
      <w:r w:rsidR="002B3490">
        <w:t xml:space="preserve">. However, after riots and resistance by many colonies, he backed down. After the war ended, to raise money, </w:t>
      </w:r>
      <w:r w:rsidR="002B3490" w:rsidRPr="002B3490">
        <w:rPr>
          <w:highlight w:val="yellow"/>
        </w:rPr>
        <w:t>George III and PM Grenville</w:t>
      </w:r>
      <w:r w:rsidR="002B3490">
        <w:t xml:space="preserve"> believed that the colonists have had a history of disobeying the empire, and that they should pay </w:t>
      </w:r>
      <w:r w:rsidR="00101E8B">
        <w:t>greater</w:t>
      </w:r>
      <w:r w:rsidR="002B3490">
        <w:t xml:space="preserve"> part</w:t>
      </w:r>
      <w:r w:rsidR="00101E8B">
        <w:t>s</w:t>
      </w:r>
      <w:r w:rsidR="002B3490">
        <w:t xml:space="preserve"> of the cost. Their</w:t>
      </w:r>
      <w:r w:rsidR="00535B9B">
        <w:t xml:space="preserve"> </w:t>
      </w:r>
      <w:r w:rsidR="00535B9B" w:rsidRPr="00535B9B">
        <w:rPr>
          <w:highlight w:val="yellow"/>
        </w:rPr>
        <w:t>Grenville Program</w:t>
      </w:r>
      <w:r w:rsidR="00535B9B">
        <w:t xml:space="preserve"> included</w:t>
      </w:r>
      <w:r w:rsidR="002B3490">
        <w:t xml:space="preserve"> Sugar, Stamp, and Currency acts brought taxes </w:t>
      </w:r>
      <w:r w:rsidR="00535B9B">
        <w:t xml:space="preserve">and </w:t>
      </w:r>
      <w:r>
        <w:rPr>
          <w:noProof/>
        </w:rPr>
        <w:lastRenderedPageBreak/>
        <mc:AlternateContent>
          <mc:Choice Requires="wps">
            <w:drawing>
              <wp:anchor distT="45720" distB="45720" distL="114300" distR="114300" simplePos="0" relativeHeight="251663360" behindDoc="0" locked="0" layoutInCell="1" allowOverlap="1" wp14:anchorId="093BB3DE" wp14:editId="026C78DF">
                <wp:simplePos x="0" y="0"/>
                <wp:positionH relativeFrom="page">
                  <wp:posOffset>325838</wp:posOffset>
                </wp:positionH>
                <wp:positionV relativeFrom="paragraph">
                  <wp:posOffset>0</wp:posOffset>
                </wp:positionV>
                <wp:extent cx="436880" cy="2591435"/>
                <wp:effectExtent l="0" t="0" r="20320" b="1841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880" cy="2591435"/>
                        </a:xfrm>
                        <a:prstGeom prst="rect">
                          <a:avLst/>
                        </a:prstGeom>
                        <a:solidFill>
                          <a:srgbClr val="FFFFFF"/>
                        </a:solidFill>
                        <a:ln w="9525">
                          <a:solidFill>
                            <a:schemeClr val="bg1"/>
                          </a:solidFill>
                          <a:miter lim="800000"/>
                          <a:headEnd/>
                          <a:tailEnd/>
                        </a:ln>
                      </wps:spPr>
                      <wps:txbx>
                        <w:txbxContent>
                          <w:p w14:paraId="0ABD0ADB" w14:textId="0C432C1E" w:rsidR="00826A86" w:rsidRDefault="0000203C" w:rsidP="00826A86">
                            <w:pPr>
                              <w:ind w:firstLine="0"/>
                            </w:pPr>
                            <w:r>
                              <w:t>120</w:t>
                            </w:r>
                          </w:p>
                          <w:p w14:paraId="080037AB" w14:textId="6D0B1CD3" w:rsidR="0000203C" w:rsidRDefault="0000203C" w:rsidP="00826A86">
                            <w:pPr>
                              <w:ind w:firstLine="0"/>
                            </w:pPr>
                            <w:r>
                              <w:t>135</w:t>
                            </w:r>
                          </w:p>
                          <w:p w14:paraId="5E5DCC5A" w14:textId="40422C13" w:rsidR="0000203C" w:rsidRDefault="0000203C" w:rsidP="00826A86">
                            <w:pPr>
                              <w:ind w:firstLine="0"/>
                            </w:pPr>
                            <w:r>
                              <w:t>153</w:t>
                            </w:r>
                          </w:p>
                          <w:p w14:paraId="45A1A740" w14:textId="768E48EA" w:rsidR="0000203C" w:rsidRDefault="0000203C" w:rsidP="00826A86">
                            <w:pPr>
                              <w:ind w:firstLine="0"/>
                            </w:pPr>
                            <w:r>
                              <w:t>168</w:t>
                            </w:r>
                          </w:p>
                          <w:p w14:paraId="4B902042" w14:textId="3E7B0A11" w:rsidR="0000203C" w:rsidRDefault="0000203C" w:rsidP="00826A86">
                            <w:pPr>
                              <w:ind w:firstLine="0"/>
                            </w:pPr>
                            <w:r>
                              <w:t>169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BB3DE" id="Text Box 3" o:spid="_x0000_s1028" type="#_x0000_t202" style="position:absolute;left:0;text-align:left;margin-left:25.65pt;margin-top:0;width:34.4pt;height:204.0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" strokecolor="white [3212]">
                <v:textbox>
                  <w:txbxContent>
                    <w:p w14:paraId="0ABD0ADB" w14:textId="0C432C1E" w:rsidR="00826A86" w:rsidRDefault="0000203C" w:rsidP="00826A86">
                      <w:pPr>
                        <w:ind w:firstLine="0"/>
                      </w:pPr>
                      <w:r>
                        <w:t>120</w:t>
                      </w:r>
                    </w:p>
                    <w:p w14:paraId="080037AB" w14:textId="6D0B1CD3" w:rsidR="0000203C" w:rsidRDefault="0000203C" w:rsidP="00826A86">
                      <w:pPr>
                        <w:ind w:firstLine="0"/>
                      </w:pPr>
                      <w:r>
                        <w:t>135</w:t>
                      </w:r>
                    </w:p>
                    <w:p w14:paraId="5E5DCC5A" w14:textId="40422C13" w:rsidR="0000203C" w:rsidRDefault="0000203C" w:rsidP="00826A86">
                      <w:pPr>
                        <w:ind w:firstLine="0"/>
                      </w:pPr>
                      <w:r>
                        <w:t>153</w:t>
                      </w:r>
                    </w:p>
                    <w:p w14:paraId="45A1A740" w14:textId="768E48EA" w:rsidR="0000203C" w:rsidRDefault="0000203C" w:rsidP="00826A86">
                      <w:pPr>
                        <w:ind w:firstLine="0"/>
                      </w:pPr>
                      <w:r>
                        <w:t>168</w:t>
                      </w:r>
                    </w:p>
                    <w:p w14:paraId="4B902042" w14:textId="3E7B0A11" w:rsidR="0000203C" w:rsidRDefault="0000203C" w:rsidP="00826A86">
                      <w:pPr>
                        <w:ind w:firstLine="0"/>
                      </w:pPr>
                      <w:r>
                        <w:t>169</w:t>
                      </w:r>
                    </w:p>
                  </w:txbxContent>
                </v:textbox>
                <w10:wrap type="square" anchorx="page"/>
              </v:shape>
            </w:pict>
          </mc:Fallback>
        </mc:AlternateContent>
      </w:r>
      <w:r w:rsidR="00535B9B">
        <w:t xml:space="preserve">currency changes to America, causing conflicts and movements against them. </w:t>
      </w:r>
      <w:r w:rsidR="000C44C0">
        <w:t xml:space="preserve">This was </w:t>
      </w:r>
      <w:r w:rsidR="00101E8B">
        <w:t xml:space="preserve">repealed by parliament and into the </w:t>
      </w:r>
      <w:r w:rsidR="00101E8B" w:rsidRPr="00101E8B">
        <w:rPr>
          <w:highlight w:val="yellow"/>
        </w:rPr>
        <w:t>Townshend Program</w:t>
      </w:r>
      <w:r w:rsidR="00101E8B">
        <w:t xml:space="preserve">, with which they tried to target fewer colonists. However, the colonists viewed an attack on one an attack on all, and once again rose to challenge it. With so many unpopular acts by Parliament, and with the Boston Massacre, revolution was </w:t>
      </w:r>
      <w:r>
        <w:t>inevitable</w:t>
      </w:r>
      <w:r w:rsidR="00101E8B">
        <w:t>.</w:t>
      </w:r>
    </w:p>
    <w:sectPr w:rsidR="0038405B" w:rsidRPr="00932D1A" w:rsidSect="00932D1A">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AE1699" w14:textId="77777777" w:rsidR="00146B08" w:rsidRDefault="00146B08">
      <w:pPr>
        <w:spacing w:line="240" w:lineRule="auto"/>
      </w:pPr>
      <w:r>
        <w:separator/>
      </w:r>
    </w:p>
  </w:endnote>
  <w:endnote w:type="continuationSeparator" w:id="0">
    <w:p w14:paraId="398252AF" w14:textId="77777777" w:rsidR="00146B08" w:rsidRDefault="00146B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13F50" w14:textId="77777777" w:rsidR="00146B08" w:rsidRDefault="00146B08">
      <w:pPr>
        <w:spacing w:line="240" w:lineRule="auto"/>
      </w:pPr>
      <w:r>
        <w:separator/>
      </w:r>
    </w:p>
  </w:footnote>
  <w:footnote w:type="continuationSeparator" w:id="0">
    <w:p w14:paraId="0B206CCD" w14:textId="77777777" w:rsidR="00146B08" w:rsidRDefault="00146B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AB4D8" w14:textId="35AA392C" w:rsidR="00E614DD" w:rsidRDefault="00932D1A">
    <w:pPr>
      <w:pStyle w:val="Header"/>
    </w:pPr>
    <w:r>
      <w:t>Patel</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54A638" w14:textId="51F4C710" w:rsidR="00E614DD" w:rsidRDefault="00932D1A">
    <w:pPr>
      <w:pStyle w:val="Header"/>
    </w:pPr>
    <w:r>
      <w:t>Patel</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D1A"/>
    <w:rsid w:val="0000203C"/>
    <w:rsid w:val="00040CBB"/>
    <w:rsid w:val="000570BF"/>
    <w:rsid w:val="000B78C8"/>
    <w:rsid w:val="000C44C0"/>
    <w:rsid w:val="00101E8B"/>
    <w:rsid w:val="001463B2"/>
    <w:rsid w:val="00146B08"/>
    <w:rsid w:val="001F62C0"/>
    <w:rsid w:val="00245E02"/>
    <w:rsid w:val="002B3490"/>
    <w:rsid w:val="00353B66"/>
    <w:rsid w:val="0038405B"/>
    <w:rsid w:val="004A2675"/>
    <w:rsid w:val="004F7139"/>
    <w:rsid w:val="00535B9B"/>
    <w:rsid w:val="00691EC1"/>
    <w:rsid w:val="00737F72"/>
    <w:rsid w:val="007C53FB"/>
    <w:rsid w:val="00826A86"/>
    <w:rsid w:val="008B7D18"/>
    <w:rsid w:val="008F1F97"/>
    <w:rsid w:val="008F4052"/>
    <w:rsid w:val="00932D1A"/>
    <w:rsid w:val="009C5AEA"/>
    <w:rsid w:val="009D4EB3"/>
    <w:rsid w:val="00B13D1B"/>
    <w:rsid w:val="00B42552"/>
    <w:rsid w:val="00B818DF"/>
    <w:rsid w:val="00D52117"/>
    <w:rsid w:val="00DB0D39"/>
    <w:rsid w:val="00E14005"/>
    <w:rsid w:val="00E614DD"/>
    <w:rsid w:val="00F64932"/>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0A88E"/>
  <w15:chartTrackingRefBased/>
  <w15:docId w15:val="{29398617-5996-425E-8B83-918D05B3D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127</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Praveen Kumar Thakur</cp:lastModifiedBy>
  <cp:revision>3</cp:revision>
  <dcterms:created xsi:type="dcterms:W3CDTF">2020-09-25T03:34:00Z</dcterms:created>
  <dcterms:modified xsi:type="dcterms:W3CDTF">2020-09-25T05:41:00Z</dcterms:modified>
  <cp:version/>
</cp:coreProperties>
</file>