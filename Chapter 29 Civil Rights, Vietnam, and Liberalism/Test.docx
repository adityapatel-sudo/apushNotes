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19E4" w14:textId="72F010EF" w:rsidR="00080C97" w:rsidRDefault="00F83F85" w:rsidP="00F83F85">
      <w:pPr>
        <w:pStyle w:val="NoSpacing"/>
        <w:jc w:val="right"/>
      </w:pPr>
      <w:r>
        <w:t>Aditya Patel</w:t>
      </w:r>
    </w:p>
    <w:p w14:paraId="315A2A4D" w14:textId="7B254FF5" w:rsidR="00080C97" w:rsidRDefault="00F83F85" w:rsidP="00F83F85">
      <w:pPr>
        <w:pStyle w:val="NoSpacing"/>
        <w:jc w:val="right"/>
      </w:pPr>
      <w:r>
        <w:t>APUSH</w:t>
      </w:r>
    </w:p>
    <w:p w14:paraId="6B15AA15" w14:textId="634B852A" w:rsidR="00080C97" w:rsidRDefault="00F83F85" w:rsidP="00F83F85">
      <w:pPr>
        <w:pStyle w:val="NoSpacing"/>
        <w:jc w:val="right"/>
      </w:pPr>
      <w:r>
        <w:t>Period 4</w:t>
      </w:r>
    </w:p>
    <w:p w14:paraId="392AC6DD" w14:textId="5C8FE7B4" w:rsidR="007D4B2F" w:rsidRDefault="00527743" w:rsidP="00F83F85">
      <w:pPr>
        <w:pStyle w:val="NoSpacing"/>
        <w:jc w:val="right"/>
      </w:pPr>
      <w:r>
        <w:t>03/</w:t>
      </w:r>
      <w:r w:rsidR="002C0EBF">
        <w:t>2</w:t>
      </w:r>
      <w:r w:rsidR="006F5BA5">
        <w:t>9</w:t>
      </w:r>
      <w:r w:rsidR="000C5923">
        <w:t>/2021</w:t>
      </w:r>
    </w:p>
    <w:p w14:paraId="28AFF523" w14:textId="362C271D" w:rsidR="004D0CBB" w:rsidRDefault="008E49E2" w:rsidP="0050106B">
      <w:pPr>
        <w:pStyle w:val="NoSpacing"/>
        <w:jc w:val="center"/>
      </w:pPr>
      <w:r w:rsidRPr="00426F08">
        <w:rPr>
          <w:noProof/>
        </w:rPr>
        <mc:AlternateContent>
          <mc:Choice Requires="wps">
            <w:drawing>
              <wp:anchor distT="45720" distB="45720" distL="114300" distR="114300" simplePos="0" relativeHeight="251659264" behindDoc="0" locked="0" layoutInCell="1" allowOverlap="1" wp14:anchorId="08129E80" wp14:editId="383BFD8C">
                <wp:simplePos x="0" y="0"/>
                <wp:positionH relativeFrom="column">
                  <wp:posOffset>-641350</wp:posOffset>
                </wp:positionH>
                <wp:positionV relativeFrom="paragraph">
                  <wp:posOffset>283845</wp:posOffset>
                </wp:positionV>
                <wp:extent cx="450850" cy="6513195"/>
                <wp:effectExtent l="0" t="0" r="254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6513195"/>
                        </a:xfrm>
                        <a:prstGeom prst="rect">
                          <a:avLst/>
                        </a:prstGeom>
                        <a:solidFill>
                          <a:srgbClr val="FFFFFF"/>
                        </a:solidFill>
                        <a:ln w="9525">
                          <a:solidFill>
                            <a:srgbClr val="000000"/>
                          </a:solidFill>
                          <a:miter lim="800000"/>
                          <a:headEnd/>
                          <a:tailEnd/>
                        </a:ln>
                      </wps:spPr>
                      <wps:txbx>
                        <w:txbxContent>
                          <w:p w14:paraId="590193F6" w14:textId="6EA61776" w:rsidR="004D0CBB" w:rsidRDefault="004D0CBB" w:rsidP="008E49E2">
                            <w:pPr>
                              <w:ind w:firstLine="0"/>
                            </w:pPr>
                          </w:p>
                          <w:p w14:paraId="74DEEA4C" w14:textId="7B20F1BD" w:rsidR="00BD59FA" w:rsidRDefault="00BD59FA" w:rsidP="008E49E2">
                            <w:pPr>
                              <w:ind w:firstLine="0"/>
                            </w:pPr>
                            <w:r>
                              <w:t>14</w:t>
                            </w:r>
                          </w:p>
                          <w:p w14:paraId="39E6CB2F" w14:textId="15BB34D9" w:rsidR="00BD59FA" w:rsidRDefault="00BD59FA" w:rsidP="008E49E2">
                            <w:pPr>
                              <w:ind w:firstLine="0"/>
                            </w:pPr>
                            <w:r>
                              <w:t>26</w:t>
                            </w:r>
                          </w:p>
                          <w:p w14:paraId="49E71B7C" w14:textId="3AA40EEA" w:rsidR="00BD59FA" w:rsidRDefault="00BD59FA" w:rsidP="008E49E2">
                            <w:pPr>
                              <w:ind w:firstLine="0"/>
                            </w:pPr>
                            <w:r>
                              <w:t>40</w:t>
                            </w:r>
                          </w:p>
                          <w:p w14:paraId="42DCF323" w14:textId="507572BB" w:rsidR="00BD59FA" w:rsidRDefault="00BD59FA" w:rsidP="008E49E2">
                            <w:pPr>
                              <w:ind w:firstLine="0"/>
                            </w:pPr>
                            <w:r>
                              <w:t>54</w:t>
                            </w:r>
                          </w:p>
                          <w:p w14:paraId="44BF5A55" w14:textId="0E9F996F" w:rsidR="00BD59FA" w:rsidRDefault="00BD59FA" w:rsidP="008E49E2">
                            <w:pPr>
                              <w:ind w:firstLine="0"/>
                            </w:pPr>
                            <w:r>
                              <w:t>71</w:t>
                            </w:r>
                          </w:p>
                          <w:p w14:paraId="1BCDDFA3" w14:textId="782F4B64" w:rsidR="00BD59FA" w:rsidRDefault="00BD59FA" w:rsidP="008E49E2">
                            <w:pPr>
                              <w:ind w:firstLine="0"/>
                            </w:pPr>
                            <w:r>
                              <w:t>84</w:t>
                            </w:r>
                          </w:p>
                          <w:p w14:paraId="496C2115" w14:textId="1536E177" w:rsidR="00BD59FA" w:rsidRDefault="00BD59FA" w:rsidP="008E49E2">
                            <w:pPr>
                              <w:ind w:firstLine="0"/>
                            </w:pPr>
                            <w:r>
                              <w:t>96</w:t>
                            </w:r>
                          </w:p>
                          <w:p w14:paraId="757447E0" w14:textId="03EBDA36" w:rsidR="00BD59FA" w:rsidRDefault="00BD59FA" w:rsidP="008E49E2">
                            <w:pPr>
                              <w:ind w:firstLine="0"/>
                            </w:pPr>
                            <w:r>
                              <w:t>109</w:t>
                            </w:r>
                          </w:p>
                          <w:p w14:paraId="0A1F0DCE" w14:textId="10913295" w:rsidR="00BD59FA" w:rsidRDefault="00BD59FA" w:rsidP="008E49E2">
                            <w:pPr>
                              <w:ind w:firstLine="0"/>
                            </w:pPr>
                            <w:r>
                              <w:t>121</w:t>
                            </w:r>
                          </w:p>
                          <w:p w14:paraId="2D4E2C5C" w14:textId="4C054769" w:rsidR="00BD59FA" w:rsidRDefault="00BD59FA" w:rsidP="008E49E2">
                            <w:pPr>
                              <w:ind w:firstLine="0"/>
                            </w:pPr>
                            <w:r>
                              <w:t>136</w:t>
                            </w:r>
                          </w:p>
                          <w:p w14:paraId="01916A0E" w14:textId="4747784B" w:rsidR="00BD59FA" w:rsidRDefault="00BD59FA" w:rsidP="008E49E2">
                            <w:pPr>
                              <w:ind w:firstLine="0"/>
                            </w:pPr>
                            <w:r>
                              <w:t>152</w:t>
                            </w:r>
                          </w:p>
                          <w:p w14:paraId="1BDEB741" w14:textId="49CECCE1" w:rsidR="00BD59FA" w:rsidRDefault="00BD59FA" w:rsidP="008E49E2">
                            <w:pPr>
                              <w:ind w:firstLine="0"/>
                            </w:pPr>
                            <w:r>
                              <w:t>166</w:t>
                            </w:r>
                          </w:p>
                          <w:p w14:paraId="1D96B12D" w14:textId="2E5A431E" w:rsidR="00BD59FA" w:rsidRDefault="00BD59FA" w:rsidP="008E49E2">
                            <w:pPr>
                              <w:ind w:firstLine="0"/>
                            </w:pPr>
                            <w:r>
                              <w:t>176</w:t>
                            </w:r>
                          </w:p>
                          <w:p w14:paraId="57CD99D9" w14:textId="3658CF4D" w:rsidR="00BD59FA" w:rsidRDefault="00BD59FA" w:rsidP="008E49E2">
                            <w:pPr>
                              <w:ind w:firstLine="0"/>
                            </w:pPr>
                            <w:r>
                              <w:t>188</w:t>
                            </w:r>
                          </w:p>
                          <w:p w14:paraId="08159D1C" w14:textId="5AF5D488" w:rsidR="00BD59FA" w:rsidRDefault="00BD59FA" w:rsidP="008E49E2">
                            <w:pPr>
                              <w:ind w:firstLine="0"/>
                            </w:pPr>
                            <w:r>
                              <w:t>204</w:t>
                            </w:r>
                          </w:p>
                          <w:p w14:paraId="23E7477D" w14:textId="4310B497" w:rsidR="00BD59FA" w:rsidRDefault="00BD59FA" w:rsidP="008E49E2">
                            <w:pPr>
                              <w:ind w:firstLine="0"/>
                            </w:pPr>
                            <w:r>
                              <w:t>219</w:t>
                            </w:r>
                          </w:p>
                          <w:p w14:paraId="72ECEFED" w14:textId="7E0EB3B6" w:rsidR="00BD59FA" w:rsidRDefault="00BD59FA" w:rsidP="008E49E2">
                            <w:pPr>
                              <w:ind w:firstLine="0"/>
                            </w:pPr>
                            <w:r>
                              <w:t>232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29E80" id="_x0000_t202" coordsize="21600,21600" o:spt="202" path="m,l,21600r21600,l21600,xe">
                <v:stroke joinstyle="miter"/>
                <v:path gradientshapeok="t" o:connecttype="rect"/>
              </v:shapetype>
              <v:shape id="Text Box 2" o:spid="_x0000_s1026" type="#_x0000_t202" style="position:absolute;left:0;text-align:left;margin-left:-50.5pt;margin-top:22.35pt;width:35.5pt;height:51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">
                <v:textbox>
                  <w:txbxContent>
                    <w:p w14:paraId="590193F6" w14:textId="6EA61776" w:rsidR="004D0CBB" w:rsidRDefault="004D0CBB" w:rsidP="008E49E2">
                      <w:pPr>
                        <w:ind w:firstLine="0"/>
                      </w:pPr>
                    </w:p>
                    <w:p w14:paraId="74DEEA4C" w14:textId="7B20F1BD" w:rsidR="00BD59FA" w:rsidRDefault="00BD59FA" w:rsidP="008E49E2">
                      <w:pPr>
                        <w:ind w:firstLine="0"/>
                      </w:pPr>
                      <w:r>
                        <w:t>14</w:t>
                      </w:r>
                    </w:p>
                    <w:p w14:paraId="39E6CB2F" w14:textId="15BB34D9" w:rsidR="00BD59FA" w:rsidRDefault="00BD59FA" w:rsidP="008E49E2">
                      <w:pPr>
                        <w:ind w:firstLine="0"/>
                      </w:pPr>
                      <w:r>
                        <w:t>26</w:t>
                      </w:r>
                    </w:p>
                    <w:p w14:paraId="49E71B7C" w14:textId="3AA40EEA" w:rsidR="00BD59FA" w:rsidRDefault="00BD59FA" w:rsidP="008E49E2">
                      <w:pPr>
                        <w:ind w:firstLine="0"/>
                      </w:pPr>
                      <w:r>
                        <w:t>40</w:t>
                      </w:r>
                    </w:p>
                    <w:p w14:paraId="42DCF323" w14:textId="507572BB" w:rsidR="00BD59FA" w:rsidRDefault="00BD59FA" w:rsidP="008E49E2">
                      <w:pPr>
                        <w:ind w:firstLine="0"/>
                      </w:pPr>
                      <w:r>
                        <w:t>54</w:t>
                      </w:r>
                    </w:p>
                    <w:p w14:paraId="44BF5A55" w14:textId="0E9F996F" w:rsidR="00BD59FA" w:rsidRDefault="00BD59FA" w:rsidP="008E49E2">
                      <w:pPr>
                        <w:ind w:firstLine="0"/>
                      </w:pPr>
                      <w:r>
                        <w:t>71</w:t>
                      </w:r>
                    </w:p>
                    <w:p w14:paraId="1BCDDFA3" w14:textId="782F4B64" w:rsidR="00BD59FA" w:rsidRDefault="00BD59FA" w:rsidP="008E49E2">
                      <w:pPr>
                        <w:ind w:firstLine="0"/>
                      </w:pPr>
                      <w:r>
                        <w:t>84</w:t>
                      </w:r>
                    </w:p>
                    <w:p w14:paraId="496C2115" w14:textId="1536E177" w:rsidR="00BD59FA" w:rsidRDefault="00BD59FA" w:rsidP="008E49E2">
                      <w:pPr>
                        <w:ind w:firstLine="0"/>
                      </w:pPr>
                      <w:r>
                        <w:t>96</w:t>
                      </w:r>
                    </w:p>
                    <w:p w14:paraId="757447E0" w14:textId="03EBDA36" w:rsidR="00BD59FA" w:rsidRDefault="00BD59FA" w:rsidP="008E49E2">
                      <w:pPr>
                        <w:ind w:firstLine="0"/>
                      </w:pPr>
                      <w:r>
                        <w:t>109</w:t>
                      </w:r>
                    </w:p>
                    <w:p w14:paraId="0A1F0DCE" w14:textId="10913295" w:rsidR="00BD59FA" w:rsidRDefault="00BD59FA" w:rsidP="008E49E2">
                      <w:pPr>
                        <w:ind w:firstLine="0"/>
                      </w:pPr>
                      <w:r>
                        <w:t>121</w:t>
                      </w:r>
                    </w:p>
                    <w:p w14:paraId="2D4E2C5C" w14:textId="4C054769" w:rsidR="00BD59FA" w:rsidRDefault="00BD59FA" w:rsidP="008E49E2">
                      <w:pPr>
                        <w:ind w:firstLine="0"/>
                      </w:pPr>
                      <w:r>
                        <w:t>136</w:t>
                      </w:r>
                    </w:p>
                    <w:p w14:paraId="01916A0E" w14:textId="4747784B" w:rsidR="00BD59FA" w:rsidRDefault="00BD59FA" w:rsidP="008E49E2">
                      <w:pPr>
                        <w:ind w:firstLine="0"/>
                      </w:pPr>
                      <w:r>
                        <w:t>152</w:t>
                      </w:r>
                    </w:p>
                    <w:p w14:paraId="1BDEB741" w14:textId="49CECCE1" w:rsidR="00BD59FA" w:rsidRDefault="00BD59FA" w:rsidP="008E49E2">
                      <w:pPr>
                        <w:ind w:firstLine="0"/>
                      </w:pPr>
                      <w:r>
                        <w:t>166</w:t>
                      </w:r>
                    </w:p>
                    <w:p w14:paraId="1D96B12D" w14:textId="2E5A431E" w:rsidR="00BD59FA" w:rsidRDefault="00BD59FA" w:rsidP="008E49E2">
                      <w:pPr>
                        <w:ind w:firstLine="0"/>
                      </w:pPr>
                      <w:r>
                        <w:t>176</w:t>
                      </w:r>
                    </w:p>
                    <w:p w14:paraId="57CD99D9" w14:textId="3658CF4D" w:rsidR="00BD59FA" w:rsidRDefault="00BD59FA" w:rsidP="008E49E2">
                      <w:pPr>
                        <w:ind w:firstLine="0"/>
                      </w:pPr>
                      <w:r>
                        <w:t>188</w:t>
                      </w:r>
                    </w:p>
                    <w:p w14:paraId="08159D1C" w14:textId="5AF5D488" w:rsidR="00BD59FA" w:rsidRDefault="00BD59FA" w:rsidP="008E49E2">
                      <w:pPr>
                        <w:ind w:firstLine="0"/>
                      </w:pPr>
                      <w:r>
                        <w:t>204</w:t>
                      </w:r>
                    </w:p>
                    <w:p w14:paraId="23E7477D" w14:textId="4310B497" w:rsidR="00BD59FA" w:rsidRDefault="00BD59FA" w:rsidP="008E49E2">
                      <w:pPr>
                        <w:ind w:firstLine="0"/>
                      </w:pPr>
                      <w:r>
                        <w:t>219</w:t>
                      </w:r>
                    </w:p>
                    <w:p w14:paraId="72ECEFED" w14:textId="7E0EB3B6" w:rsidR="00BD59FA" w:rsidRDefault="00BD59FA" w:rsidP="008E49E2">
                      <w:pPr>
                        <w:ind w:firstLine="0"/>
                      </w:pPr>
                      <w:r>
                        <w:t>232</w:t>
                      </w:r>
                    </w:p>
                  </w:txbxContent>
                </v:textbox>
                <w10:wrap type="square"/>
              </v:shape>
            </w:pict>
          </mc:Fallback>
        </mc:AlternateContent>
      </w:r>
      <w:r w:rsidR="00426F08" w:rsidRPr="00426F08">
        <w:t xml:space="preserve">CH </w:t>
      </w:r>
      <w:r w:rsidR="00077C88">
        <w:t xml:space="preserve">29 </w:t>
      </w:r>
      <w:r w:rsidR="002C0EBF">
        <w:t>Test</w:t>
      </w:r>
    </w:p>
    <w:p w14:paraId="6892F36E" w14:textId="771636D9" w:rsidR="002C0EBF" w:rsidRDefault="00077C88" w:rsidP="00077C88">
      <w:pPr>
        <w:pStyle w:val="NoSpacing"/>
        <w:numPr>
          <w:ilvl w:val="0"/>
          <w:numId w:val="33"/>
        </w:numPr>
      </w:pPr>
      <w:r>
        <w:t>The Great Society</w:t>
      </w:r>
    </w:p>
    <w:p w14:paraId="18B55B5B" w14:textId="012BC07F" w:rsidR="0002236F" w:rsidRDefault="0002236F" w:rsidP="0002236F">
      <w:pPr>
        <w:pStyle w:val="NoSpacing"/>
        <w:ind w:left="720"/>
      </w:pPr>
      <w:r>
        <w:t xml:space="preserve">After the legislative slowdown and failure of passing </w:t>
      </w:r>
      <w:r w:rsidR="002661B6">
        <w:t xml:space="preserve">New Frontier policies by John F Kennedy, hope for liberal </w:t>
      </w:r>
      <w:r w:rsidR="001905B8">
        <w:t xml:space="preserve">legislation was low. However, the </w:t>
      </w:r>
      <w:r w:rsidR="001905B8" w:rsidRPr="00F2057F">
        <w:rPr>
          <w:u w:val="single"/>
        </w:rPr>
        <w:t>assassination of Kennedy</w:t>
      </w:r>
      <w:r w:rsidR="001905B8">
        <w:t xml:space="preserve"> led the next President Lyndon B Johnson and Congress into spurning out major new laws. </w:t>
      </w:r>
      <w:r w:rsidR="00F2057F">
        <w:t xml:space="preserve">With Johnson’s great negotiation skills, he was able to build massive support in Congress for his policies, and the nation was eager to accept them after the death of JFK. </w:t>
      </w:r>
      <w:r w:rsidR="00863132">
        <w:t>J</w:t>
      </w:r>
      <w:r w:rsidR="00863132">
        <w:t xml:space="preserve">ohnson achieved all of these through legislative victories. He was an excellent </w:t>
      </w:r>
      <w:r w:rsidR="00863132">
        <w:t>negotiator and</w:t>
      </w:r>
      <w:r w:rsidR="00863132">
        <w:t xml:space="preserve"> was able to convince congressmen and congresswomen by invading their personal place and intimidating them into submission.</w:t>
      </w:r>
      <w:r w:rsidR="00863132">
        <w:t xml:space="preserve"> </w:t>
      </w:r>
      <w:r w:rsidR="00F2057F">
        <w:t xml:space="preserve">The first and most everlasting changes of the Great Society were the </w:t>
      </w:r>
      <w:r w:rsidR="00F2057F" w:rsidRPr="00F2057F">
        <w:rPr>
          <w:u w:val="single"/>
        </w:rPr>
        <w:t>Medicare and Medicaid</w:t>
      </w:r>
      <w:r w:rsidR="00F2057F">
        <w:t xml:space="preserve"> programs, which brought healthcare and a pension program for all elderly people and those in need. These programs continue to this </w:t>
      </w:r>
      <w:r w:rsidR="00863132">
        <w:t>day and</w:t>
      </w:r>
      <w:r w:rsidR="00F2057F">
        <w:t xml:space="preserve"> are still being built upon. This was part of Johnson’s “</w:t>
      </w:r>
      <w:r w:rsidR="00F2057F">
        <w:rPr>
          <w:u w:val="single"/>
        </w:rPr>
        <w:t>Assault on Poverty</w:t>
      </w:r>
      <w:r w:rsidR="00F2057F">
        <w:t>”, which was his goal to help the American underclass</w:t>
      </w:r>
      <w:r w:rsidR="008D451F">
        <w:t xml:space="preserve">. He also created the </w:t>
      </w:r>
      <w:r w:rsidR="008D451F" w:rsidRPr="008D451F">
        <w:rPr>
          <w:u w:val="single"/>
        </w:rPr>
        <w:t>Community Action Program</w:t>
      </w:r>
      <w:r w:rsidR="008D451F">
        <w:t xml:space="preserve"> to provide job opportunities, education, and political experience for the poor and underrepresented. </w:t>
      </w:r>
      <w:r w:rsidR="00046421">
        <w:t xml:space="preserve">However, this program was much less successful than Medicare and Medicaid. It had a high startup cost in the billions, but it did not eliminate poverty, as promised. As the Vietnam War began later in the decade, funding was drastically cut for the program, and its ineffectiveness began to show. </w:t>
      </w:r>
      <w:r w:rsidR="00BD59FA" w:rsidRPr="00426F08">
        <w:rPr>
          <w:noProof/>
        </w:rPr>
        <w:lastRenderedPageBreak/>
        <mc:AlternateContent>
          <mc:Choice Requires="wps">
            <w:drawing>
              <wp:anchor distT="45720" distB="45720" distL="114300" distR="114300" simplePos="0" relativeHeight="251661312" behindDoc="0" locked="0" layoutInCell="1" allowOverlap="1" wp14:anchorId="590AB411" wp14:editId="65E3FF11">
                <wp:simplePos x="0" y="0"/>
                <wp:positionH relativeFrom="column">
                  <wp:posOffset>-487045</wp:posOffset>
                </wp:positionH>
                <wp:positionV relativeFrom="paragraph">
                  <wp:posOffset>0</wp:posOffset>
                </wp:positionV>
                <wp:extent cx="450850" cy="8134350"/>
                <wp:effectExtent l="0" t="0" r="254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134350"/>
                        </a:xfrm>
                        <a:prstGeom prst="rect">
                          <a:avLst/>
                        </a:prstGeom>
                        <a:solidFill>
                          <a:srgbClr val="FFFFFF"/>
                        </a:solidFill>
                        <a:ln w="9525">
                          <a:solidFill>
                            <a:srgbClr val="000000"/>
                          </a:solidFill>
                          <a:miter lim="800000"/>
                          <a:headEnd/>
                          <a:tailEnd/>
                        </a:ln>
                      </wps:spPr>
                      <wps:txbx>
                        <w:txbxContent>
                          <w:p w14:paraId="1124A155" w14:textId="19732637" w:rsidR="00BD59FA" w:rsidRDefault="00BD59FA" w:rsidP="00BD59FA">
                            <w:pPr>
                              <w:ind w:firstLine="0"/>
                            </w:pPr>
                            <w:r>
                              <w:t>246</w:t>
                            </w:r>
                          </w:p>
                          <w:p w14:paraId="718DC825" w14:textId="5BA41ACD" w:rsidR="00BD59FA" w:rsidRDefault="00BD59FA" w:rsidP="00BD59FA">
                            <w:pPr>
                              <w:ind w:firstLine="0"/>
                            </w:pPr>
                            <w:r>
                              <w:t>259</w:t>
                            </w:r>
                          </w:p>
                          <w:p w14:paraId="41A511E0" w14:textId="7E87099C" w:rsidR="00BD59FA" w:rsidRDefault="00BD59FA" w:rsidP="00BD59FA">
                            <w:pPr>
                              <w:ind w:firstLine="0"/>
                            </w:pPr>
                            <w:r>
                              <w:t>270</w:t>
                            </w:r>
                          </w:p>
                          <w:p w14:paraId="1D88B4CA" w14:textId="1140E569" w:rsidR="00BD59FA" w:rsidRDefault="00BD59FA" w:rsidP="00BD59FA">
                            <w:pPr>
                              <w:ind w:firstLine="0"/>
                            </w:pPr>
                            <w:r>
                              <w:t>282</w:t>
                            </w:r>
                          </w:p>
                          <w:p w14:paraId="01ADB681" w14:textId="38FC52EE" w:rsidR="00BD59FA" w:rsidRDefault="00BD59FA" w:rsidP="00BD59FA">
                            <w:pPr>
                              <w:ind w:firstLine="0"/>
                            </w:pPr>
                            <w:r>
                              <w:t>295</w:t>
                            </w:r>
                          </w:p>
                          <w:p w14:paraId="43063799" w14:textId="31BC4DC2" w:rsidR="00BD59FA" w:rsidRDefault="00BD59FA" w:rsidP="00BD59FA">
                            <w:pPr>
                              <w:ind w:firstLine="0"/>
                            </w:pPr>
                            <w:r>
                              <w:t>308</w:t>
                            </w:r>
                          </w:p>
                          <w:p w14:paraId="1FFFCDA4" w14:textId="71984439" w:rsidR="00BD59FA" w:rsidRDefault="00BD59FA" w:rsidP="00BD59FA">
                            <w:pPr>
                              <w:ind w:firstLine="0"/>
                            </w:pPr>
                            <w:r>
                              <w:t>321</w:t>
                            </w:r>
                          </w:p>
                          <w:p w14:paraId="797E268E" w14:textId="5005E93D" w:rsidR="00BD59FA" w:rsidRDefault="00BD59FA" w:rsidP="00BD59FA">
                            <w:pPr>
                              <w:ind w:firstLine="0"/>
                            </w:pPr>
                            <w:r>
                              <w:t>327</w:t>
                            </w:r>
                          </w:p>
                          <w:p w14:paraId="0DD1A6D3" w14:textId="3EF9A214" w:rsidR="00BD59FA" w:rsidRDefault="00BD59FA" w:rsidP="00BD59FA">
                            <w:pPr>
                              <w:ind w:firstLine="0"/>
                            </w:pPr>
                          </w:p>
                          <w:p w14:paraId="09CBA04D" w14:textId="5283303B" w:rsidR="00BD59FA" w:rsidRDefault="00BD59FA" w:rsidP="00BD59FA">
                            <w:pPr>
                              <w:ind w:firstLine="0"/>
                            </w:pPr>
                            <w:r>
                              <w:t>15</w:t>
                            </w:r>
                          </w:p>
                          <w:p w14:paraId="0DDE3B34" w14:textId="4F58F820" w:rsidR="00BD59FA" w:rsidRDefault="00BD59FA" w:rsidP="00BD59FA">
                            <w:pPr>
                              <w:ind w:firstLine="0"/>
                            </w:pPr>
                            <w:r>
                              <w:t>29</w:t>
                            </w:r>
                          </w:p>
                          <w:p w14:paraId="2333B8AC" w14:textId="5C35D9F2" w:rsidR="00BD59FA" w:rsidRDefault="00BD59FA" w:rsidP="00BD59FA">
                            <w:pPr>
                              <w:ind w:firstLine="0"/>
                            </w:pPr>
                            <w:r>
                              <w:t>45</w:t>
                            </w:r>
                          </w:p>
                          <w:p w14:paraId="18F7063D" w14:textId="3B3B3617" w:rsidR="00BD59FA" w:rsidRDefault="00BD59FA" w:rsidP="00BD59FA">
                            <w:pPr>
                              <w:ind w:firstLine="0"/>
                            </w:pPr>
                            <w:r>
                              <w:t>56</w:t>
                            </w:r>
                          </w:p>
                          <w:p w14:paraId="6996E133" w14:textId="2087463F" w:rsidR="00BD59FA" w:rsidRDefault="00BD59FA" w:rsidP="00BD59FA">
                            <w:pPr>
                              <w:ind w:firstLine="0"/>
                            </w:pPr>
                            <w:r>
                              <w:t>72</w:t>
                            </w:r>
                          </w:p>
                          <w:p w14:paraId="009EAB3E" w14:textId="3D15F861" w:rsidR="00BD59FA" w:rsidRDefault="00BD59FA" w:rsidP="00BD59FA">
                            <w:pPr>
                              <w:ind w:firstLine="0"/>
                            </w:pPr>
                            <w:r>
                              <w:t>87</w:t>
                            </w:r>
                          </w:p>
                          <w:p w14:paraId="0EE66B1F" w14:textId="53D287CD" w:rsidR="00BD59FA" w:rsidRDefault="00BD59FA" w:rsidP="00BD59FA">
                            <w:pPr>
                              <w:ind w:firstLine="0"/>
                            </w:pPr>
                            <w:r>
                              <w:t>99</w:t>
                            </w:r>
                          </w:p>
                          <w:p w14:paraId="4EB0A46E" w14:textId="357FD911" w:rsidR="00BD59FA" w:rsidRDefault="00BD59FA" w:rsidP="00BD59FA">
                            <w:pPr>
                              <w:ind w:firstLine="0"/>
                            </w:pPr>
                            <w:r>
                              <w:t>112</w:t>
                            </w:r>
                          </w:p>
                          <w:p w14:paraId="04B72C55" w14:textId="62054BB7" w:rsidR="00BD59FA" w:rsidRDefault="00BD59FA" w:rsidP="00BD59FA">
                            <w:pPr>
                              <w:ind w:firstLine="0"/>
                            </w:pPr>
                            <w:r>
                              <w:t>127</w:t>
                            </w:r>
                          </w:p>
                          <w:p w14:paraId="0036A638" w14:textId="1FB45EE1" w:rsidR="00BD59FA" w:rsidRDefault="00BD59FA" w:rsidP="00BD59FA">
                            <w:pPr>
                              <w:ind w:firstLine="0"/>
                            </w:pPr>
                            <w:r>
                              <w:t>141</w:t>
                            </w:r>
                          </w:p>
                          <w:p w14:paraId="65A8A0B9" w14:textId="37CE22FC" w:rsidR="00BD59FA" w:rsidRDefault="00BD59FA" w:rsidP="00BD59FA">
                            <w:pPr>
                              <w:ind w:firstLine="0"/>
                            </w:pPr>
                            <w:r>
                              <w:t>154</w:t>
                            </w:r>
                          </w:p>
                          <w:p w14:paraId="7A20E2B4" w14:textId="35CBBD76" w:rsidR="00BD59FA" w:rsidRDefault="00BD59FA" w:rsidP="00BD59FA">
                            <w:pPr>
                              <w:ind w:firstLine="0"/>
                            </w:pPr>
                            <w:r>
                              <w:t>169</w:t>
                            </w:r>
                          </w:p>
                          <w:p w14:paraId="64302DF5" w14:textId="0D62A605" w:rsidR="00BD59FA" w:rsidRDefault="00BD59FA" w:rsidP="00BD59FA">
                            <w:pPr>
                              <w:ind w:firstLine="0"/>
                            </w:pPr>
                            <w:r>
                              <w:t>182</w:t>
                            </w:r>
                          </w:p>
                          <w:p w14:paraId="230369AA" w14:textId="450CFBF1" w:rsidR="00BD59FA" w:rsidRDefault="00BD59FA" w:rsidP="00BD59FA">
                            <w:pPr>
                              <w:ind w:firstLine="0"/>
                            </w:pPr>
                            <w:r>
                              <w:t>197</w:t>
                            </w:r>
                          </w:p>
                          <w:p w14:paraId="76270039" w14:textId="56023520" w:rsidR="00BD59FA" w:rsidRDefault="00BD59FA" w:rsidP="00BD59FA">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AB411" id="_x0000_s1027" type="#_x0000_t202" style="position:absolute;left:0;text-align:left;margin-left:-38.35pt;margin-top:0;width:35.5pt;height:64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">
                <v:textbox>
                  <w:txbxContent>
                    <w:p w14:paraId="1124A155" w14:textId="19732637" w:rsidR="00BD59FA" w:rsidRDefault="00BD59FA" w:rsidP="00BD59FA">
                      <w:pPr>
                        <w:ind w:firstLine="0"/>
                      </w:pPr>
                      <w:r>
                        <w:t>246</w:t>
                      </w:r>
                    </w:p>
                    <w:p w14:paraId="718DC825" w14:textId="5BA41ACD" w:rsidR="00BD59FA" w:rsidRDefault="00BD59FA" w:rsidP="00BD59FA">
                      <w:pPr>
                        <w:ind w:firstLine="0"/>
                      </w:pPr>
                      <w:r>
                        <w:t>259</w:t>
                      </w:r>
                    </w:p>
                    <w:p w14:paraId="41A511E0" w14:textId="7E87099C" w:rsidR="00BD59FA" w:rsidRDefault="00BD59FA" w:rsidP="00BD59FA">
                      <w:pPr>
                        <w:ind w:firstLine="0"/>
                      </w:pPr>
                      <w:r>
                        <w:t>270</w:t>
                      </w:r>
                    </w:p>
                    <w:p w14:paraId="1D88B4CA" w14:textId="1140E569" w:rsidR="00BD59FA" w:rsidRDefault="00BD59FA" w:rsidP="00BD59FA">
                      <w:pPr>
                        <w:ind w:firstLine="0"/>
                      </w:pPr>
                      <w:r>
                        <w:t>282</w:t>
                      </w:r>
                    </w:p>
                    <w:p w14:paraId="01ADB681" w14:textId="38FC52EE" w:rsidR="00BD59FA" w:rsidRDefault="00BD59FA" w:rsidP="00BD59FA">
                      <w:pPr>
                        <w:ind w:firstLine="0"/>
                      </w:pPr>
                      <w:r>
                        <w:t>295</w:t>
                      </w:r>
                    </w:p>
                    <w:p w14:paraId="43063799" w14:textId="31BC4DC2" w:rsidR="00BD59FA" w:rsidRDefault="00BD59FA" w:rsidP="00BD59FA">
                      <w:pPr>
                        <w:ind w:firstLine="0"/>
                      </w:pPr>
                      <w:r>
                        <w:t>308</w:t>
                      </w:r>
                    </w:p>
                    <w:p w14:paraId="1FFFCDA4" w14:textId="71984439" w:rsidR="00BD59FA" w:rsidRDefault="00BD59FA" w:rsidP="00BD59FA">
                      <w:pPr>
                        <w:ind w:firstLine="0"/>
                      </w:pPr>
                      <w:r>
                        <w:t>321</w:t>
                      </w:r>
                    </w:p>
                    <w:p w14:paraId="797E268E" w14:textId="5005E93D" w:rsidR="00BD59FA" w:rsidRDefault="00BD59FA" w:rsidP="00BD59FA">
                      <w:pPr>
                        <w:ind w:firstLine="0"/>
                      </w:pPr>
                      <w:r>
                        <w:t>327</w:t>
                      </w:r>
                    </w:p>
                    <w:p w14:paraId="0DD1A6D3" w14:textId="3EF9A214" w:rsidR="00BD59FA" w:rsidRDefault="00BD59FA" w:rsidP="00BD59FA">
                      <w:pPr>
                        <w:ind w:firstLine="0"/>
                      </w:pPr>
                    </w:p>
                    <w:p w14:paraId="09CBA04D" w14:textId="5283303B" w:rsidR="00BD59FA" w:rsidRDefault="00BD59FA" w:rsidP="00BD59FA">
                      <w:pPr>
                        <w:ind w:firstLine="0"/>
                      </w:pPr>
                      <w:r>
                        <w:t>15</w:t>
                      </w:r>
                    </w:p>
                    <w:p w14:paraId="0DDE3B34" w14:textId="4F58F820" w:rsidR="00BD59FA" w:rsidRDefault="00BD59FA" w:rsidP="00BD59FA">
                      <w:pPr>
                        <w:ind w:firstLine="0"/>
                      </w:pPr>
                      <w:r>
                        <w:t>29</w:t>
                      </w:r>
                    </w:p>
                    <w:p w14:paraId="2333B8AC" w14:textId="5C35D9F2" w:rsidR="00BD59FA" w:rsidRDefault="00BD59FA" w:rsidP="00BD59FA">
                      <w:pPr>
                        <w:ind w:firstLine="0"/>
                      </w:pPr>
                      <w:r>
                        <w:t>45</w:t>
                      </w:r>
                    </w:p>
                    <w:p w14:paraId="18F7063D" w14:textId="3B3B3617" w:rsidR="00BD59FA" w:rsidRDefault="00BD59FA" w:rsidP="00BD59FA">
                      <w:pPr>
                        <w:ind w:firstLine="0"/>
                      </w:pPr>
                      <w:r>
                        <w:t>56</w:t>
                      </w:r>
                    </w:p>
                    <w:p w14:paraId="6996E133" w14:textId="2087463F" w:rsidR="00BD59FA" w:rsidRDefault="00BD59FA" w:rsidP="00BD59FA">
                      <w:pPr>
                        <w:ind w:firstLine="0"/>
                      </w:pPr>
                      <w:r>
                        <w:t>72</w:t>
                      </w:r>
                    </w:p>
                    <w:p w14:paraId="009EAB3E" w14:textId="3D15F861" w:rsidR="00BD59FA" w:rsidRDefault="00BD59FA" w:rsidP="00BD59FA">
                      <w:pPr>
                        <w:ind w:firstLine="0"/>
                      </w:pPr>
                      <w:r>
                        <w:t>87</w:t>
                      </w:r>
                    </w:p>
                    <w:p w14:paraId="0EE66B1F" w14:textId="53D287CD" w:rsidR="00BD59FA" w:rsidRDefault="00BD59FA" w:rsidP="00BD59FA">
                      <w:pPr>
                        <w:ind w:firstLine="0"/>
                      </w:pPr>
                      <w:r>
                        <w:t>99</w:t>
                      </w:r>
                    </w:p>
                    <w:p w14:paraId="4EB0A46E" w14:textId="357FD911" w:rsidR="00BD59FA" w:rsidRDefault="00BD59FA" w:rsidP="00BD59FA">
                      <w:pPr>
                        <w:ind w:firstLine="0"/>
                      </w:pPr>
                      <w:r>
                        <w:t>112</w:t>
                      </w:r>
                    </w:p>
                    <w:p w14:paraId="04B72C55" w14:textId="62054BB7" w:rsidR="00BD59FA" w:rsidRDefault="00BD59FA" w:rsidP="00BD59FA">
                      <w:pPr>
                        <w:ind w:firstLine="0"/>
                      </w:pPr>
                      <w:r>
                        <w:t>127</w:t>
                      </w:r>
                    </w:p>
                    <w:p w14:paraId="0036A638" w14:textId="1FB45EE1" w:rsidR="00BD59FA" w:rsidRDefault="00BD59FA" w:rsidP="00BD59FA">
                      <w:pPr>
                        <w:ind w:firstLine="0"/>
                      </w:pPr>
                      <w:r>
                        <w:t>141</w:t>
                      </w:r>
                    </w:p>
                    <w:p w14:paraId="65A8A0B9" w14:textId="37CE22FC" w:rsidR="00BD59FA" w:rsidRDefault="00BD59FA" w:rsidP="00BD59FA">
                      <w:pPr>
                        <w:ind w:firstLine="0"/>
                      </w:pPr>
                      <w:r>
                        <w:t>154</w:t>
                      </w:r>
                    </w:p>
                    <w:p w14:paraId="7A20E2B4" w14:textId="35CBBD76" w:rsidR="00BD59FA" w:rsidRDefault="00BD59FA" w:rsidP="00BD59FA">
                      <w:pPr>
                        <w:ind w:firstLine="0"/>
                      </w:pPr>
                      <w:r>
                        <w:t>169</w:t>
                      </w:r>
                    </w:p>
                    <w:p w14:paraId="64302DF5" w14:textId="0D62A605" w:rsidR="00BD59FA" w:rsidRDefault="00BD59FA" w:rsidP="00BD59FA">
                      <w:pPr>
                        <w:ind w:firstLine="0"/>
                      </w:pPr>
                      <w:r>
                        <w:t>182</w:t>
                      </w:r>
                    </w:p>
                    <w:p w14:paraId="230369AA" w14:textId="450CFBF1" w:rsidR="00BD59FA" w:rsidRDefault="00BD59FA" w:rsidP="00BD59FA">
                      <w:pPr>
                        <w:ind w:firstLine="0"/>
                      </w:pPr>
                      <w:r>
                        <w:t>197</w:t>
                      </w:r>
                    </w:p>
                    <w:p w14:paraId="76270039" w14:textId="56023520" w:rsidR="00BD59FA" w:rsidRDefault="00BD59FA" w:rsidP="00BD59FA">
                      <w:pPr>
                        <w:ind w:firstLine="0"/>
                      </w:pPr>
                    </w:p>
                  </w:txbxContent>
                </v:textbox>
                <w10:wrap type="square"/>
              </v:shape>
            </w:pict>
          </mc:Fallback>
        </mc:AlternateContent>
      </w:r>
      <w:r w:rsidR="00390477">
        <w:t xml:space="preserve">Johnson also created the Housing Act of 1961 to jumpstart city infrastructure and public housing. He also passed significant immigration reforms to reduce racism in the system, and significantly increased immigration from all non-European nations. </w:t>
      </w:r>
      <w:r w:rsidR="00863132">
        <w:t xml:space="preserve">During this time period, the economy </w:t>
      </w:r>
      <w:r w:rsidR="00314DCC">
        <w:t>went through continuous growth, and many wondered if the progress of society and reduction of poverty came through Johnson’s “War on Poverty” or the continuous increase in America’s wealth. As such, many of Johnson’s programs were defunded and removed, due to growing belief that they programs were inefficient, and that private progress was better.</w:t>
      </w:r>
    </w:p>
    <w:p w14:paraId="25AC4AC6" w14:textId="51E479B0" w:rsidR="00077C88" w:rsidRDefault="0050106B" w:rsidP="00077C88">
      <w:pPr>
        <w:pStyle w:val="NoSpacing"/>
        <w:numPr>
          <w:ilvl w:val="0"/>
          <w:numId w:val="33"/>
        </w:numPr>
      </w:pPr>
      <w:r>
        <w:t>The Vietnam War</w:t>
      </w:r>
    </w:p>
    <w:p w14:paraId="451D360B" w14:textId="6DB5B322" w:rsidR="00F545D2" w:rsidRDefault="00F545D2" w:rsidP="00F545D2">
      <w:pPr>
        <w:pStyle w:val="NoSpacing"/>
        <w:ind w:left="720"/>
      </w:pPr>
      <w:r>
        <w:t xml:space="preserve">Even twenty years after the end of the Second World War, problems from it were occurring. Japan’s </w:t>
      </w:r>
      <w:r w:rsidR="0009536C">
        <w:t xml:space="preserve">conquests after the war were left in disarray, and French Vietnam was one of those left in disarray. However, as the French </w:t>
      </w:r>
      <w:r w:rsidR="001715CF">
        <w:t xml:space="preserve">attempted to regain control of the South East Asian country, a Communist Nationalist movement called the </w:t>
      </w:r>
      <w:r w:rsidR="001715CF" w:rsidRPr="00D871C9">
        <w:rPr>
          <w:u w:val="single"/>
        </w:rPr>
        <w:t>Vietminh</w:t>
      </w:r>
      <w:r w:rsidR="001715CF">
        <w:t xml:space="preserve"> fought back</w:t>
      </w:r>
      <w:r w:rsidR="006D258C">
        <w:t xml:space="preserve"> to take the country. </w:t>
      </w:r>
      <w:r w:rsidR="00D871C9">
        <w:t xml:space="preserve">In this Indochina War, the Vietminh were able to push back the French invasion and had won the war by 1953. The United States were unwilling to intervene after their own intervention in Korea, and without Eisenhower’s support, the world took a diplomatic solution. At the </w:t>
      </w:r>
      <w:r w:rsidR="00D871C9" w:rsidRPr="00934D62">
        <w:rPr>
          <w:u w:val="single"/>
        </w:rPr>
        <w:t>Geneva Conference</w:t>
      </w:r>
      <w:r w:rsidR="00D871C9">
        <w:t>, the powers decided that Vietnam would be split in half, with the Vietminh controlling the north and pro-American government in the south.</w:t>
      </w:r>
      <w:r w:rsidR="00934D62">
        <w:t xml:space="preserve"> America set up a government led by Ngo Ninh Diem, a nationalist who suppressed all opposition in the south. The Geneva Conference also dictated that there would be an election in 1956, to choose which government would continue to control both North and South Vietnam. However, this election was never held, as Diem was hugely unpopular in the country, and with his </w:t>
      </w:r>
      <w:r w:rsidR="00934D62" w:rsidRPr="00934D62">
        <w:rPr>
          <w:u w:val="single"/>
        </w:rPr>
        <w:t>NLF</w:t>
      </w:r>
      <w:r w:rsidR="00934D62">
        <w:t xml:space="preserve">, which oppressed </w:t>
      </w:r>
      <w:r w:rsidR="00BD59FA" w:rsidRPr="00426F08">
        <w:rPr>
          <w:noProof/>
        </w:rPr>
        <w:lastRenderedPageBreak/>
        <mc:AlternateContent>
          <mc:Choice Requires="wps">
            <w:drawing>
              <wp:anchor distT="45720" distB="45720" distL="114300" distR="114300" simplePos="0" relativeHeight="251665408" behindDoc="0" locked="0" layoutInCell="1" allowOverlap="1" wp14:anchorId="72BA4E20" wp14:editId="34DA337F">
                <wp:simplePos x="0" y="0"/>
                <wp:positionH relativeFrom="column">
                  <wp:posOffset>-490261</wp:posOffset>
                </wp:positionH>
                <wp:positionV relativeFrom="paragraph">
                  <wp:posOffset>-421</wp:posOffset>
                </wp:positionV>
                <wp:extent cx="450850" cy="8134350"/>
                <wp:effectExtent l="0" t="0" r="2540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134350"/>
                        </a:xfrm>
                        <a:prstGeom prst="rect">
                          <a:avLst/>
                        </a:prstGeom>
                        <a:solidFill>
                          <a:srgbClr val="FFFFFF"/>
                        </a:solidFill>
                        <a:ln w="9525">
                          <a:solidFill>
                            <a:srgbClr val="000000"/>
                          </a:solidFill>
                          <a:miter lim="800000"/>
                          <a:headEnd/>
                          <a:tailEnd/>
                        </a:ln>
                      </wps:spPr>
                      <wps:txbx>
                        <w:txbxContent>
                          <w:p w14:paraId="27627FAF" w14:textId="77777777" w:rsidR="00BD59FA" w:rsidRDefault="00BD59FA" w:rsidP="00BD59FA">
                            <w:pPr>
                              <w:ind w:firstLine="0"/>
                            </w:pPr>
                            <w:r>
                              <w:t>211</w:t>
                            </w:r>
                          </w:p>
                          <w:p w14:paraId="08C916A6" w14:textId="77777777" w:rsidR="00BD59FA" w:rsidRDefault="00BD59FA" w:rsidP="00BD59FA">
                            <w:pPr>
                              <w:ind w:firstLine="0"/>
                            </w:pPr>
                            <w:r>
                              <w:t>223</w:t>
                            </w:r>
                          </w:p>
                          <w:p w14:paraId="25768904" w14:textId="77777777" w:rsidR="00BD59FA" w:rsidRDefault="00BD59FA" w:rsidP="00BD59FA">
                            <w:pPr>
                              <w:ind w:firstLine="0"/>
                            </w:pPr>
                            <w:r>
                              <w:t>236</w:t>
                            </w:r>
                          </w:p>
                          <w:p w14:paraId="62EE4026" w14:textId="77777777" w:rsidR="00BD59FA" w:rsidRDefault="00BD59FA" w:rsidP="00BD59FA">
                            <w:pPr>
                              <w:ind w:firstLine="0"/>
                            </w:pPr>
                            <w:r>
                              <w:t>251</w:t>
                            </w:r>
                          </w:p>
                          <w:p w14:paraId="691FD322" w14:textId="77777777" w:rsidR="00BD59FA" w:rsidRDefault="00BD59FA" w:rsidP="00BD59FA">
                            <w:pPr>
                              <w:ind w:firstLine="0"/>
                            </w:pPr>
                            <w:r>
                              <w:t>267</w:t>
                            </w:r>
                          </w:p>
                          <w:p w14:paraId="04F3BDAF" w14:textId="77777777" w:rsidR="00BD59FA" w:rsidRDefault="00BD59FA" w:rsidP="00BD59FA">
                            <w:pPr>
                              <w:ind w:firstLine="0"/>
                            </w:pPr>
                            <w:r>
                              <w:t>284</w:t>
                            </w:r>
                          </w:p>
                          <w:p w14:paraId="15C09F7E" w14:textId="77777777" w:rsidR="00BD59FA" w:rsidRDefault="00BD59FA" w:rsidP="00BD59FA">
                            <w:pPr>
                              <w:ind w:firstLine="0"/>
                            </w:pPr>
                            <w:r>
                              <w:t>300</w:t>
                            </w:r>
                          </w:p>
                          <w:p w14:paraId="1E2A3035" w14:textId="77777777" w:rsidR="00BD59FA" w:rsidRDefault="00BD59FA" w:rsidP="00BD59FA">
                            <w:pPr>
                              <w:ind w:firstLine="0"/>
                            </w:pPr>
                            <w:r>
                              <w:t>314</w:t>
                            </w:r>
                          </w:p>
                          <w:p w14:paraId="53882B0F" w14:textId="77777777" w:rsidR="00BD59FA" w:rsidRDefault="00BD59FA" w:rsidP="00BD59FA">
                            <w:pPr>
                              <w:ind w:firstLine="0"/>
                            </w:pPr>
                            <w:r>
                              <w:t>327</w:t>
                            </w:r>
                          </w:p>
                          <w:p w14:paraId="19B3721A" w14:textId="01906611" w:rsidR="00BD59FA" w:rsidRDefault="00BD59FA" w:rsidP="00BD59FA">
                            <w:pPr>
                              <w:ind w:firstLine="0"/>
                            </w:pPr>
                            <w:r>
                              <w:t>333</w:t>
                            </w:r>
                          </w:p>
                          <w:p w14:paraId="1BA838E6" w14:textId="1F9B952B" w:rsidR="00BD59FA" w:rsidRDefault="00BD59FA" w:rsidP="00BD59FA">
                            <w:pPr>
                              <w:ind w:firstLine="0"/>
                            </w:pPr>
                          </w:p>
                          <w:p w14:paraId="561A85E9" w14:textId="6B61EE4D" w:rsidR="00BD59FA" w:rsidRDefault="00BD59FA" w:rsidP="00BD59FA">
                            <w:pPr>
                              <w:ind w:firstLine="0"/>
                            </w:pPr>
                            <w:r>
                              <w:t>14</w:t>
                            </w:r>
                          </w:p>
                          <w:p w14:paraId="26FFF743" w14:textId="51EE1C59" w:rsidR="00BD59FA" w:rsidRDefault="00BD59FA" w:rsidP="00BD59FA">
                            <w:pPr>
                              <w:ind w:firstLine="0"/>
                            </w:pPr>
                            <w:r>
                              <w:t>29</w:t>
                            </w:r>
                          </w:p>
                          <w:p w14:paraId="36C27187" w14:textId="7434B23F" w:rsidR="00BD59FA" w:rsidRDefault="00BD59FA" w:rsidP="00BD59FA">
                            <w:pPr>
                              <w:ind w:firstLine="0"/>
                            </w:pPr>
                            <w:r>
                              <w:t>43</w:t>
                            </w:r>
                          </w:p>
                          <w:p w14:paraId="24A706C9" w14:textId="04C6D41B" w:rsidR="00BD59FA" w:rsidRDefault="00BD59FA" w:rsidP="00BD59FA">
                            <w:pPr>
                              <w:ind w:firstLine="0"/>
                            </w:pPr>
                            <w:r>
                              <w:t>58</w:t>
                            </w:r>
                          </w:p>
                          <w:p w14:paraId="5AC3B07A" w14:textId="31E97122" w:rsidR="00BD59FA" w:rsidRDefault="00BD59FA" w:rsidP="00BD59FA">
                            <w:pPr>
                              <w:ind w:firstLine="0"/>
                            </w:pPr>
                            <w:r>
                              <w:t>71</w:t>
                            </w:r>
                          </w:p>
                          <w:p w14:paraId="63A5F2AD" w14:textId="72642DD8" w:rsidR="00BD59FA" w:rsidRDefault="00BD59FA" w:rsidP="00BD59FA">
                            <w:pPr>
                              <w:ind w:firstLine="0"/>
                            </w:pPr>
                            <w:r>
                              <w:t>83</w:t>
                            </w:r>
                          </w:p>
                          <w:p w14:paraId="083F9DD3" w14:textId="2462EFCA" w:rsidR="00BD59FA" w:rsidRDefault="00BD59FA" w:rsidP="00BD59FA">
                            <w:pPr>
                              <w:ind w:firstLine="0"/>
                            </w:pPr>
                            <w:r>
                              <w:t>96</w:t>
                            </w:r>
                          </w:p>
                          <w:p w14:paraId="0295D83A" w14:textId="5442897D" w:rsidR="00BD59FA" w:rsidRDefault="00BD59FA" w:rsidP="00BD59FA">
                            <w:pPr>
                              <w:ind w:firstLine="0"/>
                            </w:pPr>
                            <w:r>
                              <w:t>111</w:t>
                            </w:r>
                          </w:p>
                          <w:p w14:paraId="17A15BAD" w14:textId="3C4EB8F6" w:rsidR="00BD59FA" w:rsidRDefault="00BD59FA" w:rsidP="00BD59FA">
                            <w:pPr>
                              <w:ind w:firstLine="0"/>
                            </w:pPr>
                            <w:r>
                              <w:t>125</w:t>
                            </w:r>
                          </w:p>
                          <w:p w14:paraId="331A79A1" w14:textId="0CCF41B3" w:rsidR="00BD59FA" w:rsidRDefault="00BD59FA" w:rsidP="00BD59FA">
                            <w:pPr>
                              <w:ind w:firstLine="0"/>
                            </w:pPr>
                            <w:r>
                              <w:t>136</w:t>
                            </w:r>
                          </w:p>
                          <w:p w14:paraId="06183005" w14:textId="6BDEB0A2" w:rsidR="00BD59FA" w:rsidRDefault="00BD59FA" w:rsidP="00BD59FA">
                            <w:pPr>
                              <w:ind w:firstLine="0"/>
                            </w:pPr>
                            <w:r>
                              <w:t>149</w:t>
                            </w:r>
                          </w:p>
                          <w:p w14:paraId="592B34CE" w14:textId="6AE742AE" w:rsidR="00BD59FA" w:rsidRDefault="00BD59FA" w:rsidP="00BD59FA">
                            <w:pPr>
                              <w:ind w:firstLine="0"/>
                            </w:pPr>
                            <w:r>
                              <w:t>164</w:t>
                            </w:r>
                          </w:p>
                          <w:p w14:paraId="7AB45C51" w14:textId="74468C67" w:rsidR="00BD59FA" w:rsidRDefault="00BD59FA" w:rsidP="00BD59FA">
                            <w:pPr>
                              <w:ind w:firstLine="0"/>
                            </w:pPr>
                          </w:p>
                          <w:p w14:paraId="51854AB8" w14:textId="77777777" w:rsidR="00BD59FA" w:rsidRDefault="00BD59FA" w:rsidP="00BD59FA">
                            <w:pPr>
                              <w:ind w:firstLine="0"/>
                            </w:pPr>
                          </w:p>
                          <w:p w14:paraId="4F732675" w14:textId="142D144F" w:rsidR="00BD59FA" w:rsidRDefault="00BD59FA" w:rsidP="00BD59FA">
                            <w:pPr>
                              <w:ind w:firstLine="0"/>
                            </w:pPr>
                          </w:p>
                          <w:p w14:paraId="57EC3FDB" w14:textId="77777777" w:rsidR="00BD59FA" w:rsidRDefault="00BD59FA" w:rsidP="00BD59FA">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A4E20" id="_x0000_s1028" type="#_x0000_t202" style="position:absolute;left:0;text-align:left;margin-left:-38.6pt;margin-top:-.05pt;width:35.5pt;height:64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">
                <v:textbox>
                  <w:txbxContent>
                    <w:p w14:paraId="27627FAF" w14:textId="77777777" w:rsidR="00BD59FA" w:rsidRDefault="00BD59FA" w:rsidP="00BD59FA">
                      <w:pPr>
                        <w:ind w:firstLine="0"/>
                      </w:pPr>
                      <w:r>
                        <w:t>211</w:t>
                      </w:r>
                    </w:p>
                    <w:p w14:paraId="08C916A6" w14:textId="77777777" w:rsidR="00BD59FA" w:rsidRDefault="00BD59FA" w:rsidP="00BD59FA">
                      <w:pPr>
                        <w:ind w:firstLine="0"/>
                      </w:pPr>
                      <w:r>
                        <w:t>223</w:t>
                      </w:r>
                    </w:p>
                    <w:p w14:paraId="25768904" w14:textId="77777777" w:rsidR="00BD59FA" w:rsidRDefault="00BD59FA" w:rsidP="00BD59FA">
                      <w:pPr>
                        <w:ind w:firstLine="0"/>
                      </w:pPr>
                      <w:r>
                        <w:t>236</w:t>
                      </w:r>
                    </w:p>
                    <w:p w14:paraId="62EE4026" w14:textId="77777777" w:rsidR="00BD59FA" w:rsidRDefault="00BD59FA" w:rsidP="00BD59FA">
                      <w:pPr>
                        <w:ind w:firstLine="0"/>
                      </w:pPr>
                      <w:r>
                        <w:t>251</w:t>
                      </w:r>
                    </w:p>
                    <w:p w14:paraId="691FD322" w14:textId="77777777" w:rsidR="00BD59FA" w:rsidRDefault="00BD59FA" w:rsidP="00BD59FA">
                      <w:pPr>
                        <w:ind w:firstLine="0"/>
                      </w:pPr>
                      <w:r>
                        <w:t>267</w:t>
                      </w:r>
                    </w:p>
                    <w:p w14:paraId="04F3BDAF" w14:textId="77777777" w:rsidR="00BD59FA" w:rsidRDefault="00BD59FA" w:rsidP="00BD59FA">
                      <w:pPr>
                        <w:ind w:firstLine="0"/>
                      </w:pPr>
                      <w:r>
                        <w:t>284</w:t>
                      </w:r>
                    </w:p>
                    <w:p w14:paraId="15C09F7E" w14:textId="77777777" w:rsidR="00BD59FA" w:rsidRDefault="00BD59FA" w:rsidP="00BD59FA">
                      <w:pPr>
                        <w:ind w:firstLine="0"/>
                      </w:pPr>
                      <w:r>
                        <w:t>300</w:t>
                      </w:r>
                    </w:p>
                    <w:p w14:paraId="1E2A3035" w14:textId="77777777" w:rsidR="00BD59FA" w:rsidRDefault="00BD59FA" w:rsidP="00BD59FA">
                      <w:pPr>
                        <w:ind w:firstLine="0"/>
                      </w:pPr>
                      <w:r>
                        <w:t>314</w:t>
                      </w:r>
                    </w:p>
                    <w:p w14:paraId="53882B0F" w14:textId="77777777" w:rsidR="00BD59FA" w:rsidRDefault="00BD59FA" w:rsidP="00BD59FA">
                      <w:pPr>
                        <w:ind w:firstLine="0"/>
                      </w:pPr>
                      <w:r>
                        <w:t>327</w:t>
                      </w:r>
                    </w:p>
                    <w:p w14:paraId="19B3721A" w14:textId="01906611" w:rsidR="00BD59FA" w:rsidRDefault="00BD59FA" w:rsidP="00BD59FA">
                      <w:pPr>
                        <w:ind w:firstLine="0"/>
                      </w:pPr>
                      <w:r>
                        <w:t>333</w:t>
                      </w:r>
                    </w:p>
                    <w:p w14:paraId="1BA838E6" w14:textId="1F9B952B" w:rsidR="00BD59FA" w:rsidRDefault="00BD59FA" w:rsidP="00BD59FA">
                      <w:pPr>
                        <w:ind w:firstLine="0"/>
                      </w:pPr>
                    </w:p>
                    <w:p w14:paraId="561A85E9" w14:textId="6B61EE4D" w:rsidR="00BD59FA" w:rsidRDefault="00BD59FA" w:rsidP="00BD59FA">
                      <w:pPr>
                        <w:ind w:firstLine="0"/>
                      </w:pPr>
                      <w:r>
                        <w:t>14</w:t>
                      </w:r>
                    </w:p>
                    <w:p w14:paraId="26FFF743" w14:textId="51EE1C59" w:rsidR="00BD59FA" w:rsidRDefault="00BD59FA" w:rsidP="00BD59FA">
                      <w:pPr>
                        <w:ind w:firstLine="0"/>
                      </w:pPr>
                      <w:r>
                        <w:t>29</w:t>
                      </w:r>
                    </w:p>
                    <w:p w14:paraId="36C27187" w14:textId="7434B23F" w:rsidR="00BD59FA" w:rsidRDefault="00BD59FA" w:rsidP="00BD59FA">
                      <w:pPr>
                        <w:ind w:firstLine="0"/>
                      </w:pPr>
                      <w:r>
                        <w:t>43</w:t>
                      </w:r>
                    </w:p>
                    <w:p w14:paraId="24A706C9" w14:textId="04C6D41B" w:rsidR="00BD59FA" w:rsidRDefault="00BD59FA" w:rsidP="00BD59FA">
                      <w:pPr>
                        <w:ind w:firstLine="0"/>
                      </w:pPr>
                      <w:r>
                        <w:t>58</w:t>
                      </w:r>
                    </w:p>
                    <w:p w14:paraId="5AC3B07A" w14:textId="31E97122" w:rsidR="00BD59FA" w:rsidRDefault="00BD59FA" w:rsidP="00BD59FA">
                      <w:pPr>
                        <w:ind w:firstLine="0"/>
                      </w:pPr>
                      <w:r>
                        <w:t>71</w:t>
                      </w:r>
                    </w:p>
                    <w:p w14:paraId="63A5F2AD" w14:textId="72642DD8" w:rsidR="00BD59FA" w:rsidRDefault="00BD59FA" w:rsidP="00BD59FA">
                      <w:pPr>
                        <w:ind w:firstLine="0"/>
                      </w:pPr>
                      <w:r>
                        <w:t>83</w:t>
                      </w:r>
                    </w:p>
                    <w:p w14:paraId="083F9DD3" w14:textId="2462EFCA" w:rsidR="00BD59FA" w:rsidRDefault="00BD59FA" w:rsidP="00BD59FA">
                      <w:pPr>
                        <w:ind w:firstLine="0"/>
                      </w:pPr>
                      <w:r>
                        <w:t>96</w:t>
                      </w:r>
                    </w:p>
                    <w:p w14:paraId="0295D83A" w14:textId="5442897D" w:rsidR="00BD59FA" w:rsidRDefault="00BD59FA" w:rsidP="00BD59FA">
                      <w:pPr>
                        <w:ind w:firstLine="0"/>
                      </w:pPr>
                      <w:r>
                        <w:t>111</w:t>
                      </w:r>
                    </w:p>
                    <w:p w14:paraId="17A15BAD" w14:textId="3C4EB8F6" w:rsidR="00BD59FA" w:rsidRDefault="00BD59FA" w:rsidP="00BD59FA">
                      <w:pPr>
                        <w:ind w:firstLine="0"/>
                      </w:pPr>
                      <w:r>
                        <w:t>125</w:t>
                      </w:r>
                    </w:p>
                    <w:p w14:paraId="331A79A1" w14:textId="0CCF41B3" w:rsidR="00BD59FA" w:rsidRDefault="00BD59FA" w:rsidP="00BD59FA">
                      <w:pPr>
                        <w:ind w:firstLine="0"/>
                      </w:pPr>
                      <w:r>
                        <w:t>136</w:t>
                      </w:r>
                    </w:p>
                    <w:p w14:paraId="06183005" w14:textId="6BDEB0A2" w:rsidR="00BD59FA" w:rsidRDefault="00BD59FA" w:rsidP="00BD59FA">
                      <w:pPr>
                        <w:ind w:firstLine="0"/>
                      </w:pPr>
                      <w:r>
                        <w:t>149</w:t>
                      </w:r>
                    </w:p>
                    <w:p w14:paraId="592B34CE" w14:textId="6AE742AE" w:rsidR="00BD59FA" w:rsidRDefault="00BD59FA" w:rsidP="00BD59FA">
                      <w:pPr>
                        <w:ind w:firstLine="0"/>
                      </w:pPr>
                      <w:r>
                        <w:t>164</w:t>
                      </w:r>
                    </w:p>
                    <w:p w14:paraId="7AB45C51" w14:textId="74468C67" w:rsidR="00BD59FA" w:rsidRDefault="00BD59FA" w:rsidP="00BD59FA">
                      <w:pPr>
                        <w:ind w:firstLine="0"/>
                      </w:pPr>
                    </w:p>
                    <w:p w14:paraId="51854AB8" w14:textId="77777777" w:rsidR="00BD59FA" w:rsidRDefault="00BD59FA" w:rsidP="00BD59FA">
                      <w:pPr>
                        <w:ind w:firstLine="0"/>
                      </w:pPr>
                    </w:p>
                    <w:p w14:paraId="4F732675" w14:textId="142D144F" w:rsidR="00BD59FA" w:rsidRDefault="00BD59FA" w:rsidP="00BD59FA">
                      <w:pPr>
                        <w:ind w:firstLine="0"/>
                      </w:pPr>
                    </w:p>
                    <w:p w14:paraId="57EC3FDB" w14:textId="77777777" w:rsidR="00BD59FA" w:rsidRDefault="00BD59FA" w:rsidP="00BD59FA">
                      <w:pPr>
                        <w:ind w:firstLine="0"/>
                      </w:pPr>
                    </w:p>
                  </w:txbxContent>
                </v:textbox>
                <w10:wrap type="square"/>
              </v:shape>
            </w:pict>
          </mc:Fallback>
        </mc:AlternateContent>
      </w:r>
      <w:r w:rsidR="00934D62">
        <w:t xml:space="preserve">people across his government, and large population of the north, he stood no chance. After Diem was overthrown by </w:t>
      </w:r>
      <w:r w:rsidR="008C2632">
        <w:t xml:space="preserve">military forces, Johnson and Congress were </w:t>
      </w:r>
      <w:r w:rsidR="00531CE5">
        <w:t>pressured into</w:t>
      </w:r>
      <w:r w:rsidR="008C2632">
        <w:t xml:space="preserve"> put</w:t>
      </w:r>
      <w:r w:rsidR="00531CE5">
        <w:t>ting</w:t>
      </w:r>
      <w:r w:rsidR="008C2632">
        <w:t xml:space="preserve"> </w:t>
      </w:r>
      <w:r w:rsidR="00531CE5">
        <w:t xml:space="preserve">Americans in Vietnam. The </w:t>
      </w:r>
      <w:r w:rsidR="00531CE5" w:rsidRPr="00531CE5">
        <w:rPr>
          <w:u w:val="single"/>
        </w:rPr>
        <w:t>Gulf of Tonkin Resolution</w:t>
      </w:r>
      <w:r w:rsidR="00531CE5">
        <w:t xml:space="preserve"> gave Johnson power to deploy many troops into Vietnam. He started off with the support of the American people, but as Americans started to deploy and a </w:t>
      </w:r>
      <w:r w:rsidR="00531CE5" w:rsidRPr="00531CE5">
        <w:rPr>
          <w:u w:val="single"/>
        </w:rPr>
        <w:t>war of attrition</w:t>
      </w:r>
      <w:r w:rsidR="00531CE5">
        <w:t xml:space="preserve"> began, soldiers started to die, and it was clear the war was not going to end quickly, public opinion turned against the war. </w:t>
      </w:r>
      <w:r w:rsidR="00CE7272">
        <w:t xml:space="preserve">Pacifism and peace grew in the hearts of the youth, especially as young soldiers were forced to go to Vietnam and were killed and traumatized. After the economy faltered during the war because of inflation, Johnson’s approval began to tank and support for the war largely died. </w:t>
      </w:r>
    </w:p>
    <w:p w14:paraId="42B9985F" w14:textId="4D0FF261" w:rsidR="0050106B" w:rsidRDefault="0050106B" w:rsidP="00077C88">
      <w:pPr>
        <w:pStyle w:val="NoSpacing"/>
        <w:numPr>
          <w:ilvl w:val="0"/>
          <w:numId w:val="33"/>
        </w:numPr>
      </w:pPr>
      <w:r>
        <w:t>Civil Rights</w:t>
      </w:r>
    </w:p>
    <w:p w14:paraId="77D2474E" w14:textId="6A47CE81" w:rsidR="00CE7272" w:rsidRPr="00D1253A" w:rsidRDefault="00CE7272" w:rsidP="00CE7272">
      <w:pPr>
        <w:pStyle w:val="NoSpacing"/>
        <w:ind w:left="720"/>
      </w:pPr>
      <w:r>
        <w:t xml:space="preserve">African Americans had been fighting for equal rights and representation since the end of slavery, but their movement to do so took up steam during the 1960s. After partaking greatly and sacrificing much in both World Wars, African Americans were more ready to fight than ever before. A growing educated, middle class led by </w:t>
      </w:r>
      <w:r w:rsidRPr="00CE7272">
        <w:rPr>
          <w:u w:val="single"/>
        </w:rPr>
        <w:t>Martin Luther King Jr</w:t>
      </w:r>
      <w:r>
        <w:t xml:space="preserve">. led this movement. </w:t>
      </w:r>
      <w:r w:rsidR="005E39D6">
        <w:t xml:space="preserve">Early movements in the south, such as the </w:t>
      </w:r>
      <w:r w:rsidR="005E39D6" w:rsidRPr="005E39D6">
        <w:rPr>
          <w:u w:val="single"/>
        </w:rPr>
        <w:t>Student Nonviolent Coordinating Committee</w:t>
      </w:r>
      <w:r w:rsidR="005E39D6">
        <w:t xml:space="preserve">, created sit ins and protests for African Americans and all people to partake in. These movements continued to gain popularity, especially with the popularization of television, as people in the north and the west gained access to what was happening in the South. The </w:t>
      </w:r>
      <w:r w:rsidR="005E39D6" w:rsidRPr="005E39D6">
        <w:rPr>
          <w:u w:val="single"/>
        </w:rPr>
        <w:t>Montgomery Bus Boycott</w:t>
      </w:r>
      <w:r w:rsidR="005E39D6">
        <w:t xml:space="preserve"> was a major success for Black Americans and proved that change through nonviolent protest was definitely possible. This boycott forced the Montgomery Bus system to desegregate its bus, and introduced America to new symbols of the movement, such as Martin Luther King Jr. and </w:t>
      </w:r>
      <w:r w:rsidR="00BD59FA" w:rsidRPr="00426F08">
        <w:rPr>
          <w:noProof/>
        </w:rPr>
        <w:lastRenderedPageBreak/>
        <mc:AlternateContent>
          <mc:Choice Requires="wps">
            <w:drawing>
              <wp:anchor distT="45720" distB="45720" distL="114300" distR="114300" simplePos="0" relativeHeight="251663360" behindDoc="0" locked="0" layoutInCell="1" allowOverlap="1" wp14:anchorId="3464A4EA" wp14:editId="06D7CB92">
                <wp:simplePos x="0" y="0"/>
                <wp:positionH relativeFrom="column">
                  <wp:posOffset>-490261</wp:posOffset>
                </wp:positionH>
                <wp:positionV relativeFrom="paragraph">
                  <wp:posOffset>-322</wp:posOffset>
                </wp:positionV>
                <wp:extent cx="450850" cy="8134350"/>
                <wp:effectExtent l="0" t="0" r="2540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134350"/>
                        </a:xfrm>
                        <a:prstGeom prst="rect">
                          <a:avLst/>
                        </a:prstGeom>
                        <a:solidFill>
                          <a:srgbClr val="FFFFFF"/>
                        </a:solidFill>
                        <a:ln w="9525">
                          <a:solidFill>
                            <a:srgbClr val="000000"/>
                          </a:solidFill>
                          <a:miter lim="800000"/>
                          <a:headEnd/>
                          <a:tailEnd/>
                        </a:ln>
                      </wps:spPr>
                      <wps:txbx>
                        <w:txbxContent>
                          <w:p w14:paraId="411D3A6A" w14:textId="514453CC" w:rsidR="00BD59FA" w:rsidRDefault="00BD59FA" w:rsidP="00BD59FA">
                            <w:pPr>
                              <w:ind w:firstLine="0"/>
                            </w:pPr>
                            <w:r>
                              <w:t>177</w:t>
                            </w:r>
                          </w:p>
                          <w:p w14:paraId="454F939F" w14:textId="15F29E69" w:rsidR="00BD59FA" w:rsidRDefault="00BD59FA" w:rsidP="00BD59FA">
                            <w:pPr>
                              <w:ind w:firstLine="0"/>
                            </w:pPr>
                            <w:r>
                              <w:t>189</w:t>
                            </w:r>
                          </w:p>
                          <w:p w14:paraId="17B3CE21" w14:textId="29A48D9C" w:rsidR="00BD59FA" w:rsidRDefault="00BD59FA" w:rsidP="00BD59FA">
                            <w:pPr>
                              <w:ind w:firstLine="0"/>
                            </w:pPr>
                            <w:r>
                              <w:t>203</w:t>
                            </w:r>
                          </w:p>
                          <w:p w14:paraId="28D95A90" w14:textId="51FD2BC5" w:rsidR="00BD59FA" w:rsidRDefault="00BD59FA" w:rsidP="00BD59FA">
                            <w:pPr>
                              <w:ind w:firstLine="0"/>
                            </w:pPr>
                            <w:r>
                              <w:t>215</w:t>
                            </w:r>
                          </w:p>
                          <w:p w14:paraId="7885116F" w14:textId="5BD98954" w:rsidR="00BD59FA" w:rsidRDefault="00BD59FA" w:rsidP="00BD59FA">
                            <w:pPr>
                              <w:ind w:firstLine="0"/>
                            </w:pPr>
                            <w:r>
                              <w:t>232</w:t>
                            </w:r>
                          </w:p>
                          <w:p w14:paraId="43763D99" w14:textId="7D4A0594" w:rsidR="00BD59FA" w:rsidRDefault="00BD59FA" w:rsidP="00BD59FA">
                            <w:pPr>
                              <w:ind w:firstLine="0"/>
                            </w:pPr>
                            <w:r>
                              <w:t>244</w:t>
                            </w:r>
                          </w:p>
                          <w:p w14:paraId="1BC4EDF6" w14:textId="49250625" w:rsidR="00BD59FA" w:rsidRDefault="00BD59FA" w:rsidP="00BD59FA">
                            <w:pPr>
                              <w:ind w:firstLine="0"/>
                            </w:pPr>
                            <w:r>
                              <w:t>257</w:t>
                            </w:r>
                          </w:p>
                          <w:p w14:paraId="2C69A09F" w14:textId="45A02408" w:rsidR="00BD59FA" w:rsidRDefault="00BD59FA" w:rsidP="00BD59FA">
                            <w:pPr>
                              <w:ind w:firstLine="0"/>
                            </w:pPr>
                            <w:r>
                              <w:t>268</w:t>
                            </w:r>
                          </w:p>
                          <w:p w14:paraId="2B931DE6" w14:textId="491EEBC2" w:rsidR="00BD59FA" w:rsidRDefault="00BD59FA" w:rsidP="00BD59FA">
                            <w:pPr>
                              <w:ind w:firstLine="0"/>
                            </w:pPr>
                            <w:r>
                              <w:t>283</w:t>
                            </w:r>
                          </w:p>
                          <w:p w14:paraId="42475B20" w14:textId="0D07E5B0" w:rsidR="00BD59FA" w:rsidRDefault="00BD59FA" w:rsidP="00BD59FA">
                            <w:pPr>
                              <w:ind w:firstLine="0"/>
                            </w:pPr>
                            <w:r>
                              <w:t>297</w:t>
                            </w:r>
                          </w:p>
                          <w:p w14:paraId="03035068" w14:textId="40BEE293" w:rsidR="00BD59FA" w:rsidRDefault="00BD59FA" w:rsidP="00BD59FA">
                            <w:pPr>
                              <w:ind w:firstLine="0"/>
                            </w:pPr>
                            <w:r>
                              <w:t>308</w:t>
                            </w:r>
                          </w:p>
                          <w:p w14:paraId="7606F099" w14:textId="74A5FEEB" w:rsidR="00BD59FA" w:rsidRDefault="00BD59FA" w:rsidP="00BD59FA">
                            <w:pPr>
                              <w:ind w:firstLine="0"/>
                            </w:pPr>
                            <w:r>
                              <w:t>321</w:t>
                            </w:r>
                          </w:p>
                          <w:p w14:paraId="1F3170FD" w14:textId="65DB0B46" w:rsidR="00BD59FA" w:rsidRDefault="00BD59FA" w:rsidP="00BD59FA">
                            <w:pPr>
                              <w:ind w:firstLine="0"/>
                            </w:pPr>
                            <w:r>
                              <w:t>32</w:t>
                            </w:r>
                            <w:r w:rsidR="00351C60">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4A4EA" id="_x0000_s1029" type="#_x0000_t202" style="position:absolute;left:0;text-align:left;margin-left:-38.6pt;margin-top:-.05pt;width:35.5pt;height:64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">
                <v:textbox>
                  <w:txbxContent>
                    <w:p w14:paraId="411D3A6A" w14:textId="514453CC" w:rsidR="00BD59FA" w:rsidRDefault="00BD59FA" w:rsidP="00BD59FA">
                      <w:pPr>
                        <w:ind w:firstLine="0"/>
                      </w:pPr>
                      <w:r>
                        <w:t>177</w:t>
                      </w:r>
                    </w:p>
                    <w:p w14:paraId="454F939F" w14:textId="15F29E69" w:rsidR="00BD59FA" w:rsidRDefault="00BD59FA" w:rsidP="00BD59FA">
                      <w:pPr>
                        <w:ind w:firstLine="0"/>
                      </w:pPr>
                      <w:r>
                        <w:t>189</w:t>
                      </w:r>
                    </w:p>
                    <w:p w14:paraId="17B3CE21" w14:textId="29A48D9C" w:rsidR="00BD59FA" w:rsidRDefault="00BD59FA" w:rsidP="00BD59FA">
                      <w:pPr>
                        <w:ind w:firstLine="0"/>
                      </w:pPr>
                      <w:r>
                        <w:t>203</w:t>
                      </w:r>
                    </w:p>
                    <w:p w14:paraId="28D95A90" w14:textId="51FD2BC5" w:rsidR="00BD59FA" w:rsidRDefault="00BD59FA" w:rsidP="00BD59FA">
                      <w:pPr>
                        <w:ind w:firstLine="0"/>
                      </w:pPr>
                      <w:r>
                        <w:t>215</w:t>
                      </w:r>
                    </w:p>
                    <w:p w14:paraId="7885116F" w14:textId="5BD98954" w:rsidR="00BD59FA" w:rsidRDefault="00BD59FA" w:rsidP="00BD59FA">
                      <w:pPr>
                        <w:ind w:firstLine="0"/>
                      </w:pPr>
                      <w:r>
                        <w:t>232</w:t>
                      </w:r>
                    </w:p>
                    <w:p w14:paraId="43763D99" w14:textId="7D4A0594" w:rsidR="00BD59FA" w:rsidRDefault="00BD59FA" w:rsidP="00BD59FA">
                      <w:pPr>
                        <w:ind w:firstLine="0"/>
                      </w:pPr>
                      <w:r>
                        <w:t>244</w:t>
                      </w:r>
                    </w:p>
                    <w:p w14:paraId="1BC4EDF6" w14:textId="49250625" w:rsidR="00BD59FA" w:rsidRDefault="00BD59FA" w:rsidP="00BD59FA">
                      <w:pPr>
                        <w:ind w:firstLine="0"/>
                      </w:pPr>
                      <w:r>
                        <w:t>257</w:t>
                      </w:r>
                    </w:p>
                    <w:p w14:paraId="2C69A09F" w14:textId="45A02408" w:rsidR="00BD59FA" w:rsidRDefault="00BD59FA" w:rsidP="00BD59FA">
                      <w:pPr>
                        <w:ind w:firstLine="0"/>
                      </w:pPr>
                      <w:r>
                        <w:t>268</w:t>
                      </w:r>
                    </w:p>
                    <w:p w14:paraId="2B931DE6" w14:textId="491EEBC2" w:rsidR="00BD59FA" w:rsidRDefault="00BD59FA" w:rsidP="00BD59FA">
                      <w:pPr>
                        <w:ind w:firstLine="0"/>
                      </w:pPr>
                      <w:r>
                        <w:t>283</w:t>
                      </w:r>
                    </w:p>
                    <w:p w14:paraId="42475B20" w14:textId="0D07E5B0" w:rsidR="00BD59FA" w:rsidRDefault="00BD59FA" w:rsidP="00BD59FA">
                      <w:pPr>
                        <w:ind w:firstLine="0"/>
                      </w:pPr>
                      <w:r>
                        <w:t>297</w:t>
                      </w:r>
                    </w:p>
                    <w:p w14:paraId="03035068" w14:textId="40BEE293" w:rsidR="00BD59FA" w:rsidRDefault="00BD59FA" w:rsidP="00BD59FA">
                      <w:pPr>
                        <w:ind w:firstLine="0"/>
                      </w:pPr>
                      <w:r>
                        <w:t>308</w:t>
                      </w:r>
                    </w:p>
                    <w:p w14:paraId="7606F099" w14:textId="74A5FEEB" w:rsidR="00BD59FA" w:rsidRDefault="00BD59FA" w:rsidP="00BD59FA">
                      <w:pPr>
                        <w:ind w:firstLine="0"/>
                      </w:pPr>
                      <w:r>
                        <w:t>321</w:t>
                      </w:r>
                    </w:p>
                    <w:p w14:paraId="1F3170FD" w14:textId="65DB0B46" w:rsidR="00BD59FA" w:rsidRDefault="00BD59FA" w:rsidP="00BD59FA">
                      <w:pPr>
                        <w:ind w:firstLine="0"/>
                      </w:pPr>
                      <w:r>
                        <w:t>32</w:t>
                      </w:r>
                      <w:r w:rsidR="00351C60">
                        <w:t>6</w:t>
                      </w:r>
                    </w:p>
                  </w:txbxContent>
                </v:textbox>
                <w10:wrap type="square"/>
              </v:shape>
            </w:pict>
          </mc:Fallback>
        </mc:AlternateContent>
      </w:r>
      <w:r w:rsidR="005E39D6">
        <w:t>Rosa Parks. Later, in 1963, Americans from across the country saw horrific events happen to peaceful African American protestors from the police in Birmingham, and national troops were sent in to stop the police brutality. The Civil Rights Movement continued to gain popularity and strength, culminating in the March on Washington, where Martin Luther King Jr. gave his famous “I have a dream” speech</w:t>
      </w:r>
      <w:r w:rsidR="00BD59FA">
        <w:t xml:space="preserve"> in front of the Lincoln Memorial</w:t>
      </w:r>
      <w:r w:rsidR="005E39D6">
        <w:t xml:space="preserve">. After the announcement of wholehearted support by John F Kennedy, the </w:t>
      </w:r>
      <w:r w:rsidR="005E39D6" w:rsidRPr="005E39D6">
        <w:rPr>
          <w:u w:val="single"/>
        </w:rPr>
        <w:t>Voting Rights Act</w:t>
      </w:r>
      <w:r w:rsidR="005E39D6">
        <w:t xml:space="preserve"> passed, removing roadblocks for many African Americans to vote. Previously, Democratic Presidents were afraid to embrace the Civil Rights Movement due to fear of alienation from the South, a Democratic Stronghold, but JFK finally did what he believed was right, at the peak of the movement’s popularity. Afterwards, the Civil Rights Movement continued to advocate for increased rights, and successfully combatted Je Jure and De Facto Segregation, resulting in a desegregated and greatly improved America</w:t>
      </w:r>
      <w:r w:rsidR="00351C60">
        <w:t xml:space="preserve"> after the movement</w:t>
      </w:r>
      <w:r w:rsidR="005E39D6">
        <w:t xml:space="preserve">. </w:t>
      </w:r>
    </w:p>
    <w:sectPr w:rsidR="00CE7272" w:rsidRPr="00D1253A" w:rsidSect="00F83F8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692ED" w14:textId="77777777" w:rsidR="00EF72ED" w:rsidRDefault="00EF72ED">
      <w:pPr>
        <w:spacing w:line="240" w:lineRule="auto"/>
      </w:pPr>
      <w:r>
        <w:separator/>
      </w:r>
    </w:p>
  </w:endnote>
  <w:endnote w:type="continuationSeparator" w:id="0">
    <w:p w14:paraId="332369C6" w14:textId="77777777" w:rsidR="00EF72ED" w:rsidRDefault="00EF7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89D4E" w14:textId="77777777" w:rsidR="00EF72ED" w:rsidRDefault="00EF72ED">
      <w:pPr>
        <w:spacing w:line="240" w:lineRule="auto"/>
      </w:pPr>
      <w:r>
        <w:separator/>
      </w:r>
    </w:p>
  </w:footnote>
  <w:footnote w:type="continuationSeparator" w:id="0">
    <w:p w14:paraId="29E698C2" w14:textId="77777777" w:rsidR="00EF72ED" w:rsidRDefault="00EF72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CAB8" w14:textId="1F77CC5F" w:rsidR="00080C97" w:rsidRDefault="00EF72ED">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B6C6" w14:textId="3E9382AA" w:rsidR="00080C97" w:rsidRDefault="00EF72ED">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CB5BD0"/>
    <w:multiLevelType w:val="hybridMultilevel"/>
    <w:tmpl w:val="EF4845D4"/>
    <w:lvl w:ilvl="0" w:tplc="1B283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F0072C5"/>
    <w:multiLevelType w:val="hybridMultilevel"/>
    <w:tmpl w:val="E28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465014F"/>
    <w:multiLevelType w:val="hybridMultilevel"/>
    <w:tmpl w:val="A7FE4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15837"/>
    <w:multiLevelType w:val="hybridMultilevel"/>
    <w:tmpl w:val="1840B6C2"/>
    <w:lvl w:ilvl="0" w:tplc="C1AA5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7FD7CEC"/>
    <w:multiLevelType w:val="hybridMultilevel"/>
    <w:tmpl w:val="8BD4EC74"/>
    <w:lvl w:ilvl="0" w:tplc="8528F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402D4E"/>
    <w:multiLevelType w:val="hybridMultilevel"/>
    <w:tmpl w:val="7C6E2C48"/>
    <w:lvl w:ilvl="0" w:tplc="98A8FFC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11459D"/>
    <w:multiLevelType w:val="hybridMultilevel"/>
    <w:tmpl w:val="9FDA17E8"/>
    <w:lvl w:ilvl="0" w:tplc="FD30D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B1B5787"/>
    <w:multiLevelType w:val="multilevel"/>
    <w:tmpl w:val="4572ABF8"/>
    <w:numStyleLink w:val="MLAOutline"/>
  </w:abstractNum>
  <w:abstractNum w:abstractNumId="23"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E1B798F"/>
    <w:multiLevelType w:val="hybridMultilevel"/>
    <w:tmpl w:val="5002AE70"/>
    <w:lvl w:ilvl="0" w:tplc="6AD85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E9423C3"/>
    <w:multiLevelType w:val="hybridMultilevel"/>
    <w:tmpl w:val="A1F0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3A0270"/>
    <w:multiLevelType w:val="hybridMultilevel"/>
    <w:tmpl w:val="4BE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152E7"/>
    <w:multiLevelType w:val="hybridMultilevel"/>
    <w:tmpl w:val="7CA8C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FE30F5"/>
    <w:multiLevelType w:val="hybridMultilevel"/>
    <w:tmpl w:val="4288A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7FB3506"/>
    <w:multiLevelType w:val="hybridMultilevel"/>
    <w:tmpl w:val="B288A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AE47F8"/>
    <w:multiLevelType w:val="hybridMultilevel"/>
    <w:tmpl w:val="4CA8607C"/>
    <w:lvl w:ilvl="0" w:tplc="43768578">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041170"/>
    <w:multiLevelType w:val="hybridMultilevel"/>
    <w:tmpl w:val="70B2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1"/>
  </w:num>
  <w:num w:numId="13">
    <w:abstractNumId w:val="22"/>
  </w:num>
  <w:num w:numId="14">
    <w:abstractNumId w:val="19"/>
  </w:num>
  <w:num w:numId="15">
    <w:abstractNumId w:val="11"/>
  </w:num>
  <w:num w:numId="16">
    <w:abstractNumId w:val="16"/>
  </w:num>
  <w:num w:numId="17">
    <w:abstractNumId w:val="23"/>
  </w:num>
  <w:num w:numId="18">
    <w:abstractNumId w:val="29"/>
  </w:num>
  <w:num w:numId="19">
    <w:abstractNumId w:val="26"/>
  </w:num>
  <w:num w:numId="20">
    <w:abstractNumId w:val="12"/>
  </w:num>
  <w:num w:numId="21">
    <w:abstractNumId w:val="25"/>
  </w:num>
  <w:num w:numId="22">
    <w:abstractNumId w:val="30"/>
  </w:num>
  <w:num w:numId="23">
    <w:abstractNumId w:val="17"/>
  </w:num>
  <w:num w:numId="24">
    <w:abstractNumId w:val="31"/>
  </w:num>
  <w:num w:numId="25">
    <w:abstractNumId w:val="32"/>
  </w:num>
  <w:num w:numId="26">
    <w:abstractNumId w:val="18"/>
  </w:num>
  <w:num w:numId="27">
    <w:abstractNumId w:val="10"/>
  </w:num>
  <w:num w:numId="28">
    <w:abstractNumId w:val="27"/>
  </w:num>
  <w:num w:numId="29">
    <w:abstractNumId w:val="24"/>
  </w:num>
  <w:num w:numId="30">
    <w:abstractNumId w:val="20"/>
  </w:num>
  <w:num w:numId="31">
    <w:abstractNumId w:val="15"/>
  </w:num>
  <w:num w:numId="32">
    <w:abstractNumId w:val="2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01B38"/>
    <w:rsid w:val="00003791"/>
    <w:rsid w:val="000044E8"/>
    <w:rsid w:val="00016840"/>
    <w:rsid w:val="0002236F"/>
    <w:rsid w:val="00046421"/>
    <w:rsid w:val="000513F3"/>
    <w:rsid w:val="00057C4A"/>
    <w:rsid w:val="00071455"/>
    <w:rsid w:val="00077C88"/>
    <w:rsid w:val="00080C97"/>
    <w:rsid w:val="0009536C"/>
    <w:rsid w:val="000B6440"/>
    <w:rsid w:val="000C5923"/>
    <w:rsid w:val="000F7591"/>
    <w:rsid w:val="00114A90"/>
    <w:rsid w:val="00121033"/>
    <w:rsid w:val="001254D6"/>
    <w:rsid w:val="001715CF"/>
    <w:rsid w:val="00175CDE"/>
    <w:rsid w:val="001847C4"/>
    <w:rsid w:val="001848A7"/>
    <w:rsid w:val="001905B8"/>
    <w:rsid w:val="001A35A9"/>
    <w:rsid w:val="001D7C58"/>
    <w:rsid w:val="001E4FA2"/>
    <w:rsid w:val="001F162B"/>
    <w:rsid w:val="001F65D0"/>
    <w:rsid w:val="002002C1"/>
    <w:rsid w:val="00200555"/>
    <w:rsid w:val="002224DF"/>
    <w:rsid w:val="00222C4D"/>
    <w:rsid w:val="0023561C"/>
    <w:rsid w:val="002661B6"/>
    <w:rsid w:val="002923A0"/>
    <w:rsid w:val="00294BE4"/>
    <w:rsid w:val="00297776"/>
    <w:rsid w:val="002A39AB"/>
    <w:rsid w:val="002C0EBF"/>
    <w:rsid w:val="002D1E13"/>
    <w:rsid w:val="00312C5E"/>
    <w:rsid w:val="00314DCC"/>
    <w:rsid w:val="003178DF"/>
    <w:rsid w:val="003201D0"/>
    <w:rsid w:val="00325CCF"/>
    <w:rsid w:val="00331A49"/>
    <w:rsid w:val="00342D62"/>
    <w:rsid w:val="0034418F"/>
    <w:rsid w:val="0034643D"/>
    <w:rsid w:val="00351C60"/>
    <w:rsid w:val="0035552C"/>
    <w:rsid w:val="003620A7"/>
    <w:rsid w:val="00363DF0"/>
    <w:rsid w:val="00371C5B"/>
    <w:rsid w:val="0037755A"/>
    <w:rsid w:val="00390477"/>
    <w:rsid w:val="0039114F"/>
    <w:rsid w:val="00395E54"/>
    <w:rsid w:val="00397540"/>
    <w:rsid w:val="003A762E"/>
    <w:rsid w:val="003D1FAF"/>
    <w:rsid w:val="003E748F"/>
    <w:rsid w:val="003F3C23"/>
    <w:rsid w:val="00417C38"/>
    <w:rsid w:val="00426F08"/>
    <w:rsid w:val="0042722B"/>
    <w:rsid w:val="004302CF"/>
    <w:rsid w:val="00434804"/>
    <w:rsid w:val="00460362"/>
    <w:rsid w:val="004646DB"/>
    <w:rsid w:val="00465FDB"/>
    <w:rsid w:val="004775F0"/>
    <w:rsid w:val="004A2534"/>
    <w:rsid w:val="004A5660"/>
    <w:rsid w:val="004C2A8C"/>
    <w:rsid w:val="004C33D3"/>
    <w:rsid w:val="004D043F"/>
    <w:rsid w:val="004D0659"/>
    <w:rsid w:val="004D0CBB"/>
    <w:rsid w:val="004F0D62"/>
    <w:rsid w:val="004F359C"/>
    <w:rsid w:val="004F3AF1"/>
    <w:rsid w:val="004F474D"/>
    <w:rsid w:val="0050106B"/>
    <w:rsid w:val="005055E0"/>
    <w:rsid w:val="00527743"/>
    <w:rsid w:val="00530C35"/>
    <w:rsid w:val="00531CE5"/>
    <w:rsid w:val="00535577"/>
    <w:rsid w:val="005551D8"/>
    <w:rsid w:val="005877F2"/>
    <w:rsid w:val="005D159B"/>
    <w:rsid w:val="005D1B41"/>
    <w:rsid w:val="005D47C1"/>
    <w:rsid w:val="005D55A0"/>
    <w:rsid w:val="005D6582"/>
    <w:rsid w:val="005D6C9F"/>
    <w:rsid w:val="005E2CD1"/>
    <w:rsid w:val="005E39D6"/>
    <w:rsid w:val="005F67A3"/>
    <w:rsid w:val="00600ECA"/>
    <w:rsid w:val="006035C0"/>
    <w:rsid w:val="00610CE9"/>
    <w:rsid w:val="00636E58"/>
    <w:rsid w:val="00637BB7"/>
    <w:rsid w:val="006436A7"/>
    <w:rsid w:val="00655B26"/>
    <w:rsid w:val="00663716"/>
    <w:rsid w:val="00680CC4"/>
    <w:rsid w:val="00682DF0"/>
    <w:rsid w:val="00692D7B"/>
    <w:rsid w:val="006A64A8"/>
    <w:rsid w:val="006A7549"/>
    <w:rsid w:val="006C4BC9"/>
    <w:rsid w:val="006D258C"/>
    <w:rsid w:val="006D55A7"/>
    <w:rsid w:val="006D596E"/>
    <w:rsid w:val="006E0118"/>
    <w:rsid w:val="006F5BA5"/>
    <w:rsid w:val="007054C8"/>
    <w:rsid w:val="007153C4"/>
    <w:rsid w:val="0072060B"/>
    <w:rsid w:val="0072391C"/>
    <w:rsid w:val="00724B98"/>
    <w:rsid w:val="0072773D"/>
    <w:rsid w:val="00733436"/>
    <w:rsid w:val="00793346"/>
    <w:rsid w:val="00794230"/>
    <w:rsid w:val="007A2239"/>
    <w:rsid w:val="007D4B2F"/>
    <w:rsid w:val="007F5428"/>
    <w:rsid w:val="00815C55"/>
    <w:rsid w:val="00831CB6"/>
    <w:rsid w:val="00832A36"/>
    <w:rsid w:val="008358E3"/>
    <w:rsid w:val="00840BE2"/>
    <w:rsid w:val="00841C8A"/>
    <w:rsid w:val="00842FB3"/>
    <w:rsid w:val="0084504E"/>
    <w:rsid w:val="00863132"/>
    <w:rsid w:val="008718E6"/>
    <w:rsid w:val="00891514"/>
    <w:rsid w:val="008A2219"/>
    <w:rsid w:val="008C2632"/>
    <w:rsid w:val="008D451F"/>
    <w:rsid w:val="008E164E"/>
    <w:rsid w:val="008E49E2"/>
    <w:rsid w:val="008F38AF"/>
    <w:rsid w:val="009062FB"/>
    <w:rsid w:val="0092501B"/>
    <w:rsid w:val="00926E98"/>
    <w:rsid w:val="00934D62"/>
    <w:rsid w:val="009431D1"/>
    <w:rsid w:val="00951A95"/>
    <w:rsid w:val="00965112"/>
    <w:rsid w:val="00971853"/>
    <w:rsid w:val="00974576"/>
    <w:rsid w:val="009A080B"/>
    <w:rsid w:val="009A5981"/>
    <w:rsid w:val="009E08A9"/>
    <w:rsid w:val="009F1767"/>
    <w:rsid w:val="009F244A"/>
    <w:rsid w:val="00A015DD"/>
    <w:rsid w:val="00A05DB6"/>
    <w:rsid w:val="00A108F8"/>
    <w:rsid w:val="00A10C26"/>
    <w:rsid w:val="00A11606"/>
    <w:rsid w:val="00A24683"/>
    <w:rsid w:val="00A50790"/>
    <w:rsid w:val="00A54BB4"/>
    <w:rsid w:val="00A93A9F"/>
    <w:rsid w:val="00AA7C2B"/>
    <w:rsid w:val="00AB1E45"/>
    <w:rsid w:val="00AB6499"/>
    <w:rsid w:val="00B028A2"/>
    <w:rsid w:val="00B05705"/>
    <w:rsid w:val="00B11567"/>
    <w:rsid w:val="00B12CD1"/>
    <w:rsid w:val="00B26982"/>
    <w:rsid w:val="00B35493"/>
    <w:rsid w:val="00B35C00"/>
    <w:rsid w:val="00B37752"/>
    <w:rsid w:val="00B57560"/>
    <w:rsid w:val="00B604DE"/>
    <w:rsid w:val="00B65868"/>
    <w:rsid w:val="00B76183"/>
    <w:rsid w:val="00B82F8F"/>
    <w:rsid w:val="00B8480F"/>
    <w:rsid w:val="00B958FB"/>
    <w:rsid w:val="00BC11A6"/>
    <w:rsid w:val="00BC7332"/>
    <w:rsid w:val="00BD3A4E"/>
    <w:rsid w:val="00BD59FA"/>
    <w:rsid w:val="00BE7E30"/>
    <w:rsid w:val="00BF1C2F"/>
    <w:rsid w:val="00C26420"/>
    <w:rsid w:val="00C40FD7"/>
    <w:rsid w:val="00C60DB9"/>
    <w:rsid w:val="00C91B3E"/>
    <w:rsid w:val="00C943E9"/>
    <w:rsid w:val="00CB75D4"/>
    <w:rsid w:val="00CC2088"/>
    <w:rsid w:val="00CC2681"/>
    <w:rsid w:val="00CC3FDB"/>
    <w:rsid w:val="00CC68F4"/>
    <w:rsid w:val="00CD1AC2"/>
    <w:rsid w:val="00CE3A97"/>
    <w:rsid w:val="00CE5258"/>
    <w:rsid w:val="00CE7272"/>
    <w:rsid w:val="00D01CC2"/>
    <w:rsid w:val="00D1253A"/>
    <w:rsid w:val="00D17F5A"/>
    <w:rsid w:val="00D23D4F"/>
    <w:rsid w:val="00D51189"/>
    <w:rsid w:val="00D62EB3"/>
    <w:rsid w:val="00D63775"/>
    <w:rsid w:val="00D711CB"/>
    <w:rsid w:val="00D837F3"/>
    <w:rsid w:val="00D871C9"/>
    <w:rsid w:val="00D968A6"/>
    <w:rsid w:val="00DA4202"/>
    <w:rsid w:val="00DA7A52"/>
    <w:rsid w:val="00DB145E"/>
    <w:rsid w:val="00DB1D72"/>
    <w:rsid w:val="00DB610A"/>
    <w:rsid w:val="00E01875"/>
    <w:rsid w:val="00E63214"/>
    <w:rsid w:val="00E64D36"/>
    <w:rsid w:val="00E80076"/>
    <w:rsid w:val="00E800A5"/>
    <w:rsid w:val="00E8207F"/>
    <w:rsid w:val="00E85BA8"/>
    <w:rsid w:val="00E93C7E"/>
    <w:rsid w:val="00EC2FE4"/>
    <w:rsid w:val="00EC5330"/>
    <w:rsid w:val="00ED18A6"/>
    <w:rsid w:val="00ED5C7C"/>
    <w:rsid w:val="00EF72ED"/>
    <w:rsid w:val="00F041B4"/>
    <w:rsid w:val="00F129B9"/>
    <w:rsid w:val="00F2057F"/>
    <w:rsid w:val="00F21996"/>
    <w:rsid w:val="00F241D7"/>
    <w:rsid w:val="00F25CFC"/>
    <w:rsid w:val="00F317BE"/>
    <w:rsid w:val="00F351D9"/>
    <w:rsid w:val="00F37429"/>
    <w:rsid w:val="00F53122"/>
    <w:rsid w:val="00F545D2"/>
    <w:rsid w:val="00F66B44"/>
    <w:rsid w:val="00F70209"/>
    <w:rsid w:val="00F70D9E"/>
    <w:rsid w:val="00F83F85"/>
    <w:rsid w:val="00FC7C94"/>
    <w:rsid w:val="00FE12DB"/>
    <w:rsid w:val="00FF2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9FA"/>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84445795">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5430169">
      <w:bodyDiv w:val="1"/>
      <w:marLeft w:val="0"/>
      <w:marRight w:val="0"/>
      <w:marTop w:val="0"/>
      <w:marBottom w:val="0"/>
      <w:divBdr>
        <w:top w:val="none" w:sz="0" w:space="0" w:color="auto"/>
        <w:left w:val="none" w:sz="0" w:space="0" w:color="auto"/>
        <w:bottom w:val="none" w:sz="0" w:space="0" w:color="auto"/>
        <w:right w:val="none" w:sz="0" w:space="0" w:color="auto"/>
      </w:divBdr>
    </w:div>
    <w:div w:id="1998219553">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0800D1"/>
    <w:rsid w:val="0020532F"/>
    <w:rsid w:val="002B1162"/>
    <w:rsid w:val="004D2516"/>
    <w:rsid w:val="006D43AA"/>
    <w:rsid w:val="00703E49"/>
    <w:rsid w:val="0072423B"/>
    <w:rsid w:val="008E2C7E"/>
    <w:rsid w:val="00C35D34"/>
    <w:rsid w:val="00CE529D"/>
    <w:rsid w:val="00CF2D50"/>
    <w:rsid w:val="00D30118"/>
    <w:rsid w:val="00E4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4972</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29</cp:revision>
  <dcterms:created xsi:type="dcterms:W3CDTF">2020-11-06T23:34:00Z</dcterms:created>
  <dcterms:modified xsi:type="dcterms:W3CDTF">2021-03-30T02:56:00Z</dcterms:modified>
</cp:coreProperties>
</file>