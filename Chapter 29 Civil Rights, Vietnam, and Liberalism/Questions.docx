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C19E4" w14:textId="55A60F01" w:rsidR="00080C97" w:rsidRDefault="00F83F85" w:rsidP="00F83F85">
      <w:pPr>
        <w:pStyle w:val="NoSpacing"/>
        <w:jc w:val="right"/>
      </w:pPr>
      <w:r>
        <w:t>Aditya Patel</w:t>
      </w:r>
    </w:p>
    <w:p w14:paraId="315A2A4D" w14:textId="140D74B1" w:rsidR="00080C97" w:rsidRDefault="00F83F85" w:rsidP="00F83F85">
      <w:pPr>
        <w:pStyle w:val="NoSpacing"/>
        <w:jc w:val="right"/>
      </w:pPr>
      <w:r>
        <w:t>APUSH</w:t>
      </w:r>
    </w:p>
    <w:p w14:paraId="6B15AA15" w14:textId="5CB98BB5" w:rsidR="00080C97" w:rsidRDefault="00F83F85" w:rsidP="00F83F85">
      <w:pPr>
        <w:pStyle w:val="NoSpacing"/>
        <w:jc w:val="right"/>
      </w:pPr>
      <w:r>
        <w:t>Period 4</w:t>
      </w:r>
    </w:p>
    <w:p w14:paraId="392AC6DD" w14:textId="761E1131" w:rsidR="007D4B2F" w:rsidRDefault="00527743" w:rsidP="00F83F85">
      <w:pPr>
        <w:pStyle w:val="NoSpacing"/>
        <w:jc w:val="right"/>
      </w:pPr>
      <w:r>
        <w:t>03/</w:t>
      </w:r>
      <w:r w:rsidR="00A55830">
        <w:t>27</w:t>
      </w:r>
      <w:r w:rsidR="000C5923">
        <w:t>/2021</w:t>
      </w:r>
    </w:p>
    <w:p w14:paraId="325FDAA5" w14:textId="3CC6BF96" w:rsidR="00F70209" w:rsidRPr="00A55830" w:rsidRDefault="008E49E2" w:rsidP="00A55830">
      <w:pPr>
        <w:pStyle w:val="NoSpacing"/>
        <w:jc w:val="center"/>
      </w:pPr>
      <w:r w:rsidRPr="00A55830">
        <mc:AlternateContent>
          <mc:Choice Requires="wps">
            <w:drawing>
              <wp:anchor distT="45720" distB="45720" distL="114300" distR="114300" simplePos="0" relativeHeight="251659264" behindDoc="0" locked="0" layoutInCell="1" allowOverlap="1" wp14:anchorId="08129E80" wp14:editId="085E61D9">
                <wp:simplePos x="0" y="0"/>
                <wp:positionH relativeFrom="column">
                  <wp:posOffset>-641350</wp:posOffset>
                </wp:positionH>
                <wp:positionV relativeFrom="paragraph">
                  <wp:posOffset>283845</wp:posOffset>
                </wp:positionV>
                <wp:extent cx="450850" cy="6513195"/>
                <wp:effectExtent l="0" t="0" r="2540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6513195"/>
                        </a:xfrm>
                        <a:prstGeom prst="rect">
                          <a:avLst/>
                        </a:prstGeom>
                        <a:solidFill>
                          <a:srgbClr val="FFFFFF"/>
                        </a:solidFill>
                        <a:ln w="9525">
                          <a:solidFill>
                            <a:srgbClr val="000000"/>
                          </a:solidFill>
                          <a:miter lim="800000"/>
                          <a:headEnd/>
                          <a:tailEnd/>
                        </a:ln>
                      </wps:spPr>
                      <wps:txbx>
                        <w:txbxContent>
                          <w:p w14:paraId="0C713C28" w14:textId="2AD6F0D1" w:rsidR="00562036" w:rsidRDefault="00D56E94" w:rsidP="008E49E2">
                            <w:pPr>
                              <w:ind w:firstLine="0"/>
                            </w:pPr>
                            <w:r>
                              <w:t>15</w:t>
                            </w:r>
                          </w:p>
                          <w:p w14:paraId="12E15912" w14:textId="2015DF22" w:rsidR="00D56E94" w:rsidRDefault="00D56E94" w:rsidP="008E49E2">
                            <w:pPr>
                              <w:ind w:firstLine="0"/>
                            </w:pPr>
                            <w:r>
                              <w:t>31</w:t>
                            </w:r>
                          </w:p>
                          <w:p w14:paraId="021DCC6F" w14:textId="2989F642" w:rsidR="00D56E94" w:rsidRDefault="00D56E94" w:rsidP="008E49E2">
                            <w:pPr>
                              <w:ind w:firstLine="0"/>
                            </w:pPr>
                            <w:r>
                              <w:t>47</w:t>
                            </w:r>
                          </w:p>
                          <w:p w14:paraId="2CB90244" w14:textId="2822398A" w:rsidR="00D56E94" w:rsidRDefault="00D56E94" w:rsidP="008E49E2">
                            <w:pPr>
                              <w:ind w:firstLine="0"/>
                            </w:pPr>
                            <w:r>
                              <w:t>64</w:t>
                            </w:r>
                          </w:p>
                          <w:p w14:paraId="44063A80" w14:textId="0A539DC7" w:rsidR="00D56E94" w:rsidRDefault="00D56E94" w:rsidP="008E49E2">
                            <w:pPr>
                              <w:ind w:firstLine="0"/>
                            </w:pPr>
                            <w:r>
                              <w:t>80</w:t>
                            </w:r>
                          </w:p>
                          <w:p w14:paraId="44D881E2" w14:textId="0F0B0A93" w:rsidR="00D56E94" w:rsidRDefault="00D56E94" w:rsidP="008E49E2">
                            <w:pPr>
                              <w:ind w:firstLine="0"/>
                            </w:pPr>
                            <w:r>
                              <w:t>96</w:t>
                            </w:r>
                          </w:p>
                          <w:p w14:paraId="35A16D10" w14:textId="11C56118" w:rsidR="00D56E94" w:rsidRDefault="00D56E94" w:rsidP="008E49E2">
                            <w:pPr>
                              <w:ind w:firstLine="0"/>
                            </w:pPr>
                            <w:r>
                              <w:t>109</w:t>
                            </w:r>
                          </w:p>
                          <w:p w14:paraId="5C2AA118" w14:textId="2DEDCD3B" w:rsidR="00D56E94" w:rsidRDefault="00D56E94" w:rsidP="008E49E2">
                            <w:pPr>
                              <w:ind w:firstLine="0"/>
                            </w:pPr>
                            <w:r>
                              <w:t>122</w:t>
                            </w:r>
                          </w:p>
                          <w:p w14:paraId="16E70F73" w14:textId="0BE2CDC0" w:rsidR="00D56E94" w:rsidRDefault="00D56E94" w:rsidP="008E49E2">
                            <w:pPr>
                              <w:ind w:firstLine="0"/>
                            </w:pPr>
                            <w:r>
                              <w:t>137</w:t>
                            </w:r>
                          </w:p>
                          <w:p w14:paraId="16FBEF4E" w14:textId="143996BD" w:rsidR="00D56E94" w:rsidRDefault="00D56E94" w:rsidP="008E49E2">
                            <w:pPr>
                              <w:ind w:firstLine="0"/>
                            </w:pPr>
                            <w:r>
                              <w:t>149</w:t>
                            </w:r>
                          </w:p>
                          <w:p w14:paraId="00587B4C" w14:textId="57A6E5E6" w:rsidR="00D56E94" w:rsidRDefault="00D56E94" w:rsidP="008E49E2">
                            <w:pPr>
                              <w:ind w:firstLine="0"/>
                            </w:pPr>
                            <w:r>
                              <w:t>166</w:t>
                            </w:r>
                          </w:p>
                          <w:p w14:paraId="38CE9174" w14:textId="42CC7F53" w:rsidR="00D56E94" w:rsidRDefault="00D56E94" w:rsidP="008E49E2">
                            <w:pPr>
                              <w:ind w:firstLine="0"/>
                            </w:pPr>
                            <w:r>
                              <w:t>180</w:t>
                            </w:r>
                          </w:p>
                          <w:p w14:paraId="3A3D60B4" w14:textId="130A838E" w:rsidR="00D56E94" w:rsidRDefault="00D56E94" w:rsidP="008E49E2">
                            <w:pPr>
                              <w:ind w:firstLine="0"/>
                            </w:pPr>
                            <w:r>
                              <w:t>195</w:t>
                            </w:r>
                          </w:p>
                          <w:p w14:paraId="15658780" w14:textId="196E5EBC" w:rsidR="00D56E94" w:rsidRDefault="00D56E94" w:rsidP="008E49E2">
                            <w:pPr>
                              <w:ind w:firstLine="0"/>
                            </w:pPr>
                            <w:r>
                              <w:t>211</w:t>
                            </w:r>
                          </w:p>
                          <w:p w14:paraId="3A351429" w14:textId="1F523632" w:rsidR="00D56E94" w:rsidRDefault="00D56E94" w:rsidP="008E49E2">
                            <w:pPr>
                              <w:ind w:firstLine="0"/>
                            </w:pPr>
                            <w:r>
                              <w:t>228</w:t>
                            </w:r>
                          </w:p>
                          <w:p w14:paraId="2FF5E359" w14:textId="244B11A3" w:rsidR="00D56E94" w:rsidRDefault="00D56E94" w:rsidP="008E49E2">
                            <w:pPr>
                              <w:ind w:firstLine="0"/>
                            </w:pPr>
                            <w:r>
                              <w:t>242</w:t>
                            </w:r>
                          </w:p>
                          <w:p w14:paraId="6EF05C39" w14:textId="0E4928CA" w:rsidR="00D56E94" w:rsidRDefault="00D56E94" w:rsidP="008E49E2">
                            <w:pPr>
                              <w:ind w:firstLine="0"/>
                            </w:pPr>
                            <w:r>
                              <w:t>257</w:t>
                            </w:r>
                          </w:p>
                          <w:p w14:paraId="27AE91B8" w14:textId="5CA81DAB" w:rsidR="00D56E94" w:rsidRDefault="00D56E94" w:rsidP="008E49E2">
                            <w:pPr>
                              <w:ind w:firstLine="0"/>
                            </w:pPr>
                            <w:r>
                              <w:t>270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129E80" id="_x0000_t202" coordsize="21600,21600" o:spt="202" path="m,l,21600r21600,l21600,xe">
                <v:stroke joinstyle="miter"/>
                <v:path gradientshapeok="t" o:connecttype="rect"/>
              </v:shapetype>
              <v:shape id="Text Box 2" o:spid="_x0000_s1026" type="#_x0000_t202" style="position:absolute;left:0;text-align:left;margin-left:-50.5pt;margin-top:22.35pt;width:35.5pt;height:512.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">
                <v:textbox>
                  <w:txbxContent>
                    <w:p w14:paraId="0C713C28" w14:textId="2AD6F0D1" w:rsidR="00562036" w:rsidRDefault="00D56E94" w:rsidP="008E49E2">
                      <w:pPr>
                        <w:ind w:firstLine="0"/>
                      </w:pPr>
                      <w:r>
                        <w:t>15</w:t>
                      </w:r>
                    </w:p>
                    <w:p w14:paraId="12E15912" w14:textId="2015DF22" w:rsidR="00D56E94" w:rsidRDefault="00D56E94" w:rsidP="008E49E2">
                      <w:pPr>
                        <w:ind w:firstLine="0"/>
                      </w:pPr>
                      <w:r>
                        <w:t>31</w:t>
                      </w:r>
                    </w:p>
                    <w:p w14:paraId="021DCC6F" w14:textId="2989F642" w:rsidR="00D56E94" w:rsidRDefault="00D56E94" w:rsidP="008E49E2">
                      <w:pPr>
                        <w:ind w:firstLine="0"/>
                      </w:pPr>
                      <w:r>
                        <w:t>47</w:t>
                      </w:r>
                    </w:p>
                    <w:p w14:paraId="2CB90244" w14:textId="2822398A" w:rsidR="00D56E94" w:rsidRDefault="00D56E94" w:rsidP="008E49E2">
                      <w:pPr>
                        <w:ind w:firstLine="0"/>
                      </w:pPr>
                      <w:r>
                        <w:t>64</w:t>
                      </w:r>
                    </w:p>
                    <w:p w14:paraId="44063A80" w14:textId="0A539DC7" w:rsidR="00D56E94" w:rsidRDefault="00D56E94" w:rsidP="008E49E2">
                      <w:pPr>
                        <w:ind w:firstLine="0"/>
                      </w:pPr>
                      <w:r>
                        <w:t>80</w:t>
                      </w:r>
                    </w:p>
                    <w:p w14:paraId="44D881E2" w14:textId="0F0B0A93" w:rsidR="00D56E94" w:rsidRDefault="00D56E94" w:rsidP="008E49E2">
                      <w:pPr>
                        <w:ind w:firstLine="0"/>
                      </w:pPr>
                      <w:r>
                        <w:t>96</w:t>
                      </w:r>
                    </w:p>
                    <w:p w14:paraId="35A16D10" w14:textId="11C56118" w:rsidR="00D56E94" w:rsidRDefault="00D56E94" w:rsidP="008E49E2">
                      <w:pPr>
                        <w:ind w:firstLine="0"/>
                      </w:pPr>
                      <w:r>
                        <w:t>109</w:t>
                      </w:r>
                    </w:p>
                    <w:p w14:paraId="5C2AA118" w14:textId="2DEDCD3B" w:rsidR="00D56E94" w:rsidRDefault="00D56E94" w:rsidP="008E49E2">
                      <w:pPr>
                        <w:ind w:firstLine="0"/>
                      </w:pPr>
                      <w:r>
                        <w:t>122</w:t>
                      </w:r>
                    </w:p>
                    <w:p w14:paraId="16E70F73" w14:textId="0BE2CDC0" w:rsidR="00D56E94" w:rsidRDefault="00D56E94" w:rsidP="008E49E2">
                      <w:pPr>
                        <w:ind w:firstLine="0"/>
                      </w:pPr>
                      <w:r>
                        <w:t>137</w:t>
                      </w:r>
                    </w:p>
                    <w:p w14:paraId="16FBEF4E" w14:textId="143996BD" w:rsidR="00D56E94" w:rsidRDefault="00D56E94" w:rsidP="008E49E2">
                      <w:pPr>
                        <w:ind w:firstLine="0"/>
                      </w:pPr>
                      <w:r>
                        <w:t>149</w:t>
                      </w:r>
                    </w:p>
                    <w:p w14:paraId="00587B4C" w14:textId="57A6E5E6" w:rsidR="00D56E94" w:rsidRDefault="00D56E94" w:rsidP="008E49E2">
                      <w:pPr>
                        <w:ind w:firstLine="0"/>
                      </w:pPr>
                      <w:r>
                        <w:t>166</w:t>
                      </w:r>
                    </w:p>
                    <w:p w14:paraId="38CE9174" w14:textId="42CC7F53" w:rsidR="00D56E94" w:rsidRDefault="00D56E94" w:rsidP="008E49E2">
                      <w:pPr>
                        <w:ind w:firstLine="0"/>
                      </w:pPr>
                      <w:r>
                        <w:t>180</w:t>
                      </w:r>
                    </w:p>
                    <w:p w14:paraId="3A3D60B4" w14:textId="130A838E" w:rsidR="00D56E94" w:rsidRDefault="00D56E94" w:rsidP="008E49E2">
                      <w:pPr>
                        <w:ind w:firstLine="0"/>
                      </w:pPr>
                      <w:r>
                        <w:t>195</w:t>
                      </w:r>
                    </w:p>
                    <w:p w14:paraId="15658780" w14:textId="196E5EBC" w:rsidR="00D56E94" w:rsidRDefault="00D56E94" w:rsidP="008E49E2">
                      <w:pPr>
                        <w:ind w:firstLine="0"/>
                      </w:pPr>
                      <w:r>
                        <w:t>211</w:t>
                      </w:r>
                    </w:p>
                    <w:p w14:paraId="3A351429" w14:textId="1F523632" w:rsidR="00D56E94" w:rsidRDefault="00D56E94" w:rsidP="008E49E2">
                      <w:pPr>
                        <w:ind w:firstLine="0"/>
                      </w:pPr>
                      <w:r>
                        <w:t>228</w:t>
                      </w:r>
                    </w:p>
                    <w:p w14:paraId="2FF5E359" w14:textId="244B11A3" w:rsidR="00D56E94" w:rsidRDefault="00D56E94" w:rsidP="008E49E2">
                      <w:pPr>
                        <w:ind w:firstLine="0"/>
                      </w:pPr>
                      <w:r>
                        <w:t>242</w:t>
                      </w:r>
                    </w:p>
                    <w:p w14:paraId="6EF05C39" w14:textId="0E4928CA" w:rsidR="00D56E94" w:rsidRDefault="00D56E94" w:rsidP="008E49E2">
                      <w:pPr>
                        <w:ind w:firstLine="0"/>
                      </w:pPr>
                      <w:r>
                        <w:t>257</w:t>
                      </w:r>
                    </w:p>
                    <w:p w14:paraId="27AE91B8" w14:textId="5CA81DAB" w:rsidR="00D56E94" w:rsidRDefault="00D56E94" w:rsidP="008E49E2">
                      <w:pPr>
                        <w:ind w:firstLine="0"/>
                      </w:pPr>
                      <w:r>
                        <w:t>270</w:t>
                      </w:r>
                    </w:p>
                  </w:txbxContent>
                </v:textbox>
                <w10:wrap type="square"/>
              </v:shape>
            </w:pict>
          </mc:Fallback>
        </mc:AlternateContent>
      </w:r>
      <w:r w:rsidR="00A55830" w:rsidRPr="00A55830">
        <w:t>CH 29 Focus Q # 6; DTP#1 (p. 789); DTP #1 (p. 795)</w:t>
      </w:r>
    </w:p>
    <w:p w14:paraId="7D43BD79" w14:textId="0DA3DB18" w:rsidR="00636CA7" w:rsidRDefault="00A55830" w:rsidP="000714F9">
      <w:r>
        <w:t>6.</w:t>
      </w:r>
      <w:r w:rsidR="0096509A">
        <w:t xml:space="preserve"> Lyndon B Johnson’s Great Society created much change and hope for the underclass in the few years after the </w:t>
      </w:r>
      <w:r w:rsidR="00505537">
        <w:t>assassination</w:t>
      </w:r>
      <w:r w:rsidR="0096509A">
        <w:t xml:space="preserve"> of </w:t>
      </w:r>
      <w:r w:rsidR="00505537">
        <w:t>John Kennedy but</w:t>
      </w:r>
      <w:r w:rsidR="0096509A">
        <w:t xml:space="preserve"> ended up not creating much everlasting change in the United States. </w:t>
      </w:r>
      <w:r w:rsidR="00505537">
        <w:t xml:space="preserve">Many called the Great Society a hopeful experiment to improve the lives of the poor (King Beyond Vietnam, </w:t>
      </w:r>
      <w:proofErr w:type="spellStart"/>
      <w:r w:rsidR="00505537">
        <w:t>pg</w:t>
      </w:r>
      <w:proofErr w:type="spellEnd"/>
      <w:r w:rsidR="00505537">
        <w:t xml:space="preserve"> 1). Johnson, eager to make his mark on America, quickly started the “War on Poverty.” The creation of </w:t>
      </w:r>
      <w:r w:rsidR="00505537" w:rsidRPr="00505537">
        <w:rPr>
          <w:u w:val="single"/>
        </w:rPr>
        <w:t>Medicare and Medicaid</w:t>
      </w:r>
      <w:r w:rsidR="00505537">
        <w:t xml:space="preserve"> were some of the most important of the Great Society program, and its uses and continuation are visible today, as they are continuously added upon and improved. </w:t>
      </w:r>
      <w:r w:rsidR="000714F9">
        <w:t xml:space="preserve">The </w:t>
      </w:r>
      <w:r w:rsidR="000714F9" w:rsidRPr="00367B98">
        <w:rPr>
          <w:u w:val="single"/>
        </w:rPr>
        <w:t>Community Action Program</w:t>
      </w:r>
      <w:r w:rsidR="000714F9">
        <w:t xml:space="preserve"> was another which allowed poor people an introduction to the political system, providing opportunities never seen before. These were tied to new changes by the Office of Economic Opportunity, which provided educational, employment, and housing opportunities. </w:t>
      </w:r>
      <w:r w:rsidR="000714F9" w:rsidRPr="00367B98">
        <w:rPr>
          <w:u w:val="single"/>
        </w:rPr>
        <w:t>The Housing Act of 1961</w:t>
      </w:r>
      <w:r w:rsidR="000714F9">
        <w:t xml:space="preserve"> </w:t>
      </w:r>
      <w:r w:rsidR="00367B98">
        <w:t xml:space="preserve">was among the first to remodel America’s cities to make it friendlier for the average person, and with this, LBJ increased federal education spending by over double. Another massive change to the United States was the </w:t>
      </w:r>
      <w:r w:rsidR="00367B98" w:rsidRPr="00367B98">
        <w:rPr>
          <w:u w:val="single"/>
        </w:rPr>
        <w:t>Immigration Act of 1965</w:t>
      </w:r>
      <w:r w:rsidR="00367B98">
        <w:t xml:space="preserve">, an act which drastically changed the new immigrant ethnicities, from mainly white to all over the world. All of these changes were great hopeful changes, but some didn’t pan out according to plan. With the start of the Vietnam War and the increasing influence of conservatives in Congress, funding for many of these programs was greatly cut. </w:t>
      </w:r>
      <w:r w:rsidR="009F4C15">
        <w:t xml:space="preserve">Funds and energy </w:t>
      </w:r>
      <w:r w:rsidR="006C48AE">
        <w:t>were</w:t>
      </w:r>
      <w:r w:rsidR="009F4C15">
        <w:t xml:space="preserve"> diverted from these programs to America’s invasions in Vietnam (</w:t>
      </w:r>
      <w:r w:rsidR="009F4C15">
        <w:t xml:space="preserve">King Beyond Vietnam, </w:t>
      </w:r>
      <w:proofErr w:type="spellStart"/>
      <w:r w:rsidR="009F4C15">
        <w:t>pg</w:t>
      </w:r>
      <w:proofErr w:type="spellEnd"/>
      <w:r w:rsidR="009F4C15">
        <w:t xml:space="preserve"> </w:t>
      </w:r>
      <w:r w:rsidR="009F4C15">
        <w:t xml:space="preserve">2). </w:t>
      </w:r>
      <w:r w:rsidR="006C48AE">
        <w:t xml:space="preserve">As Conservatives wielded a powerful presence in </w:t>
      </w:r>
      <w:r w:rsidR="008D3BF8" w:rsidRPr="00A55830">
        <w:lastRenderedPageBreak/>
        <mc:AlternateContent>
          <mc:Choice Requires="wps">
            <w:drawing>
              <wp:anchor distT="45720" distB="45720" distL="114300" distR="114300" simplePos="0" relativeHeight="251661312" behindDoc="0" locked="0" layoutInCell="1" allowOverlap="1" wp14:anchorId="06C4CA1C" wp14:editId="6FC8D162">
                <wp:simplePos x="0" y="0"/>
                <wp:positionH relativeFrom="column">
                  <wp:posOffset>-794385</wp:posOffset>
                </wp:positionH>
                <wp:positionV relativeFrom="paragraph">
                  <wp:posOffset>0</wp:posOffset>
                </wp:positionV>
                <wp:extent cx="450850" cy="8205470"/>
                <wp:effectExtent l="0" t="0" r="25400" b="2413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8205470"/>
                        </a:xfrm>
                        <a:prstGeom prst="rect">
                          <a:avLst/>
                        </a:prstGeom>
                        <a:solidFill>
                          <a:srgbClr val="FFFFFF"/>
                        </a:solidFill>
                        <a:ln w="9525">
                          <a:solidFill>
                            <a:srgbClr val="000000"/>
                          </a:solidFill>
                          <a:miter lim="800000"/>
                          <a:headEnd/>
                          <a:tailEnd/>
                        </a:ln>
                      </wps:spPr>
                      <wps:txbx>
                        <w:txbxContent>
                          <w:p w14:paraId="5651A19D" w14:textId="250D4DE4" w:rsidR="00D02656" w:rsidRDefault="00D56E94" w:rsidP="00D02656">
                            <w:pPr>
                              <w:ind w:firstLine="0"/>
                            </w:pPr>
                            <w:r>
                              <w:t>285</w:t>
                            </w:r>
                          </w:p>
                          <w:p w14:paraId="0A71ED1D" w14:textId="5E7A47C1" w:rsidR="00D56E94" w:rsidRDefault="00D56E94" w:rsidP="00D02656">
                            <w:pPr>
                              <w:ind w:firstLine="0"/>
                            </w:pPr>
                            <w:r>
                              <w:t>299</w:t>
                            </w:r>
                          </w:p>
                          <w:p w14:paraId="141F9DFE" w14:textId="3B3E341B" w:rsidR="00D56E94" w:rsidRDefault="00D56E94" w:rsidP="00D02656">
                            <w:pPr>
                              <w:ind w:firstLine="0"/>
                            </w:pPr>
                            <w:r>
                              <w:t>313</w:t>
                            </w:r>
                          </w:p>
                          <w:p w14:paraId="5C61D09D" w14:textId="6479F689" w:rsidR="00D56E94" w:rsidRDefault="00D56E94" w:rsidP="00D02656">
                            <w:pPr>
                              <w:ind w:firstLine="0"/>
                            </w:pPr>
                            <w:r>
                              <w:t>328</w:t>
                            </w:r>
                          </w:p>
                          <w:p w14:paraId="35F3D9FC" w14:textId="3D13A2F2" w:rsidR="00D56E94" w:rsidRDefault="00D56E94" w:rsidP="00D02656">
                            <w:pPr>
                              <w:ind w:firstLine="0"/>
                            </w:pPr>
                            <w:r>
                              <w:t>343</w:t>
                            </w:r>
                          </w:p>
                          <w:p w14:paraId="355EE77F" w14:textId="3AD4AB45" w:rsidR="00D56E94" w:rsidRDefault="00D56E94" w:rsidP="00D02656">
                            <w:pPr>
                              <w:ind w:firstLine="0"/>
                            </w:pPr>
                            <w:r>
                              <w:t>346</w:t>
                            </w:r>
                          </w:p>
                          <w:p w14:paraId="0BBB37DB" w14:textId="00CA7A0C" w:rsidR="00D56E94" w:rsidRDefault="00D56E94" w:rsidP="00D02656">
                            <w:pPr>
                              <w:ind w:firstLine="0"/>
                            </w:pPr>
                            <w:r>
                              <w:t>14</w:t>
                            </w:r>
                          </w:p>
                          <w:p w14:paraId="72B8D5A7" w14:textId="1D0C0B14" w:rsidR="00D56E94" w:rsidRDefault="00D56E94" w:rsidP="00D02656">
                            <w:pPr>
                              <w:ind w:firstLine="0"/>
                            </w:pPr>
                            <w:r>
                              <w:t>28</w:t>
                            </w:r>
                          </w:p>
                          <w:p w14:paraId="7211BD47" w14:textId="46E46389" w:rsidR="00D56E94" w:rsidRDefault="00D56E94" w:rsidP="00D02656">
                            <w:pPr>
                              <w:ind w:firstLine="0"/>
                            </w:pPr>
                            <w:r>
                              <w:t>44</w:t>
                            </w:r>
                          </w:p>
                          <w:p w14:paraId="42CB6BA4" w14:textId="1FAB6A27" w:rsidR="00D56E94" w:rsidRDefault="00D56E94" w:rsidP="00D02656">
                            <w:pPr>
                              <w:ind w:firstLine="0"/>
                            </w:pPr>
                            <w:r>
                              <w:t>59</w:t>
                            </w:r>
                          </w:p>
                          <w:p w14:paraId="0E1419EF" w14:textId="5F1CC913" w:rsidR="00D56E94" w:rsidRDefault="00D56E94" w:rsidP="00D02656">
                            <w:pPr>
                              <w:ind w:firstLine="0"/>
                            </w:pPr>
                            <w:r>
                              <w:t>74</w:t>
                            </w:r>
                          </w:p>
                          <w:p w14:paraId="6E5ACDEB" w14:textId="075BBE13" w:rsidR="00D56E94" w:rsidRDefault="00D56E94" w:rsidP="00D02656">
                            <w:pPr>
                              <w:ind w:firstLine="0"/>
                            </w:pPr>
                            <w:r>
                              <w:t>88</w:t>
                            </w:r>
                          </w:p>
                          <w:p w14:paraId="65979BD1" w14:textId="64C1D761" w:rsidR="00D56E94" w:rsidRDefault="00D56E94" w:rsidP="00D02656">
                            <w:pPr>
                              <w:ind w:firstLine="0"/>
                            </w:pPr>
                            <w:r>
                              <w:t>104</w:t>
                            </w:r>
                          </w:p>
                          <w:p w14:paraId="7B70A303" w14:textId="086A73D6" w:rsidR="00D56E94" w:rsidRDefault="00D56E94" w:rsidP="00D02656">
                            <w:pPr>
                              <w:ind w:firstLine="0"/>
                            </w:pPr>
                            <w:r>
                              <w:t>117</w:t>
                            </w:r>
                          </w:p>
                          <w:p w14:paraId="76EA8698" w14:textId="7462A1A1" w:rsidR="00D56E94" w:rsidRDefault="00D56E94" w:rsidP="00D02656">
                            <w:pPr>
                              <w:ind w:firstLine="0"/>
                            </w:pPr>
                            <w:r>
                              <w:t>132</w:t>
                            </w:r>
                          </w:p>
                          <w:p w14:paraId="06DF9B12" w14:textId="73F8D149" w:rsidR="00D56E94" w:rsidRDefault="00D56E94" w:rsidP="00D02656">
                            <w:pPr>
                              <w:ind w:firstLine="0"/>
                            </w:pPr>
                            <w:r>
                              <w:t>144</w:t>
                            </w:r>
                          </w:p>
                          <w:p w14:paraId="2B81C825" w14:textId="5F89C7AA" w:rsidR="00D56E94" w:rsidRDefault="00D56E94" w:rsidP="00D02656">
                            <w:pPr>
                              <w:ind w:firstLine="0"/>
                            </w:pPr>
                            <w:r>
                              <w:t>160</w:t>
                            </w:r>
                          </w:p>
                          <w:p w14:paraId="43BDA797" w14:textId="4BF74CE3" w:rsidR="00D56E94" w:rsidRDefault="00D56E94" w:rsidP="00D02656">
                            <w:pPr>
                              <w:ind w:firstLine="0"/>
                            </w:pPr>
                            <w:r>
                              <w:t>173</w:t>
                            </w:r>
                          </w:p>
                          <w:p w14:paraId="694D816B" w14:textId="7B3A766E" w:rsidR="00D56E94" w:rsidRDefault="00D56E94" w:rsidP="00D02656">
                            <w:pPr>
                              <w:ind w:firstLine="0"/>
                            </w:pPr>
                            <w:r>
                              <w:t>188</w:t>
                            </w:r>
                          </w:p>
                          <w:p w14:paraId="0CDE4B55" w14:textId="45488E21" w:rsidR="00D56E94" w:rsidRDefault="00D56E94" w:rsidP="00D02656">
                            <w:pPr>
                              <w:ind w:firstLine="0"/>
                            </w:pPr>
                            <w:r>
                              <w:t>203</w:t>
                            </w:r>
                          </w:p>
                          <w:p w14:paraId="0B815DEF" w14:textId="3F289976" w:rsidR="00D56E94" w:rsidRDefault="00D56E94" w:rsidP="00D02656">
                            <w:pPr>
                              <w:ind w:firstLine="0"/>
                            </w:pPr>
                            <w:r>
                              <w:t>215</w:t>
                            </w:r>
                          </w:p>
                          <w:p w14:paraId="13940907" w14:textId="17EC30A1" w:rsidR="00D56E94" w:rsidRDefault="00D56E94" w:rsidP="00D02656">
                            <w:pPr>
                              <w:ind w:firstLine="0"/>
                            </w:pPr>
                            <w:r>
                              <w:t>233</w:t>
                            </w:r>
                          </w:p>
                          <w:p w14:paraId="5B123F64" w14:textId="32076B0F" w:rsidR="00D56E94" w:rsidRDefault="00D56E94" w:rsidP="00D02656">
                            <w:pPr>
                              <w:ind w:firstLine="0"/>
                            </w:pPr>
                            <w:r>
                              <w:t>248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C4CA1C" id="_x0000_s1027" type="#_x0000_t202" style="position:absolute;left:0;text-align:left;margin-left:-62.55pt;margin-top:0;width:35.5pt;height:646.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">
                <v:textbox>
                  <w:txbxContent>
                    <w:p w14:paraId="5651A19D" w14:textId="250D4DE4" w:rsidR="00D02656" w:rsidRDefault="00D56E94" w:rsidP="00D02656">
                      <w:pPr>
                        <w:ind w:firstLine="0"/>
                      </w:pPr>
                      <w:r>
                        <w:t>285</w:t>
                      </w:r>
                    </w:p>
                    <w:p w14:paraId="0A71ED1D" w14:textId="5E7A47C1" w:rsidR="00D56E94" w:rsidRDefault="00D56E94" w:rsidP="00D02656">
                      <w:pPr>
                        <w:ind w:firstLine="0"/>
                      </w:pPr>
                      <w:r>
                        <w:t>299</w:t>
                      </w:r>
                    </w:p>
                    <w:p w14:paraId="141F9DFE" w14:textId="3B3E341B" w:rsidR="00D56E94" w:rsidRDefault="00D56E94" w:rsidP="00D02656">
                      <w:pPr>
                        <w:ind w:firstLine="0"/>
                      </w:pPr>
                      <w:r>
                        <w:t>313</w:t>
                      </w:r>
                    </w:p>
                    <w:p w14:paraId="5C61D09D" w14:textId="6479F689" w:rsidR="00D56E94" w:rsidRDefault="00D56E94" w:rsidP="00D02656">
                      <w:pPr>
                        <w:ind w:firstLine="0"/>
                      </w:pPr>
                      <w:r>
                        <w:t>328</w:t>
                      </w:r>
                    </w:p>
                    <w:p w14:paraId="35F3D9FC" w14:textId="3D13A2F2" w:rsidR="00D56E94" w:rsidRDefault="00D56E94" w:rsidP="00D02656">
                      <w:pPr>
                        <w:ind w:firstLine="0"/>
                      </w:pPr>
                      <w:r>
                        <w:t>343</w:t>
                      </w:r>
                    </w:p>
                    <w:p w14:paraId="355EE77F" w14:textId="3AD4AB45" w:rsidR="00D56E94" w:rsidRDefault="00D56E94" w:rsidP="00D02656">
                      <w:pPr>
                        <w:ind w:firstLine="0"/>
                      </w:pPr>
                      <w:r>
                        <w:t>346</w:t>
                      </w:r>
                    </w:p>
                    <w:p w14:paraId="0BBB37DB" w14:textId="00CA7A0C" w:rsidR="00D56E94" w:rsidRDefault="00D56E94" w:rsidP="00D02656">
                      <w:pPr>
                        <w:ind w:firstLine="0"/>
                      </w:pPr>
                      <w:r>
                        <w:t>14</w:t>
                      </w:r>
                    </w:p>
                    <w:p w14:paraId="72B8D5A7" w14:textId="1D0C0B14" w:rsidR="00D56E94" w:rsidRDefault="00D56E94" w:rsidP="00D02656">
                      <w:pPr>
                        <w:ind w:firstLine="0"/>
                      </w:pPr>
                      <w:r>
                        <w:t>28</w:t>
                      </w:r>
                    </w:p>
                    <w:p w14:paraId="7211BD47" w14:textId="46E46389" w:rsidR="00D56E94" w:rsidRDefault="00D56E94" w:rsidP="00D02656">
                      <w:pPr>
                        <w:ind w:firstLine="0"/>
                      </w:pPr>
                      <w:r>
                        <w:t>44</w:t>
                      </w:r>
                    </w:p>
                    <w:p w14:paraId="42CB6BA4" w14:textId="1FAB6A27" w:rsidR="00D56E94" w:rsidRDefault="00D56E94" w:rsidP="00D02656">
                      <w:pPr>
                        <w:ind w:firstLine="0"/>
                      </w:pPr>
                      <w:r>
                        <w:t>59</w:t>
                      </w:r>
                    </w:p>
                    <w:p w14:paraId="0E1419EF" w14:textId="5F1CC913" w:rsidR="00D56E94" w:rsidRDefault="00D56E94" w:rsidP="00D02656">
                      <w:pPr>
                        <w:ind w:firstLine="0"/>
                      </w:pPr>
                      <w:r>
                        <w:t>74</w:t>
                      </w:r>
                    </w:p>
                    <w:p w14:paraId="6E5ACDEB" w14:textId="075BBE13" w:rsidR="00D56E94" w:rsidRDefault="00D56E94" w:rsidP="00D02656">
                      <w:pPr>
                        <w:ind w:firstLine="0"/>
                      </w:pPr>
                      <w:r>
                        <w:t>88</w:t>
                      </w:r>
                    </w:p>
                    <w:p w14:paraId="65979BD1" w14:textId="64C1D761" w:rsidR="00D56E94" w:rsidRDefault="00D56E94" w:rsidP="00D02656">
                      <w:pPr>
                        <w:ind w:firstLine="0"/>
                      </w:pPr>
                      <w:r>
                        <w:t>104</w:t>
                      </w:r>
                    </w:p>
                    <w:p w14:paraId="7B70A303" w14:textId="086A73D6" w:rsidR="00D56E94" w:rsidRDefault="00D56E94" w:rsidP="00D02656">
                      <w:pPr>
                        <w:ind w:firstLine="0"/>
                      </w:pPr>
                      <w:r>
                        <w:t>117</w:t>
                      </w:r>
                    </w:p>
                    <w:p w14:paraId="76EA8698" w14:textId="7462A1A1" w:rsidR="00D56E94" w:rsidRDefault="00D56E94" w:rsidP="00D02656">
                      <w:pPr>
                        <w:ind w:firstLine="0"/>
                      </w:pPr>
                      <w:r>
                        <w:t>132</w:t>
                      </w:r>
                    </w:p>
                    <w:p w14:paraId="06DF9B12" w14:textId="73F8D149" w:rsidR="00D56E94" w:rsidRDefault="00D56E94" w:rsidP="00D02656">
                      <w:pPr>
                        <w:ind w:firstLine="0"/>
                      </w:pPr>
                      <w:r>
                        <w:t>144</w:t>
                      </w:r>
                    </w:p>
                    <w:p w14:paraId="2B81C825" w14:textId="5F89C7AA" w:rsidR="00D56E94" w:rsidRDefault="00D56E94" w:rsidP="00D02656">
                      <w:pPr>
                        <w:ind w:firstLine="0"/>
                      </w:pPr>
                      <w:r>
                        <w:t>160</w:t>
                      </w:r>
                    </w:p>
                    <w:p w14:paraId="43BDA797" w14:textId="4BF74CE3" w:rsidR="00D56E94" w:rsidRDefault="00D56E94" w:rsidP="00D02656">
                      <w:pPr>
                        <w:ind w:firstLine="0"/>
                      </w:pPr>
                      <w:r>
                        <w:t>173</w:t>
                      </w:r>
                    </w:p>
                    <w:p w14:paraId="694D816B" w14:textId="7B3A766E" w:rsidR="00D56E94" w:rsidRDefault="00D56E94" w:rsidP="00D02656">
                      <w:pPr>
                        <w:ind w:firstLine="0"/>
                      </w:pPr>
                      <w:r>
                        <w:t>188</w:t>
                      </w:r>
                    </w:p>
                    <w:p w14:paraId="0CDE4B55" w14:textId="45488E21" w:rsidR="00D56E94" w:rsidRDefault="00D56E94" w:rsidP="00D02656">
                      <w:pPr>
                        <w:ind w:firstLine="0"/>
                      </w:pPr>
                      <w:r>
                        <w:t>203</w:t>
                      </w:r>
                    </w:p>
                    <w:p w14:paraId="0B815DEF" w14:textId="3F289976" w:rsidR="00D56E94" w:rsidRDefault="00D56E94" w:rsidP="00D02656">
                      <w:pPr>
                        <w:ind w:firstLine="0"/>
                      </w:pPr>
                      <w:r>
                        <w:t>215</w:t>
                      </w:r>
                    </w:p>
                    <w:p w14:paraId="13940907" w14:textId="17EC30A1" w:rsidR="00D56E94" w:rsidRDefault="00D56E94" w:rsidP="00D02656">
                      <w:pPr>
                        <w:ind w:firstLine="0"/>
                      </w:pPr>
                      <w:r>
                        <w:t>233</w:t>
                      </w:r>
                    </w:p>
                    <w:p w14:paraId="5B123F64" w14:textId="32076B0F" w:rsidR="00D56E94" w:rsidRDefault="00D56E94" w:rsidP="00D02656">
                      <w:pPr>
                        <w:ind w:firstLine="0"/>
                      </w:pPr>
                      <w:r>
                        <w:t>248</w:t>
                      </w:r>
                    </w:p>
                  </w:txbxContent>
                </v:textbox>
                <w10:wrap type="square"/>
              </v:shape>
            </w:pict>
          </mc:Fallback>
        </mc:AlternateContent>
      </w:r>
      <w:r w:rsidR="006C48AE">
        <w:t xml:space="preserve">Congress, Lyndon Johnson was forced to make concessions </w:t>
      </w:r>
      <w:r w:rsidR="00DA2BB9">
        <w:t>to</w:t>
      </w:r>
      <w:r w:rsidR="006C48AE">
        <w:t xml:space="preserve"> continue and attempt to win the Vietnam War, and the first cuts were to the controversial “Great Society” Programs. The Community Action Program was defunded into uselessness, and so were the Office of Economic Opportunity and its goals. As the public saw the new ineffectiveness of these programs, they began to rally against them, and ushered in a new powerful conservative presence with the election of Nixon.</w:t>
      </w:r>
    </w:p>
    <w:p w14:paraId="6AEEC617" w14:textId="4C11A924" w:rsidR="003C107A" w:rsidRDefault="003C107A" w:rsidP="000714F9">
      <w:r>
        <w:t xml:space="preserve">1. </w:t>
      </w:r>
      <w:r w:rsidR="009419F6">
        <w:t xml:space="preserve">After almost 4 centuries of subjugation and legal oppression, the rights of African Americans </w:t>
      </w:r>
      <w:r w:rsidR="00853DF1">
        <w:t>were</w:t>
      </w:r>
      <w:r w:rsidR="009419F6">
        <w:t xml:space="preserve"> once again the topic of significant debate during the Civil Rights Movement. </w:t>
      </w:r>
      <w:r w:rsidR="005F1B88" w:rsidRPr="005F1B88">
        <w:rPr>
          <w:u w:val="single"/>
        </w:rPr>
        <w:t>Martin Luther King Jr</w:t>
      </w:r>
      <w:r w:rsidR="005F1B88">
        <w:t>. and other leaders preached to the American people about the injustices on them.</w:t>
      </w:r>
      <w:r w:rsidR="00A469CC">
        <w:t xml:space="preserve"> Many preachers and religious people moved from their domain into the political to change the conditions for people during this time (</w:t>
      </w:r>
      <w:r w:rsidR="00A469CC">
        <w:t xml:space="preserve">King Beyond Vietnam, </w:t>
      </w:r>
      <w:proofErr w:type="spellStart"/>
      <w:r w:rsidR="00A469CC">
        <w:t>pg</w:t>
      </w:r>
      <w:proofErr w:type="spellEnd"/>
      <w:r w:rsidR="00A469CC">
        <w:t xml:space="preserve"> </w:t>
      </w:r>
      <w:r w:rsidR="00A469CC">
        <w:t>1).</w:t>
      </w:r>
      <w:r w:rsidR="005F1B88">
        <w:t xml:space="preserve"> With the </w:t>
      </w:r>
      <w:r w:rsidR="005F1B88" w:rsidRPr="005F1B88">
        <w:rPr>
          <w:u w:val="single"/>
        </w:rPr>
        <w:t>Montgomery Bus Boycott</w:t>
      </w:r>
      <w:r w:rsidR="00A469CC">
        <w:rPr>
          <w:u w:val="single"/>
        </w:rPr>
        <w:t>,</w:t>
      </w:r>
      <w:r w:rsidR="00A469CC">
        <w:t xml:space="preserve"> the SNCC,</w:t>
      </w:r>
      <w:r w:rsidR="005F1B88">
        <w:t xml:space="preserve"> and a significant portion of Black Americans</w:t>
      </w:r>
      <w:r w:rsidR="00A469CC">
        <w:t xml:space="preserve"> and their supporters</w:t>
      </w:r>
      <w:r w:rsidR="005F1B88">
        <w:t xml:space="preserve"> willing to fight for their rights</w:t>
      </w:r>
      <w:r w:rsidR="00A469CC">
        <w:t>, American society was greatly changed in the 1960s. After the Birmingham violence, the March on Washington, and the wholehearted support of John F Kenn</w:t>
      </w:r>
      <w:r w:rsidR="00927D93">
        <w:t xml:space="preserve">edy, Black Americans won the passage of the </w:t>
      </w:r>
      <w:r w:rsidR="001F236A" w:rsidRPr="001F236A">
        <w:rPr>
          <w:u w:val="single"/>
        </w:rPr>
        <w:t>Voting Rights Act</w:t>
      </w:r>
      <w:r w:rsidR="001F236A">
        <w:t xml:space="preserve"> and the desegregation of America. Originally, historians believed that the collective efforts of African Americans </w:t>
      </w:r>
      <w:r w:rsidR="00586166">
        <w:t>starting from</w:t>
      </w:r>
      <w:r w:rsidR="001F236A">
        <w:t xml:space="preserve"> the </w:t>
      </w:r>
      <w:r w:rsidR="00586166">
        <w:t>end of the Second World War, such as protesting and challenging segregation far before the Civil Rights Movement,</w:t>
      </w:r>
      <w:r w:rsidR="001F236A">
        <w:t xml:space="preserve"> </w:t>
      </w:r>
      <w:r w:rsidR="00586166">
        <w:t>was very influential in motivating and mobilizing Black Americans. Others said that the growing pressure on northern, more urban radical activists to create change provided much attention. The Civil Rights movement was deeply tied to the lower classes, poor, and the Kennedy-supporting “underclass” (</w:t>
      </w:r>
      <w:r w:rsidR="00586166">
        <w:t xml:space="preserve">King Beyond Vietnam, </w:t>
      </w:r>
      <w:proofErr w:type="spellStart"/>
      <w:r w:rsidR="00586166">
        <w:t>pg</w:t>
      </w:r>
      <w:proofErr w:type="spellEnd"/>
      <w:r w:rsidR="00586166">
        <w:t xml:space="preserve"> </w:t>
      </w:r>
      <w:r w:rsidR="00586166">
        <w:t xml:space="preserve">2).  Pressure from other prongs of America also came, in order to become equal to the Soviet Union, which had no racist segregation. Another interpretation of the Civil Rights movement was that it was spurred on by </w:t>
      </w:r>
      <w:r w:rsidR="008D3BF8" w:rsidRPr="00A55830">
        <w:lastRenderedPageBreak/>
        <mc:AlternateContent>
          <mc:Choice Requires="wps">
            <w:drawing>
              <wp:anchor distT="45720" distB="45720" distL="114300" distR="114300" simplePos="0" relativeHeight="251665408" behindDoc="0" locked="0" layoutInCell="1" allowOverlap="1" wp14:anchorId="34896B65" wp14:editId="1927057E">
                <wp:simplePos x="0" y="0"/>
                <wp:positionH relativeFrom="column">
                  <wp:posOffset>-794084</wp:posOffset>
                </wp:positionH>
                <wp:positionV relativeFrom="paragraph">
                  <wp:posOffset>301</wp:posOffset>
                </wp:positionV>
                <wp:extent cx="450850" cy="8205470"/>
                <wp:effectExtent l="0" t="0" r="25400" b="2413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8205470"/>
                        </a:xfrm>
                        <a:prstGeom prst="rect">
                          <a:avLst/>
                        </a:prstGeom>
                        <a:solidFill>
                          <a:srgbClr val="FFFFFF"/>
                        </a:solidFill>
                        <a:ln w="9525">
                          <a:solidFill>
                            <a:srgbClr val="000000"/>
                          </a:solidFill>
                          <a:miter lim="800000"/>
                          <a:headEnd/>
                          <a:tailEnd/>
                        </a:ln>
                      </wps:spPr>
                      <wps:txbx>
                        <w:txbxContent>
                          <w:p w14:paraId="2EBDE948" w14:textId="1D2CC55C" w:rsidR="008D3BF8" w:rsidRDefault="00D56E94" w:rsidP="008D3BF8">
                            <w:pPr>
                              <w:ind w:firstLine="0"/>
                            </w:pPr>
                            <w:r>
                              <w:t>265</w:t>
                            </w:r>
                          </w:p>
                          <w:p w14:paraId="599C2918" w14:textId="3824946B" w:rsidR="00D56E94" w:rsidRDefault="00D56E94" w:rsidP="008D3BF8">
                            <w:pPr>
                              <w:ind w:firstLine="0"/>
                            </w:pPr>
                            <w:r>
                              <w:t>281</w:t>
                            </w:r>
                          </w:p>
                          <w:p w14:paraId="6E5E9A1F" w14:textId="156D213A" w:rsidR="00D56E94" w:rsidRDefault="00D56E94" w:rsidP="008D3BF8">
                            <w:pPr>
                              <w:ind w:firstLine="0"/>
                            </w:pPr>
                            <w:r>
                              <w:t>298</w:t>
                            </w:r>
                          </w:p>
                          <w:p w14:paraId="16A06B5D" w14:textId="1C517B69" w:rsidR="00D56E94" w:rsidRDefault="00D56E94" w:rsidP="008D3BF8">
                            <w:pPr>
                              <w:ind w:firstLine="0"/>
                            </w:pPr>
                            <w:r>
                              <w:t>312</w:t>
                            </w:r>
                          </w:p>
                          <w:p w14:paraId="7CF8303A" w14:textId="18377171" w:rsidR="00D56E94" w:rsidRDefault="00D56E94" w:rsidP="008D3BF8">
                            <w:pPr>
                              <w:ind w:firstLine="0"/>
                            </w:pPr>
                            <w:r>
                              <w:t>325</w:t>
                            </w:r>
                          </w:p>
                          <w:p w14:paraId="2207C15D" w14:textId="062226BD" w:rsidR="00D56E94" w:rsidRDefault="00D56E94" w:rsidP="008D3BF8">
                            <w:pPr>
                              <w:ind w:firstLine="0"/>
                            </w:pPr>
                            <w:r>
                              <w:t>334</w:t>
                            </w:r>
                          </w:p>
                          <w:p w14:paraId="6734CCB7" w14:textId="5646B45C" w:rsidR="00D56E94" w:rsidRDefault="00D56E94" w:rsidP="008D3BF8">
                            <w:pPr>
                              <w:ind w:firstLine="0"/>
                            </w:pPr>
                            <w:r>
                              <w:t>15</w:t>
                            </w:r>
                          </w:p>
                          <w:p w14:paraId="71820A7B" w14:textId="5171107F" w:rsidR="00D56E94" w:rsidRDefault="00D56E94" w:rsidP="008D3BF8">
                            <w:pPr>
                              <w:ind w:firstLine="0"/>
                            </w:pPr>
                            <w:r>
                              <w:t>32</w:t>
                            </w:r>
                          </w:p>
                          <w:p w14:paraId="7992C827" w14:textId="0A66813F" w:rsidR="00D56E94" w:rsidRDefault="00D56E94" w:rsidP="008D3BF8">
                            <w:pPr>
                              <w:ind w:firstLine="0"/>
                            </w:pPr>
                            <w:r>
                              <w:t>47</w:t>
                            </w:r>
                          </w:p>
                          <w:p w14:paraId="19790ACE" w14:textId="79D163F6" w:rsidR="00D56E94" w:rsidRDefault="00D56E94" w:rsidP="008D3BF8">
                            <w:pPr>
                              <w:ind w:firstLine="0"/>
                            </w:pPr>
                            <w:r>
                              <w:t>59</w:t>
                            </w:r>
                          </w:p>
                          <w:p w14:paraId="70F4D71D" w14:textId="3BC9632F" w:rsidR="00D56E94" w:rsidRDefault="00D56E94" w:rsidP="008D3BF8">
                            <w:pPr>
                              <w:ind w:firstLine="0"/>
                            </w:pPr>
                            <w:r>
                              <w:t>74</w:t>
                            </w:r>
                          </w:p>
                          <w:p w14:paraId="37EECC67" w14:textId="18CF7D33" w:rsidR="00D56E94" w:rsidRDefault="00D56E94" w:rsidP="008D3BF8">
                            <w:pPr>
                              <w:ind w:firstLine="0"/>
                            </w:pPr>
                            <w:r>
                              <w:t>88</w:t>
                            </w:r>
                          </w:p>
                          <w:p w14:paraId="6B02D95A" w14:textId="2A531C55" w:rsidR="00D56E94" w:rsidRDefault="00D56E94" w:rsidP="008D3BF8">
                            <w:pPr>
                              <w:ind w:firstLine="0"/>
                            </w:pPr>
                            <w:r>
                              <w:t>103</w:t>
                            </w:r>
                          </w:p>
                          <w:p w14:paraId="51729FBA" w14:textId="26F46D99" w:rsidR="00D56E94" w:rsidRDefault="00D56E94" w:rsidP="008D3BF8">
                            <w:pPr>
                              <w:ind w:firstLine="0"/>
                            </w:pPr>
                            <w:r>
                              <w:t>118</w:t>
                            </w:r>
                          </w:p>
                          <w:p w14:paraId="0A1D4C0B" w14:textId="0CB6A682" w:rsidR="00D56E94" w:rsidRDefault="00D56E94" w:rsidP="008D3BF8">
                            <w:pPr>
                              <w:ind w:firstLine="0"/>
                            </w:pPr>
                            <w:r>
                              <w:t>133</w:t>
                            </w:r>
                          </w:p>
                          <w:p w14:paraId="561E7270" w14:textId="77D14819" w:rsidR="00D56E94" w:rsidRDefault="00D56E94" w:rsidP="008D3BF8">
                            <w:pPr>
                              <w:ind w:firstLine="0"/>
                            </w:pPr>
                            <w:r>
                              <w:t>148</w:t>
                            </w:r>
                          </w:p>
                          <w:p w14:paraId="32C7D4EE" w14:textId="17E1034D" w:rsidR="00D56E94" w:rsidRDefault="00D56E94" w:rsidP="008D3BF8">
                            <w:pPr>
                              <w:ind w:firstLine="0"/>
                            </w:pPr>
                            <w:r>
                              <w:t>165</w:t>
                            </w:r>
                          </w:p>
                          <w:p w14:paraId="2E485640" w14:textId="324FB671" w:rsidR="00D56E94" w:rsidRDefault="00D56E94" w:rsidP="008D3BF8">
                            <w:pPr>
                              <w:ind w:firstLine="0"/>
                            </w:pPr>
                            <w:r>
                              <w:t>182</w:t>
                            </w:r>
                          </w:p>
                          <w:p w14:paraId="3716DD3A" w14:textId="28601B3E" w:rsidR="00D56E94" w:rsidRDefault="00D56E94" w:rsidP="008D3BF8">
                            <w:pPr>
                              <w:ind w:firstLine="0"/>
                            </w:pPr>
                            <w:r>
                              <w:t>194</w:t>
                            </w:r>
                          </w:p>
                          <w:p w14:paraId="0A01E774" w14:textId="4910A4F4" w:rsidR="00D56E94" w:rsidRDefault="00D56E94" w:rsidP="008D3BF8">
                            <w:pPr>
                              <w:ind w:firstLine="0"/>
                            </w:pPr>
                            <w:r>
                              <w:t>208</w:t>
                            </w:r>
                          </w:p>
                          <w:p w14:paraId="1E94FFFB" w14:textId="04DF45E3" w:rsidR="00D56E94" w:rsidRDefault="00D56E94" w:rsidP="008D3BF8">
                            <w:pPr>
                              <w:ind w:firstLine="0"/>
                            </w:pPr>
                            <w:r>
                              <w:t>223</w:t>
                            </w:r>
                          </w:p>
                          <w:p w14:paraId="246A8509" w14:textId="55E89194" w:rsidR="00D56E94" w:rsidRDefault="00D56E94" w:rsidP="008D3BF8">
                            <w:pPr>
                              <w:ind w:firstLine="0"/>
                            </w:pPr>
                            <w:r>
                              <w:t>235</w:t>
                            </w:r>
                          </w:p>
                          <w:p w14:paraId="5DD813B6" w14:textId="016E7A63" w:rsidR="00D56E94" w:rsidRDefault="00D56E94" w:rsidP="008D3BF8">
                            <w:pPr>
                              <w:ind w:firstLine="0"/>
                            </w:pPr>
                            <w:r>
                              <w:t>260</w:t>
                            </w:r>
                          </w:p>
                          <w:p w14:paraId="0A570A1B" w14:textId="77777777" w:rsidR="00D56E94" w:rsidRDefault="00D56E94" w:rsidP="008D3BF8">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896B65" id="_x0000_s1028" type="#_x0000_t202" style="position:absolute;left:0;text-align:left;margin-left:-62.55pt;margin-top:0;width:35.5pt;height:646.1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">
                <v:textbox>
                  <w:txbxContent>
                    <w:p w14:paraId="2EBDE948" w14:textId="1D2CC55C" w:rsidR="008D3BF8" w:rsidRDefault="00D56E94" w:rsidP="008D3BF8">
                      <w:pPr>
                        <w:ind w:firstLine="0"/>
                      </w:pPr>
                      <w:r>
                        <w:t>265</w:t>
                      </w:r>
                    </w:p>
                    <w:p w14:paraId="599C2918" w14:textId="3824946B" w:rsidR="00D56E94" w:rsidRDefault="00D56E94" w:rsidP="008D3BF8">
                      <w:pPr>
                        <w:ind w:firstLine="0"/>
                      </w:pPr>
                      <w:r>
                        <w:t>281</w:t>
                      </w:r>
                    </w:p>
                    <w:p w14:paraId="6E5E9A1F" w14:textId="156D213A" w:rsidR="00D56E94" w:rsidRDefault="00D56E94" w:rsidP="008D3BF8">
                      <w:pPr>
                        <w:ind w:firstLine="0"/>
                      </w:pPr>
                      <w:r>
                        <w:t>298</w:t>
                      </w:r>
                    </w:p>
                    <w:p w14:paraId="16A06B5D" w14:textId="1C517B69" w:rsidR="00D56E94" w:rsidRDefault="00D56E94" w:rsidP="008D3BF8">
                      <w:pPr>
                        <w:ind w:firstLine="0"/>
                      </w:pPr>
                      <w:r>
                        <w:t>312</w:t>
                      </w:r>
                    </w:p>
                    <w:p w14:paraId="7CF8303A" w14:textId="18377171" w:rsidR="00D56E94" w:rsidRDefault="00D56E94" w:rsidP="008D3BF8">
                      <w:pPr>
                        <w:ind w:firstLine="0"/>
                      </w:pPr>
                      <w:r>
                        <w:t>325</w:t>
                      </w:r>
                    </w:p>
                    <w:p w14:paraId="2207C15D" w14:textId="062226BD" w:rsidR="00D56E94" w:rsidRDefault="00D56E94" w:rsidP="008D3BF8">
                      <w:pPr>
                        <w:ind w:firstLine="0"/>
                      </w:pPr>
                      <w:r>
                        <w:t>334</w:t>
                      </w:r>
                    </w:p>
                    <w:p w14:paraId="6734CCB7" w14:textId="5646B45C" w:rsidR="00D56E94" w:rsidRDefault="00D56E94" w:rsidP="008D3BF8">
                      <w:pPr>
                        <w:ind w:firstLine="0"/>
                      </w:pPr>
                      <w:r>
                        <w:t>15</w:t>
                      </w:r>
                    </w:p>
                    <w:p w14:paraId="71820A7B" w14:textId="5171107F" w:rsidR="00D56E94" w:rsidRDefault="00D56E94" w:rsidP="008D3BF8">
                      <w:pPr>
                        <w:ind w:firstLine="0"/>
                      </w:pPr>
                      <w:r>
                        <w:t>32</w:t>
                      </w:r>
                    </w:p>
                    <w:p w14:paraId="7992C827" w14:textId="0A66813F" w:rsidR="00D56E94" w:rsidRDefault="00D56E94" w:rsidP="008D3BF8">
                      <w:pPr>
                        <w:ind w:firstLine="0"/>
                      </w:pPr>
                      <w:r>
                        <w:t>47</w:t>
                      </w:r>
                    </w:p>
                    <w:p w14:paraId="19790ACE" w14:textId="79D163F6" w:rsidR="00D56E94" w:rsidRDefault="00D56E94" w:rsidP="008D3BF8">
                      <w:pPr>
                        <w:ind w:firstLine="0"/>
                      </w:pPr>
                      <w:r>
                        <w:t>59</w:t>
                      </w:r>
                    </w:p>
                    <w:p w14:paraId="70F4D71D" w14:textId="3BC9632F" w:rsidR="00D56E94" w:rsidRDefault="00D56E94" w:rsidP="008D3BF8">
                      <w:pPr>
                        <w:ind w:firstLine="0"/>
                      </w:pPr>
                      <w:r>
                        <w:t>74</w:t>
                      </w:r>
                    </w:p>
                    <w:p w14:paraId="37EECC67" w14:textId="18CF7D33" w:rsidR="00D56E94" w:rsidRDefault="00D56E94" w:rsidP="008D3BF8">
                      <w:pPr>
                        <w:ind w:firstLine="0"/>
                      </w:pPr>
                      <w:r>
                        <w:t>88</w:t>
                      </w:r>
                    </w:p>
                    <w:p w14:paraId="6B02D95A" w14:textId="2A531C55" w:rsidR="00D56E94" w:rsidRDefault="00D56E94" w:rsidP="008D3BF8">
                      <w:pPr>
                        <w:ind w:firstLine="0"/>
                      </w:pPr>
                      <w:r>
                        <w:t>103</w:t>
                      </w:r>
                    </w:p>
                    <w:p w14:paraId="51729FBA" w14:textId="26F46D99" w:rsidR="00D56E94" w:rsidRDefault="00D56E94" w:rsidP="008D3BF8">
                      <w:pPr>
                        <w:ind w:firstLine="0"/>
                      </w:pPr>
                      <w:r>
                        <w:t>118</w:t>
                      </w:r>
                    </w:p>
                    <w:p w14:paraId="0A1D4C0B" w14:textId="0CB6A682" w:rsidR="00D56E94" w:rsidRDefault="00D56E94" w:rsidP="008D3BF8">
                      <w:pPr>
                        <w:ind w:firstLine="0"/>
                      </w:pPr>
                      <w:r>
                        <w:t>133</w:t>
                      </w:r>
                    </w:p>
                    <w:p w14:paraId="561E7270" w14:textId="77D14819" w:rsidR="00D56E94" w:rsidRDefault="00D56E94" w:rsidP="008D3BF8">
                      <w:pPr>
                        <w:ind w:firstLine="0"/>
                      </w:pPr>
                      <w:r>
                        <w:t>148</w:t>
                      </w:r>
                    </w:p>
                    <w:p w14:paraId="32C7D4EE" w14:textId="17E1034D" w:rsidR="00D56E94" w:rsidRDefault="00D56E94" w:rsidP="008D3BF8">
                      <w:pPr>
                        <w:ind w:firstLine="0"/>
                      </w:pPr>
                      <w:r>
                        <w:t>165</w:t>
                      </w:r>
                    </w:p>
                    <w:p w14:paraId="2E485640" w14:textId="324FB671" w:rsidR="00D56E94" w:rsidRDefault="00D56E94" w:rsidP="008D3BF8">
                      <w:pPr>
                        <w:ind w:firstLine="0"/>
                      </w:pPr>
                      <w:r>
                        <w:t>182</w:t>
                      </w:r>
                    </w:p>
                    <w:p w14:paraId="3716DD3A" w14:textId="28601B3E" w:rsidR="00D56E94" w:rsidRDefault="00D56E94" w:rsidP="008D3BF8">
                      <w:pPr>
                        <w:ind w:firstLine="0"/>
                      </w:pPr>
                      <w:r>
                        <w:t>194</w:t>
                      </w:r>
                    </w:p>
                    <w:p w14:paraId="0A01E774" w14:textId="4910A4F4" w:rsidR="00D56E94" w:rsidRDefault="00D56E94" w:rsidP="008D3BF8">
                      <w:pPr>
                        <w:ind w:firstLine="0"/>
                      </w:pPr>
                      <w:r>
                        <w:t>208</w:t>
                      </w:r>
                    </w:p>
                    <w:p w14:paraId="1E94FFFB" w14:textId="04DF45E3" w:rsidR="00D56E94" w:rsidRDefault="00D56E94" w:rsidP="008D3BF8">
                      <w:pPr>
                        <w:ind w:firstLine="0"/>
                      </w:pPr>
                      <w:r>
                        <w:t>223</w:t>
                      </w:r>
                    </w:p>
                    <w:p w14:paraId="246A8509" w14:textId="55E89194" w:rsidR="00D56E94" w:rsidRDefault="00D56E94" w:rsidP="008D3BF8">
                      <w:pPr>
                        <w:ind w:firstLine="0"/>
                      </w:pPr>
                      <w:r>
                        <w:t>235</w:t>
                      </w:r>
                    </w:p>
                    <w:p w14:paraId="5DD813B6" w14:textId="016E7A63" w:rsidR="00D56E94" w:rsidRDefault="00D56E94" w:rsidP="008D3BF8">
                      <w:pPr>
                        <w:ind w:firstLine="0"/>
                      </w:pPr>
                      <w:r>
                        <w:t>260</w:t>
                      </w:r>
                    </w:p>
                    <w:p w14:paraId="0A570A1B" w14:textId="77777777" w:rsidR="00D56E94" w:rsidRDefault="00D56E94" w:rsidP="008D3BF8">
                      <w:pPr>
                        <w:ind w:firstLine="0"/>
                      </w:pPr>
                    </w:p>
                  </w:txbxContent>
                </v:textbox>
                <w10:wrap type="square"/>
              </v:shape>
            </w:pict>
          </mc:Fallback>
        </mc:AlternateContent>
      </w:r>
      <w:r w:rsidR="00586166">
        <w:t>the Brown V Board of Education decision.</w:t>
      </w:r>
      <w:r w:rsidR="00D02656">
        <w:t xml:space="preserve"> This was definitely the start of the end of </w:t>
      </w:r>
      <w:r w:rsidR="00D02656" w:rsidRPr="00D02656">
        <w:rPr>
          <w:u w:val="single"/>
        </w:rPr>
        <w:t>De Jure</w:t>
      </w:r>
      <w:r w:rsidR="00D02656">
        <w:t xml:space="preserve"> segregation, and many say that it jumpstarted the Civil Rights movement. It did rise in influence greatly after it, but the Civil Rights movement had been alive and well before the decision as well, and likely influence it. After centuries of legally being second-class citizens however, the Civil Rights Movement did make huge changes in finally ending segregation and making progress in ending De Jure and De Facto Segregation.</w:t>
      </w:r>
    </w:p>
    <w:p w14:paraId="44063FAE" w14:textId="46BC9B6D" w:rsidR="003C107A" w:rsidRPr="00DA2BB9" w:rsidRDefault="006C48AE" w:rsidP="003C107A">
      <w:r>
        <w:t>1.</w:t>
      </w:r>
      <w:r w:rsidR="004B21C6">
        <w:t xml:space="preserve"> The debate over the causes of the Vietnam War has changed its arguments many times over the last 60 years. </w:t>
      </w:r>
      <w:r w:rsidR="005C1F4A">
        <w:t>The anti-Communist hysteria and policy of containment at the time of the war led to most people and soldiers believing that America was helping save its Southern Vietnamese ally from northern, Communist invaders.</w:t>
      </w:r>
      <w:r w:rsidR="00DA2BB9">
        <w:t xml:space="preserve"> However, the election dictated by the </w:t>
      </w:r>
      <w:r w:rsidR="00DA2BB9" w:rsidRPr="00DA2BB9">
        <w:rPr>
          <w:u w:val="single"/>
        </w:rPr>
        <w:t>Geneva Conference</w:t>
      </w:r>
      <w:r w:rsidR="00DA2BB9">
        <w:t xml:space="preserve"> did not occur, due to </w:t>
      </w:r>
      <w:r w:rsidR="00DA2BB9" w:rsidRPr="00DA2BB9">
        <w:rPr>
          <w:u w:val="single"/>
        </w:rPr>
        <w:t xml:space="preserve">Ngo </w:t>
      </w:r>
      <w:proofErr w:type="spellStart"/>
      <w:r w:rsidR="00DA2BB9" w:rsidRPr="00DA2BB9">
        <w:rPr>
          <w:u w:val="single"/>
        </w:rPr>
        <w:t>Dinh</w:t>
      </w:r>
      <w:proofErr w:type="spellEnd"/>
      <w:r w:rsidR="00DA2BB9" w:rsidRPr="00DA2BB9">
        <w:rPr>
          <w:u w:val="single"/>
        </w:rPr>
        <w:t xml:space="preserve"> Diem</w:t>
      </w:r>
      <w:r w:rsidR="00DA2BB9">
        <w:t xml:space="preserve"> ‘s belief that he would overwhelmingly lose. The people wanted the northern government, and </w:t>
      </w:r>
      <w:r w:rsidR="00637AC8">
        <w:t>were not</w:t>
      </w:r>
      <w:r w:rsidR="00DA2BB9">
        <w:t xml:space="preserve"> being saved by the Americans, but were invaded. This was the later beliefs of scholars, that America was imperializing new countries with its post-WW2 power and influence.</w:t>
      </w:r>
      <w:r w:rsidR="00993561">
        <w:t xml:space="preserve"> This could also tie in with America’s reasons to occupy so many countries after the war. The Marshall Plan, the Occupation of Japan, </w:t>
      </w:r>
      <w:r w:rsidR="00637AC8">
        <w:t>interventions,</w:t>
      </w:r>
      <w:r w:rsidR="00993561">
        <w:t xml:space="preserve"> and invasions of South American counties, such as </w:t>
      </w:r>
      <w:r w:rsidR="00993561" w:rsidRPr="00993561">
        <w:rPr>
          <w:u w:val="single"/>
        </w:rPr>
        <w:t>the Bay of Pigs</w:t>
      </w:r>
      <w:r w:rsidR="00993561">
        <w:t xml:space="preserve"> invasion, and the Korean War are all facets of this theory.</w:t>
      </w:r>
      <w:r w:rsidR="00DA2BB9">
        <w:t xml:space="preserve"> Other, later, scholars believed that a unfounded confidence in America’s success led to the belief that there was no way to lose in Vietnam. </w:t>
      </w:r>
      <w:r w:rsidR="00993561">
        <w:t>America</w:t>
      </w:r>
      <w:r w:rsidR="003C107A">
        <w:t>ns</w:t>
      </w:r>
      <w:r w:rsidR="00993561">
        <w:t>, with a booming economy, and the overwhelming advantage after the World War,</w:t>
      </w:r>
      <w:r w:rsidR="003C107A">
        <w:t xml:space="preserve"> were eager to win another war</w:t>
      </w:r>
      <w:r w:rsidR="00993561">
        <w:t>.</w:t>
      </w:r>
      <w:r w:rsidR="003C107A">
        <w:t xml:space="preserve"> Unfortunately, when the war became unpopular among the youth and civil rights movement </w:t>
      </w:r>
      <w:r w:rsidR="003C107A">
        <w:t xml:space="preserve">(King Beyond Vietnam, </w:t>
      </w:r>
      <w:proofErr w:type="spellStart"/>
      <w:r w:rsidR="003C107A">
        <w:t>pg</w:t>
      </w:r>
      <w:proofErr w:type="spellEnd"/>
      <w:r w:rsidR="003C107A">
        <w:t xml:space="preserve"> 2)</w:t>
      </w:r>
      <w:r w:rsidR="003C107A">
        <w:t>, they weren’t able to end it as quickly.</w:t>
      </w:r>
      <w:r w:rsidR="00993561">
        <w:t xml:space="preserve"> Another belief was that America’s foreign policy system, dominated by a fear of Communism and the Soviet Union and one which was focused on containment and pushing </w:t>
      </w:r>
      <w:r w:rsidR="008D3BF8" w:rsidRPr="00A55830">
        <w:lastRenderedPageBreak/>
        <mc:AlternateContent>
          <mc:Choice Requires="wps">
            <w:drawing>
              <wp:anchor distT="45720" distB="45720" distL="114300" distR="114300" simplePos="0" relativeHeight="251663360" behindDoc="0" locked="0" layoutInCell="1" allowOverlap="1" wp14:anchorId="1C2FA8DE" wp14:editId="67AFCB94">
                <wp:simplePos x="0" y="0"/>
                <wp:positionH relativeFrom="column">
                  <wp:posOffset>-794084</wp:posOffset>
                </wp:positionH>
                <wp:positionV relativeFrom="paragraph">
                  <wp:posOffset>-167</wp:posOffset>
                </wp:positionV>
                <wp:extent cx="450850" cy="8205470"/>
                <wp:effectExtent l="0" t="0" r="25400" b="2413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8205470"/>
                        </a:xfrm>
                        <a:prstGeom prst="rect">
                          <a:avLst/>
                        </a:prstGeom>
                        <a:solidFill>
                          <a:srgbClr val="FFFFFF"/>
                        </a:solidFill>
                        <a:ln w="9525">
                          <a:solidFill>
                            <a:srgbClr val="000000"/>
                          </a:solidFill>
                          <a:miter lim="800000"/>
                          <a:headEnd/>
                          <a:tailEnd/>
                        </a:ln>
                      </wps:spPr>
                      <wps:txbx>
                        <w:txbxContent>
                          <w:p w14:paraId="23F2B1ED" w14:textId="27AEB00F" w:rsidR="008D3BF8" w:rsidRDefault="00D56E94" w:rsidP="008D3BF8">
                            <w:pPr>
                              <w:ind w:firstLine="0"/>
                            </w:pPr>
                            <w:r>
                              <w:t>268</w:t>
                            </w:r>
                          </w:p>
                          <w:p w14:paraId="423A70C8" w14:textId="1A00F47C" w:rsidR="00D56E94" w:rsidRDefault="00D56E94" w:rsidP="008D3BF8">
                            <w:pPr>
                              <w:ind w:firstLine="0"/>
                            </w:pPr>
                            <w:r>
                              <w:t>284</w:t>
                            </w:r>
                          </w:p>
                          <w:p w14:paraId="41600117" w14:textId="46EECCE2" w:rsidR="00D56E94" w:rsidRDefault="00D56E94" w:rsidP="008D3BF8">
                            <w:pPr>
                              <w:ind w:firstLine="0"/>
                            </w:pPr>
                            <w:r>
                              <w:t>300</w:t>
                            </w:r>
                          </w:p>
                          <w:p w14:paraId="3AA76E9B" w14:textId="4A4FB787" w:rsidR="00D56E94" w:rsidRDefault="00D56E94" w:rsidP="008D3BF8">
                            <w:pPr>
                              <w:ind w:firstLine="0"/>
                            </w:pPr>
                            <w:r>
                              <w:t>315</w:t>
                            </w:r>
                          </w:p>
                          <w:p w14:paraId="73CC0A59" w14:textId="1C860FA3" w:rsidR="00D56E94" w:rsidRDefault="00D56E94" w:rsidP="008D3BF8">
                            <w:pPr>
                              <w:ind w:firstLine="0"/>
                            </w:pPr>
                            <w:r>
                              <w:t>333</w:t>
                            </w:r>
                          </w:p>
                          <w:p w14:paraId="71E37595" w14:textId="582A45C5" w:rsidR="00D56E94" w:rsidRDefault="00D56E94" w:rsidP="008D3BF8">
                            <w:pPr>
                              <w:ind w:firstLine="0"/>
                            </w:pPr>
                            <w:r>
                              <w:t>348</w:t>
                            </w:r>
                          </w:p>
                          <w:p w14:paraId="0F971608" w14:textId="4FFA3733" w:rsidR="00D56E94" w:rsidRDefault="00D56E94" w:rsidP="008D3BF8">
                            <w:pPr>
                              <w:ind w:firstLine="0"/>
                            </w:pPr>
                            <w:r>
                              <w:t>349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2FA8DE" id="_x0000_s1029" type="#_x0000_t202" style="position:absolute;left:0;text-align:left;margin-left:-62.55pt;margin-top:0;width:35.5pt;height:646.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">
                <v:textbox>
                  <w:txbxContent>
                    <w:p w14:paraId="23F2B1ED" w14:textId="27AEB00F" w:rsidR="008D3BF8" w:rsidRDefault="00D56E94" w:rsidP="008D3BF8">
                      <w:pPr>
                        <w:ind w:firstLine="0"/>
                      </w:pPr>
                      <w:r>
                        <w:t>268</w:t>
                      </w:r>
                    </w:p>
                    <w:p w14:paraId="423A70C8" w14:textId="1A00F47C" w:rsidR="00D56E94" w:rsidRDefault="00D56E94" w:rsidP="008D3BF8">
                      <w:pPr>
                        <w:ind w:firstLine="0"/>
                      </w:pPr>
                      <w:r>
                        <w:t>284</w:t>
                      </w:r>
                    </w:p>
                    <w:p w14:paraId="41600117" w14:textId="46EECCE2" w:rsidR="00D56E94" w:rsidRDefault="00D56E94" w:rsidP="008D3BF8">
                      <w:pPr>
                        <w:ind w:firstLine="0"/>
                      </w:pPr>
                      <w:r>
                        <w:t>300</w:t>
                      </w:r>
                    </w:p>
                    <w:p w14:paraId="3AA76E9B" w14:textId="4A4FB787" w:rsidR="00D56E94" w:rsidRDefault="00D56E94" w:rsidP="008D3BF8">
                      <w:pPr>
                        <w:ind w:firstLine="0"/>
                      </w:pPr>
                      <w:r>
                        <w:t>315</w:t>
                      </w:r>
                    </w:p>
                    <w:p w14:paraId="73CC0A59" w14:textId="1C860FA3" w:rsidR="00D56E94" w:rsidRDefault="00D56E94" w:rsidP="008D3BF8">
                      <w:pPr>
                        <w:ind w:firstLine="0"/>
                      </w:pPr>
                      <w:r>
                        <w:t>333</w:t>
                      </w:r>
                    </w:p>
                    <w:p w14:paraId="71E37595" w14:textId="582A45C5" w:rsidR="00D56E94" w:rsidRDefault="00D56E94" w:rsidP="008D3BF8">
                      <w:pPr>
                        <w:ind w:firstLine="0"/>
                      </w:pPr>
                      <w:r>
                        <w:t>348</w:t>
                      </w:r>
                    </w:p>
                    <w:p w14:paraId="0F971608" w14:textId="4FFA3733" w:rsidR="00D56E94" w:rsidRDefault="00D56E94" w:rsidP="008D3BF8">
                      <w:pPr>
                        <w:ind w:firstLine="0"/>
                      </w:pPr>
                      <w:r>
                        <w:t>349</w:t>
                      </w:r>
                    </w:p>
                  </w:txbxContent>
                </v:textbox>
                <w10:wrap type="square"/>
              </v:shape>
            </w:pict>
          </mc:Fallback>
        </mc:AlternateContent>
      </w:r>
      <w:r w:rsidR="00993561">
        <w:t xml:space="preserve">back </w:t>
      </w:r>
      <w:r w:rsidR="00637AC8">
        <w:t xml:space="preserve">the ideology. This seems rooted in the facts of the pressure faced by Lyndon B Johnson into intervening in Vietnam. He was greatly eager to prove his worth over </w:t>
      </w:r>
      <w:r w:rsidR="003C107A">
        <w:t>John Kennedy and</w:t>
      </w:r>
      <w:r w:rsidR="00637AC8">
        <w:t xml:space="preserve"> </w:t>
      </w:r>
      <w:r w:rsidR="003C107A">
        <w:t xml:space="preserve">make his mark. Congress was also eager to push in, and overwhelmingly passed the </w:t>
      </w:r>
      <w:r w:rsidR="003C107A" w:rsidRPr="003C107A">
        <w:rPr>
          <w:u w:val="single"/>
        </w:rPr>
        <w:t>Gulf of Tonkin Resolution</w:t>
      </w:r>
      <w:r w:rsidR="003C107A">
        <w:t xml:space="preserve">, giving great power and authority to the president to escalate the conflicts in Vietnam. Unfortunately, Johnson was unable to end it as quickly as he started it, and as the public changed against the war with the Civil Rights movement </w:t>
      </w:r>
      <w:r w:rsidR="003C107A">
        <w:t xml:space="preserve">(King Beyond Vietnam, </w:t>
      </w:r>
      <w:proofErr w:type="spellStart"/>
      <w:r w:rsidR="003C107A">
        <w:t>pg</w:t>
      </w:r>
      <w:proofErr w:type="spellEnd"/>
      <w:r w:rsidR="003C107A">
        <w:t xml:space="preserve"> 2)</w:t>
      </w:r>
      <w:r w:rsidR="003C107A">
        <w:t xml:space="preserve">, his popularity </w:t>
      </w:r>
      <w:r w:rsidR="00D56E94">
        <w:t>dropped</w:t>
      </w:r>
      <w:r w:rsidR="003C107A">
        <w:t>.</w:t>
      </w:r>
    </w:p>
    <w:sectPr w:rsidR="003C107A" w:rsidRPr="00DA2BB9" w:rsidSect="00F83F85">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68F9DE" w14:textId="77777777" w:rsidR="00541439" w:rsidRDefault="00541439">
      <w:pPr>
        <w:spacing w:line="240" w:lineRule="auto"/>
      </w:pPr>
      <w:r>
        <w:separator/>
      </w:r>
    </w:p>
  </w:endnote>
  <w:endnote w:type="continuationSeparator" w:id="0">
    <w:p w14:paraId="3FC70274" w14:textId="77777777" w:rsidR="00541439" w:rsidRDefault="005414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4923F9" w14:textId="77777777" w:rsidR="00541439" w:rsidRDefault="00541439">
      <w:pPr>
        <w:spacing w:line="240" w:lineRule="auto"/>
      </w:pPr>
      <w:r>
        <w:separator/>
      </w:r>
    </w:p>
  </w:footnote>
  <w:footnote w:type="continuationSeparator" w:id="0">
    <w:p w14:paraId="3B0B74C1" w14:textId="77777777" w:rsidR="00541439" w:rsidRDefault="005414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A9CAB8" w14:textId="1F77CC5F" w:rsidR="00080C97" w:rsidRDefault="00541439">
    <w:pPr>
      <w:pStyle w:val="Header"/>
    </w:pPr>
    <w:sdt>
      <w:sdtPr>
        <w:alias w:val="Last Name:"/>
        <w:tag w:val="Last Name:"/>
        <w:id w:val="1658178901"/>
        <w:placeholder>
          <w:docPart w:val="28A21326DD97496FBEACC98B2F58CF25"/>
        </w:placeholder>
        <w:dataBinding w:prefixMappings="xmlns:ns0='http://schemas.microsoft.com/office/2006/coverPageProps' " w:xpath="/ns0:CoverPageProperties[1]/ns0:Abstract[1]" w:storeItemID="{55AF091B-3C7A-41E3-B477-F2FDAA23CFDA}"/>
        <w15:appearance w15:val="hidden"/>
        <w:text/>
      </w:sdtPr>
      <w:sdtEndPr/>
      <w:sdtContent>
        <w:r w:rsidR="00F83F85">
          <w:t>Patel</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8B6C6" w14:textId="3E9382AA" w:rsidR="00080C97" w:rsidRDefault="00541439">
    <w:pPr>
      <w:pStyle w:val="Header"/>
    </w:pPr>
    <w:sdt>
      <w:sdtPr>
        <w:alias w:val="Last Name:"/>
        <w:tag w:val="Last Name:"/>
        <w:id w:val="-348181431"/>
        <w:placeholder>
          <w:docPart w:val="1314D84C82B140C78706E65751371B93"/>
        </w:placeholder>
        <w:dataBinding w:prefixMappings="xmlns:ns0='http://schemas.microsoft.com/office/2006/coverPageProps' " w:xpath="/ns0:CoverPageProperties[1]/ns0:Abstract[1]" w:storeItemID="{55AF091B-3C7A-41E3-B477-F2FDAA23CFDA}"/>
        <w15:appearance w15:val="hidden"/>
        <w:text/>
      </w:sdtPr>
      <w:sdtEndPr/>
      <w:sdtContent>
        <w:r w:rsidR="00F83F85">
          <w:t>Patel</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DCB5BD0"/>
    <w:multiLevelType w:val="hybridMultilevel"/>
    <w:tmpl w:val="EF4845D4"/>
    <w:lvl w:ilvl="0" w:tplc="1B283B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F0072C5"/>
    <w:multiLevelType w:val="hybridMultilevel"/>
    <w:tmpl w:val="E28C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A315837"/>
    <w:multiLevelType w:val="hybridMultilevel"/>
    <w:tmpl w:val="1840B6C2"/>
    <w:lvl w:ilvl="0" w:tplc="C1AA53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47FD7CEC"/>
    <w:multiLevelType w:val="hybridMultilevel"/>
    <w:tmpl w:val="8BD4EC74"/>
    <w:lvl w:ilvl="0" w:tplc="8528F92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B402D4E"/>
    <w:multiLevelType w:val="hybridMultilevel"/>
    <w:tmpl w:val="7C6E2C48"/>
    <w:lvl w:ilvl="0" w:tplc="98A8FFC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511459D"/>
    <w:multiLevelType w:val="hybridMultilevel"/>
    <w:tmpl w:val="9FDA17E8"/>
    <w:lvl w:ilvl="0" w:tplc="FD30D1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B1B5787"/>
    <w:multiLevelType w:val="multilevel"/>
    <w:tmpl w:val="4572ABF8"/>
    <w:numStyleLink w:val="MLAOutline"/>
  </w:abstractNum>
  <w:abstractNum w:abstractNumId="22"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E1B798F"/>
    <w:multiLevelType w:val="hybridMultilevel"/>
    <w:tmpl w:val="5002AE70"/>
    <w:lvl w:ilvl="0" w:tplc="6AD857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E9423C3"/>
    <w:multiLevelType w:val="hybridMultilevel"/>
    <w:tmpl w:val="A1F01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3A0270"/>
    <w:multiLevelType w:val="hybridMultilevel"/>
    <w:tmpl w:val="4BEAD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F152E7"/>
    <w:multiLevelType w:val="hybridMultilevel"/>
    <w:tmpl w:val="7CA8C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9A14ED"/>
    <w:multiLevelType w:val="hybridMultilevel"/>
    <w:tmpl w:val="E5104F32"/>
    <w:lvl w:ilvl="0" w:tplc="3E34B5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7FB3506"/>
    <w:multiLevelType w:val="hybridMultilevel"/>
    <w:tmpl w:val="B288A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AE47F8"/>
    <w:multiLevelType w:val="hybridMultilevel"/>
    <w:tmpl w:val="4CA8607C"/>
    <w:lvl w:ilvl="0" w:tplc="43768578">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041170"/>
    <w:multiLevelType w:val="hybridMultilevel"/>
    <w:tmpl w:val="70B2E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0"/>
  </w:num>
  <w:num w:numId="13">
    <w:abstractNumId w:val="21"/>
  </w:num>
  <w:num w:numId="14">
    <w:abstractNumId w:val="18"/>
  </w:num>
  <w:num w:numId="15">
    <w:abstractNumId w:val="11"/>
  </w:num>
  <w:num w:numId="16">
    <w:abstractNumId w:val="15"/>
  </w:num>
  <w:num w:numId="17">
    <w:abstractNumId w:val="22"/>
  </w:num>
  <w:num w:numId="18">
    <w:abstractNumId w:val="27"/>
  </w:num>
  <w:num w:numId="19">
    <w:abstractNumId w:val="25"/>
  </w:num>
  <w:num w:numId="20">
    <w:abstractNumId w:val="12"/>
  </w:num>
  <w:num w:numId="21">
    <w:abstractNumId w:val="24"/>
  </w:num>
  <w:num w:numId="22">
    <w:abstractNumId w:val="28"/>
  </w:num>
  <w:num w:numId="23">
    <w:abstractNumId w:val="16"/>
  </w:num>
  <w:num w:numId="24">
    <w:abstractNumId w:val="29"/>
  </w:num>
  <w:num w:numId="25">
    <w:abstractNumId w:val="30"/>
  </w:num>
  <w:num w:numId="26">
    <w:abstractNumId w:val="17"/>
  </w:num>
  <w:num w:numId="27">
    <w:abstractNumId w:val="10"/>
  </w:num>
  <w:num w:numId="28">
    <w:abstractNumId w:val="26"/>
  </w:num>
  <w:num w:numId="29">
    <w:abstractNumId w:val="23"/>
  </w:num>
  <w:num w:numId="30">
    <w:abstractNumId w:val="19"/>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F85"/>
    <w:rsid w:val="00001B38"/>
    <w:rsid w:val="00003791"/>
    <w:rsid w:val="000044E8"/>
    <w:rsid w:val="00016840"/>
    <w:rsid w:val="00027B02"/>
    <w:rsid w:val="000513F3"/>
    <w:rsid w:val="00057C4A"/>
    <w:rsid w:val="00071455"/>
    <w:rsid w:val="000714F9"/>
    <w:rsid w:val="00072CD7"/>
    <w:rsid w:val="00080C97"/>
    <w:rsid w:val="000A6771"/>
    <w:rsid w:val="000B6440"/>
    <w:rsid w:val="000C5923"/>
    <w:rsid w:val="000D5D6A"/>
    <w:rsid w:val="000F7591"/>
    <w:rsid w:val="00114A90"/>
    <w:rsid w:val="00121033"/>
    <w:rsid w:val="001254D6"/>
    <w:rsid w:val="00175CDE"/>
    <w:rsid w:val="001847C4"/>
    <w:rsid w:val="001848A7"/>
    <w:rsid w:val="001A35A9"/>
    <w:rsid w:val="001D7C58"/>
    <w:rsid w:val="001E4FA2"/>
    <w:rsid w:val="001F162B"/>
    <w:rsid w:val="001F236A"/>
    <w:rsid w:val="001F65D0"/>
    <w:rsid w:val="002002C1"/>
    <w:rsid w:val="00200555"/>
    <w:rsid w:val="002224DF"/>
    <w:rsid w:val="00222C4D"/>
    <w:rsid w:val="0023561C"/>
    <w:rsid w:val="002518C2"/>
    <w:rsid w:val="002923A0"/>
    <w:rsid w:val="00294BE4"/>
    <w:rsid w:val="00297776"/>
    <w:rsid w:val="00312C5E"/>
    <w:rsid w:val="003178DF"/>
    <w:rsid w:val="00325CCF"/>
    <w:rsid w:val="00331A49"/>
    <w:rsid w:val="00342D62"/>
    <w:rsid w:val="0034418F"/>
    <w:rsid w:val="0034643D"/>
    <w:rsid w:val="0035552C"/>
    <w:rsid w:val="003620A7"/>
    <w:rsid w:val="00363DF0"/>
    <w:rsid w:val="00367B98"/>
    <w:rsid w:val="00371C5B"/>
    <w:rsid w:val="00375A3C"/>
    <w:rsid w:val="0037755A"/>
    <w:rsid w:val="0039114F"/>
    <w:rsid w:val="00395E54"/>
    <w:rsid w:val="003A762E"/>
    <w:rsid w:val="003C107A"/>
    <w:rsid w:val="003D1FAF"/>
    <w:rsid w:val="003E748F"/>
    <w:rsid w:val="00417C38"/>
    <w:rsid w:val="00426F08"/>
    <w:rsid w:val="0042722B"/>
    <w:rsid w:val="004302CF"/>
    <w:rsid w:val="00434804"/>
    <w:rsid w:val="00460362"/>
    <w:rsid w:val="004646DB"/>
    <w:rsid w:val="00465FDB"/>
    <w:rsid w:val="00466FCA"/>
    <w:rsid w:val="004A1FDB"/>
    <w:rsid w:val="004A2534"/>
    <w:rsid w:val="004A5660"/>
    <w:rsid w:val="004B21C6"/>
    <w:rsid w:val="004B6489"/>
    <w:rsid w:val="004C2A8C"/>
    <w:rsid w:val="004C33D3"/>
    <w:rsid w:val="004D043F"/>
    <w:rsid w:val="004D0659"/>
    <w:rsid w:val="004F0D62"/>
    <w:rsid w:val="004F359C"/>
    <w:rsid w:val="004F3AF1"/>
    <w:rsid w:val="004F474D"/>
    <w:rsid w:val="00505537"/>
    <w:rsid w:val="00527743"/>
    <w:rsid w:val="00530C35"/>
    <w:rsid w:val="00535577"/>
    <w:rsid w:val="00541439"/>
    <w:rsid w:val="005551D8"/>
    <w:rsid w:val="00562036"/>
    <w:rsid w:val="00586166"/>
    <w:rsid w:val="005877F2"/>
    <w:rsid w:val="005C1F4A"/>
    <w:rsid w:val="005D159B"/>
    <w:rsid w:val="005D1B41"/>
    <w:rsid w:val="005D47C1"/>
    <w:rsid w:val="005D55A0"/>
    <w:rsid w:val="005D6582"/>
    <w:rsid w:val="005D6C9F"/>
    <w:rsid w:val="005E2CD1"/>
    <w:rsid w:val="005F1B88"/>
    <w:rsid w:val="005F67A3"/>
    <w:rsid w:val="00600ECA"/>
    <w:rsid w:val="006035C0"/>
    <w:rsid w:val="00610CE9"/>
    <w:rsid w:val="006249A6"/>
    <w:rsid w:val="00636CA7"/>
    <w:rsid w:val="00636E58"/>
    <w:rsid w:val="00637AC8"/>
    <w:rsid w:val="00637BB7"/>
    <w:rsid w:val="006436A7"/>
    <w:rsid w:val="00655B26"/>
    <w:rsid w:val="00663716"/>
    <w:rsid w:val="00680CC4"/>
    <w:rsid w:val="00692D7B"/>
    <w:rsid w:val="006A3417"/>
    <w:rsid w:val="006A64A8"/>
    <w:rsid w:val="006A7549"/>
    <w:rsid w:val="006C48AE"/>
    <w:rsid w:val="006C4BC9"/>
    <w:rsid w:val="006D55A7"/>
    <w:rsid w:val="006D596E"/>
    <w:rsid w:val="006E0118"/>
    <w:rsid w:val="007054C8"/>
    <w:rsid w:val="007153C4"/>
    <w:rsid w:val="0072060B"/>
    <w:rsid w:val="0072391C"/>
    <w:rsid w:val="00724B98"/>
    <w:rsid w:val="0072773D"/>
    <w:rsid w:val="00793346"/>
    <w:rsid w:val="00794230"/>
    <w:rsid w:val="007A2239"/>
    <w:rsid w:val="007D4B2F"/>
    <w:rsid w:val="007F5428"/>
    <w:rsid w:val="00815C55"/>
    <w:rsid w:val="00831CB6"/>
    <w:rsid w:val="00832A36"/>
    <w:rsid w:val="008358E3"/>
    <w:rsid w:val="00840BE2"/>
    <w:rsid w:val="00841C8A"/>
    <w:rsid w:val="00842FB3"/>
    <w:rsid w:val="0084504E"/>
    <w:rsid w:val="00853DF1"/>
    <w:rsid w:val="00864EAA"/>
    <w:rsid w:val="008718E6"/>
    <w:rsid w:val="00891514"/>
    <w:rsid w:val="00897F6F"/>
    <w:rsid w:val="008A2219"/>
    <w:rsid w:val="008D3BF8"/>
    <w:rsid w:val="008E164E"/>
    <w:rsid w:val="008E49E2"/>
    <w:rsid w:val="008F38AF"/>
    <w:rsid w:val="009062FB"/>
    <w:rsid w:val="0092501B"/>
    <w:rsid w:val="00926E98"/>
    <w:rsid w:val="00927D93"/>
    <w:rsid w:val="009419F6"/>
    <w:rsid w:val="009431D1"/>
    <w:rsid w:val="00951A95"/>
    <w:rsid w:val="0096509A"/>
    <w:rsid w:val="00965112"/>
    <w:rsid w:val="00971853"/>
    <w:rsid w:val="00974576"/>
    <w:rsid w:val="00993561"/>
    <w:rsid w:val="009A080B"/>
    <w:rsid w:val="009A5981"/>
    <w:rsid w:val="009E08A9"/>
    <w:rsid w:val="009F1767"/>
    <w:rsid w:val="009F244A"/>
    <w:rsid w:val="009F4C15"/>
    <w:rsid w:val="00A015DD"/>
    <w:rsid w:val="00A05DB6"/>
    <w:rsid w:val="00A108F8"/>
    <w:rsid w:val="00A10C26"/>
    <w:rsid w:val="00A11606"/>
    <w:rsid w:val="00A24683"/>
    <w:rsid w:val="00A469CC"/>
    <w:rsid w:val="00A50790"/>
    <w:rsid w:val="00A54BB4"/>
    <w:rsid w:val="00A55830"/>
    <w:rsid w:val="00A93A9F"/>
    <w:rsid w:val="00AA7C2B"/>
    <w:rsid w:val="00AB1E45"/>
    <w:rsid w:val="00AB6499"/>
    <w:rsid w:val="00B028A2"/>
    <w:rsid w:val="00B05705"/>
    <w:rsid w:val="00B11567"/>
    <w:rsid w:val="00B12CD1"/>
    <w:rsid w:val="00B26982"/>
    <w:rsid w:val="00B35493"/>
    <w:rsid w:val="00B35C00"/>
    <w:rsid w:val="00B37752"/>
    <w:rsid w:val="00B57560"/>
    <w:rsid w:val="00B604DE"/>
    <w:rsid w:val="00B65868"/>
    <w:rsid w:val="00B76183"/>
    <w:rsid w:val="00B82F8F"/>
    <w:rsid w:val="00B8480F"/>
    <w:rsid w:val="00B958FB"/>
    <w:rsid w:val="00BC11A6"/>
    <w:rsid w:val="00BC7332"/>
    <w:rsid w:val="00BD3A4E"/>
    <w:rsid w:val="00BD74BF"/>
    <w:rsid w:val="00BE7E30"/>
    <w:rsid w:val="00BF1C2F"/>
    <w:rsid w:val="00C26420"/>
    <w:rsid w:val="00C40FD7"/>
    <w:rsid w:val="00C60DB9"/>
    <w:rsid w:val="00C91B3E"/>
    <w:rsid w:val="00C943E9"/>
    <w:rsid w:val="00CB75D4"/>
    <w:rsid w:val="00CC2088"/>
    <w:rsid w:val="00CC2681"/>
    <w:rsid w:val="00CC3FDB"/>
    <w:rsid w:val="00CC68F4"/>
    <w:rsid w:val="00CE5258"/>
    <w:rsid w:val="00D01CC2"/>
    <w:rsid w:val="00D02656"/>
    <w:rsid w:val="00D1253A"/>
    <w:rsid w:val="00D17F5A"/>
    <w:rsid w:val="00D23D4F"/>
    <w:rsid w:val="00D51189"/>
    <w:rsid w:val="00D56E94"/>
    <w:rsid w:val="00D62EB3"/>
    <w:rsid w:val="00D63775"/>
    <w:rsid w:val="00D64097"/>
    <w:rsid w:val="00D711CB"/>
    <w:rsid w:val="00D837F3"/>
    <w:rsid w:val="00D968A6"/>
    <w:rsid w:val="00DA2BB9"/>
    <w:rsid w:val="00DA4202"/>
    <w:rsid w:val="00DA7A52"/>
    <w:rsid w:val="00DB145E"/>
    <w:rsid w:val="00DB610A"/>
    <w:rsid w:val="00E01875"/>
    <w:rsid w:val="00E21CFF"/>
    <w:rsid w:val="00E63214"/>
    <w:rsid w:val="00E64D36"/>
    <w:rsid w:val="00E73582"/>
    <w:rsid w:val="00E80076"/>
    <w:rsid w:val="00E800A5"/>
    <w:rsid w:val="00E8207F"/>
    <w:rsid w:val="00E85BA8"/>
    <w:rsid w:val="00E93C7E"/>
    <w:rsid w:val="00EC2FE4"/>
    <w:rsid w:val="00EC5330"/>
    <w:rsid w:val="00ED18A6"/>
    <w:rsid w:val="00ED5C7C"/>
    <w:rsid w:val="00F041B4"/>
    <w:rsid w:val="00F129B9"/>
    <w:rsid w:val="00F21996"/>
    <w:rsid w:val="00F25CFC"/>
    <w:rsid w:val="00F317BE"/>
    <w:rsid w:val="00F351D9"/>
    <w:rsid w:val="00F37429"/>
    <w:rsid w:val="00F47DC3"/>
    <w:rsid w:val="00F53122"/>
    <w:rsid w:val="00F66B44"/>
    <w:rsid w:val="00F70209"/>
    <w:rsid w:val="00F70D9E"/>
    <w:rsid w:val="00F83F85"/>
    <w:rsid w:val="00FC7563"/>
    <w:rsid w:val="00FE12DB"/>
    <w:rsid w:val="00FF2C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8D989"/>
  <w15:chartTrackingRefBased/>
  <w15:docId w15:val="{462117C0-8ECB-4170-BD4F-8D39233DC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D6A"/>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character" w:styleId="Strong">
    <w:name w:val="Strong"/>
    <w:basedOn w:val="DefaultParagraphFont"/>
    <w:uiPriority w:val="22"/>
    <w:qFormat/>
    <w:rsid w:val="00F83F85"/>
    <w:rPr>
      <w:b/>
      <w:bCs/>
    </w:rPr>
  </w:style>
  <w:style w:type="paragraph" w:styleId="ListParagraph">
    <w:name w:val="List Paragraph"/>
    <w:basedOn w:val="Normal"/>
    <w:uiPriority w:val="34"/>
    <w:unhideWhenUsed/>
    <w:qFormat/>
    <w:rsid w:val="005D1B41"/>
    <w:pPr>
      <w:ind w:left="720"/>
      <w:contextualSpacing/>
    </w:pPr>
  </w:style>
  <w:style w:type="character" w:styleId="Hyperlink">
    <w:name w:val="Hyperlink"/>
    <w:basedOn w:val="DefaultParagraphFont"/>
    <w:uiPriority w:val="99"/>
    <w:semiHidden/>
    <w:unhideWhenUsed/>
    <w:rsid w:val="00D511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59302061">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84445795">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65430169">
      <w:bodyDiv w:val="1"/>
      <w:marLeft w:val="0"/>
      <w:marRight w:val="0"/>
      <w:marTop w:val="0"/>
      <w:marBottom w:val="0"/>
      <w:divBdr>
        <w:top w:val="none" w:sz="0" w:space="0" w:color="auto"/>
        <w:left w:val="none" w:sz="0" w:space="0" w:color="auto"/>
        <w:bottom w:val="none" w:sz="0" w:space="0" w:color="auto"/>
        <w:right w:val="none" w:sz="0" w:space="0" w:color="auto"/>
      </w:divBdr>
    </w:div>
    <w:div w:id="1998219553">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ty\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314D84C82B140C78706E65751371B93"/>
        <w:category>
          <w:name w:val="General"/>
          <w:gallery w:val="placeholder"/>
        </w:category>
        <w:types>
          <w:type w:val="bbPlcHdr"/>
        </w:types>
        <w:behaviors>
          <w:behavior w:val="content"/>
        </w:behaviors>
        <w:guid w:val="{74A8C55C-6781-48E6-B0B8-30441E8FD1B4}"/>
      </w:docPartPr>
      <w:docPartBody>
        <w:p w:rsidR="002B1162" w:rsidRDefault="00703E49">
          <w:pPr>
            <w:pStyle w:val="1314D84C82B140C78706E65751371B93"/>
          </w:pPr>
          <w:r>
            <w:t>Table data</w:t>
          </w:r>
        </w:p>
      </w:docPartBody>
    </w:docPart>
    <w:docPart>
      <w:docPartPr>
        <w:name w:val="28A21326DD97496FBEACC98B2F58CF25"/>
        <w:category>
          <w:name w:val="General"/>
          <w:gallery w:val="placeholder"/>
        </w:category>
        <w:types>
          <w:type w:val="bbPlcHdr"/>
        </w:types>
        <w:behaviors>
          <w:behavior w:val="content"/>
        </w:behaviors>
        <w:guid w:val="{66974534-7BDB-4760-9DA2-462A820C4636}"/>
      </w:docPartPr>
      <w:docPartBody>
        <w:p w:rsidR="002B1162" w:rsidRDefault="00703E49">
          <w:pPr>
            <w:pStyle w:val="28A21326DD97496FBEACC98B2F58CF25"/>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E49"/>
    <w:rsid w:val="000800D1"/>
    <w:rsid w:val="0020532F"/>
    <w:rsid w:val="00286CAB"/>
    <w:rsid w:val="002B1162"/>
    <w:rsid w:val="004D2516"/>
    <w:rsid w:val="00703E49"/>
    <w:rsid w:val="0072423B"/>
    <w:rsid w:val="008E2C7E"/>
    <w:rsid w:val="00CE529D"/>
    <w:rsid w:val="00CF2D50"/>
    <w:rsid w:val="00D30118"/>
    <w:rsid w:val="00E154BB"/>
    <w:rsid w:val="00E42D16"/>
    <w:rsid w:val="00FB3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3"/>
    <w:qFormat/>
    <w:rPr>
      <w:i/>
      <w:iCs/>
    </w:rPr>
  </w:style>
  <w:style w:type="paragraph" w:customStyle="1" w:styleId="1314D84C82B140C78706E65751371B93">
    <w:name w:val="1314D84C82B140C78706E65751371B93"/>
  </w:style>
  <w:style w:type="paragraph" w:customStyle="1" w:styleId="28A21326DD97496FBEACC98B2F58CF25">
    <w:name w:val="28A21326DD97496FBEACC98B2F58CF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Patel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paper.dotx</Template>
  <TotalTime>8326</TotalTime>
  <Pages>1</Pages>
  <Words>964</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Patel</dc:creator>
  <cp:keywords/>
  <dc:description/>
  <cp:lastModifiedBy>Aditya</cp:lastModifiedBy>
  <cp:revision>35</cp:revision>
  <dcterms:created xsi:type="dcterms:W3CDTF">2020-11-06T23:34:00Z</dcterms:created>
  <dcterms:modified xsi:type="dcterms:W3CDTF">2021-03-29T03:47:00Z</dcterms:modified>
</cp:coreProperties>
</file>