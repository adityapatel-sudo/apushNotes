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19E4" w14:textId="72F010EF" w:rsidR="00080C97" w:rsidRDefault="00F83F85" w:rsidP="00F83F85">
      <w:pPr>
        <w:pStyle w:val="NoSpacing"/>
        <w:jc w:val="right"/>
      </w:pPr>
      <w:r>
        <w:t>Aditya Patel</w:t>
      </w:r>
    </w:p>
    <w:p w14:paraId="315A2A4D" w14:textId="7B254FF5" w:rsidR="00080C97" w:rsidRDefault="00F83F85" w:rsidP="00F83F85">
      <w:pPr>
        <w:pStyle w:val="NoSpacing"/>
        <w:jc w:val="right"/>
      </w:pPr>
      <w:r>
        <w:t>APUSH</w:t>
      </w:r>
    </w:p>
    <w:p w14:paraId="6B15AA15" w14:textId="634B852A" w:rsidR="00080C97" w:rsidRDefault="00F83F85" w:rsidP="00F83F85">
      <w:pPr>
        <w:pStyle w:val="NoSpacing"/>
        <w:jc w:val="right"/>
      </w:pPr>
      <w:r>
        <w:t>Period 4</w:t>
      </w:r>
    </w:p>
    <w:p w14:paraId="392AC6DD" w14:textId="3B111914" w:rsidR="007D4B2F" w:rsidRDefault="00F76A9A" w:rsidP="00F76A9A">
      <w:pPr>
        <w:pStyle w:val="NoSpacing"/>
        <w:jc w:val="right"/>
      </w:pPr>
      <w:r>
        <w:t>05/1</w:t>
      </w:r>
      <w:r w:rsidR="00BD0560">
        <w:t>3</w:t>
      </w:r>
      <w:r w:rsidR="000C5923">
        <w:t>/2021</w:t>
      </w:r>
    </w:p>
    <w:p w14:paraId="295AAB5B" w14:textId="77777777" w:rsidR="006D06ED" w:rsidRDefault="00BD0560" w:rsidP="00BD0560">
      <w:pPr>
        <w:pStyle w:val="NoSpacing"/>
        <w:jc w:val="center"/>
      </w:pPr>
      <w:r>
        <w:t>Class Notes 5/13/2021</w:t>
      </w:r>
    </w:p>
    <w:p w14:paraId="1468EB86" w14:textId="22506EBE" w:rsidR="00BD0560" w:rsidRDefault="00BD0560" w:rsidP="00BD0560">
      <w:pPr>
        <w:pStyle w:val="NoSpacing"/>
      </w:pPr>
      <w:r>
        <w:tab/>
        <w:t>Hardest Questions:</w:t>
      </w:r>
    </w:p>
    <w:p w14:paraId="02B5421F" w14:textId="396E75A5" w:rsidR="00BD0560" w:rsidRDefault="00BD0560" w:rsidP="00BD0560">
      <w:pPr>
        <w:pStyle w:val="NoSpacing"/>
      </w:pPr>
      <w:r>
        <w:t xml:space="preserve">14. Misdirect, I </w:t>
      </w:r>
      <w:proofErr w:type="gramStart"/>
      <w:r>
        <w:t>should’ve</w:t>
      </w:r>
      <w:proofErr w:type="gramEnd"/>
      <w:r>
        <w:t xml:space="preserve"> looked at the date written</w:t>
      </w:r>
    </w:p>
    <w:p w14:paraId="5DA40079" w14:textId="0C816A0B" w:rsidR="00BD0560" w:rsidRDefault="00BD0560" w:rsidP="00BD0560">
      <w:pPr>
        <w:pStyle w:val="NoSpacing"/>
      </w:pPr>
      <w:r>
        <w:t xml:space="preserve">27. I </w:t>
      </w:r>
      <w:proofErr w:type="gramStart"/>
      <w:r>
        <w:t>don’t</w:t>
      </w:r>
      <w:proofErr w:type="gramEnd"/>
      <w:r>
        <w:t xml:space="preserve"> remember the ideologies of these people very well.</w:t>
      </w:r>
    </w:p>
    <w:p w14:paraId="4544468C" w14:textId="7C25CA98" w:rsidR="0027407F" w:rsidRDefault="00BD0560" w:rsidP="0027407F">
      <w:pPr>
        <w:pStyle w:val="NoSpacing"/>
      </w:pPr>
      <w:r>
        <w:t xml:space="preserve">32. </w:t>
      </w:r>
      <w:r w:rsidR="009102C7">
        <w:t xml:space="preserve">A and B seem </w:t>
      </w:r>
      <w:r w:rsidR="007B2D2E">
        <w:t>very similar answers, the most significant line in the excerpt shows the answer.</w:t>
      </w:r>
      <w:r w:rsidR="0027407F">
        <w:t xml:space="preserve"> </w:t>
      </w:r>
    </w:p>
    <w:p w14:paraId="2E37FB67" w14:textId="3152D7DC" w:rsidR="0027407F" w:rsidRPr="00635822" w:rsidRDefault="0027407F" w:rsidP="00BD0560">
      <w:pPr>
        <w:pStyle w:val="NoSpacing"/>
        <w:rPr>
          <w:u w:val="double"/>
        </w:rPr>
      </w:pPr>
      <w:r>
        <w:t>49.</w:t>
      </w:r>
    </w:p>
    <w:p w14:paraId="522FD083" w14:textId="469F9D0F" w:rsidR="0027407F" w:rsidRDefault="0027407F" w:rsidP="00BD0560">
      <w:pPr>
        <w:pStyle w:val="NoSpacing"/>
      </w:pPr>
      <w:r>
        <w:t>60.</w:t>
      </w:r>
    </w:p>
    <w:p w14:paraId="745929EE" w14:textId="7C3AE2E5" w:rsidR="0027407F" w:rsidRDefault="0027407F" w:rsidP="00BD0560">
      <w:pPr>
        <w:pStyle w:val="NoSpacing"/>
      </w:pPr>
      <w:r>
        <w:t>65.</w:t>
      </w:r>
    </w:p>
    <w:p w14:paraId="17DB8F11" w14:textId="3CFE2031" w:rsidR="0027407F" w:rsidRDefault="0027407F" w:rsidP="0027407F">
      <w:pPr>
        <w:pStyle w:val="NoSpacing"/>
      </w:pPr>
      <w:r>
        <w:t>73.</w:t>
      </w:r>
    </w:p>
    <w:p w14:paraId="1CC74CB2" w14:textId="63CB9A2A" w:rsidR="0027407F" w:rsidRDefault="0027407F" w:rsidP="00BD0560">
      <w:pPr>
        <w:pStyle w:val="NoSpacing"/>
      </w:pPr>
      <w:r>
        <w:t>84.</w:t>
      </w:r>
    </w:p>
    <w:p w14:paraId="14E622CA" w14:textId="151B76AD" w:rsidR="0027407F" w:rsidRDefault="0027407F" w:rsidP="00BD0560">
      <w:pPr>
        <w:pStyle w:val="NoSpacing"/>
      </w:pPr>
      <w:r>
        <w:t>92.</w:t>
      </w:r>
    </w:p>
    <w:p w14:paraId="59A4788D" w14:textId="50DA1E68" w:rsidR="0027407F" w:rsidRDefault="0027407F" w:rsidP="00BD0560">
      <w:pPr>
        <w:pStyle w:val="NoSpacing"/>
      </w:pPr>
      <w:r>
        <w:t>93.</w:t>
      </w:r>
    </w:p>
    <w:p w14:paraId="29FE5CE8" w14:textId="1E3EE8A1" w:rsidR="0027407F" w:rsidRDefault="0027407F" w:rsidP="00BD0560">
      <w:pPr>
        <w:pStyle w:val="NoSpacing"/>
      </w:pPr>
    </w:p>
    <w:p w14:paraId="6E6F32BD" w14:textId="48D3D2B8" w:rsidR="0027407F" w:rsidRDefault="0027407F" w:rsidP="00BD0560">
      <w:pPr>
        <w:pStyle w:val="NoSpacing"/>
      </w:pPr>
      <w:r>
        <w:tab/>
        <w:t>Periods sorted by most to least needed review.</w:t>
      </w:r>
    </w:p>
    <w:p w14:paraId="0147B94F" w14:textId="7D824C19" w:rsidR="0027407F" w:rsidRDefault="00F90D5C" w:rsidP="0027407F">
      <w:pPr>
        <w:pStyle w:val="NoSpacing"/>
        <w:numPr>
          <w:ilvl w:val="0"/>
          <w:numId w:val="36"/>
        </w:numPr>
      </w:pPr>
      <w:r>
        <w:t>Period 3</w:t>
      </w:r>
    </w:p>
    <w:p w14:paraId="0AAE4FC0" w14:textId="64E33774" w:rsidR="00F90D5C" w:rsidRDefault="00F90D5C" w:rsidP="0027407F">
      <w:pPr>
        <w:pStyle w:val="NoSpacing"/>
        <w:numPr>
          <w:ilvl w:val="0"/>
          <w:numId w:val="36"/>
        </w:numPr>
      </w:pPr>
      <w:r>
        <w:t>Period 6</w:t>
      </w:r>
    </w:p>
    <w:p w14:paraId="7BD34FB4" w14:textId="4F17914D" w:rsidR="00F90D5C" w:rsidRDefault="00F90D5C" w:rsidP="0027407F">
      <w:pPr>
        <w:pStyle w:val="NoSpacing"/>
        <w:numPr>
          <w:ilvl w:val="0"/>
          <w:numId w:val="36"/>
        </w:numPr>
      </w:pPr>
      <w:r>
        <w:t>Period 4</w:t>
      </w:r>
    </w:p>
    <w:p w14:paraId="562E1A1A" w14:textId="1FFF1531" w:rsidR="00F90D5C" w:rsidRDefault="00F90D5C" w:rsidP="0027407F">
      <w:pPr>
        <w:pStyle w:val="NoSpacing"/>
        <w:numPr>
          <w:ilvl w:val="0"/>
          <w:numId w:val="36"/>
        </w:numPr>
      </w:pPr>
      <w:r>
        <w:t>Period 5</w:t>
      </w:r>
    </w:p>
    <w:p w14:paraId="17DCBCEA" w14:textId="667B43B2" w:rsidR="00F90D5C" w:rsidRDefault="00F90D5C" w:rsidP="0027407F">
      <w:pPr>
        <w:pStyle w:val="NoSpacing"/>
        <w:numPr>
          <w:ilvl w:val="0"/>
          <w:numId w:val="36"/>
        </w:numPr>
      </w:pPr>
      <w:r>
        <w:lastRenderedPageBreak/>
        <w:t>Period 2</w:t>
      </w:r>
    </w:p>
    <w:p w14:paraId="2AA8EF87" w14:textId="1A97EF1C" w:rsidR="00F90D5C" w:rsidRDefault="00F90D5C" w:rsidP="0027407F">
      <w:pPr>
        <w:pStyle w:val="NoSpacing"/>
        <w:numPr>
          <w:ilvl w:val="0"/>
          <w:numId w:val="36"/>
        </w:numPr>
      </w:pPr>
      <w:r>
        <w:t>Period 1</w:t>
      </w:r>
    </w:p>
    <w:p w14:paraId="51BCD21F" w14:textId="10794E89" w:rsidR="00F90D5C" w:rsidRDefault="00F90D5C" w:rsidP="0027407F">
      <w:pPr>
        <w:pStyle w:val="NoSpacing"/>
        <w:numPr>
          <w:ilvl w:val="0"/>
          <w:numId w:val="36"/>
        </w:numPr>
      </w:pPr>
      <w:r>
        <w:t>Period 7</w:t>
      </w:r>
    </w:p>
    <w:p w14:paraId="18C68B2E" w14:textId="08B9F5EF" w:rsidR="00F90D5C" w:rsidRDefault="00F90D5C" w:rsidP="0027407F">
      <w:pPr>
        <w:pStyle w:val="NoSpacing"/>
        <w:numPr>
          <w:ilvl w:val="0"/>
          <w:numId w:val="36"/>
        </w:numPr>
      </w:pPr>
      <w:r>
        <w:t>Period 8</w:t>
      </w:r>
    </w:p>
    <w:p w14:paraId="611C8141" w14:textId="18A018EB" w:rsidR="00F90D5C" w:rsidRDefault="00F90D5C" w:rsidP="0027407F">
      <w:pPr>
        <w:pStyle w:val="NoSpacing"/>
        <w:numPr>
          <w:ilvl w:val="0"/>
          <w:numId w:val="36"/>
        </w:numPr>
      </w:pPr>
      <w:r>
        <w:t>Period 9</w:t>
      </w:r>
    </w:p>
    <w:p w14:paraId="058EBBB5" w14:textId="77777777" w:rsidR="007B2D2E" w:rsidRDefault="007B2D2E" w:rsidP="00BD0560">
      <w:pPr>
        <w:pStyle w:val="NoSpacing"/>
      </w:pPr>
    </w:p>
    <w:p w14:paraId="10AED57B" w14:textId="77777777" w:rsidR="00F90D5C" w:rsidRDefault="00F90D5C" w:rsidP="00F90D5C">
      <w:pPr>
        <w:pStyle w:val="NoSpacing"/>
        <w:ind w:left="720"/>
      </w:pPr>
      <w:r>
        <w:t>Chapters sorted by most to least needed review</w:t>
      </w:r>
    </w:p>
    <w:p w14:paraId="14BFDB83" w14:textId="77777777" w:rsidR="00F90D5C" w:rsidRDefault="00F90D5C" w:rsidP="00F90D5C">
      <w:pPr>
        <w:pStyle w:val="NoSpacing"/>
      </w:pPr>
    </w:p>
    <w:p w14:paraId="7C1B703C" w14:textId="3EFF8A9B" w:rsidR="00F90D5C" w:rsidRDefault="00F90D5C" w:rsidP="00F90D5C">
      <w:pPr>
        <w:pStyle w:val="NoSpacing"/>
        <w:numPr>
          <w:ilvl w:val="0"/>
          <w:numId w:val="40"/>
        </w:numPr>
        <w:sectPr w:rsidR="00F90D5C" w:rsidSect="00F83F85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12E6DE" w14:textId="50DC0503" w:rsidR="009A4B8D" w:rsidRDefault="002331D0" w:rsidP="002331D0">
      <w:pPr>
        <w:pStyle w:val="NoSpacing"/>
        <w:numPr>
          <w:ilvl w:val="0"/>
          <w:numId w:val="42"/>
        </w:numPr>
      </w:pPr>
      <w:r>
        <w:t>5 American Revolution</w:t>
      </w:r>
    </w:p>
    <w:p w14:paraId="23B917A3" w14:textId="5884288C" w:rsidR="002331D0" w:rsidRDefault="002331D0" w:rsidP="002331D0">
      <w:pPr>
        <w:pStyle w:val="NoSpacing"/>
        <w:numPr>
          <w:ilvl w:val="0"/>
          <w:numId w:val="42"/>
        </w:numPr>
      </w:pPr>
      <w:r>
        <w:t xml:space="preserve"> 4 The Empire in Transition </w:t>
      </w:r>
    </w:p>
    <w:p w14:paraId="611470DA" w14:textId="4BD3AEF9" w:rsidR="002331D0" w:rsidRDefault="002331D0" w:rsidP="002331D0">
      <w:pPr>
        <w:pStyle w:val="NoSpacing"/>
        <w:numPr>
          <w:ilvl w:val="0"/>
          <w:numId w:val="42"/>
        </w:numPr>
      </w:pPr>
      <w:r>
        <w:t>3 Society and Culture in Provincial America</w:t>
      </w:r>
    </w:p>
    <w:p w14:paraId="12EC58BB" w14:textId="1A3CEB06" w:rsidR="002331D0" w:rsidRDefault="002331D0" w:rsidP="002331D0">
      <w:pPr>
        <w:pStyle w:val="NoSpacing"/>
        <w:numPr>
          <w:ilvl w:val="0"/>
          <w:numId w:val="42"/>
        </w:numPr>
      </w:pPr>
      <w:r>
        <w:t>6 The Constitution and the New Republic</w:t>
      </w:r>
    </w:p>
    <w:p w14:paraId="2E10FA88" w14:textId="3B853819" w:rsidR="002331D0" w:rsidRDefault="001308B7" w:rsidP="002331D0">
      <w:pPr>
        <w:pStyle w:val="ListParagraph"/>
        <w:numPr>
          <w:ilvl w:val="0"/>
          <w:numId w:val="42"/>
        </w:numPr>
      </w:pPr>
      <w:r>
        <w:t>10 America’s Economic Revolution</w:t>
      </w:r>
    </w:p>
    <w:p w14:paraId="00C5E802" w14:textId="72694D21" w:rsidR="001308B7" w:rsidRDefault="001308B7" w:rsidP="002331D0">
      <w:pPr>
        <w:pStyle w:val="ListParagraph"/>
        <w:numPr>
          <w:ilvl w:val="0"/>
          <w:numId w:val="42"/>
        </w:numPr>
      </w:pPr>
      <w:r>
        <w:t>15 Reconstruction</w:t>
      </w:r>
    </w:p>
    <w:p w14:paraId="4CC0D589" w14:textId="40A93408" w:rsidR="001308B7" w:rsidRDefault="001308B7" w:rsidP="002331D0">
      <w:pPr>
        <w:pStyle w:val="ListParagraph"/>
        <w:numPr>
          <w:ilvl w:val="0"/>
          <w:numId w:val="42"/>
        </w:numPr>
      </w:pPr>
      <w:r>
        <w:t>9 Jacksonian America</w:t>
      </w:r>
    </w:p>
    <w:p w14:paraId="363DFE62" w14:textId="6AFD8AF5" w:rsidR="001308B7" w:rsidRDefault="001308B7" w:rsidP="002331D0">
      <w:pPr>
        <w:pStyle w:val="ListParagraph"/>
        <w:numPr>
          <w:ilvl w:val="0"/>
          <w:numId w:val="42"/>
        </w:numPr>
      </w:pPr>
      <w:r>
        <w:t>2 Transplantations and Borderlands</w:t>
      </w:r>
    </w:p>
    <w:p w14:paraId="1BC8CC2C" w14:textId="50D61414" w:rsidR="001308B7" w:rsidRDefault="001B2907" w:rsidP="002331D0">
      <w:pPr>
        <w:pStyle w:val="ListParagraph"/>
        <w:numPr>
          <w:ilvl w:val="0"/>
          <w:numId w:val="42"/>
        </w:numPr>
      </w:pPr>
      <w:r>
        <w:t>14 The Civil War</w:t>
      </w:r>
    </w:p>
    <w:p w14:paraId="3FCD2F9D" w14:textId="0577FCCC" w:rsidR="001B2907" w:rsidRDefault="001B2907" w:rsidP="002331D0">
      <w:pPr>
        <w:pStyle w:val="ListParagraph"/>
        <w:numPr>
          <w:ilvl w:val="0"/>
          <w:numId w:val="42"/>
        </w:numPr>
      </w:pPr>
      <w:r>
        <w:t>13 The Impending Crisis</w:t>
      </w:r>
    </w:p>
    <w:p w14:paraId="6729DAB9" w14:textId="64F989C4" w:rsidR="001B2907" w:rsidRDefault="001B2907" w:rsidP="002331D0">
      <w:pPr>
        <w:pStyle w:val="ListParagraph"/>
        <w:numPr>
          <w:ilvl w:val="0"/>
          <w:numId w:val="42"/>
        </w:numPr>
      </w:pPr>
      <w:r>
        <w:t>12 Antebellum Culture and Reform</w:t>
      </w:r>
    </w:p>
    <w:p w14:paraId="542701B6" w14:textId="50C73FFD" w:rsidR="001B2907" w:rsidRDefault="001B2907" w:rsidP="002331D0">
      <w:pPr>
        <w:pStyle w:val="ListParagraph"/>
        <w:numPr>
          <w:ilvl w:val="0"/>
          <w:numId w:val="42"/>
        </w:numPr>
      </w:pPr>
      <w:r>
        <w:t>16 Conquest of Far West</w:t>
      </w:r>
    </w:p>
    <w:p w14:paraId="06EE9EF6" w14:textId="41EAABD1" w:rsidR="001B2907" w:rsidRDefault="001B2907" w:rsidP="002331D0">
      <w:pPr>
        <w:pStyle w:val="ListParagraph"/>
        <w:numPr>
          <w:ilvl w:val="0"/>
          <w:numId w:val="42"/>
        </w:numPr>
      </w:pPr>
      <w:r>
        <w:t>17 Industrial Supremacy</w:t>
      </w:r>
    </w:p>
    <w:p w14:paraId="0DCB1741" w14:textId="3CCDCE9C" w:rsidR="001B2907" w:rsidRDefault="001B2907" w:rsidP="002331D0">
      <w:pPr>
        <w:pStyle w:val="ListParagraph"/>
        <w:numPr>
          <w:ilvl w:val="0"/>
          <w:numId w:val="42"/>
        </w:numPr>
      </w:pPr>
      <w:r>
        <w:t>21 America and the Great War</w:t>
      </w:r>
    </w:p>
    <w:p w14:paraId="3E7BF982" w14:textId="6F076E66" w:rsidR="001B2907" w:rsidRDefault="001B2907" w:rsidP="002331D0">
      <w:pPr>
        <w:pStyle w:val="ListParagraph"/>
        <w:numPr>
          <w:ilvl w:val="0"/>
          <w:numId w:val="42"/>
        </w:numPr>
      </w:pPr>
      <w:r>
        <w:t>20 The Progressives</w:t>
      </w:r>
    </w:p>
    <w:p w14:paraId="6381B0A0" w14:textId="0B232FD3" w:rsidR="001B2907" w:rsidRDefault="001B2907" w:rsidP="002331D0">
      <w:pPr>
        <w:pStyle w:val="ListParagraph"/>
        <w:numPr>
          <w:ilvl w:val="0"/>
          <w:numId w:val="42"/>
        </w:numPr>
      </w:pPr>
      <w:r>
        <w:lastRenderedPageBreak/>
        <w:t>19 From Crisis to Empire</w:t>
      </w:r>
    </w:p>
    <w:p w14:paraId="5FEE735D" w14:textId="46CC69AE" w:rsidR="001B2907" w:rsidRDefault="003E2492" w:rsidP="002331D0">
      <w:pPr>
        <w:pStyle w:val="ListParagraph"/>
        <w:numPr>
          <w:ilvl w:val="0"/>
          <w:numId w:val="42"/>
        </w:numPr>
      </w:pPr>
      <w:r>
        <w:t>1 The Collision of Cultures</w:t>
      </w:r>
    </w:p>
    <w:p w14:paraId="45AF4CDD" w14:textId="0EB145C0" w:rsidR="003E2492" w:rsidRDefault="003E2492" w:rsidP="003E2492">
      <w:pPr>
        <w:pStyle w:val="ListParagraph"/>
        <w:numPr>
          <w:ilvl w:val="0"/>
          <w:numId w:val="42"/>
        </w:numPr>
      </w:pPr>
      <w:r>
        <w:t>7 The Jeffersonian Era</w:t>
      </w:r>
    </w:p>
    <w:p w14:paraId="66B66DD4" w14:textId="12D2DE55" w:rsidR="003E2492" w:rsidRDefault="003E2492" w:rsidP="002331D0">
      <w:pPr>
        <w:pStyle w:val="ListParagraph"/>
        <w:numPr>
          <w:ilvl w:val="0"/>
          <w:numId w:val="42"/>
        </w:numPr>
      </w:pPr>
      <w:r>
        <w:t>8 Varieties of American Nationalism</w:t>
      </w:r>
    </w:p>
    <w:p w14:paraId="3EA80C9D" w14:textId="553161F1" w:rsidR="003E2492" w:rsidRDefault="003E2492" w:rsidP="002331D0">
      <w:pPr>
        <w:pStyle w:val="ListParagraph"/>
        <w:numPr>
          <w:ilvl w:val="0"/>
          <w:numId w:val="42"/>
        </w:numPr>
      </w:pPr>
      <w:r>
        <w:t>11 Cotton Slavery and the Old South</w:t>
      </w:r>
    </w:p>
    <w:p w14:paraId="2B39B536" w14:textId="7FEE4AFD" w:rsidR="003E2492" w:rsidRDefault="003E2492" w:rsidP="002331D0">
      <w:pPr>
        <w:pStyle w:val="ListParagraph"/>
        <w:numPr>
          <w:ilvl w:val="0"/>
          <w:numId w:val="42"/>
        </w:numPr>
      </w:pPr>
      <w:r>
        <w:t>22 The New Era</w:t>
      </w:r>
    </w:p>
    <w:p w14:paraId="73BFC1EB" w14:textId="41CD97DD" w:rsidR="003E2492" w:rsidRDefault="003E2492" w:rsidP="002331D0">
      <w:pPr>
        <w:pStyle w:val="ListParagraph"/>
        <w:numPr>
          <w:ilvl w:val="0"/>
          <w:numId w:val="42"/>
        </w:numPr>
      </w:pPr>
      <w:r>
        <w:t xml:space="preserve">24 The New Deal </w:t>
      </w:r>
    </w:p>
    <w:p w14:paraId="0747CD35" w14:textId="6F55FA1D" w:rsidR="003E2492" w:rsidRDefault="003E2492" w:rsidP="002331D0">
      <w:pPr>
        <w:pStyle w:val="ListParagraph"/>
        <w:numPr>
          <w:ilvl w:val="0"/>
          <w:numId w:val="42"/>
        </w:numPr>
      </w:pPr>
      <w:r>
        <w:t>19 The Age of the City</w:t>
      </w:r>
    </w:p>
    <w:p w14:paraId="2245AB48" w14:textId="0E9DCE95" w:rsidR="003E2492" w:rsidRDefault="003E2492" w:rsidP="002331D0">
      <w:pPr>
        <w:pStyle w:val="ListParagraph"/>
        <w:numPr>
          <w:ilvl w:val="0"/>
          <w:numId w:val="42"/>
        </w:numPr>
      </w:pPr>
      <w:r>
        <w:t>23 The Great Depression</w:t>
      </w:r>
    </w:p>
    <w:p w14:paraId="570AF1E9" w14:textId="46E9160D" w:rsidR="003E2492" w:rsidRDefault="003E2492" w:rsidP="002331D0">
      <w:pPr>
        <w:pStyle w:val="ListParagraph"/>
        <w:numPr>
          <w:ilvl w:val="0"/>
          <w:numId w:val="42"/>
        </w:numPr>
      </w:pPr>
      <w:r>
        <w:t>26 America in a World at War</w:t>
      </w:r>
    </w:p>
    <w:p w14:paraId="76FFB85A" w14:textId="2B526AF8" w:rsidR="003E2492" w:rsidRDefault="003E2492" w:rsidP="002331D0">
      <w:pPr>
        <w:pStyle w:val="ListParagraph"/>
        <w:numPr>
          <w:ilvl w:val="0"/>
          <w:numId w:val="42"/>
        </w:numPr>
      </w:pPr>
      <w:r>
        <w:t>27 The Cold War</w:t>
      </w:r>
    </w:p>
    <w:p w14:paraId="13DE6963" w14:textId="55D38F66" w:rsidR="003E2492" w:rsidRDefault="003E2492" w:rsidP="002331D0">
      <w:pPr>
        <w:pStyle w:val="ListParagraph"/>
        <w:numPr>
          <w:ilvl w:val="0"/>
          <w:numId w:val="42"/>
        </w:numPr>
      </w:pPr>
      <w:r>
        <w:t>29 Civil Rights, Vietnam, and the Ordeal of Liberalism</w:t>
      </w:r>
    </w:p>
    <w:p w14:paraId="30312D1F" w14:textId="72FFEC8C" w:rsidR="003E2492" w:rsidRDefault="003E2492" w:rsidP="002331D0">
      <w:pPr>
        <w:pStyle w:val="ListParagraph"/>
        <w:numPr>
          <w:ilvl w:val="0"/>
          <w:numId w:val="42"/>
        </w:numPr>
      </w:pPr>
      <w:r>
        <w:t>28 The Affluent Society</w:t>
      </w:r>
    </w:p>
    <w:p w14:paraId="5F22B650" w14:textId="482D35CF" w:rsidR="003E2492" w:rsidRDefault="003E2492" w:rsidP="002331D0">
      <w:pPr>
        <w:pStyle w:val="ListParagraph"/>
        <w:numPr>
          <w:ilvl w:val="0"/>
          <w:numId w:val="42"/>
        </w:numPr>
      </w:pPr>
      <w:r>
        <w:t>30 The Crisis of Authority</w:t>
      </w:r>
    </w:p>
    <w:p w14:paraId="097611F5" w14:textId="50691768" w:rsidR="003E2492" w:rsidRDefault="003E2492" w:rsidP="002331D0">
      <w:pPr>
        <w:pStyle w:val="ListParagraph"/>
        <w:numPr>
          <w:ilvl w:val="0"/>
          <w:numId w:val="42"/>
        </w:numPr>
      </w:pPr>
      <w:r>
        <w:t>31 Age of Reagan</w:t>
      </w:r>
    </w:p>
    <w:p w14:paraId="6AB3C7C5" w14:textId="131EE420" w:rsidR="003E2492" w:rsidRDefault="003E2492" w:rsidP="002331D0">
      <w:pPr>
        <w:pStyle w:val="ListParagraph"/>
        <w:numPr>
          <w:ilvl w:val="0"/>
          <w:numId w:val="42"/>
        </w:numPr>
      </w:pPr>
      <w:r>
        <w:t>25 The Global Crisis</w:t>
      </w:r>
    </w:p>
    <w:p w14:paraId="4A16D0F4" w14:textId="38A2075F" w:rsidR="003E2492" w:rsidRDefault="003E2492" w:rsidP="002331D0">
      <w:pPr>
        <w:pStyle w:val="ListParagraph"/>
        <w:numPr>
          <w:ilvl w:val="0"/>
          <w:numId w:val="42"/>
        </w:numPr>
      </w:pPr>
      <w:r>
        <w:t>32 The Age of Globalism</w:t>
      </w:r>
    </w:p>
    <w:p w14:paraId="1AF4280D" w14:textId="23B12BF4" w:rsidR="002331D0" w:rsidRPr="002331D0" w:rsidRDefault="002331D0" w:rsidP="002331D0">
      <w:pPr>
        <w:tabs>
          <w:tab w:val="left" w:pos="7798"/>
        </w:tabs>
      </w:pPr>
      <w:r>
        <w:tab/>
      </w:r>
    </w:p>
    <w:sectPr w:rsidR="002331D0" w:rsidRPr="002331D0" w:rsidSect="002331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C376" w14:textId="77777777" w:rsidR="00A05B25" w:rsidRDefault="00A05B25">
      <w:pPr>
        <w:spacing w:line="240" w:lineRule="auto"/>
      </w:pPr>
      <w:r>
        <w:separator/>
      </w:r>
    </w:p>
  </w:endnote>
  <w:endnote w:type="continuationSeparator" w:id="0">
    <w:p w14:paraId="2052A0F9" w14:textId="77777777" w:rsidR="00A05B25" w:rsidRDefault="00A05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9E47" w14:textId="77777777" w:rsidR="00A05B25" w:rsidRDefault="00A05B25">
      <w:pPr>
        <w:spacing w:line="240" w:lineRule="auto"/>
      </w:pPr>
      <w:r>
        <w:separator/>
      </w:r>
    </w:p>
  </w:footnote>
  <w:footnote w:type="continuationSeparator" w:id="0">
    <w:p w14:paraId="314C21B0" w14:textId="77777777" w:rsidR="00A05B25" w:rsidRDefault="00A05B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CAB8" w14:textId="1F77CC5F" w:rsidR="00080C97" w:rsidRDefault="00A05B25">
    <w:pPr>
      <w:pStyle w:val="Header"/>
    </w:pPr>
    <w:sdt>
      <w:sdtPr>
        <w:alias w:val="Last Name:"/>
        <w:tag w:val="Last Name:"/>
        <w:id w:val="1658178901"/>
        <w:placeholder>
          <w:docPart w:val="28A21326DD97496FBEACC98B2F58CF2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83F85">
          <w:t>Patel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B6C6" w14:textId="3E9382AA" w:rsidR="00080C97" w:rsidRDefault="00A05B25">
    <w:pPr>
      <w:pStyle w:val="Header"/>
    </w:pPr>
    <w:sdt>
      <w:sdtPr>
        <w:alias w:val="Last Name:"/>
        <w:tag w:val="Last Name:"/>
        <w:id w:val="-348181431"/>
        <w:placeholder>
          <w:docPart w:val="1314D84C82B140C78706E65751371B9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83F85">
          <w:t>Patel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B5BD0"/>
    <w:multiLevelType w:val="hybridMultilevel"/>
    <w:tmpl w:val="EF4845D4"/>
    <w:lvl w:ilvl="0" w:tplc="1B283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87C7F75"/>
    <w:multiLevelType w:val="hybridMultilevel"/>
    <w:tmpl w:val="8524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A399E"/>
    <w:multiLevelType w:val="hybridMultilevel"/>
    <w:tmpl w:val="59A47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072C5"/>
    <w:multiLevelType w:val="hybridMultilevel"/>
    <w:tmpl w:val="E28C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65014F"/>
    <w:multiLevelType w:val="hybridMultilevel"/>
    <w:tmpl w:val="A7FE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15837"/>
    <w:multiLevelType w:val="hybridMultilevel"/>
    <w:tmpl w:val="1840B6C2"/>
    <w:lvl w:ilvl="0" w:tplc="C1AA5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93317C6"/>
    <w:multiLevelType w:val="hybridMultilevel"/>
    <w:tmpl w:val="6A6C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7CEC"/>
    <w:multiLevelType w:val="hybridMultilevel"/>
    <w:tmpl w:val="8BD4EC74"/>
    <w:lvl w:ilvl="0" w:tplc="8528F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402D4E"/>
    <w:multiLevelType w:val="hybridMultilevel"/>
    <w:tmpl w:val="7C6E2C48"/>
    <w:lvl w:ilvl="0" w:tplc="98A8FFC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11459D"/>
    <w:multiLevelType w:val="hybridMultilevel"/>
    <w:tmpl w:val="9FDA17E8"/>
    <w:lvl w:ilvl="0" w:tplc="FD30D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B1B5787"/>
    <w:multiLevelType w:val="multilevel"/>
    <w:tmpl w:val="4572ABF8"/>
    <w:numStyleLink w:val="MLAOutline"/>
  </w:abstractNum>
  <w:abstractNum w:abstractNumId="2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E1B798F"/>
    <w:multiLevelType w:val="hybridMultilevel"/>
    <w:tmpl w:val="5002AE70"/>
    <w:lvl w:ilvl="0" w:tplc="6AD85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9423C3"/>
    <w:multiLevelType w:val="hybridMultilevel"/>
    <w:tmpl w:val="A1F0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A0270"/>
    <w:multiLevelType w:val="hybridMultilevel"/>
    <w:tmpl w:val="4BEAD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152E7"/>
    <w:multiLevelType w:val="hybridMultilevel"/>
    <w:tmpl w:val="7CA8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4674B"/>
    <w:multiLevelType w:val="hybridMultilevel"/>
    <w:tmpl w:val="A030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265C3A"/>
    <w:multiLevelType w:val="hybridMultilevel"/>
    <w:tmpl w:val="7D861CA4"/>
    <w:lvl w:ilvl="0" w:tplc="9F224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01501D"/>
    <w:multiLevelType w:val="hybridMultilevel"/>
    <w:tmpl w:val="509848D6"/>
    <w:lvl w:ilvl="0" w:tplc="52E200FE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E30F5"/>
    <w:multiLevelType w:val="hybridMultilevel"/>
    <w:tmpl w:val="4288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04AF6"/>
    <w:multiLevelType w:val="hybridMultilevel"/>
    <w:tmpl w:val="DC2C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A14ED"/>
    <w:multiLevelType w:val="hybridMultilevel"/>
    <w:tmpl w:val="E5104F32"/>
    <w:lvl w:ilvl="0" w:tplc="3E34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83564E"/>
    <w:multiLevelType w:val="hybridMultilevel"/>
    <w:tmpl w:val="BDECB8E6"/>
    <w:lvl w:ilvl="0" w:tplc="86666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FB3506"/>
    <w:multiLevelType w:val="hybridMultilevel"/>
    <w:tmpl w:val="B288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E47F8"/>
    <w:multiLevelType w:val="hybridMultilevel"/>
    <w:tmpl w:val="4CA8607C"/>
    <w:lvl w:ilvl="0" w:tplc="4376857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41170"/>
    <w:multiLevelType w:val="hybridMultilevel"/>
    <w:tmpl w:val="70B2E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10775"/>
    <w:multiLevelType w:val="hybridMultilevel"/>
    <w:tmpl w:val="370AE3B6"/>
    <w:lvl w:ilvl="0" w:tplc="09043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4"/>
  </w:num>
  <w:num w:numId="13">
    <w:abstractNumId w:val="25"/>
  </w:num>
  <w:num w:numId="14">
    <w:abstractNumId w:val="22"/>
  </w:num>
  <w:num w:numId="15">
    <w:abstractNumId w:val="11"/>
  </w:num>
  <w:num w:numId="16">
    <w:abstractNumId w:val="18"/>
  </w:num>
  <w:num w:numId="17">
    <w:abstractNumId w:val="26"/>
  </w:num>
  <w:num w:numId="18">
    <w:abstractNumId w:val="36"/>
  </w:num>
  <w:num w:numId="19">
    <w:abstractNumId w:val="29"/>
  </w:num>
  <w:num w:numId="20">
    <w:abstractNumId w:val="14"/>
  </w:num>
  <w:num w:numId="21">
    <w:abstractNumId w:val="28"/>
  </w:num>
  <w:num w:numId="22">
    <w:abstractNumId w:val="38"/>
  </w:num>
  <w:num w:numId="23">
    <w:abstractNumId w:val="20"/>
  </w:num>
  <w:num w:numId="24">
    <w:abstractNumId w:val="39"/>
  </w:num>
  <w:num w:numId="25">
    <w:abstractNumId w:val="40"/>
  </w:num>
  <w:num w:numId="26">
    <w:abstractNumId w:val="21"/>
  </w:num>
  <w:num w:numId="27">
    <w:abstractNumId w:val="10"/>
  </w:num>
  <w:num w:numId="28">
    <w:abstractNumId w:val="30"/>
  </w:num>
  <w:num w:numId="29">
    <w:abstractNumId w:val="27"/>
  </w:num>
  <w:num w:numId="30">
    <w:abstractNumId w:val="23"/>
  </w:num>
  <w:num w:numId="31">
    <w:abstractNumId w:val="17"/>
  </w:num>
  <w:num w:numId="32">
    <w:abstractNumId w:val="34"/>
  </w:num>
  <w:num w:numId="33">
    <w:abstractNumId w:val="16"/>
  </w:num>
  <w:num w:numId="34">
    <w:abstractNumId w:val="19"/>
  </w:num>
  <w:num w:numId="35">
    <w:abstractNumId w:val="33"/>
  </w:num>
  <w:num w:numId="36">
    <w:abstractNumId w:val="13"/>
  </w:num>
  <w:num w:numId="37">
    <w:abstractNumId w:val="35"/>
  </w:num>
  <w:num w:numId="38">
    <w:abstractNumId w:val="32"/>
  </w:num>
  <w:num w:numId="39">
    <w:abstractNumId w:val="41"/>
  </w:num>
  <w:num w:numId="40">
    <w:abstractNumId w:val="31"/>
  </w:num>
  <w:num w:numId="41">
    <w:abstractNumId w:val="1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85"/>
    <w:rsid w:val="00001B38"/>
    <w:rsid w:val="00003791"/>
    <w:rsid w:val="000044E8"/>
    <w:rsid w:val="00016840"/>
    <w:rsid w:val="0002236F"/>
    <w:rsid w:val="00046421"/>
    <w:rsid w:val="000513F3"/>
    <w:rsid w:val="00057C4A"/>
    <w:rsid w:val="00063BFD"/>
    <w:rsid w:val="00071455"/>
    <w:rsid w:val="00077C88"/>
    <w:rsid w:val="00080C97"/>
    <w:rsid w:val="0009536C"/>
    <w:rsid w:val="000B6440"/>
    <w:rsid w:val="000C5923"/>
    <w:rsid w:val="000F7591"/>
    <w:rsid w:val="00114A90"/>
    <w:rsid w:val="00121033"/>
    <w:rsid w:val="001254D6"/>
    <w:rsid w:val="001308B7"/>
    <w:rsid w:val="001715CF"/>
    <w:rsid w:val="00175CDE"/>
    <w:rsid w:val="001847C4"/>
    <w:rsid w:val="001848A7"/>
    <w:rsid w:val="001905B8"/>
    <w:rsid w:val="001A32AC"/>
    <w:rsid w:val="001A35A9"/>
    <w:rsid w:val="001B2907"/>
    <w:rsid w:val="001B3B31"/>
    <w:rsid w:val="001D7C58"/>
    <w:rsid w:val="001E4FA2"/>
    <w:rsid w:val="001F162B"/>
    <w:rsid w:val="001F65D0"/>
    <w:rsid w:val="002002C1"/>
    <w:rsid w:val="00200555"/>
    <w:rsid w:val="002224DF"/>
    <w:rsid w:val="00222C4D"/>
    <w:rsid w:val="002331D0"/>
    <w:rsid w:val="0023561C"/>
    <w:rsid w:val="002661B6"/>
    <w:rsid w:val="0027407F"/>
    <w:rsid w:val="002923A0"/>
    <w:rsid w:val="00294BE4"/>
    <w:rsid w:val="00297776"/>
    <w:rsid w:val="002A39AB"/>
    <w:rsid w:val="002C0EBF"/>
    <w:rsid w:val="002D1E13"/>
    <w:rsid w:val="00312C5E"/>
    <w:rsid w:val="00314DCC"/>
    <w:rsid w:val="003178DF"/>
    <w:rsid w:val="003201D0"/>
    <w:rsid w:val="00325CCF"/>
    <w:rsid w:val="00331A49"/>
    <w:rsid w:val="00331FA3"/>
    <w:rsid w:val="00342D62"/>
    <w:rsid w:val="0034418F"/>
    <w:rsid w:val="0034643D"/>
    <w:rsid w:val="00351C60"/>
    <w:rsid w:val="0035552C"/>
    <w:rsid w:val="003620A7"/>
    <w:rsid w:val="00363DF0"/>
    <w:rsid w:val="00371C5B"/>
    <w:rsid w:val="0037755A"/>
    <w:rsid w:val="00390477"/>
    <w:rsid w:val="0039114F"/>
    <w:rsid w:val="00395E54"/>
    <w:rsid w:val="00397540"/>
    <w:rsid w:val="003A762E"/>
    <w:rsid w:val="003D1FAF"/>
    <w:rsid w:val="003E2492"/>
    <w:rsid w:val="003E748F"/>
    <w:rsid w:val="003F3C23"/>
    <w:rsid w:val="00417C38"/>
    <w:rsid w:val="00426F08"/>
    <w:rsid w:val="0042722B"/>
    <w:rsid w:val="004302CF"/>
    <w:rsid w:val="00434804"/>
    <w:rsid w:val="00460362"/>
    <w:rsid w:val="004646DB"/>
    <w:rsid w:val="00465FDB"/>
    <w:rsid w:val="004775F0"/>
    <w:rsid w:val="004A2534"/>
    <w:rsid w:val="004A5660"/>
    <w:rsid w:val="004C2A8C"/>
    <w:rsid w:val="004C33D3"/>
    <w:rsid w:val="004D043F"/>
    <w:rsid w:val="004D0659"/>
    <w:rsid w:val="004D0CBB"/>
    <w:rsid w:val="004F0D62"/>
    <w:rsid w:val="004F359C"/>
    <w:rsid w:val="004F3AF1"/>
    <w:rsid w:val="004F474D"/>
    <w:rsid w:val="0050106B"/>
    <w:rsid w:val="005055E0"/>
    <w:rsid w:val="00527743"/>
    <w:rsid w:val="00530C35"/>
    <w:rsid w:val="00531CE5"/>
    <w:rsid w:val="00535577"/>
    <w:rsid w:val="00540FE6"/>
    <w:rsid w:val="005551D8"/>
    <w:rsid w:val="005877F2"/>
    <w:rsid w:val="005D159B"/>
    <w:rsid w:val="005D1B41"/>
    <w:rsid w:val="005D47C1"/>
    <w:rsid w:val="005D55A0"/>
    <w:rsid w:val="005D6582"/>
    <w:rsid w:val="005D6C9F"/>
    <w:rsid w:val="005E2CD1"/>
    <w:rsid w:val="005E32E6"/>
    <w:rsid w:val="005E39D6"/>
    <w:rsid w:val="005F67A3"/>
    <w:rsid w:val="00600ECA"/>
    <w:rsid w:val="006035C0"/>
    <w:rsid w:val="00610CE9"/>
    <w:rsid w:val="00635822"/>
    <w:rsid w:val="00636E58"/>
    <w:rsid w:val="00637BB7"/>
    <w:rsid w:val="006436A7"/>
    <w:rsid w:val="00655B26"/>
    <w:rsid w:val="00663716"/>
    <w:rsid w:val="00680CC4"/>
    <w:rsid w:val="00682DF0"/>
    <w:rsid w:val="00692D7B"/>
    <w:rsid w:val="006A64A8"/>
    <w:rsid w:val="006A7549"/>
    <w:rsid w:val="006C4BC9"/>
    <w:rsid w:val="006C5C99"/>
    <w:rsid w:val="006D06ED"/>
    <w:rsid w:val="006D258C"/>
    <w:rsid w:val="006D55A7"/>
    <w:rsid w:val="006D596E"/>
    <w:rsid w:val="006E0118"/>
    <w:rsid w:val="006F5BA5"/>
    <w:rsid w:val="007054C8"/>
    <w:rsid w:val="007153C4"/>
    <w:rsid w:val="0072060B"/>
    <w:rsid w:val="00720636"/>
    <w:rsid w:val="0072391C"/>
    <w:rsid w:val="00724B98"/>
    <w:rsid w:val="0072773D"/>
    <w:rsid w:val="00733436"/>
    <w:rsid w:val="00793346"/>
    <w:rsid w:val="00794230"/>
    <w:rsid w:val="007A2239"/>
    <w:rsid w:val="007B2D2E"/>
    <w:rsid w:val="007D4B2F"/>
    <w:rsid w:val="007F5428"/>
    <w:rsid w:val="00815C55"/>
    <w:rsid w:val="00831CB6"/>
    <w:rsid w:val="00832A36"/>
    <w:rsid w:val="008358E3"/>
    <w:rsid w:val="00840BE2"/>
    <w:rsid w:val="00841C8A"/>
    <w:rsid w:val="00842FB3"/>
    <w:rsid w:val="0084504E"/>
    <w:rsid w:val="00863132"/>
    <w:rsid w:val="008718E6"/>
    <w:rsid w:val="00891514"/>
    <w:rsid w:val="008A2219"/>
    <w:rsid w:val="008B450D"/>
    <w:rsid w:val="008C2632"/>
    <w:rsid w:val="008D451F"/>
    <w:rsid w:val="008E164E"/>
    <w:rsid w:val="008E49E2"/>
    <w:rsid w:val="008F38AF"/>
    <w:rsid w:val="009062FB"/>
    <w:rsid w:val="009102C7"/>
    <w:rsid w:val="0092501B"/>
    <w:rsid w:val="00926E98"/>
    <w:rsid w:val="00934D62"/>
    <w:rsid w:val="009431D1"/>
    <w:rsid w:val="00951A95"/>
    <w:rsid w:val="00953BE1"/>
    <w:rsid w:val="00965112"/>
    <w:rsid w:val="00971853"/>
    <w:rsid w:val="00974576"/>
    <w:rsid w:val="009A080B"/>
    <w:rsid w:val="009A4B8D"/>
    <w:rsid w:val="009A5981"/>
    <w:rsid w:val="009E08A9"/>
    <w:rsid w:val="009F1767"/>
    <w:rsid w:val="009F244A"/>
    <w:rsid w:val="00A015DD"/>
    <w:rsid w:val="00A05B25"/>
    <w:rsid w:val="00A05DB6"/>
    <w:rsid w:val="00A108F8"/>
    <w:rsid w:val="00A10C26"/>
    <w:rsid w:val="00A11606"/>
    <w:rsid w:val="00A24683"/>
    <w:rsid w:val="00A36CF6"/>
    <w:rsid w:val="00A37AB5"/>
    <w:rsid w:val="00A50790"/>
    <w:rsid w:val="00A54BB4"/>
    <w:rsid w:val="00A93A9F"/>
    <w:rsid w:val="00AA7C2B"/>
    <w:rsid w:val="00AB1E45"/>
    <w:rsid w:val="00AB6499"/>
    <w:rsid w:val="00B028A2"/>
    <w:rsid w:val="00B05705"/>
    <w:rsid w:val="00B11567"/>
    <w:rsid w:val="00B12CD1"/>
    <w:rsid w:val="00B26982"/>
    <w:rsid w:val="00B35493"/>
    <w:rsid w:val="00B35C00"/>
    <w:rsid w:val="00B37752"/>
    <w:rsid w:val="00B57560"/>
    <w:rsid w:val="00B604DE"/>
    <w:rsid w:val="00B65868"/>
    <w:rsid w:val="00B76183"/>
    <w:rsid w:val="00B82F8F"/>
    <w:rsid w:val="00B8480F"/>
    <w:rsid w:val="00B958FB"/>
    <w:rsid w:val="00BC11A6"/>
    <w:rsid w:val="00BC7332"/>
    <w:rsid w:val="00BD0560"/>
    <w:rsid w:val="00BD3A4E"/>
    <w:rsid w:val="00BD59FA"/>
    <w:rsid w:val="00BE7E30"/>
    <w:rsid w:val="00BF1C2F"/>
    <w:rsid w:val="00C26420"/>
    <w:rsid w:val="00C40FD7"/>
    <w:rsid w:val="00C60DB9"/>
    <w:rsid w:val="00C91B3E"/>
    <w:rsid w:val="00C943E9"/>
    <w:rsid w:val="00CB75D4"/>
    <w:rsid w:val="00CC2088"/>
    <w:rsid w:val="00CC2681"/>
    <w:rsid w:val="00CC3FDB"/>
    <w:rsid w:val="00CC68F4"/>
    <w:rsid w:val="00CD1AC2"/>
    <w:rsid w:val="00CE3A97"/>
    <w:rsid w:val="00CE5258"/>
    <w:rsid w:val="00CE7272"/>
    <w:rsid w:val="00D01CC2"/>
    <w:rsid w:val="00D1253A"/>
    <w:rsid w:val="00D17F5A"/>
    <w:rsid w:val="00D23D4F"/>
    <w:rsid w:val="00D51189"/>
    <w:rsid w:val="00D62EB3"/>
    <w:rsid w:val="00D63775"/>
    <w:rsid w:val="00D711CB"/>
    <w:rsid w:val="00D743C5"/>
    <w:rsid w:val="00D837F3"/>
    <w:rsid w:val="00D871C9"/>
    <w:rsid w:val="00D94073"/>
    <w:rsid w:val="00D968A6"/>
    <w:rsid w:val="00DA4202"/>
    <w:rsid w:val="00DA7A52"/>
    <w:rsid w:val="00DB145E"/>
    <w:rsid w:val="00DB1D72"/>
    <w:rsid w:val="00DB610A"/>
    <w:rsid w:val="00E01875"/>
    <w:rsid w:val="00E63214"/>
    <w:rsid w:val="00E64D36"/>
    <w:rsid w:val="00E80076"/>
    <w:rsid w:val="00E800A5"/>
    <w:rsid w:val="00E8207F"/>
    <w:rsid w:val="00E85BA8"/>
    <w:rsid w:val="00E93C7E"/>
    <w:rsid w:val="00EC2FE4"/>
    <w:rsid w:val="00EC5330"/>
    <w:rsid w:val="00ED18A6"/>
    <w:rsid w:val="00ED5C7C"/>
    <w:rsid w:val="00EF72ED"/>
    <w:rsid w:val="00F041B4"/>
    <w:rsid w:val="00F129B9"/>
    <w:rsid w:val="00F2057F"/>
    <w:rsid w:val="00F21996"/>
    <w:rsid w:val="00F241D7"/>
    <w:rsid w:val="00F25CFC"/>
    <w:rsid w:val="00F317BE"/>
    <w:rsid w:val="00F351D9"/>
    <w:rsid w:val="00F37429"/>
    <w:rsid w:val="00F53122"/>
    <w:rsid w:val="00F545D2"/>
    <w:rsid w:val="00F66B44"/>
    <w:rsid w:val="00F70209"/>
    <w:rsid w:val="00F70D9E"/>
    <w:rsid w:val="00F76A9A"/>
    <w:rsid w:val="00F83F85"/>
    <w:rsid w:val="00F90D5C"/>
    <w:rsid w:val="00FA2E4D"/>
    <w:rsid w:val="00FA4328"/>
    <w:rsid w:val="00FC7C94"/>
    <w:rsid w:val="00FD7D4E"/>
    <w:rsid w:val="00FE12DB"/>
    <w:rsid w:val="00FE222B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8D989"/>
  <w15:chartTrackingRefBased/>
  <w15:docId w15:val="{462117C0-8ECB-4170-BD4F-8D39233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9FA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Strong">
    <w:name w:val="Strong"/>
    <w:basedOn w:val="DefaultParagraphFont"/>
    <w:uiPriority w:val="22"/>
    <w:qFormat/>
    <w:rsid w:val="00F83F85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5D1B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1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14D84C82B140C78706E6575137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C55C-6781-48E6-B0B8-30441E8FD1B4}"/>
      </w:docPartPr>
      <w:docPartBody>
        <w:p w:rsidR="002B1162" w:rsidRDefault="00703E49">
          <w:pPr>
            <w:pStyle w:val="1314D84C82B140C78706E65751371B93"/>
          </w:pPr>
          <w:r>
            <w:t>Table data</w:t>
          </w:r>
        </w:p>
      </w:docPartBody>
    </w:docPart>
    <w:docPart>
      <w:docPartPr>
        <w:name w:val="28A21326DD97496FBEACC98B2F58C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74534-7BDB-4760-9DA2-462A820C4636}"/>
      </w:docPartPr>
      <w:docPartBody>
        <w:p w:rsidR="002B1162" w:rsidRDefault="00703E49">
          <w:pPr>
            <w:pStyle w:val="28A21326DD97496FBEACC98B2F58CF25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49"/>
    <w:rsid w:val="000800D1"/>
    <w:rsid w:val="000946B5"/>
    <w:rsid w:val="0020532F"/>
    <w:rsid w:val="002B1162"/>
    <w:rsid w:val="00420E04"/>
    <w:rsid w:val="004D2516"/>
    <w:rsid w:val="006D43AA"/>
    <w:rsid w:val="00703E49"/>
    <w:rsid w:val="0072423B"/>
    <w:rsid w:val="008E2C7E"/>
    <w:rsid w:val="00997B61"/>
    <w:rsid w:val="00C35D34"/>
    <w:rsid w:val="00CE529D"/>
    <w:rsid w:val="00CF2D50"/>
    <w:rsid w:val="00D30118"/>
    <w:rsid w:val="00DE0402"/>
    <w:rsid w:val="00E42D16"/>
    <w:rsid w:val="00F5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1314D84C82B140C78706E65751371B93">
    <w:name w:val="1314D84C82B140C78706E65751371B93"/>
  </w:style>
  <w:style w:type="paragraph" w:customStyle="1" w:styleId="28A21326DD97496FBEACC98B2F58CF25">
    <w:name w:val="28A21326DD97496FBEACC98B2F58C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Patel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6204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</cp:lastModifiedBy>
  <cp:revision>40</cp:revision>
  <dcterms:created xsi:type="dcterms:W3CDTF">2020-11-06T23:34:00Z</dcterms:created>
  <dcterms:modified xsi:type="dcterms:W3CDTF">2021-05-18T01:37:00Z</dcterms:modified>
</cp:coreProperties>
</file>