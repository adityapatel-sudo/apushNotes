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399B2742" w:rsidR="00080C97" w:rsidRDefault="00F83F85" w:rsidP="00F83F85">
      <w:pPr>
        <w:pStyle w:val="NoSpacing"/>
        <w:jc w:val="right"/>
      </w:pPr>
      <w:r>
        <w:t>Aditya Patel</w:t>
      </w:r>
    </w:p>
    <w:p w14:paraId="315A2A4D" w14:textId="5F90E262" w:rsidR="00080C97" w:rsidRDefault="00F83F85" w:rsidP="00F83F85">
      <w:pPr>
        <w:pStyle w:val="NoSpacing"/>
        <w:jc w:val="right"/>
      </w:pPr>
      <w:r>
        <w:t>APUSH</w:t>
      </w:r>
    </w:p>
    <w:p w14:paraId="6B15AA15" w14:textId="57B149DD" w:rsidR="00080C97" w:rsidRDefault="00F83F85" w:rsidP="00F83F85">
      <w:pPr>
        <w:pStyle w:val="NoSpacing"/>
        <w:jc w:val="right"/>
      </w:pPr>
      <w:r>
        <w:t>Period 4</w:t>
      </w:r>
    </w:p>
    <w:p w14:paraId="392AC6DD" w14:textId="0654F1D1" w:rsidR="007D4B2F" w:rsidRDefault="00F83F85" w:rsidP="00F83F85">
      <w:pPr>
        <w:pStyle w:val="NoSpacing"/>
        <w:jc w:val="right"/>
      </w:pPr>
      <w:r>
        <w:t>11/</w:t>
      </w:r>
      <w:r w:rsidR="004A2534">
        <w:t>20</w:t>
      </w:r>
      <w:r>
        <w:t>/2020</w:t>
      </w:r>
    </w:p>
    <w:p w14:paraId="7B7F50CD" w14:textId="5D607AA4" w:rsidR="009A5981" w:rsidRDefault="00DF3469" w:rsidP="009A080B">
      <w:pPr>
        <w:ind w:firstLine="0"/>
        <w:jc w:val="center"/>
      </w:pPr>
      <w:r>
        <w:rPr>
          <w:noProof/>
        </w:rPr>
        <mc:AlternateContent>
          <mc:Choice Requires="wps">
            <w:drawing>
              <wp:anchor distT="45720" distB="45720" distL="114300" distR="114300" simplePos="0" relativeHeight="251659264" behindDoc="0" locked="0" layoutInCell="1" allowOverlap="1" wp14:anchorId="4022C423" wp14:editId="183C2BF5">
                <wp:simplePos x="0" y="0"/>
                <wp:positionH relativeFrom="column">
                  <wp:posOffset>-768350</wp:posOffset>
                </wp:positionH>
                <wp:positionV relativeFrom="paragraph">
                  <wp:posOffset>314325</wp:posOffset>
                </wp:positionV>
                <wp:extent cx="611505" cy="64433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6443345"/>
                        </a:xfrm>
                        <a:prstGeom prst="rect">
                          <a:avLst/>
                        </a:prstGeom>
                        <a:solidFill>
                          <a:srgbClr val="FFFFFF"/>
                        </a:solidFill>
                        <a:ln w="9525">
                          <a:solidFill>
                            <a:srgbClr val="000000"/>
                          </a:solidFill>
                          <a:miter lim="800000"/>
                          <a:headEnd/>
                          <a:tailEnd/>
                        </a:ln>
                      </wps:spPr>
                      <wps:txbx>
                        <w:txbxContent>
                          <w:p w14:paraId="2FBD956B" w14:textId="33C02710" w:rsidR="00DF3469" w:rsidRDefault="00DF3469" w:rsidP="00DF3469">
                            <w:pPr>
                              <w:ind w:firstLine="0"/>
                            </w:pPr>
                            <w:r>
                              <w:t>17</w:t>
                            </w:r>
                          </w:p>
                          <w:p w14:paraId="6DA75F1C" w14:textId="058189A4" w:rsidR="00DF3469" w:rsidRDefault="00DF3469" w:rsidP="00DF3469">
                            <w:pPr>
                              <w:ind w:firstLine="0"/>
                            </w:pPr>
                            <w:r>
                              <w:t>32</w:t>
                            </w:r>
                          </w:p>
                          <w:p w14:paraId="558A0336" w14:textId="6DA76FF2" w:rsidR="00DF3469" w:rsidRDefault="00DF3469" w:rsidP="00DF3469">
                            <w:pPr>
                              <w:ind w:firstLine="0"/>
                            </w:pPr>
                            <w:r>
                              <w:t>46</w:t>
                            </w:r>
                          </w:p>
                          <w:p w14:paraId="4B7E8296" w14:textId="12083186" w:rsidR="00DF3469" w:rsidRDefault="00DF3469" w:rsidP="00DF3469">
                            <w:pPr>
                              <w:ind w:firstLine="0"/>
                            </w:pPr>
                            <w:r>
                              <w:t>62</w:t>
                            </w:r>
                          </w:p>
                          <w:p w14:paraId="5F608D49" w14:textId="1D428018" w:rsidR="00DF3469" w:rsidRDefault="00DF3469" w:rsidP="00DF3469">
                            <w:pPr>
                              <w:ind w:firstLine="0"/>
                            </w:pPr>
                            <w:r>
                              <w:t>79</w:t>
                            </w:r>
                          </w:p>
                          <w:p w14:paraId="1B38D69D" w14:textId="2D75D4C3" w:rsidR="00DF3469" w:rsidRDefault="00DF3469" w:rsidP="00DF3469">
                            <w:pPr>
                              <w:ind w:firstLine="0"/>
                            </w:pPr>
                            <w:r>
                              <w:t>95</w:t>
                            </w:r>
                          </w:p>
                          <w:p w14:paraId="1C7011D0" w14:textId="3EE025C5" w:rsidR="00DF3469" w:rsidRDefault="00DF3469" w:rsidP="00DF3469">
                            <w:pPr>
                              <w:ind w:firstLine="0"/>
                            </w:pPr>
                            <w:r>
                              <w:t>109</w:t>
                            </w:r>
                          </w:p>
                          <w:p w14:paraId="3815BF53" w14:textId="4ABD7B79" w:rsidR="00DF3469" w:rsidRDefault="00DF3469" w:rsidP="00DF3469">
                            <w:pPr>
                              <w:ind w:firstLine="0"/>
                            </w:pPr>
                            <w:r>
                              <w:t>122</w:t>
                            </w:r>
                          </w:p>
                          <w:p w14:paraId="6236AE9E" w14:textId="7F38BB0F" w:rsidR="00DF3469" w:rsidRDefault="00DF3469" w:rsidP="00DF3469">
                            <w:pPr>
                              <w:ind w:firstLine="0"/>
                            </w:pPr>
                            <w:r>
                              <w:t>139</w:t>
                            </w:r>
                          </w:p>
                          <w:p w14:paraId="3E6D383E" w14:textId="295A5537" w:rsidR="00DF3469" w:rsidRDefault="00DF3469" w:rsidP="00DF3469">
                            <w:pPr>
                              <w:ind w:firstLine="0"/>
                            </w:pPr>
                            <w:r>
                              <w:t>153</w:t>
                            </w:r>
                          </w:p>
                          <w:p w14:paraId="0983E8CA" w14:textId="26FAE72E" w:rsidR="00DF3469" w:rsidRDefault="00DF3469" w:rsidP="00DF3469">
                            <w:pPr>
                              <w:ind w:firstLine="0"/>
                            </w:pPr>
                            <w:r>
                              <w:t>167</w:t>
                            </w:r>
                          </w:p>
                          <w:p w14:paraId="02839972" w14:textId="55556EC3" w:rsidR="00DF3469" w:rsidRDefault="00DF3469" w:rsidP="00DF3469">
                            <w:pPr>
                              <w:ind w:firstLine="0"/>
                            </w:pPr>
                            <w:r>
                              <w:t>15</w:t>
                            </w:r>
                          </w:p>
                          <w:p w14:paraId="49870DC6" w14:textId="7447A4C9" w:rsidR="00DF3469" w:rsidRDefault="00DF3469" w:rsidP="00DF3469">
                            <w:pPr>
                              <w:ind w:firstLine="0"/>
                            </w:pPr>
                            <w:r>
                              <w:t>32</w:t>
                            </w:r>
                          </w:p>
                          <w:p w14:paraId="7B899BD7" w14:textId="2124CE37" w:rsidR="00DF3469" w:rsidRDefault="00DF3469" w:rsidP="00DF3469">
                            <w:pPr>
                              <w:ind w:firstLine="0"/>
                            </w:pPr>
                            <w:r>
                              <w:t>48</w:t>
                            </w:r>
                          </w:p>
                          <w:p w14:paraId="1C07CE5A" w14:textId="07035B9E" w:rsidR="00DF3469" w:rsidRDefault="00DF3469" w:rsidP="00DF3469">
                            <w:pPr>
                              <w:ind w:firstLine="0"/>
                            </w:pPr>
                            <w:r>
                              <w:t>63</w:t>
                            </w:r>
                          </w:p>
                          <w:p w14:paraId="65192795" w14:textId="4C9F6C16" w:rsidR="00DF3469" w:rsidRDefault="00DF3469" w:rsidP="00580D15">
                            <w:pPr>
                              <w:ind w:firstLine="0"/>
                            </w:pPr>
                            <w:r>
                              <w:t>77</w:t>
                            </w:r>
                          </w:p>
                          <w:p w14:paraId="46DFE97F" w14:textId="77777777" w:rsidR="00580D15" w:rsidRDefault="00580D15" w:rsidP="00580D15">
                            <w:pPr>
                              <w:ind w:firstLine="0"/>
                            </w:pPr>
                            <w:r>
                              <w:t>94</w:t>
                            </w:r>
                          </w:p>
                          <w:p w14:paraId="170D901F" w14:textId="77777777" w:rsidR="00580D15" w:rsidRDefault="00580D15" w:rsidP="00580D15">
                            <w:pPr>
                              <w:ind w:firstLine="0"/>
                            </w:pPr>
                            <w:r>
                              <w:t>108</w:t>
                            </w:r>
                          </w:p>
                          <w:p w14:paraId="1B026B6D" w14:textId="77777777" w:rsidR="00580D15" w:rsidRDefault="00580D15" w:rsidP="00580D15">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22C423" id="_x0000_t202" coordsize="21600,21600" o:spt="202" path="m,l,21600r21600,l21600,xe">
                <v:stroke joinstyle="miter"/>
                <v:path gradientshapeok="t" o:connecttype="rect"/>
              </v:shapetype>
              <v:shape id="Text Box 2" o:spid="_x0000_s1026" type="#_x0000_t202" style="position:absolute;left:0;text-align:left;margin-left:-60.5pt;margin-top:24.75pt;width:48.15pt;height:50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">
                <v:textbox>
                  <w:txbxContent>
                    <w:p w14:paraId="2FBD956B" w14:textId="33C02710" w:rsidR="00DF3469" w:rsidRDefault="00DF3469" w:rsidP="00DF3469">
                      <w:pPr>
                        <w:ind w:firstLine="0"/>
                      </w:pPr>
                      <w:r>
                        <w:t>17</w:t>
                      </w:r>
                    </w:p>
                    <w:p w14:paraId="6DA75F1C" w14:textId="058189A4" w:rsidR="00DF3469" w:rsidRDefault="00DF3469" w:rsidP="00DF3469">
                      <w:pPr>
                        <w:ind w:firstLine="0"/>
                      </w:pPr>
                      <w:r>
                        <w:t>32</w:t>
                      </w:r>
                    </w:p>
                    <w:p w14:paraId="558A0336" w14:textId="6DA76FF2" w:rsidR="00DF3469" w:rsidRDefault="00DF3469" w:rsidP="00DF3469">
                      <w:pPr>
                        <w:ind w:firstLine="0"/>
                      </w:pPr>
                      <w:r>
                        <w:t>46</w:t>
                      </w:r>
                    </w:p>
                    <w:p w14:paraId="4B7E8296" w14:textId="12083186" w:rsidR="00DF3469" w:rsidRDefault="00DF3469" w:rsidP="00DF3469">
                      <w:pPr>
                        <w:ind w:firstLine="0"/>
                      </w:pPr>
                      <w:r>
                        <w:t>62</w:t>
                      </w:r>
                    </w:p>
                    <w:p w14:paraId="5F608D49" w14:textId="1D428018" w:rsidR="00DF3469" w:rsidRDefault="00DF3469" w:rsidP="00DF3469">
                      <w:pPr>
                        <w:ind w:firstLine="0"/>
                      </w:pPr>
                      <w:r>
                        <w:t>79</w:t>
                      </w:r>
                    </w:p>
                    <w:p w14:paraId="1B38D69D" w14:textId="2D75D4C3" w:rsidR="00DF3469" w:rsidRDefault="00DF3469" w:rsidP="00DF3469">
                      <w:pPr>
                        <w:ind w:firstLine="0"/>
                      </w:pPr>
                      <w:r>
                        <w:t>95</w:t>
                      </w:r>
                    </w:p>
                    <w:p w14:paraId="1C7011D0" w14:textId="3EE025C5" w:rsidR="00DF3469" w:rsidRDefault="00DF3469" w:rsidP="00DF3469">
                      <w:pPr>
                        <w:ind w:firstLine="0"/>
                      </w:pPr>
                      <w:r>
                        <w:t>109</w:t>
                      </w:r>
                    </w:p>
                    <w:p w14:paraId="3815BF53" w14:textId="4ABD7B79" w:rsidR="00DF3469" w:rsidRDefault="00DF3469" w:rsidP="00DF3469">
                      <w:pPr>
                        <w:ind w:firstLine="0"/>
                      </w:pPr>
                      <w:r>
                        <w:t>122</w:t>
                      </w:r>
                    </w:p>
                    <w:p w14:paraId="6236AE9E" w14:textId="7F38BB0F" w:rsidR="00DF3469" w:rsidRDefault="00DF3469" w:rsidP="00DF3469">
                      <w:pPr>
                        <w:ind w:firstLine="0"/>
                      </w:pPr>
                      <w:r>
                        <w:t>139</w:t>
                      </w:r>
                    </w:p>
                    <w:p w14:paraId="3E6D383E" w14:textId="295A5537" w:rsidR="00DF3469" w:rsidRDefault="00DF3469" w:rsidP="00DF3469">
                      <w:pPr>
                        <w:ind w:firstLine="0"/>
                      </w:pPr>
                      <w:r>
                        <w:t>153</w:t>
                      </w:r>
                    </w:p>
                    <w:p w14:paraId="0983E8CA" w14:textId="26FAE72E" w:rsidR="00DF3469" w:rsidRDefault="00DF3469" w:rsidP="00DF3469">
                      <w:pPr>
                        <w:ind w:firstLine="0"/>
                      </w:pPr>
                      <w:r>
                        <w:t>167</w:t>
                      </w:r>
                    </w:p>
                    <w:p w14:paraId="02839972" w14:textId="55556EC3" w:rsidR="00DF3469" w:rsidRDefault="00DF3469" w:rsidP="00DF3469">
                      <w:pPr>
                        <w:ind w:firstLine="0"/>
                      </w:pPr>
                      <w:r>
                        <w:t>15</w:t>
                      </w:r>
                    </w:p>
                    <w:p w14:paraId="49870DC6" w14:textId="7447A4C9" w:rsidR="00DF3469" w:rsidRDefault="00DF3469" w:rsidP="00DF3469">
                      <w:pPr>
                        <w:ind w:firstLine="0"/>
                      </w:pPr>
                      <w:r>
                        <w:t>32</w:t>
                      </w:r>
                    </w:p>
                    <w:p w14:paraId="7B899BD7" w14:textId="2124CE37" w:rsidR="00DF3469" w:rsidRDefault="00DF3469" w:rsidP="00DF3469">
                      <w:pPr>
                        <w:ind w:firstLine="0"/>
                      </w:pPr>
                      <w:r>
                        <w:t>48</w:t>
                      </w:r>
                    </w:p>
                    <w:p w14:paraId="1C07CE5A" w14:textId="07035B9E" w:rsidR="00DF3469" w:rsidRDefault="00DF3469" w:rsidP="00DF3469">
                      <w:pPr>
                        <w:ind w:firstLine="0"/>
                      </w:pPr>
                      <w:r>
                        <w:t>63</w:t>
                      </w:r>
                    </w:p>
                    <w:p w14:paraId="65192795" w14:textId="4C9F6C16" w:rsidR="00DF3469" w:rsidRDefault="00DF3469" w:rsidP="00580D15">
                      <w:pPr>
                        <w:ind w:firstLine="0"/>
                      </w:pPr>
                      <w:r>
                        <w:t>77</w:t>
                      </w:r>
                    </w:p>
                    <w:p w14:paraId="46DFE97F" w14:textId="77777777" w:rsidR="00580D15" w:rsidRDefault="00580D15" w:rsidP="00580D15">
                      <w:pPr>
                        <w:ind w:firstLine="0"/>
                      </w:pPr>
                      <w:r>
                        <w:t>94</w:t>
                      </w:r>
                    </w:p>
                    <w:p w14:paraId="170D901F" w14:textId="77777777" w:rsidR="00580D15" w:rsidRDefault="00580D15" w:rsidP="00580D15">
                      <w:pPr>
                        <w:ind w:firstLine="0"/>
                      </w:pPr>
                      <w:r>
                        <w:t>108</w:t>
                      </w:r>
                    </w:p>
                    <w:p w14:paraId="1B026B6D" w14:textId="77777777" w:rsidR="00580D15" w:rsidRDefault="00580D15" w:rsidP="00580D15">
                      <w:pPr>
                        <w:ind w:firstLine="0"/>
                      </w:pPr>
                    </w:p>
                  </w:txbxContent>
                </v:textbox>
                <w10:wrap type="square"/>
              </v:shape>
            </w:pict>
          </mc:Fallback>
        </mc:AlternateContent>
      </w:r>
      <w:r w:rsidR="00C53BF2">
        <w:t>CH 19 FQs 3,5, DTP1, CH 20</w:t>
      </w:r>
      <w:r>
        <w:t xml:space="preserve"> &amp;</w:t>
      </w:r>
      <w:r w:rsidR="00C53BF2">
        <w:t xml:space="preserve"> 4 </w:t>
      </w:r>
      <w:r w:rsidR="00C53BF2">
        <w:t>Political</w:t>
      </w:r>
      <w:r w:rsidR="00C53BF2">
        <w:t xml:space="preserve"> Platforms</w:t>
      </w:r>
    </w:p>
    <w:p w14:paraId="72DE2A8C" w14:textId="6D4EC608" w:rsidR="00C53BF2" w:rsidRDefault="00C53BF2" w:rsidP="00C53BF2">
      <w:pPr>
        <w:ind w:firstLine="0"/>
      </w:pPr>
      <w:r>
        <w:t xml:space="preserve">3. </w:t>
      </w:r>
      <w:r w:rsidR="00261131">
        <w:t xml:space="preserve">America had faced many panics and recessions by the late 1800s, but the </w:t>
      </w:r>
      <w:r w:rsidR="00261131" w:rsidRPr="00261131">
        <w:rPr>
          <w:u w:val="single"/>
        </w:rPr>
        <w:t>Panic of 1893</w:t>
      </w:r>
      <w:r w:rsidR="00261131">
        <w:t xml:space="preserve"> was the most severe depression it had ever faced. As hardship and unrest became widespread, little action was taken by the Federal government and </w:t>
      </w:r>
      <w:r w:rsidR="00261131" w:rsidRPr="00261131">
        <w:rPr>
          <w:u w:val="single"/>
        </w:rPr>
        <w:t>Grover Cleveland</w:t>
      </w:r>
      <w:r w:rsidR="00261131">
        <w:t xml:space="preserve"> to help</w:t>
      </w:r>
      <w:r w:rsidR="00554353">
        <w:t>, angering many</w:t>
      </w:r>
      <w:r w:rsidR="00554353">
        <w:rPr>
          <w:vertAlign w:val="superscript"/>
        </w:rPr>
        <w:t>1</w:t>
      </w:r>
      <w:r w:rsidR="00554353">
        <w:t>.</w:t>
      </w:r>
      <w:r w:rsidR="00261131">
        <w:t xml:space="preserve">The American public began to look towards a cause for the recession, and many concluded that an easy fix for their problem would be to reinstate silver as a national </w:t>
      </w:r>
      <w:r w:rsidR="00554353">
        <w:t>currency and</w:t>
      </w:r>
      <w:r w:rsidR="00261131">
        <w:t xml:space="preserve"> revert the </w:t>
      </w:r>
      <w:r w:rsidR="00261131" w:rsidRPr="00261131">
        <w:rPr>
          <w:u w:val="single"/>
        </w:rPr>
        <w:t>“Crime of 73”</w:t>
      </w:r>
      <w:r w:rsidR="00554353">
        <w:rPr>
          <w:u w:val="single"/>
          <w:vertAlign w:val="superscript"/>
        </w:rPr>
        <w:t>2</w:t>
      </w:r>
      <w:r w:rsidR="00261131">
        <w:t xml:space="preserve">. They thought that when the government removed silver as currency </w:t>
      </w:r>
      <w:r w:rsidR="00554353">
        <w:t xml:space="preserve">in 73, the total money in America was decreased, and that adding it back would reinstate America’s wealth. Internationally, the panic affected nations in different ways. The European depression in 1893 was a problem for American goods and markets, but the effect it had on weakening old imperial powers, such as the </w:t>
      </w:r>
      <w:r w:rsidR="00554353" w:rsidRPr="00554353">
        <w:rPr>
          <w:u w:val="single"/>
        </w:rPr>
        <w:t>Spanish Empire</w:t>
      </w:r>
      <w:r w:rsidR="00554353">
        <w:t>, was much greater. America recovered from the Panic within the following decade and was ready to stand up to other them.</w:t>
      </w:r>
    </w:p>
    <w:p w14:paraId="543D4D56" w14:textId="51C2A3A8" w:rsidR="00554353" w:rsidRDefault="00554353" w:rsidP="00C53BF2">
      <w:pPr>
        <w:ind w:firstLine="0"/>
      </w:pPr>
      <w:r>
        <w:t xml:space="preserve">5. </w:t>
      </w:r>
      <w:r w:rsidRPr="00554353">
        <w:rPr>
          <w:u w:val="single"/>
        </w:rPr>
        <w:t>The Spanish-American war</w:t>
      </w:r>
      <w:r>
        <w:t xml:space="preserve"> was America’s first war with another major power in over a hundred years, and it marked a turning point in America’s role in the world. The new Manifest Destiny and the importance of trade in the new world order was becoming increasingly vital to Americans, who, at the beckoning of imperialists such as </w:t>
      </w:r>
      <w:r w:rsidRPr="00554353">
        <w:rPr>
          <w:u w:val="single"/>
        </w:rPr>
        <w:t>Alfred Mahan</w:t>
      </w:r>
      <w:r>
        <w:t xml:space="preserve">, grew cozy with the ideas of American greatness. He campaigned for increased navy spending, America, by the turn of the century, was a major naval power. The Spanish-American war was </w:t>
      </w:r>
      <w:r w:rsidR="00A028D6">
        <w:t xml:space="preserve">the first test of these newfound military powers, and it went incredibly well for America. America now had its own </w:t>
      </w:r>
      <w:r w:rsidR="00580D15">
        <w:rPr>
          <w:noProof/>
        </w:rPr>
        <w:lastRenderedPageBreak/>
        <mc:AlternateContent>
          <mc:Choice Requires="wps">
            <w:drawing>
              <wp:anchor distT="45720" distB="45720" distL="114300" distR="114300" simplePos="0" relativeHeight="251661312" behindDoc="0" locked="0" layoutInCell="1" allowOverlap="1" wp14:anchorId="26F38613" wp14:editId="2C4EF15C">
                <wp:simplePos x="0" y="0"/>
                <wp:positionH relativeFrom="column">
                  <wp:posOffset>-785495</wp:posOffset>
                </wp:positionH>
                <wp:positionV relativeFrom="paragraph">
                  <wp:posOffset>0</wp:posOffset>
                </wp:positionV>
                <wp:extent cx="611505" cy="7961630"/>
                <wp:effectExtent l="0" t="0" r="1714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7961630"/>
                        </a:xfrm>
                        <a:prstGeom prst="rect">
                          <a:avLst/>
                        </a:prstGeom>
                        <a:solidFill>
                          <a:srgbClr val="FFFFFF"/>
                        </a:solidFill>
                        <a:ln w="9525">
                          <a:solidFill>
                            <a:srgbClr val="000000"/>
                          </a:solidFill>
                          <a:miter lim="800000"/>
                          <a:headEnd/>
                          <a:tailEnd/>
                        </a:ln>
                      </wps:spPr>
                      <wps:txbx>
                        <w:txbxContent>
                          <w:p w14:paraId="55ECF313" w14:textId="77777777" w:rsidR="00DF3469" w:rsidRDefault="00DF3469" w:rsidP="00DF3469">
                            <w:pPr>
                              <w:ind w:firstLine="0"/>
                            </w:pPr>
                            <w:r>
                              <w:t>123</w:t>
                            </w:r>
                          </w:p>
                          <w:p w14:paraId="7E360B1F" w14:textId="77777777" w:rsidR="00DF3469" w:rsidRDefault="00DF3469" w:rsidP="00DF3469">
                            <w:pPr>
                              <w:ind w:firstLine="0"/>
                            </w:pPr>
                            <w:r>
                              <w:t>138</w:t>
                            </w:r>
                          </w:p>
                          <w:p w14:paraId="7A55A1B0" w14:textId="77777777" w:rsidR="00DF3469" w:rsidRDefault="00DF3469" w:rsidP="00DF3469">
                            <w:pPr>
                              <w:ind w:firstLine="0"/>
                            </w:pPr>
                            <w:r>
                              <w:t>153</w:t>
                            </w:r>
                          </w:p>
                          <w:p w14:paraId="4228DFD6" w14:textId="21C3B557" w:rsidR="00DF3469" w:rsidRDefault="00DF3469" w:rsidP="00DF3469">
                            <w:pPr>
                              <w:ind w:firstLine="0"/>
                            </w:pPr>
                            <w:r>
                              <w:t>158</w:t>
                            </w:r>
                          </w:p>
                          <w:p w14:paraId="6C107F5A" w14:textId="74634D53" w:rsidR="00580D15" w:rsidRDefault="00580D15" w:rsidP="00DF3469">
                            <w:pPr>
                              <w:ind w:firstLine="0"/>
                            </w:pPr>
                            <w:r>
                              <w:t>14</w:t>
                            </w:r>
                          </w:p>
                          <w:p w14:paraId="209A6802" w14:textId="686A289E" w:rsidR="00580D15" w:rsidRDefault="00580D15" w:rsidP="00DF3469">
                            <w:pPr>
                              <w:ind w:firstLine="0"/>
                            </w:pPr>
                            <w:r>
                              <w:t>28</w:t>
                            </w:r>
                          </w:p>
                          <w:p w14:paraId="4BA51A8D" w14:textId="21987E69" w:rsidR="00580D15" w:rsidRDefault="00580D15" w:rsidP="00DF3469">
                            <w:pPr>
                              <w:ind w:firstLine="0"/>
                            </w:pPr>
                            <w:r>
                              <w:t>43</w:t>
                            </w:r>
                          </w:p>
                          <w:p w14:paraId="72365337" w14:textId="27F01FAC" w:rsidR="00580D15" w:rsidRDefault="00580D15" w:rsidP="00DF3469">
                            <w:pPr>
                              <w:ind w:firstLine="0"/>
                            </w:pPr>
                            <w:r>
                              <w:t>56</w:t>
                            </w:r>
                          </w:p>
                          <w:p w14:paraId="41FBC727" w14:textId="5304B80E" w:rsidR="00580D15" w:rsidRDefault="00580D15" w:rsidP="00DF3469">
                            <w:pPr>
                              <w:ind w:firstLine="0"/>
                            </w:pPr>
                            <w:r>
                              <w:t>69</w:t>
                            </w:r>
                          </w:p>
                          <w:p w14:paraId="7715D796" w14:textId="3ADE2C5E" w:rsidR="00580D15" w:rsidRDefault="00580D15" w:rsidP="00DF3469">
                            <w:pPr>
                              <w:ind w:firstLine="0"/>
                            </w:pPr>
                            <w:r>
                              <w:t>83</w:t>
                            </w:r>
                          </w:p>
                          <w:p w14:paraId="7858EC6F" w14:textId="199860C3" w:rsidR="00580D15" w:rsidRDefault="00580D15" w:rsidP="00DF3469">
                            <w:pPr>
                              <w:ind w:firstLine="0"/>
                            </w:pPr>
                            <w:r>
                              <w:t>98</w:t>
                            </w:r>
                          </w:p>
                          <w:p w14:paraId="05C4CF77" w14:textId="65370953" w:rsidR="00580D15" w:rsidRDefault="00580D15" w:rsidP="00DF3469">
                            <w:pPr>
                              <w:ind w:firstLine="0"/>
                            </w:pPr>
                            <w:r>
                              <w:t>110</w:t>
                            </w:r>
                          </w:p>
                          <w:p w14:paraId="0B6D9224" w14:textId="4E7193B6" w:rsidR="00580D15" w:rsidRDefault="00580D15" w:rsidP="00DF3469">
                            <w:pPr>
                              <w:ind w:firstLine="0"/>
                            </w:pPr>
                            <w:r>
                              <w:t>126</w:t>
                            </w:r>
                          </w:p>
                          <w:p w14:paraId="763C9809" w14:textId="16F7B3A2" w:rsidR="00580D15" w:rsidRDefault="00580D15" w:rsidP="00DF3469">
                            <w:pPr>
                              <w:ind w:firstLine="0"/>
                            </w:pPr>
                            <w:r>
                              <w:t>140</w:t>
                            </w:r>
                          </w:p>
                          <w:p w14:paraId="37B308E5" w14:textId="70F6288B" w:rsidR="00580D15" w:rsidRDefault="00580D15" w:rsidP="00DF3469">
                            <w:pPr>
                              <w:ind w:firstLine="0"/>
                            </w:pPr>
                            <w:r>
                              <w:t>155</w:t>
                            </w:r>
                          </w:p>
                          <w:p w14:paraId="2E7E4552" w14:textId="6550674B" w:rsidR="00580D15" w:rsidRDefault="00580D15" w:rsidP="00DF3469">
                            <w:pPr>
                              <w:ind w:firstLine="0"/>
                            </w:pPr>
                            <w:r>
                              <w:t>163</w:t>
                            </w:r>
                          </w:p>
                          <w:p w14:paraId="589799B0" w14:textId="4AEFCEED" w:rsidR="00580D15" w:rsidRDefault="00580D15" w:rsidP="00DF3469">
                            <w:pPr>
                              <w:ind w:firstLine="0"/>
                            </w:pPr>
                          </w:p>
                          <w:p w14:paraId="6CE239B4" w14:textId="3DCCA5E7" w:rsidR="00580D15" w:rsidRDefault="00580D15" w:rsidP="00DF3469">
                            <w:pPr>
                              <w:ind w:firstLine="0"/>
                            </w:pPr>
                          </w:p>
                          <w:p w14:paraId="6F055DF7" w14:textId="3BF2BEC6" w:rsidR="00580D15" w:rsidRDefault="00580D15" w:rsidP="00DF3469">
                            <w:pPr>
                              <w:ind w:firstLine="0"/>
                            </w:pPr>
                          </w:p>
                          <w:p w14:paraId="6A8D7716" w14:textId="613B667C" w:rsidR="00580D15" w:rsidRDefault="00580D15" w:rsidP="00DF3469">
                            <w:pPr>
                              <w:ind w:firstLine="0"/>
                            </w:pPr>
                            <w:r>
                              <w:t>18</w:t>
                            </w:r>
                          </w:p>
                          <w:p w14:paraId="3ED77BB0" w14:textId="484800DD" w:rsidR="00580D15" w:rsidRDefault="00580D15" w:rsidP="00DF3469">
                            <w:pPr>
                              <w:ind w:firstLine="0"/>
                            </w:pPr>
                            <w:r>
                              <w:t>31</w:t>
                            </w:r>
                          </w:p>
                          <w:p w14:paraId="73148747" w14:textId="24D2AF9B" w:rsidR="00580D15" w:rsidRDefault="00580D15" w:rsidP="00580D15">
                            <w:pPr>
                              <w:ind w:firstLine="0"/>
                            </w:pPr>
                            <w:r>
                              <w:t>49</w:t>
                            </w:r>
                          </w:p>
                          <w:p w14:paraId="22F47A16" w14:textId="77777777" w:rsidR="00580D15" w:rsidRDefault="00580D15" w:rsidP="00DF346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38613" id="_x0000_s1027" type="#_x0000_t202" style="position:absolute;margin-left:-61.85pt;margin-top:0;width:48.15pt;height:62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">
                <v:textbox>
                  <w:txbxContent>
                    <w:p w14:paraId="55ECF313" w14:textId="77777777" w:rsidR="00DF3469" w:rsidRDefault="00DF3469" w:rsidP="00DF3469">
                      <w:pPr>
                        <w:ind w:firstLine="0"/>
                      </w:pPr>
                      <w:r>
                        <w:t>123</w:t>
                      </w:r>
                    </w:p>
                    <w:p w14:paraId="7E360B1F" w14:textId="77777777" w:rsidR="00DF3469" w:rsidRDefault="00DF3469" w:rsidP="00DF3469">
                      <w:pPr>
                        <w:ind w:firstLine="0"/>
                      </w:pPr>
                      <w:r>
                        <w:t>138</w:t>
                      </w:r>
                    </w:p>
                    <w:p w14:paraId="7A55A1B0" w14:textId="77777777" w:rsidR="00DF3469" w:rsidRDefault="00DF3469" w:rsidP="00DF3469">
                      <w:pPr>
                        <w:ind w:firstLine="0"/>
                      </w:pPr>
                      <w:r>
                        <w:t>153</w:t>
                      </w:r>
                    </w:p>
                    <w:p w14:paraId="4228DFD6" w14:textId="21C3B557" w:rsidR="00DF3469" w:rsidRDefault="00DF3469" w:rsidP="00DF3469">
                      <w:pPr>
                        <w:ind w:firstLine="0"/>
                      </w:pPr>
                      <w:r>
                        <w:t>158</w:t>
                      </w:r>
                    </w:p>
                    <w:p w14:paraId="6C107F5A" w14:textId="74634D53" w:rsidR="00580D15" w:rsidRDefault="00580D15" w:rsidP="00DF3469">
                      <w:pPr>
                        <w:ind w:firstLine="0"/>
                      </w:pPr>
                      <w:r>
                        <w:t>14</w:t>
                      </w:r>
                    </w:p>
                    <w:p w14:paraId="209A6802" w14:textId="686A289E" w:rsidR="00580D15" w:rsidRDefault="00580D15" w:rsidP="00DF3469">
                      <w:pPr>
                        <w:ind w:firstLine="0"/>
                      </w:pPr>
                      <w:r>
                        <w:t>28</w:t>
                      </w:r>
                    </w:p>
                    <w:p w14:paraId="4BA51A8D" w14:textId="21987E69" w:rsidR="00580D15" w:rsidRDefault="00580D15" w:rsidP="00DF3469">
                      <w:pPr>
                        <w:ind w:firstLine="0"/>
                      </w:pPr>
                      <w:r>
                        <w:t>43</w:t>
                      </w:r>
                    </w:p>
                    <w:p w14:paraId="72365337" w14:textId="27F01FAC" w:rsidR="00580D15" w:rsidRDefault="00580D15" w:rsidP="00DF3469">
                      <w:pPr>
                        <w:ind w:firstLine="0"/>
                      </w:pPr>
                      <w:r>
                        <w:t>56</w:t>
                      </w:r>
                    </w:p>
                    <w:p w14:paraId="41FBC727" w14:textId="5304B80E" w:rsidR="00580D15" w:rsidRDefault="00580D15" w:rsidP="00DF3469">
                      <w:pPr>
                        <w:ind w:firstLine="0"/>
                      </w:pPr>
                      <w:r>
                        <w:t>69</w:t>
                      </w:r>
                    </w:p>
                    <w:p w14:paraId="7715D796" w14:textId="3ADE2C5E" w:rsidR="00580D15" w:rsidRDefault="00580D15" w:rsidP="00DF3469">
                      <w:pPr>
                        <w:ind w:firstLine="0"/>
                      </w:pPr>
                      <w:r>
                        <w:t>83</w:t>
                      </w:r>
                    </w:p>
                    <w:p w14:paraId="7858EC6F" w14:textId="199860C3" w:rsidR="00580D15" w:rsidRDefault="00580D15" w:rsidP="00DF3469">
                      <w:pPr>
                        <w:ind w:firstLine="0"/>
                      </w:pPr>
                      <w:r>
                        <w:t>98</w:t>
                      </w:r>
                    </w:p>
                    <w:p w14:paraId="05C4CF77" w14:textId="65370953" w:rsidR="00580D15" w:rsidRDefault="00580D15" w:rsidP="00DF3469">
                      <w:pPr>
                        <w:ind w:firstLine="0"/>
                      </w:pPr>
                      <w:r>
                        <w:t>110</w:t>
                      </w:r>
                    </w:p>
                    <w:p w14:paraId="0B6D9224" w14:textId="4E7193B6" w:rsidR="00580D15" w:rsidRDefault="00580D15" w:rsidP="00DF3469">
                      <w:pPr>
                        <w:ind w:firstLine="0"/>
                      </w:pPr>
                      <w:r>
                        <w:t>126</w:t>
                      </w:r>
                    </w:p>
                    <w:p w14:paraId="763C9809" w14:textId="16F7B3A2" w:rsidR="00580D15" w:rsidRDefault="00580D15" w:rsidP="00DF3469">
                      <w:pPr>
                        <w:ind w:firstLine="0"/>
                      </w:pPr>
                      <w:r>
                        <w:t>140</w:t>
                      </w:r>
                    </w:p>
                    <w:p w14:paraId="37B308E5" w14:textId="70F6288B" w:rsidR="00580D15" w:rsidRDefault="00580D15" w:rsidP="00DF3469">
                      <w:pPr>
                        <w:ind w:firstLine="0"/>
                      </w:pPr>
                      <w:r>
                        <w:t>155</w:t>
                      </w:r>
                    </w:p>
                    <w:p w14:paraId="2E7E4552" w14:textId="6550674B" w:rsidR="00580D15" w:rsidRDefault="00580D15" w:rsidP="00DF3469">
                      <w:pPr>
                        <w:ind w:firstLine="0"/>
                      </w:pPr>
                      <w:r>
                        <w:t>163</w:t>
                      </w:r>
                    </w:p>
                    <w:p w14:paraId="589799B0" w14:textId="4AEFCEED" w:rsidR="00580D15" w:rsidRDefault="00580D15" w:rsidP="00DF3469">
                      <w:pPr>
                        <w:ind w:firstLine="0"/>
                      </w:pPr>
                    </w:p>
                    <w:p w14:paraId="6CE239B4" w14:textId="3DCCA5E7" w:rsidR="00580D15" w:rsidRDefault="00580D15" w:rsidP="00DF3469">
                      <w:pPr>
                        <w:ind w:firstLine="0"/>
                      </w:pPr>
                    </w:p>
                    <w:p w14:paraId="6F055DF7" w14:textId="3BF2BEC6" w:rsidR="00580D15" w:rsidRDefault="00580D15" w:rsidP="00DF3469">
                      <w:pPr>
                        <w:ind w:firstLine="0"/>
                      </w:pPr>
                    </w:p>
                    <w:p w14:paraId="6A8D7716" w14:textId="613B667C" w:rsidR="00580D15" w:rsidRDefault="00580D15" w:rsidP="00DF3469">
                      <w:pPr>
                        <w:ind w:firstLine="0"/>
                      </w:pPr>
                      <w:r>
                        <w:t>18</w:t>
                      </w:r>
                    </w:p>
                    <w:p w14:paraId="3ED77BB0" w14:textId="484800DD" w:rsidR="00580D15" w:rsidRDefault="00580D15" w:rsidP="00DF3469">
                      <w:pPr>
                        <w:ind w:firstLine="0"/>
                      </w:pPr>
                      <w:r>
                        <w:t>31</w:t>
                      </w:r>
                    </w:p>
                    <w:p w14:paraId="73148747" w14:textId="24D2AF9B" w:rsidR="00580D15" w:rsidRDefault="00580D15" w:rsidP="00580D15">
                      <w:pPr>
                        <w:ind w:firstLine="0"/>
                      </w:pPr>
                      <w:r>
                        <w:t>49</w:t>
                      </w:r>
                    </w:p>
                    <w:p w14:paraId="22F47A16" w14:textId="77777777" w:rsidR="00580D15" w:rsidRDefault="00580D15" w:rsidP="00DF3469">
                      <w:pPr>
                        <w:ind w:firstLine="0"/>
                      </w:pPr>
                    </w:p>
                  </w:txbxContent>
                </v:textbox>
                <w10:wrap type="square"/>
              </v:shape>
            </w:pict>
          </mc:Fallback>
        </mc:AlternateContent>
      </w:r>
      <w:r w:rsidR="00A028D6">
        <w:t xml:space="preserve">colonies in the </w:t>
      </w:r>
      <w:r w:rsidR="00A028D6" w:rsidRPr="00A028D6">
        <w:rPr>
          <w:u w:val="single"/>
        </w:rPr>
        <w:t>Philippines and Cuba</w:t>
      </w:r>
      <w:r w:rsidR="00A028D6">
        <w:t xml:space="preserve"> and </w:t>
      </w:r>
      <w:r w:rsidR="001C491A">
        <w:t>was, like its peers, committing atrocities</w:t>
      </w:r>
      <w:r w:rsidR="001C491A">
        <w:rPr>
          <w:vertAlign w:val="superscript"/>
        </w:rPr>
        <w:t>3</w:t>
      </w:r>
      <w:r w:rsidR="00A028D6">
        <w:t xml:space="preserve">. The United States became a global presence, even becoming involved in Chinese politics such as the </w:t>
      </w:r>
      <w:r w:rsidR="00A028D6" w:rsidRPr="00A028D6">
        <w:rPr>
          <w:u w:val="single"/>
        </w:rPr>
        <w:t>Boxer Rebellion</w:t>
      </w:r>
      <w:r w:rsidR="00A028D6">
        <w:t>. After the Spanish-American war, it was clear that the United States was drawn from its isolationism into worldwide politics</w:t>
      </w:r>
      <w:r w:rsidR="001C491A">
        <w:rPr>
          <w:vertAlign w:val="superscript"/>
        </w:rPr>
        <w:t>4</w:t>
      </w:r>
      <w:r w:rsidR="00A028D6">
        <w:t>.</w:t>
      </w:r>
    </w:p>
    <w:p w14:paraId="151BF650" w14:textId="1F9F05DC" w:rsidR="00152553" w:rsidRDefault="00A028D6" w:rsidP="00C53BF2">
      <w:pPr>
        <w:ind w:firstLine="0"/>
      </w:pPr>
      <w:r>
        <w:t xml:space="preserve">1. The </w:t>
      </w:r>
      <w:r w:rsidRPr="00152553">
        <w:rPr>
          <w:u w:val="single"/>
        </w:rPr>
        <w:t>Chautauquas</w:t>
      </w:r>
      <w:r>
        <w:t xml:space="preserve"> were a national phenomenon in the </w:t>
      </w:r>
      <w:r w:rsidR="00152553">
        <w:t xml:space="preserve">early 1900s, and were incredibly influential in everyday Americans’ lives. This was a time of many economic changes and difficulties, and that is the reason for their profitability. Many of the people in these </w:t>
      </w:r>
      <w:r w:rsidR="00152553">
        <w:t>Chautauquas</w:t>
      </w:r>
      <w:r w:rsidR="00152553">
        <w:t xml:space="preserve">, such as </w:t>
      </w:r>
      <w:r w:rsidR="00152553" w:rsidRPr="00152553">
        <w:t>William Bryan</w:t>
      </w:r>
      <w:r w:rsidR="00152553">
        <w:t xml:space="preserve">, Theodore Roosevelt, and Eugene V. Debs provided much hope and prospect for lower- and middle-class Americans. Many of these </w:t>
      </w:r>
      <w:r w:rsidR="00152553" w:rsidRPr="00152553">
        <w:rPr>
          <w:u w:val="single"/>
        </w:rPr>
        <w:t>Populists</w:t>
      </w:r>
      <w:r w:rsidR="00152553">
        <w:t xml:space="preserve"> and </w:t>
      </w:r>
      <w:r w:rsidR="00152553" w:rsidRPr="00152553">
        <w:rPr>
          <w:u w:val="single"/>
        </w:rPr>
        <w:t>Progressives</w:t>
      </w:r>
      <w:r w:rsidR="00152553">
        <w:t xml:space="preserve"> brought hope for Americans in hard times, and romanticized the Nation’s past</w:t>
      </w:r>
      <w:r w:rsidR="001C491A">
        <w:rPr>
          <w:vertAlign w:val="superscript"/>
        </w:rPr>
        <w:t>5</w:t>
      </w:r>
      <w:r w:rsidR="00152553">
        <w:t xml:space="preserve">. The widespread corruption in the government gave lots of popularity to those who did anything to combat it. These </w:t>
      </w:r>
      <w:r w:rsidR="00152553">
        <w:t>Chautauquas</w:t>
      </w:r>
      <w:r w:rsidR="00152553">
        <w:t xml:space="preserve"> also preached religion and health, which during rapid </w:t>
      </w:r>
      <w:r w:rsidR="00152553" w:rsidRPr="001C491A">
        <w:rPr>
          <w:u w:val="single"/>
        </w:rPr>
        <w:t>industrialization</w:t>
      </w:r>
      <w:r w:rsidR="00152553">
        <w:t xml:space="preserve"> and the loss of control for workers, would feel like a </w:t>
      </w:r>
      <w:r w:rsidR="001C491A">
        <w:t>breath of fresh air compared to the corruption in the government. Populists in these movements also played will with public opinion, supporting the popular side in the Silver Question and the workers unions</w:t>
      </w:r>
      <w:r w:rsidR="001C491A">
        <w:rPr>
          <w:vertAlign w:val="superscript"/>
        </w:rPr>
        <w:t>6</w:t>
      </w:r>
      <w:r w:rsidR="001C491A">
        <w:t xml:space="preserve">. This allowed the popularities of </w:t>
      </w:r>
      <w:r w:rsidR="001C491A">
        <w:t>Chautauquas</w:t>
      </w:r>
      <w:r w:rsidR="001C491A">
        <w:t xml:space="preserve"> to skyrocket.</w:t>
      </w:r>
    </w:p>
    <w:p w14:paraId="32B09A4C" w14:textId="1919FBEB" w:rsidR="001C491A" w:rsidRPr="00BB0068" w:rsidRDefault="001C491A" w:rsidP="00C53BF2">
      <w:pPr>
        <w:ind w:firstLine="0"/>
        <w:rPr>
          <w:b/>
          <w:bCs/>
          <w:u w:val="single"/>
        </w:rPr>
      </w:pPr>
    </w:p>
    <w:p w14:paraId="14E213B5" w14:textId="26D9DE16" w:rsidR="00BB0068" w:rsidRPr="00BB0068" w:rsidRDefault="00BB0068" w:rsidP="00C53BF2">
      <w:pPr>
        <w:ind w:firstLine="0"/>
        <w:rPr>
          <w:b/>
          <w:bCs/>
          <w:u w:val="single"/>
        </w:rPr>
      </w:pPr>
      <w:r w:rsidRPr="00BB0068">
        <w:rPr>
          <w:b/>
          <w:bCs/>
          <w:u w:val="single"/>
        </w:rPr>
        <w:t>The Election of 1912</w:t>
      </w:r>
    </w:p>
    <w:p w14:paraId="4E9ABD49" w14:textId="77777777" w:rsidR="00BB0068" w:rsidRDefault="00BB0068" w:rsidP="00C53BF2">
      <w:pPr>
        <w:ind w:firstLine="0"/>
      </w:pPr>
      <w:r>
        <w:t>The Republic Party</w:t>
      </w:r>
    </w:p>
    <w:p w14:paraId="1C169156" w14:textId="6D5EC840" w:rsidR="001C491A" w:rsidRPr="00571FC5" w:rsidRDefault="00BB0068" w:rsidP="00C53BF2">
      <w:pPr>
        <w:ind w:firstLine="0"/>
      </w:pPr>
      <w:r>
        <w:t xml:space="preserve"> </w:t>
      </w:r>
      <w:r w:rsidR="00571FC5">
        <w:t xml:space="preserve">The Republican Party had been in power for twenty years by 1912 and had a vast array of accomplishments over the decades. However, the unpopularity of </w:t>
      </w:r>
      <w:r w:rsidR="00571FC5" w:rsidRPr="00571FC5">
        <w:rPr>
          <w:u w:val="single"/>
        </w:rPr>
        <w:t>President Taft</w:t>
      </w:r>
      <w:r w:rsidR="00571FC5">
        <w:t xml:space="preserve"> and the division into the </w:t>
      </w:r>
      <w:r w:rsidR="00571FC5" w:rsidRPr="00571FC5">
        <w:rPr>
          <w:u w:val="single"/>
        </w:rPr>
        <w:t>Progressive Party</w:t>
      </w:r>
      <w:r w:rsidR="00571FC5">
        <w:t xml:space="preserve"> was their main issue going into the election. The Party is quick to state </w:t>
      </w:r>
      <w:r w:rsidR="00580D15">
        <w:rPr>
          <w:noProof/>
        </w:rPr>
        <w:lastRenderedPageBreak/>
        <mc:AlternateContent>
          <mc:Choice Requires="wps">
            <w:drawing>
              <wp:anchor distT="45720" distB="45720" distL="114300" distR="114300" simplePos="0" relativeHeight="251663360" behindDoc="0" locked="0" layoutInCell="1" allowOverlap="1" wp14:anchorId="2CCBF098" wp14:editId="2D1D6B69">
                <wp:simplePos x="0" y="0"/>
                <wp:positionH relativeFrom="column">
                  <wp:posOffset>-785004</wp:posOffset>
                </wp:positionH>
                <wp:positionV relativeFrom="paragraph">
                  <wp:posOffset>-96</wp:posOffset>
                </wp:positionV>
                <wp:extent cx="611505" cy="7961630"/>
                <wp:effectExtent l="0" t="0" r="1714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7961630"/>
                        </a:xfrm>
                        <a:prstGeom prst="rect">
                          <a:avLst/>
                        </a:prstGeom>
                        <a:solidFill>
                          <a:srgbClr val="FFFFFF"/>
                        </a:solidFill>
                        <a:ln w="9525">
                          <a:solidFill>
                            <a:srgbClr val="000000"/>
                          </a:solidFill>
                          <a:miter lim="800000"/>
                          <a:headEnd/>
                          <a:tailEnd/>
                        </a:ln>
                      </wps:spPr>
                      <wps:txbx>
                        <w:txbxContent>
                          <w:p w14:paraId="56F26EEB" w14:textId="25798BD5" w:rsidR="00580D15" w:rsidRDefault="00580D15" w:rsidP="00580D15">
                            <w:pPr>
                              <w:ind w:firstLine="0"/>
                            </w:pPr>
                            <w:r>
                              <w:t>63</w:t>
                            </w:r>
                          </w:p>
                          <w:p w14:paraId="42F62772" w14:textId="71F802E7" w:rsidR="00580D15" w:rsidRDefault="00580D15" w:rsidP="00580D15">
                            <w:pPr>
                              <w:ind w:firstLine="0"/>
                            </w:pPr>
                            <w:r>
                              <w:t>78</w:t>
                            </w:r>
                          </w:p>
                          <w:p w14:paraId="52945A98" w14:textId="5A4E82E5" w:rsidR="00580D15" w:rsidRDefault="00580D15" w:rsidP="00580D15">
                            <w:pPr>
                              <w:ind w:firstLine="0"/>
                            </w:pPr>
                            <w:r>
                              <w:t>94</w:t>
                            </w:r>
                          </w:p>
                          <w:p w14:paraId="11007C30" w14:textId="0F70F741" w:rsidR="00580D15" w:rsidRDefault="00580D15" w:rsidP="00580D15">
                            <w:pPr>
                              <w:ind w:firstLine="0"/>
                            </w:pPr>
                            <w:r>
                              <w:t>108</w:t>
                            </w:r>
                          </w:p>
                          <w:p w14:paraId="7BCA1F7F" w14:textId="417F0C44" w:rsidR="00580D15" w:rsidRDefault="00580D15" w:rsidP="00580D15">
                            <w:pPr>
                              <w:ind w:firstLine="0"/>
                            </w:pPr>
                            <w:r>
                              <w:t>126</w:t>
                            </w:r>
                          </w:p>
                          <w:p w14:paraId="4206627F" w14:textId="53C28540" w:rsidR="00580D15" w:rsidRDefault="00580D15" w:rsidP="00580D15">
                            <w:pPr>
                              <w:ind w:firstLine="0"/>
                            </w:pPr>
                            <w:r>
                              <w:t>141</w:t>
                            </w:r>
                          </w:p>
                          <w:p w14:paraId="687EDAD0" w14:textId="719DA43E" w:rsidR="00580D15" w:rsidRDefault="00580D15" w:rsidP="00580D15">
                            <w:pPr>
                              <w:ind w:firstLine="0"/>
                            </w:pPr>
                            <w:r>
                              <w:t>154</w:t>
                            </w:r>
                          </w:p>
                          <w:p w14:paraId="47B2C76C" w14:textId="37D356CB" w:rsidR="00580D15" w:rsidRDefault="00580D15" w:rsidP="00580D15">
                            <w:pPr>
                              <w:ind w:firstLine="0"/>
                            </w:pPr>
                            <w:r>
                              <w:t>168</w:t>
                            </w:r>
                          </w:p>
                          <w:p w14:paraId="41B5774C" w14:textId="5C2C1DA4" w:rsidR="00580D15" w:rsidRDefault="00580D15" w:rsidP="00580D15">
                            <w:pPr>
                              <w:ind w:firstLine="0"/>
                            </w:pPr>
                            <w:r>
                              <w:t>169</w:t>
                            </w:r>
                          </w:p>
                          <w:p w14:paraId="237A1238" w14:textId="1D19A891" w:rsidR="00580D15" w:rsidRDefault="00580D15" w:rsidP="00580D15">
                            <w:pPr>
                              <w:ind w:firstLine="0"/>
                            </w:pPr>
                          </w:p>
                          <w:p w14:paraId="7C647B51" w14:textId="5A2B8039" w:rsidR="00580D15" w:rsidRDefault="00580D15" w:rsidP="00580D15">
                            <w:pPr>
                              <w:ind w:firstLine="0"/>
                            </w:pPr>
                            <w:r>
                              <w:t>16</w:t>
                            </w:r>
                          </w:p>
                          <w:p w14:paraId="51E2EBE3" w14:textId="64C3C634" w:rsidR="00580D15" w:rsidRDefault="00580D15" w:rsidP="00580D15">
                            <w:pPr>
                              <w:ind w:firstLine="0"/>
                            </w:pPr>
                            <w:r>
                              <w:t>30</w:t>
                            </w:r>
                          </w:p>
                          <w:p w14:paraId="4597AB28" w14:textId="0414535C" w:rsidR="00580D15" w:rsidRDefault="00580D15" w:rsidP="00580D15">
                            <w:pPr>
                              <w:ind w:firstLine="0"/>
                            </w:pPr>
                            <w:r>
                              <w:t>44</w:t>
                            </w:r>
                          </w:p>
                          <w:p w14:paraId="1ACE98D0" w14:textId="42B5C116" w:rsidR="00580D15" w:rsidRDefault="00580D15" w:rsidP="00580D15">
                            <w:pPr>
                              <w:ind w:firstLine="0"/>
                            </w:pPr>
                            <w:r>
                              <w:t>60</w:t>
                            </w:r>
                          </w:p>
                          <w:p w14:paraId="51BD3BF0" w14:textId="2D381F1B" w:rsidR="00580D15" w:rsidRDefault="00580D15" w:rsidP="00580D15">
                            <w:pPr>
                              <w:ind w:firstLine="0"/>
                            </w:pPr>
                            <w:r>
                              <w:t>74</w:t>
                            </w:r>
                          </w:p>
                          <w:p w14:paraId="5D0E2BA5" w14:textId="03F43EF5" w:rsidR="00580D15" w:rsidRDefault="00580D15" w:rsidP="00580D15">
                            <w:pPr>
                              <w:ind w:firstLine="0"/>
                            </w:pPr>
                            <w:r>
                              <w:t>88</w:t>
                            </w:r>
                          </w:p>
                          <w:p w14:paraId="4C1FEEFB" w14:textId="70785B1F" w:rsidR="00580D15" w:rsidRDefault="00580D15" w:rsidP="00580D15">
                            <w:pPr>
                              <w:ind w:firstLine="0"/>
                            </w:pPr>
                            <w:r>
                              <w:t>102</w:t>
                            </w:r>
                          </w:p>
                          <w:p w14:paraId="544C97FE" w14:textId="6E7C24E8" w:rsidR="00580D15" w:rsidRDefault="00580D15" w:rsidP="00580D15">
                            <w:pPr>
                              <w:ind w:firstLine="0"/>
                            </w:pPr>
                            <w:r>
                              <w:t>117</w:t>
                            </w:r>
                          </w:p>
                          <w:p w14:paraId="65C6B2F0" w14:textId="6700C0A9" w:rsidR="00580D15" w:rsidRDefault="00580D15" w:rsidP="00580D15">
                            <w:pPr>
                              <w:ind w:firstLine="0"/>
                            </w:pPr>
                            <w:r>
                              <w:t>133</w:t>
                            </w:r>
                          </w:p>
                          <w:p w14:paraId="4A468A29" w14:textId="241204FD" w:rsidR="00580D15" w:rsidRDefault="00580D15" w:rsidP="00580D15">
                            <w:pPr>
                              <w:ind w:firstLine="0"/>
                            </w:pPr>
                            <w:r>
                              <w:t>148</w:t>
                            </w:r>
                          </w:p>
                          <w:p w14:paraId="625626D0" w14:textId="274B8487" w:rsidR="00580D15" w:rsidRDefault="00580D15" w:rsidP="00580D15">
                            <w:pPr>
                              <w:ind w:firstLine="0"/>
                            </w:pPr>
                            <w:r>
                              <w:t>151</w:t>
                            </w:r>
                          </w:p>
                          <w:p w14:paraId="2D961DFD" w14:textId="77777777" w:rsidR="00580D15" w:rsidRDefault="00580D15" w:rsidP="00580D15">
                            <w:pPr>
                              <w:ind w:firstLine="0"/>
                            </w:pPr>
                          </w:p>
                          <w:p w14:paraId="73094CF9" w14:textId="77777777" w:rsidR="00580D15" w:rsidRDefault="00580D15" w:rsidP="00580D15">
                            <w:pPr>
                              <w:ind w:firstLine="0"/>
                            </w:pPr>
                          </w:p>
                          <w:p w14:paraId="1B65ACF6" w14:textId="77777777" w:rsidR="00580D15" w:rsidRDefault="00580D15" w:rsidP="00580D15">
                            <w:pPr>
                              <w:ind w:firstLine="0"/>
                            </w:pPr>
                          </w:p>
                          <w:p w14:paraId="26A908A6" w14:textId="77777777" w:rsidR="00580D15" w:rsidRDefault="00580D15" w:rsidP="00580D15">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BF098" id="_x0000_s1028" type="#_x0000_t202" style="position:absolute;margin-left:-61.8pt;margin-top:0;width:48.15pt;height:626.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lJgIAAEs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">
                <v:textbox>
                  <w:txbxContent>
                    <w:p w14:paraId="56F26EEB" w14:textId="25798BD5" w:rsidR="00580D15" w:rsidRDefault="00580D15" w:rsidP="00580D15">
                      <w:pPr>
                        <w:ind w:firstLine="0"/>
                      </w:pPr>
                      <w:r>
                        <w:t>63</w:t>
                      </w:r>
                    </w:p>
                    <w:p w14:paraId="42F62772" w14:textId="71F802E7" w:rsidR="00580D15" w:rsidRDefault="00580D15" w:rsidP="00580D15">
                      <w:pPr>
                        <w:ind w:firstLine="0"/>
                      </w:pPr>
                      <w:r>
                        <w:t>78</w:t>
                      </w:r>
                    </w:p>
                    <w:p w14:paraId="52945A98" w14:textId="5A4E82E5" w:rsidR="00580D15" w:rsidRDefault="00580D15" w:rsidP="00580D15">
                      <w:pPr>
                        <w:ind w:firstLine="0"/>
                      </w:pPr>
                      <w:r>
                        <w:t>94</w:t>
                      </w:r>
                    </w:p>
                    <w:p w14:paraId="11007C30" w14:textId="0F70F741" w:rsidR="00580D15" w:rsidRDefault="00580D15" w:rsidP="00580D15">
                      <w:pPr>
                        <w:ind w:firstLine="0"/>
                      </w:pPr>
                      <w:r>
                        <w:t>108</w:t>
                      </w:r>
                    </w:p>
                    <w:p w14:paraId="7BCA1F7F" w14:textId="417F0C44" w:rsidR="00580D15" w:rsidRDefault="00580D15" w:rsidP="00580D15">
                      <w:pPr>
                        <w:ind w:firstLine="0"/>
                      </w:pPr>
                      <w:r>
                        <w:t>126</w:t>
                      </w:r>
                    </w:p>
                    <w:p w14:paraId="4206627F" w14:textId="53C28540" w:rsidR="00580D15" w:rsidRDefault="00580D15" w:rsidP="00580D15">
                      <w:pPr>
                        <w:ind w:firstLine="0"/>
                      </w:pPr>
                      <w:r>
                        <w:t>141</w:t>
                      </w:r>
                    </w:p>
                    <w:p w14:paraId="687EDAD0" w14:textId="719DA43E" w:rsidR="00580D15" w:rsidRDefault="00580D15" w:rsidP="00580D15">
                      <w:pPr>
                        <w:ind w:firstLine="0"/>
                      </w:pPr>
                      <w:r>
                        <w:t>154</w:t>
                      </w:r>
                    </w:p>
                    <w:p w14:paraId="47B2C76C" w14:textId="37D356CB" w:rsidR="00580D15" w:rsidRDefault="00580D15" w:rsidP="00580D15">
                      <w:pPr>
                        <w:ind w:firstLine="0"/>
                      </w:pPr>
                      <w:r>
                        <w:t>168</w:t>
                      </w:r>
                    </w:p>
                    <w:p w14:paraId="41B5774C" w14:textId="5C2C1DA4" w:rsidR="00580D15" w:rsidRDefault="00580D15" w:rsidP="00580D15">
                      <w:pPr>
                        <w:ind w:firstLine="0"/>
                      </w:pPr>
                      <w:r>
                        <w:t>169</w:t>
                      </w:r>
                    </w:p>
                    <w:p w14:paraId="237A1238" w14:textId="1D19A891" w:rsidR="00580D15" w:rsidRDefault="00580D15" w:rsidP="00580D15">
                      <w:pPr>
                        <w:ind w:firstLine="0"/>
                      </w:pPr>
                    </w:p>
                    <w:p w14:paraId="7C647B51" w14:textId="5A2B8039" w:rsidR="00580D15" w:rsidRDefault="00580D15" w:rsidP="00580D15">
                      <w:pPr>
                        <w:ind w:firstLine="0"/>
                      </w:pPr>
                      <w:r>
                        <w:t>16</w:t>
                      </w:r>
                    </w:p>
                    <w:p w14:paraId="51E2EBE3" w14:textId="64C3C634" w:rsidR="00580D15" w:rsidRDefault="00580D15" w:rsidP="00580D15">
                      <w:pPr>
                        <w:ind w:firstLine="0"/>
                      </w:pPr>
                      <w:r>
                        <w:t>30</w:t>
                      </w:r>
                    </w:p>
                    <w:p w14:paraId="4597AB28" w14:textId="0414535C" w:rsidR="00580D15" w:rsidRDefault="00580D15" w:rsidP="00580D15">
                      <w:pPr>
                        <w:ind w:firstLine="0"/>
                      </w:pPr>
                      <w:r>
                        <w:t>44</w:t>
                      </w:r>
                    </w:p>
                    <w:p w14:paraId="1ACE98D0" w14:textId="42B5C116" w:rsidR="00580D15" w:rsidRDefault="00580D15" w:rsidP="00580D15">
                      <w:pPr>
                        <w:ind w:firstLine="0"/>
                      </w:pPr>
                      <w:r>
                        <w:t>60</w:t>
                      </w:r>
                    </w:p>
                    <w:p w14:paraId="51BD3BF0" w14:textId="2D381F1B" w:rsidR="00580D15" w:rsidRDefault="00580D15" w:rsidP="00580D15">
                      <w:pPr>
                        <w:ind w:firstLine="0"/>
                      </w:pPr>
                      <w:r>
                        <w:t>74</w:t>
                      </w:r>
                    </w:p>
                    <w:p w14:paraId="5D0E2BA5" w14:textId="03F43EF5" w:rsidR="00580D15" w:rsidRDefault="00580D15" w:rsidP="00580D15">
                      <w:pPr>
                        <w:ind w:firstLine="0"/>
                      </w:pPr>
                      <w:r>
                        <w:t>88</w:t>
                      </w:r>
                    </w:p>
                    <w:p w14:paraId="4C1FEEFB" w14:textId="70785B1F" w:rsidR="00580D15" w:rsidRDefault="00580D15" w:rsidP="00580D15">
                      <w:pPr>
                        <w:ind w:firstLine="0"/>
                      </w:pPr>
                      <w:r>
                        <w:t>102</w:t>
                      </w:r>
                    </w:p>
                    <w:p w14:paraId="544C97FE" w14:textId="6E7C24E8" w:rsidR="00580D15" w:rsidRDefault="00580D15" w:rsidP="00580D15">
                      <w:pPr>
                        <w:ind w:firstLine="0"/>
                      </w:pPr>
                      <w:r>
                        <w:t>117</w:t>
                      </w:r>
                    </w:p>
                    <w:p w14:paraId="65C6B2F0" w14:textId="6700C0A9" w:rsidR="00580D15" w:rsidRDefault="00580D15" w:rsidP="00580D15">
                      <w:pPr>
                        <w:ind w:firstLine="0"/>
                      </w:pPr>
                      <w:r>
                        <w:t>133</w:t>
                      </w:r>
                    </w:p>
                    <w:p w14:paraId="4A468A29" w14:textId="241204FD" w:rsidR="00580D15" w:rsidRDefault="00580D15" w:rsidP="00580D15">
                      <w:pPr>
                        <w:ind w:firstLine="0"/>
                      </w:pPr>
                      <w:r>
                        <w:t>148</w:t>
                      </w:r>
                    </w:p>
                    <w:p w14:paraId="625626D0" w14:textId="274B8487" w:rsidR="00580D15" w:rsidRDefault="00580D15" w:rsidP="00580D15">
                      <w:pPr>
                        <w:ind w:firstLine="0"/>
                      </w:pPr>
                      <w:r>
                        <w:t>151</w:t>
                      </w:r>
                    </w:p>
                    <w:p w14:paraId="2D961DFD" w14:textId="77777777" w:rsidR="00580D15" w:rsidRDefault="00580D15" w:rsidP="00580D15">
                      <w:pPr>
                        <w:ind w:firstLine="0"/>
                      </w:pPr>
                    </w:p>
                    <w:p w14:paraId="73094CF9" w14:textId="77777777" w:rsidR="00580D15" w:rsidRDefault="00580D15" w:rsidP="00580D15">
                      <w:pPr>
                        <w:ind w:firstLine="0"/>
                      </w:pPr>
                    </w:p>
                    <w:p w14:paraId="1B65ACF6" w14:textId="77777777" w:rsidR="00580D15" w:rsidRDefault="00580D15" w:rsidP="00580D15">
                      <w:pPr>
                        <w:ind w:firstLine="0"/>
                      </w:pPr>
                    </w:p>
                    <w:p w14:paraId="26A908A6" w14:textId="77777777" w:rsidR="00580D15" w:rsidRDefault="00580D15" w:rsidP="00580D15">
                      <w:pPr>
                        <w:ind w:firstLine="0"/>
                      </w:pPr>
                    </w:p>
                  </w:txbxContent>
                </v:textbox>
                <w10:wrap type="square"/>
              </v:shape>
            </w:pict>
          </mc:Fallback>
        </mc:AlternateContent>
      </w:r>
      <w:r w:rsidR="00571FC5">
        <w:t xml:space="preserve">that, historically, they have been the party of progress and party of advanced statesmanship. They, like many other parties and the populace, were heavily opposed to the </w:t>
      </w:r>
      <w:r w:rsidR="00571FC5" w:rsidRPr="00571FC5">
        <w:rPr>
          <w:u w:val="single"/>
        </w:rPr>
        <w:t>monopolies</w:t>
      </w:r>
      <w:r w:rsidR="00571FC5">
        <w:t xml:space="preserve"> and trusts of the time, and were clear to state their history in attacking them. President Roosevelt’s destruction of tariffs and the creation of the </w:t>
      </w:r>
      <w:r w:rsidR="00571FC5" w:rsidRPr="00D94681">
        <w:rPr>
          <w:u w:val="single"/>
        </w:rPr>
        <w:t>Federal Trade Commission</w:t>
      </w:r>
      <w:r w:rsidR="00571FC5">
        <w:t xml:space="preserve"> were also highlighted</w:t>
      </w:r>
      <w:r w:rsidR="00571FC5">
        <w:rPr>
          <w:vertAlign w:val="superscript"/>
        </w:rPr>
        <w:t>7</w:t>
      </w:r>
      <w:r w:rsidR="00571FC5">
        <w:t>.</w:t>
      </w:r>
      <w:r w:rsidR="00D94681">
        <w:t xml:space="preserve"> They placed a heavy emphasis on their beliefs on a stable banking and currency, a staple of the Republican Agenda. They stated the construction of the Panama Canal, US Navy, and the growth of the American economy since the Panic of 1893. However, these accomplishments weren’t able to stop the splintering of the party, from the populism and the establishment(sounds familiar…).</w:t>
      </w:r>
    </w:p>
    <w:p w14:paraId="52A1AE0D" w14:textId="6A68190B" w:rsidR="001C491A" w:rsidRDefault="00D94681" w:rsidP="00C53BF2">
      <w:pPr>
        <w:ind w:firstLine="0"/>
      </w:pPr>
      <w:r>
        <w:t>The Democratic Party</w:t>
      </w:r>
    </w:p>
    <w:p w14:paraId="3695B2A8" w14:textId="5EF2E7E3" w:rsidR="00D94681" w:rsidRDefault="00D94681" w:rsidP="00C53BF2">
      <w:pPr>
        <w:ind w:firstLine="0"/>
      </w:pPr>
      <w:r w:rsidRPr="0090422A">
        <w:rPr>
          <w:u w:val="single"/>
        </w:rPr>
        <w:t>The Democratic Party</w:t>
      </w:r>
      <w:r>
        <w:t xml:space="preserve"> had been the opposition party for almost two decades by 1912, and were ready for a comeback after the splintering of the republican part</w:t>
      </w:r>
      <w:r w:rsidR="0090422A">
        <w:t>y</w:t>
      </w:r>
      <w:r>
        <w:t>. They had little accomplishments over the last decades, and were instead focused on their future, and on attacking Republican policies. They were the first to mention the high cost of living in America</w:t>
      </w:r>
      <w:r w:rsidR="007D7868">
        <w:rPr>
          <w:vertAlign w:val="superscript"/>
        </w:rPr>
        <w:t>9</w:t>
      </w:r>
      <w:r>
        <w:t>, and blamed it on protective tariffs.</w:t>
      </w:r>
      <w:r w:rsidR="0090422A">
        <w:t xml:space="preserve"> They also supported destroying monopolies with their strict </w:t>
      </w:r>
      <w:r w:rsidR="0090422A" w:rsidRPr="0090422A">
        <w:rPr>
          <w:u w:val="single"/>
        </w:rPr>
        <w:t>Anti-Trust Law</w:t>
      </w:r>
      <w:r w:rsidR="0090422A">
        <w:t>. The Democratic Party also labor rights included in their platform</w:t>
      </w:r>
      <w:r w:rsidR="007D7868">
        <w:rPr>
          <w:vertAlign w:val="superscript"/>
        </w:rPr>
        <w:t>10</w:t>
      </w:r>
      <w:r w:rsidR="0090422A">
        <w:t xml:space="preserve">, which after events like the </w:t>
      </w:r>
      <w:r w:rsidR="0090422A" w:rsidRPr="0090422A">
        <w:rPr>
          <w:u w:val="single"/>
        </w:rPr>
        <w:t>Triangle Shirtwaist</w:t>
      </w:r>
      <w:r w:rsidR="0090422A">
        <w:t xml:space="preserve"> Fire, was bound to receive support from industrial centers. Their </w:t>
      </w:r>
      <w:r w:rsidR="0090422A" w:rsidRPr="007D7868">
        <w:rPr>
          <w:u w:val="single"/>
        </w:rPr>
        <w:t>progressivism</w:t>
      </w:r>
      <w:r w:rsidR="0090422A">
        <w:t xml:space="preserve"> was </w:t>
      </w:r>
      <w:r w:rsidR="007D7868">
        <w:t>a clear difference from their policies of the past, which mainly appealed to southern, rural farm owners. This massive difference from this policies of the 1800s was a clear indicator of the growing influence of the progressive, working-class vote</w:t>
      </w:r>
      <w:r w:rsidR="00DF3469">
        <w:t xml:space="preserve"> and the power of the industrialized workforce</w:t>
      </w:r>
      <w:r w:rsidR="007D7868">
        <w:t xml:space="preserve">. </w:t>
      </w:r>
    </w:p>
    <w:p w14:paraId="10E00D32" w14:textId="571AD6B8" w:rsidR="007D7868" w:rsidRDefault="007D7868" w:rsidP="00C53BF2">
      <w:pPr>
        <w:ind w:firstLine="0"/>
      </w:pPr>
      <w:r>
        <w:t>The Progressive Party</w:t>
      </w:r>
    </w:p>
    <w:p w14:paraId="3BAC3A91" w14:textId="7AEDC05D" w:rsidR="007D7868" w:rsidRDefault="00580D15" w:rsidP="00C53BF2">
      <w:pPr>
        <w:ind w:firstLine="0"/>
      </w:pPr>
      <w:r>
        <w:rPr>
          <w:noProof/>
        </w:rPr>
        <w:lastRenderedPageBreak/>
        <mc:AlternateContent>
          <mc:Choice Requires="wps">
            <w:drawing>
              <wp:anchor distT="45720" distB="45720" distL="114300" distR="114300" simplePos="0" relativeHeight="251665408" behindDoc="0" locked="0" layoutInCell="1" allowOverlap="1" wp14:anchorId="0DF99E75" wp14:editId="15833E7B">
                <wp:simplePos x="0" y="0"/>
                <wp:positionH relativeFrom="column">
                  <wp:posOffset>-741872</wp:posOffset>
                </wp:positionH>
                <wp:positionV relativeFrom="paragraph">
                  <wp:posOffset>467</wp:posOffset>
                </wp:positionV>
                <wp:extent cx="611505" cy="7961630"/>
                <wp:effectExtent l="0" t="0" r="1714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7961630"/>
                        </a:xfrm>
                        <a:prstGeom prst="rect">
                          <a:avLst/>
                        </a:prstGeom>
                        <a:solidFill>
                          <a:srgbClr val="FFFFFF"/>
                        </a:solidFill>
                        <a:ln w="9525">
                          <a:solidFill>
                            <a:srgbClr val="000000"/>
                          </a:solidFill>
                          <a:miter lim="800000"/>
                          <a:headEnd/>
                          <a:tailEnd/>
                        </a:ln>
                      </wps:spPr>
                      <wps:txbx>
                        <w:txbxContent>
                          <w:p w14:paraId="58CA7845" w14:textId="18D5FEB5" w:rsidR="00580D15" w:rsidRDefault="00580D15" w:rsidP="00580D15">
                            <w:pPr>
                              <w:ind w:firstLine="0"/>
                            </w:pPr>
                            <w:r>
                              <w:t>15</w:t>
                            </w:r>
                          </w:p>
                          <w:p w14:paraId="649930D5" w14:textId="076881A1" w:rsidR="00580D15" w:rsidRDefault="00580D15" w:rsidP="00580D15">
                            <w:pPr>
                              <w:ind w:firstLine="0"/>
                            </w:pPr>
                            <w:r>
                              <w:t>30</w:t>
                            </w:r>
                          </w:p>
                          <w:p w14:paraId="4F41A619" w14:textId="46123B06" w:rsidR="00580D15" w:rsidRDefault="00580D15" w:rsidP="00580D15">
                            <w:pPr>
                              <w:ind w:firstLine="0"/>
                            </w:pPr>
                            <w:r>
                              <w:t>48</w:t>
                            </w:r>
                          </w:p>
                          <w:p w14:paraId="446F2CEC" w14:textId="29DB4919" w:rsidR="00580D15" w:rsidRDefault="00580D15" w:rsidP="00580D15">
                            <w:pPr>
                              <w:ind w:firstLine="0"/>
                            </w:pPr>
                            <w:r>
                              <w:t>63</w:t>
                            </w:r>
                          </w:p>
                          <w:p w14:paraId="5C900651" w14:textId="66FB8156" w:rsidR="00580D15" w:rsidRDefault="00580D15" w:rsidP="00580D15">
                            <w:pPr>
                              <w:ind w:firstLine="0"/>
                            </w:pPr>
                            <w:r>
                              <w:t>79</w:t>
                            </w:r>
                          </w:p>
                          <w:p w14:paraId="599DAF23" w14:textId="50B4AEFD" w:rsidR="00580D15" w:rsidRDefault="00580D15" w:rsidP="00580D15">
                            <w:pPr>
                              <w:ind w:firstLine="0"/>
                            </w:pPr>
                            <w:r>
                              <w:t>96</w:t>
                            </w:r>
                          </w:p>
                          <w:p w14:paraId="3EA9F39B" w14:textId="25107831" w:rsidR="00580D15" w:rsidRDefault="00580D15" w:rsidP="00580D15">
                            <w:pPr>
                              <w:ind w:firstLine="0"/>
                            </w:pPr>
                            <w:r>
                              <w:t>109</w:t>
                            </w:r>
                          </w:p>
                          <w:p w14:paraId="03DFBD6E" w14:textId="023FC872" w:rsidR="00580D15" w:rsidRDefault="00580D15" w:rsidP="00580D15">
                            <w:pPr>
                              <w:ind w:firstLine="0"/>
                            </w:pPr>
                            <w:r>
                              <w:t>124</w:t>
                            </w:r>
                          </w:p>
                          <w:p w14:paraId="63F97815" w14:textId="0C06A3A0" w:rsidR="00580D15" w:rsidRDefault="00580D15" w:rsidP="00580D15">
                            <w:pPr>
                              <w:ind w:firstLine="0"/>
                            </w:pPr>
                            <w:r>
                              <w:t>142</w:t>
                            </w:r>
                          </w:p>
                          <w:p w14:paraId="75BFE100" w14:textId="659C587E" w:rsidR="00580D15" w:rsidRDefault="00580D15" w:rsidP="00580D15">
                            <w:pPr>
                              <w:ind w:firstLine="0"/>
                            </w:pPr>
                            <w:r>
                              <w:t>157</w:t>
                            </w:r>
                          </w:p>
                          <w:p w14:paraId="39FBC479" w14:textId="099366E7" w:rsidR="00580D15" w:rsidRDefault="00580D15" w:rsidP="00580D15">
                            <w:pPr>
                              <w:ind w:firstLine="0"/>
                            </w:pPr>
                            <w:r>
                              <w:t>169</w:t>
                            </w:r>
                          </w:p>
                          <w:p w14:paraId="76DF574C" w14:textId="71250554" w:rsidR="00580D15" w:rsidRDefault="00580D15" w:rsidP="00580D15">
                            <w:pPr>
                              <w:ind w:firstLine="0"/>
                            </w:pPr>
                          </w:p>
                          <w:p w14:paraId="344A5822" w14:textId="599641E8" w:rsidR="00580D15" w:rsidRDefault="00580D15" w:rsidP="00580D15">
                            <w:pPr>
                              <w:ind w:firstLine="0"/>
                            </w:pPr>
                            <w:r>
                              <w:t>16</w:t>
                            </w:r>
                          </w:p>
                          <w:p w14:paraId="746B575E" w14:textId="6C679784" w:rsidR="00580D15" w:rsidRDefault="00580D15" w:rsidP="00580D15">
                            <w:pPr>
                              <w:ind w:firstLine="0"/>
                            </w:pPr>
                            <w:r>
                              <w:t>33</w:t>
                            </w:r>
                          </w:p>
                          <w:p w14:paraId="5D2CA002" w14:textId="453CECC2" w:rsidR="00580D15" w:rsidRDefault="00580D15" w:rsidP="00580D15">
                            <w:pPr>
                              <w:ind w:firstLine="0"/>
                            </w:pPr>
                            <w:r>
                              <w:t>49</w:t>
                            </w:r>
                          </w:p>
                          <w:p w14:paraId="4D53950F" w14:textId="6B754912" w:rsidR="00580D15" w:rsidRDefault="00580D15" w:rsidP="00580D15">
                            <w:pPr>
                              <w:ind w:firstLine="0"/>
                            </w:pPr>
                            <w:r>
                              <w:t>61</w:t>
                            </w:r>
                          </w:p>
                          <w:p w14:paraId="0D811A00" w14:textId="260E3599" w:rsidR="00580D15" w:rsidRDefault="00580D15" w:rsidP="00580D15">
                            <w:pPr>
                              <w:ind w:firstLine="0"/>
                            </w:pPr>
                            <w:r>
                              <w:t>76</w:t>
                            </w:r>
                          </w:p>
                          <w:p w14:paraId="0A2AE5BC" w14:textId="3197B7D4" w:rsidR="00580D15" w:rsidRDefault="00580D15" w:rsidP="00580D15">
                            <w:pPr>
                              <w:ind w:firstLine="0"/>
                            </w:pPr>
                            <w:r>
                              <w:t>87</w:t>
                            </w:r>
                          </w:p>
                          <w:p w14:paraId="24741F07" w14:textId="37B772DF" w:rsidR="00580D15" w:rsidRDefault="00580D15" w:rsidP="00580D15">
                            <w:pPr>
                              <w:ind w:firstLine="0"/>
                            </w:pPr>
                            <w:r>
                              <w:t>97</w:t>
                            </w:r>
                          </w:p>
                          <w:p w14:paraId="13BE9408" w14:textId="6AAD9692" w:rsidR="00580D15" w:rsidRDefault="00580D15" w:rsidP="00580D15">
                            <w:pPr>
                              <w:ind w:firstLine="0"/>
                            </w:pPr>
                            <w:r>
                              <w:t>114</w:t>
                            </w:r>
                          </w:p>
                          <w:p w14:paraId="20765C52" w14:textId="158EF2AB" w:rsidR="00580D15" w:rsidRDefault="00580D15" w:rsidP="00580D15">
                            <w:pPr>
                              <w:ind w:firstLine="0"/>
                            </w:pPr>
                            <w:r>
                              <w:t>130</w:t>
                            </w:r>
                          </w:p>
                          <w:p w14:paraId="28004BD6" w14:textId="244EFFB8" w:rsidR="00580D15" w:rsidRDefault="00580D15" w:rsidP="00580D15">
                            <w:pPr>
                              <w:ind w:firstLine="0"/>
                            </w:pPr>
                            <w:r>
                              <w:t>144</w:t>
                            </w:r>
                          </w:p>
                          <w:p w14:paraId="05B4FFE0" w14:textId="504E273C" w:rsidR="00580D15" w:rsidRDefault="00580D15" w:rsidP="00580D15">
                            <w:pPr>
                              <w:ind w:firstLine="0"/>
                            </w:pPr>
                            <w:r>
                              <w:t>150</w:t>
                            </w:r>
                          </w:p>
                          <w:p w14:paraId="6A74D711" w14:textId="77777777" w:rsidR="00580D15" w:rsidRDefault="00580D15" w:rsidP="00580D15">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9E75" id="_x0000_s1029" type="#_x0000_t202" style="position:absolute;margin-left:-58.4pt;margin-top:.05pt;width:48.15pt;height:6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qoJwIAAEs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">
                <v:textbox>
                  <w:txbxContent>
                    <w:p w14:paraId="58CA7845" w14:textId="18D5FEB5" w:rsidR="00580D15" w:rsidRDefault="00580D15" w:rsidP="00580D15">
                      <w:pPr>
                        <w:ind w:firstLine="0"/>
                      </w:pPr>
                      <w:r>
                        <w:t>15</w:t>
                      </w:r>
                    </w:p>
                    <w:p w14:paraId="649930D5" w14:textId="076881A1" w:rsidR="00580D15" w:rsidRDefault="00580D15" w:rsidP="00580D15">
                      <w:pPr>
                        <w:ind w:firstLine="0"/>
                      </w:pPr>
                      <w:r>
                        <w:t>30</w:t>
                      </w:r>
                    </w:p>
                    <w:p w14:paraId="4F41A619" w14:textId="46123B06" w:rsidR="00580D15" w:rsidRDefault="00580D15" w:rsidP="00580D15">
                      <w:pPr>
                        <w:ind w:firstLine="0"/>
                      </w:pPr>
                      <w:r>
                        <w:t>48</w:t>
                      </w:r>
                    </w:p>
                    <w:p w14:paraId="446F2CEC" w14:textId="29DB4919" w:rsidR="00580D15" w:rsidRDefault="00580D15" w:rsidP="00580D15">
                      <w:pPr>
                        <w:ind w:firstLine="0"/>
                      </w:pPr>
                      <w:r>
                        <w:t>63</w:t>
                      </w:r>
                    </w:p>
                    <w:p w14:paraId="5C900651" w14:textId="66FB8156" w:rsidR="00580D15" w:rsidRDefault="00580D15" w:rsidP="00580D15">
                      <w:pPr>
                        <w:ind w:firstLine="0"/>
                      </w:pPr>
                      <w:r>
                        <w:t>79</w:t>
                      </w:r>
                    </w:p>
                    <w:p w14:paraId="599DAF23" w14:textId="50B4AEFD" w:rsidR="00580D15" w:rsidRDefault="00580D15" w:rsidP="00580D15">
                      <w:pPr>
                        <w:ind w:firstLine="0"/>
                      </w:pPr>
                      <w:r>
                        <w:t>96</w:t>
                      </w:r>
                    </w:p>
                    <w:p w14:paraId="3EA9F39B" w14:textId="25107831" w:rsidR="00580D15" w:rsidRDefault="00580D15" w:rsidP="00580D15">
                      <w:pPr>
                        <w:ind w:firstLine="0"/>
                      </w:pPr>
                      <w:r>
                        <w:t>109</w:t>
                      </w:r>
                    </w:p>
                    <w:p w14:paraId="03DFBD6E" w14:textId="023FC872" w:rsidR="00580D15" w:rsidRDefault="00580D15" w:rsidP="00580D15">
                      <w:pPr>
                        <w:ind w:firstLine="0"/>
                      </w:pPr>
                      <w:r>
                        <w:t>124</w:t>
                      </w:r>
                    </w:p>
                    <w:p w14:paraId="63F97815" w14:textId="0C06A3A0" w:rsidR="00580D15" w:rsidRDefault="00580D15" w:rsidP="00580D15">
                      <w:pPr>
                        <w:ind w:firstLine="0"/>
                      </w:pPr>
                      <w:r>
                        <w:t>142</w:t>
                      </w:r>
                    </w:p>
                    <w:p w14:paraId="75BFE100" w14:textId="659C587E" w:rsidR="00580D15" w:rsidRDefault="00580D15" w:rsidP="00580D15">
                      <w:pPr>
                        <w:ind w:firstLine="0"/>
                      </w:pPr>
                      <w:r>
                        <w:t>157</w:t>
                      </w:r>
                    </w:p>
                    <w:p w14:paraId="39FBC479" w14:textId="099366E7" w:rsidR="00580D15" w:rsidRDefault="00580D15" w:rsidP="00580D15">
                      <w:pPr>
                        <w:ind w:firstLine="0"/>
                      </w:pPr>
                      <w:r>
                        <w:t>169</w:t>
                      </w:r>
                    </w:p>
                    <w:p w14:paraId="76DF574C" w14:textId="71250554" w:rsidR="00580D15" w:rsidRDefault="00580D15" w:rsidP="00580D15">
                      <w:pPr>
                        <w:ind w:firstLine="0"/>
                      </w:pPr>
                    </w:p>
                    <w:p w14:paraId="344A5822" w14:textId="599641E8" w:rsidR="00580D15" w:rsidRDefault="00580D15" w:rsidP="00580D15">
                      <w:pPr>
                        <w:ind w:firstLine="0"/>
                      </w:pPr>
                      <w:r>
                        <w:t>16</w:t>
                      </w:r>
                    </w:p>
                    <w:p w14:paraId="746B575E" w14:textId="6C679784" w:rsidR="00580D15" w:rsidRDefault="00580D15" w:rsidP="00580D15">
                      <w:pPr>
                        <w:ind w:firstLine="0"/>
                      </w:pPr>
                      <w:r>
                        <w:t>33</w:t>
                      </w:r>
                    </w:p>
                    <w:p w14:paraId="5D2CA002" w14:textId="453CECC2" w:rsidR="00580D15" w:rsidRDefault="00580D15" w:rsidP="00580D15">
                      <w:pPr>
                        <w:ind w:firstLine="0"/>
                      </w:pPr>
                      <w:r>
                        <w:t>49</w:t>
                      </w:r>
                    </w:p>
                    <w:p w14:paraId="4D53950F" w14:textId="6B754912" w:rsidR="00580D15" w:rsidRDefault="00580D15" w:rsidP="00580D15">
                      <w:pPr>
                        <w:ind w:firstLine="0"/>
                      </w:pPr>
                      <w:r>
                        <w:t>61</w:t>
                      </w:r>
                    </w:p>
                    <w:p w14:paraId="0D811A00" w14:textId="260E3599" w:rsidR="00580D15" w:rsidRDefault="00580D15" w:rsidP="00580D15">
                      <w:pPr>
                        <w:ind w:firstLine="0"/>
                      </w:pPr>
                      <w:r>
                        <w:t>76</w:t>
                      </w:r>
                    </w:p>
                    <w:p w14:paraId="0A2AE5BC" w14:textId="3197B7D4" w:rsidR="00580D15" w:rsidRDefault="00580D15" w:rsidP="00580D15">
                      <w:pPr>
                        <w:ind w:firstLine="0"/>
                      </w:pPr>
                      <w:r>
                        <w:t>87</w:t>
                      </w:r>
                    </w:p>
                    <w:p w14:paraId="24741F07" w14:textId="37B772DF" w:rsidR="00580D15" w:rsidRDefault="00580D15" w:rsidP="00580D15">
                      <w:pPr>
                        <w:ind w:firstLine="0"/>
                      </w:pPr>
                      <w:r>
                        <w:t>97</w:t>
                      </w:r>
                    </w:p>
                    <w:p w14:paraId="13BE9408" w14:textId="6AAD9692" w:rsidR="00580D15" w:rsidRDefault="00580D15" w:rsidP="00580D15">
                      <w:pPr>
                        <w:ind w:firstLine="0"/>
                      </w:pPr>
                      <w:r>
                        <w:t>114</w:t>
                      </w:r>
                    </w:p>
                    <w:p w14:paraId="20765C52" w14:textId="158EF2AB" w:rsidR="00580D15" w:rsidRDefault="00580D15" w:rsidP="00580D15">
                      <w:pPr>
                        <w:ind w:firstLine="0"/>
                      </w:pPr>
                      <w:r>
                        <w:t>130</w:t>
                      </w:r>
                    </w:p>
                    <w:p w14:paraId="28004BD6" w14:textId="244EFFB8" w:rsidR="00580D15" w:rsidRDefault="00580D15" w:rsidP="00580D15">
                      <w:pPr>
                        <w:ind w:firstLine="0"/>
                      </w:pPr>
                      <w:r>
                        <w:t>144</w:t>
                      </w:r>
                    </w:p>
                    <w:p w14:paraId="05B4FFE0" w14:textId="504E273C" w:rsidR="00580D15" w:rsidRDefault="00580D15" w:rsidP="00580D15">
                      <w:pPr>
                        <w:ind w:firstLine="0"/>
                      </w:pPr>
                      <w:r>
                        <w:t>150</w:t>
                      </w:r>
                    </w:p>
                    <w:p w14:paraId="6A74D711" w14:textId="77777777" w:rsidR="00580D15" w:rsidRDefault="00580D15" w:rsidP="00580D15">
                      <w:pPr>
                        <w:ind w:firstLine="0"/>
                      </w:pPr>
                    </w:p>
                  </w:txbxContent>
                </v:textbox>
                <w10:wrap type="square"/>
              </v:shape>
            </w:pict>
          </mc:Fallback>
        </mc:AlternateContent>
      </w:r>
      <w:r w:rsidR="007D7868">
        <w:t xml:space="preserve">After the, from Roosevelt’s point of view, disaster of the </w:t>
      </w:r>
      <w:r w:rsidR="00E44019">
        <w:t xml:space="preserve">Taft Presidency and Roosevelt’s failure to secure the Republican party nomination, he was quick to create the </w:t>
      </w:r>
      <w:r w:rsidR="00E44019" w:rsidRPr="00E44019">
        <w:rPr>
          <w:u w:val="single"/>
        </w:rPr>
        <w:t>Progressive Party</w:t>
      </w:r>
      <w:r w:rsidR="00E44019">
        <w:t xml:space="preserve">. This party was another in many third parties in the late 1800s and early 1900s. This party was the party of hardcore progressives and followers of </w:t>
      </w:r>
      <w:r w:rsidR="00E44019" w:rsidRPr="00E44019">
        <w:rPr>
          <w:u w:val="single"/>
        </w:rPr>
        <w:t>Teddy Roosevelt</w:t>
      </w:r>
      <w:r w:rsidR="00E44019">
        <w:t xml:space="preserve">, as many were not willing to leave the Republican Party. The Party placed a heavy emphasis on fiscal and social issues, such as the creation of a </w:t>
      </w:r>
      <w:r w:rsidR="00E44019" w:rsidRPr="00D01CB5">
        <w:rPr>
          <w:u w:val="single"/>
        </w:rPr>
        <w:t>department of labor</w:t>
      </w:r>
      <w:r w:rsidR="00E44019">
        <w:t xml:space="preserve">, and the </w:t>
      </w:r>
      <w:r w:rsidR="00D01CB5">
        <w:t>conditions of industrial workers in cities</w:t>
      </w:r>
      <w:r w:rsidR="00D01CB5">
        <w:rPr>
          <w:vertAlign w:val="superscript"/>
        </w:rPr>
        <w:t>11</w:t>
      </w:r>
      <w:r w:rsidR="00D01CB5">
        <w:t>. The Progressive Party, compared to the other parties, also had significant political changes to implement, such as to suffrage, corruption, the courts, and even to the Constitution</w:t>
      </w:r>
      <w:r w:rsidR="00D01CB5">
        <w:rPr>
          <w:vertAlign w:val="superscript"/>
        </w:rPr>
        <w:t>12</w:t>
      </w:r>
      <w:r w:rsidR="00D01CB5">
        <w:t xml:space="preserve">. They were also the party of </w:t>
      </w:r>
      <w:r w:rsidR="00D01CB5" w:rsidRPr="00D01CB5">
        <w:rPr>
          <w:u w:val="single"/>
        </w:rPr>
        <w:t>“Social Justice”</w:t>
      </w:r>
      <w:r w:rsidR="00D01CB5">
        <w:rPr>
          <w:u w:val="single"/>
        </w:rPr>
        <w:t xml:space="preserve">, </w:t>
      </w:r>
      <w:r w:rsidR="00D01CB5">
        <w:t>and were vital in their role in making society much more equal. Despite this, they do little to acknowledge Black Americans, but do state that they support equality on racial grounds. These desires were truly progressive at the time.</w:t>
      </w:r>
    </w:p>
    <w:p w14:paraId="2F17708E" w14:textId="761A1824" w:rsidR="00D01CB5" w:rsidRDefault="00D01CB5" w:rsidP="00C53BF2">
      <w:pPr>
        <w:ind w:firstLine="0"/>
      </w:pPr>
      <w:r>
        <w:t>The Socialist Party</w:t>
      </w:r>
    </w:p>
    <w:p w14:paraId="621D1D47" w14:textId="75FB713A" w:rsidR="00D01CB5" w:rsidRPr="00D01CB5" w:rsidRDefault="00D01CB5" w:rsidP="00C53BF2">
      <w:pPr>
        <w:ind w:firstLine="0"/>
      </w:pPr>
      <w:r>
        <w:t xml:space="preserve">The Socialist Party of America, led by </w:t>
      </w:r>
      <w:r w:rsidRPr="00D01CB5">
        <w:rPr>
          <w:u w:val="single"/>
        </w:rPr>
        <w:t>Eugene Debs</w:t>
      </w:r>
      <w:r>
        <w:t xml:space="preserve">, had been growing in popularity since the dawn of the century, and were even more radical than the Progressive Party. </w:t>
      </w:r>
      <w:r w:rsidR="001A5C03">
        <w:t xml:space="preserve">They were quick to point the finger at </w:t>
      </w:r>
      <w:r w:rsidR="001A5C03" w:rsidRPr="001A5C03">
        <w:rPr>
          <w:u w:val="single"/>
        </w:rPr>
        <w:t>Capitalism</w:t>
      </w:r>
      <w:r w:rsidR="001A5C03">
        <w:t xml:space="preserve"> for the “unspeakable misery and suffering” it has caused on the working class of America</w:t>
      </w:r>
      <w:r w:rsidR="001A5C03">
        <w:rPr>
          <w:vertAlign w:val="superscript"/>
        </w:rPr>
        <w:t>13</w:t>
      </w:r>
      <w:r w:rsidR="001A5C03">
        <w:t xml:space="preserve">. They gained popularity blaming the Democratic and Republican parties for this chaos and suffering and instead turning to </w:t>
      </w:r>
      <w:r w:rsidR="001A5C03" w:rsidRPr="001A5C03">
        <w:rPr>
          <w:u w:val="single"/>
        </w:rPr>
        <w:t>Socialism</w:t>
      </w:r>
      <w:r w:rsidR="001A5C03">
        <w:t>. Their demands for federal acquisition of major institutions such as</w:t>
      </w:r>
      <w:r w:rsidR="00DF3469">
        <w:t xml:space="preserve"> the monopolistic </w:t>
      </w:r>
      <w:r w:rsidR="00DF3469" w:rsidRPr="00DF3469">
        <w:rPr>
          <w:u w:val="single"/>
        </w:rPr>
        <w:t>R</w:t>
      </w:r>
      <w:r w:rsidR="001A5C03" w:rsidRPr="00DF3469">
        <w:rPr>
          <w:u w:val="single"/>
        </w:rPr>
        <w:t>ailroads</w:t>
      </w:r>
      <w:r w:rsidR="001A5C03">
        <w:t xml:space="preserve">, telegraphs, transportation, and communications, despite being extremely radical, gained popularity among </w:t>
      </w:r>
      <w:r w:rsidR="00DF3469">
        <w:t>Americans.</w:t>
      </w:r>
      <w:r w:rsidR="001A5C03">
        <w:t xml:space="preserve"> Many of their policies wer</w:t>
      </w:r>
      <w:r w:rsidR="00DF3469">
        <w:t xml:space="preserve">e in direct conflict with the Constitution, such as the abolition of the Senate, electoral college, and the election of president by popular vote. </w:t>
      </w:r>
      <w:r w:rsidR="00DF3469">
        <w:t>They had little chance at the presidency or political power but were a display of discontentment of American from traditional means of change and progressivism</w:t>
      </w:r>
    </w:p>
    <w:p w14:paraId="05AD28B2" w14:textId="572B9BF6" w:rsidR="00261131" w:rsidRDefault="00261131" w:rsidP="00C53BF2">
      <w:pPr>
        <w:ind w:firstLine="0"/>
      </w:pPr>
      <w:r>
        <w:lastRenderedPageBreak/>
        <w:t>Sources:</w:t>
      </w:r>
    </w:p>
    <w:p w14:paraId="36DA397C" w14:textId="40B47EA8" w:rsidR="00261131" w:rsidRPr="00261131" w:rsidRDefault="00261131" w:rsidP="00261131">
      <w:pPr>
        <w:pStyle w:val="ListParagraph"/>
        <w:numPr>
          <w:ilvl w:val="0"/>
          <w:numId w:val="22"/>
        </w:numPr>
      </w:pPr>
      <w:r w:rsidRPr="00261131">
        <w:t>Populist Party Platform (1892)</w:t>
      </w:r>
    </w:p>
    <w:p w14:paraId="4F583788" w14:textId="77777777" w:rsidR="00261131" w:rsidRDefault="00261131" w:rsidP="00261131">
      <w:pPr>
        <w:pStyle w:val="ListParagraph"/>
        <w:numPr>
          <w:ilvl w:val="0"/>
          <w:numId w:val="22"/>
        </w:numPr>
      </w:pPr>
      <w:r w:rsidRPr="00261131">
        <w:t>Populist Party Platform (1892)</w:t>
      </w:r>
    </w:p>
    <w:p w14:paraId="5C8E9409" w14:textId="030DBC3E" w:rsidR="00261131" w:rsidRDefault="00261131" w:rsidP="00261131">
      <w:pPr>
        <w:pStyle w:val="ListParagraph"/>
        <w:numPr>
          <w:ilvl w:val="0"/>
          <w:numId w:val="22"/>
        </w:numPr>
      </w:pPr>
      <w:r w:rsidRPr="00261131">
        <w:t>Platform of the American Anti-lmperialist League</w:t>
      </w:r>
      <w:r w:rsidR="00BB0068" w:rsidRPr="00BB0068">
        <w:t xml:space="preserve"> </w:t>
      </w:r>
      <w:r w:rsidR="00BB0068" w:rsidRPr="00BB0068">
        <w:t>in Speeches, Correspondence, ard Political Papers of Carl Schurz, vol. 6, ed. Frederick Bancroft</w:t>
      </w:r>
    </w:p>
    <w:p w14:paraId="338F3F22" w14:textId="04FC3FDE" w:rsidR="00261131" w:rsidRDefault="00261131" w:rsidP="00261131">
      <w:pPr>
        <w:pStyle w:val="ListParagraph"/>
        <w:numPr>
          <w:ilvl w:val="0"/>
          <w:numId w:val="22"/>
        </w:numPr>
      </w:pPr>
      <w:r w:rsidRPr="00261131">
        <w:t>Platform of the American Anti-lmperialist League</w:t>
      </w:r>
      <w:r w:rsidR="00BB0068" w:rsidRPr="00BB0068">
        <w:t xml:space="preserve"> </w:t>
      </w:r>
      <w:r w:rsidR="00BB0068" w:rsidRPr="00BB0068">
        <w:t>in Speeches, Correspondence, ard Political Papers of Carl Schurz, vol. 6, ed. Frederick Bancroft</w:t>
      </w:r>
    </w:p>
    <w:p w14:paraId="15A7D0D9" w14:textId="77777777" w:rsidR="00261131" w:rsidRDefault="00261131" w:rsidP="00261131">
      <w:pPr>
        <w:pStyle w:val="ListParagraph"/>
        <w:numPr>
          <w:ilvl w:val="0"/>
          <w:numId w:val="22"/>
        </w:numPr>
      </w:pPr>
      <w:r w:rsidRPr="00261131">
        <w:t>Populist Party Platform (1892)</w:t>
      </w:r>
    </w:p>
    <w:p w14:paraId="67F4C0C6" w14:textId="5759CEEE" w:rsidR="00261131" w:rsidRDefault="00261131" w:rsidP="00261131">
      <w:pPr>
        <w:pStyle w:val="ListParagraph"/>
        <w:numPr>
          <w:ilvl w:val="0"/>
          <w:numId w:val="22"/>
        </w:numPr>
      </w:pPr>
      <w:r w:rsidRPr="00261131">
        <w:t>Populist Party Platform (1892)</w:t>
      </w:r>
    </w:p>
    <w:p w14:paraId="2B6462B2" w14:textId="6B50D1EC" w:rsidR="00BB0068" w:rsidRPr="00BB0068" w:rsidRDefault="00BB0068" w:rsidP="00261131">
      <w:pPr>
        <w:pStyle w:val="ListParagraph"/>
        <w:numPr>
          <w:ilvl w:val="0"/>
          <w:numId w:val="22"/>
        </w:numPr>
      </w:pPr>
      <w:r>
        <w:rPr>
          <w:sz w:val="27"/>
          <w:szCs w:val="27"/>
        </w:rPr>
        <w:t>Republican Party Platform</w:t>
      </w:r>
      <w:r w:rsidR="001A5C03">
        <w:rPr>
          <w:sz w:val="27"/>
          <w:szCs w:val="27"/>
        </w:rPr>
        <w:t xml:space="preserve"> </w:t>
      </w:r>
      <w:r>
        <w:rPr>
          <w:sz w:val="27"/>
          <w:szCs w:val="27"/>
        </w:rPr>
        <w:t>(1912)</w:t>
      </w:r>
    </w:p>
    <w:p w14:paraId="1B50E0D4" w14:textId="1D53A35A" w:rsidR="00BB0068" w:rsidRPr="007D7868" w:rsidRDefault="00BB0068" w:rsidP="00261131">
      <w:pPr>
        <w:pStyle w:val="ListParagraph"/>
        <w:numPr>
          <w:ilvl w:val="0"/>
          <w:numId w:val="22"/>
        </w:numPr>
      </w:pPr>
      <w:r>
        <w:rPr>
          <w:sz w:val="27"/>
          <w:szCs w:val="27"/>
        </w:rPr>
        <w:t>Republican Party Platform</w:t>
      </w:r>
      <w:r w:rsidR="001A5C03">
        <w:rPr>
          <w:sz w:val="27"/>
          <w:szCs w:val="27"/>
        </w:rPr>
        <w:t xml:space="preserve"> </w:t>
      </w:r>
      <w:r>
        <w:rPr>
          <w:sz w:val="27"/>
          <w:szCs w:val="27"/>
        </w:rPr>
        <w:t>(1912)</w:t>
      </w:r>
    </w:p>
    <w:p w14:paraId="24131E8C" w14:textId="2CAE71D0" w:rsidR="007D7868" w:rsidRPr="00BB0068" w:rsidRDefault="007D7868" w:rsidP="007D7868">
      <w:pPr>
        <w:pStyle w:val="ListParagraph"/>
        <w:numPr>
          <w:ilvl w:val="0"/>
          <w:numId w:val="22"/>
        </w:numPr>
      </w:pPr>
      <w:r>
        <w:rPr>
          <w:sz w:val="27"/>
          <w:szCs w:val="27"/>
        </w:rPr>
        <w:t>Democratic</w:t>
      </w:r>
      <w:r>
        <w:rPr>
          <w:sz w:val="27"/>
          <w:szCs w:val="27"/>
        </w:rPr>
        <w:t xml:space="preserve"> Party Platform</w:t>
      </w:r>
      <w:r w:rsidR="001A5C03">
        <w:rPr>
          <w:sz w:val="27"/>
          <w:szCs w:val="27"/>
        </w:rPr>
        <w:t xml:space="preserve"> </w:t>
      </w:r>
      <w:r>
        <w:rPr>
          <w:sz w:val="27"/>
          <w:szCs w:val="27"/>
        </w:rPr>
        <w:t>(1912)</w:t>
      </w:r>
    </w:p>
    <w:p w14:paraId="0C879D8E" w14:textId="3B51024B" w:rsidR="007D7868" w:rsidRPr="00261131" w:rsidRDefault="007D7868" w:rsidP="007D7868">
      <w:pPr>
        <w:pStyle w:val="ListParagraph"/>
        <w:numPr>
          <w:ilvl w:val="0"/>
          <w:numId w:val="22"/>
        </w:numPr>
      </w:pPr>
      <w:r>
        <w:rPr>
          <w:sz w:val="27"/>
          <w:szCs w:val="27"/>
        </w:rPr>
        <w:t>Democratic</w:t>
      </w:r>
      <w:r>
        <w:rPr>
          <w:sz w:val="27"/>
          <w:szCs w:val="27"/>
        </w:rPr>
        <w:t xml:space="preserve"> Party Platform</w:t>
      </w:r>
      <w:r w:rsidR="001A5C03">
        <w:rPr>
          <w:sz w:val="27"/>
          <w:szCs w:val="27"/>
        </w:rPr>
        <w:t xml:space="preserve"> </w:t>
      </w:r>
      <w:r>
        <w:rPr>
          <w:sz w:val="27"/>
          <w:szCs w:val="27"/>
        </w:rPr>
        <w:t>(1912)</w:t>
      </w:r>
    </w:p>
    <w:p w14:paraId="5361CA3F" w14:textId="2DD1C6E5" w:rsidR="007D7868" w:rsidRDefault="007D7868" w:rsidP="007D7868">
      <w:pPr>
        <w:pStyle w:val="ListParagraph"/>
        <w:numPr>
          <w:ilvl w:val="0"/>
          <w:numId w:val="22"/>
        </w:numPr>
      </w:pPr>
      <w:r>
        <w:t>Progressive Party Platform</w:t>
      </w:r>
      <w:r w:rsidR="001A5C03">
        <w:t xml:space="preserve"> </w:t>
      </w:r>
      <w:r>
        <w:t>(1912)</w:t>
      </w:r>
    </w:p>
    <w:p w14:paraId="6998A95A" w14:textId="63C81C40" w:rsidR="007D7868" w:rsidRPr="00261131" w:rsidRDefault="007D7868" w:rsidP="007D7868">
      <w:pPr>
        <w:pStyle w:val="ListParagraph"/>
        <w:numPr>
          <w:ilvl w:val="0"/>
          <w:numId w:val="22"/>
        </w:numPr>
      </w:pPr>
      <w:r>
        <w:t>Progressive Party Platform</w:t>
      </w:r>
      <w:r w:rsidR="001A5C03">
        <w:t xml:space="preserve"> </w:t>
      </w:r>
      <w:r>
        <w:t>(1912)</w:t>
      </w:r>
    </w:p>
    <w:p w14:paraId="0D2A9EDB" w14:textId="0EF0B405" w:rsidR="00D01CB5" w:rsidRDefault="00D01CB5" w:rsidP="007D7868">
      <w:pPr>
        <w:pStyle w:val="ListParagraph"/>
        <w:numPr>
          <w:ilvl w:val="0"/>
          <w:numId w:val="22"/>
        </w:numPr>
      </w:pPr>
      <w:r>
        <w:t>Socialist Party Platform</w:t>
      </w:r>
      <w:r w:rsidR="001A5C03">
        <w:t xml:space="preserve"> </w:t>
      </w:r>
      <w:r>
        <w:t>(1912)</w:t>
      </w:r>
    </w:p>
    <w:p w14:paraId="78E494B6" w14:textId="4336E574" w:rsidR="00261131" w:rsidRPr="00E80076" w:rsidRDefault="00D01CB5" w:rsidP="007D7868">
      <w:pPr>
        <w:pStyle w:val="ListParagraph"/>
        <w:numPr>
          <w:ilvl w:val="0"/>
          <w:numId w:val="22"/>
        </w:numPr>
      </w:pPr>
      <w:r>
        <w:t>Socialist Party Platform</w:t>
      </w:r>
      <w:r w:rsidR="001A5C03">
        <w:t xml:space="preserve"> </w:t>
      </w:r>
      <w:r>
        <w:t>(1912)</w:t>
      </w:r>
      <w:r w:rsidR="00261131" w:rsidRPr="00261131">
        <w:br/>
      </w:r>
    </w:p>
    <w:sectPr w:rsidR="00261131" w:rsidRPr="00E80076"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931DB" w14:textId="77777777" w:rsidR="006A5174" w:rsidRDefault="006A5174">
      <w:pPr>
        <w:spacing w:line="240" w:lineRule="auto"/>
      </w:pPr>
      <w:r>
        <w:separator/>
      </w:r>
    </w:p>
  </w:endnote>
  <w:endnote w:type="continuationSeparator" w:id="0">
    <w:p w14:paraId="41CE037C" w14:textId="77777777" w:rsidR="006A5174" w:rsidRDefault="006A5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5E436" w14:textId="77777777" w:rsidR="006A5174" w:rsidRDefault="006A5174">
      <w:pPr>
        <w:spacing w:line="240" w:lineRule="auto"/>
      </w:pPr>
      <w:r>
        <w:separator/>
      </w:r>
    </w:p>
  </w:footnote>
  <w:footnote w:type="continuationSeparator" w:id="0">
    <w:p w14:paraId="42B2B21A" w14:textId="77777777" w:rsidR="006A5174" w:rsidRDefault="006A51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6A5174">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6A5174">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A2BFB"/>
    <w:multiLevelType w:val="hybridMultilevel"/>
    <w:tmpl w:val="34D2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21"/>
  </w:num>
  <w:num w:numId="19">
    <w:abstractNumId w:val="19"/>
  </w:num>
  <w:num w:numId="20">
    <w:abstractNumId w:val="11"/>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80C97"/>
    <w:rsid w:val="000B6440"/>
    <w:rsid w:val="00121033"/>
    <w:rsid w:val="001254D6"/>
    <w:rsid w:val="00152553"/>
    <w:rsid w:val="001A5C03"/>
    <w:rsid w:val="001C491A"/>
    <w:rsid w:val="002224DF"/>
    <w:rsid w:val="00261131"/>
    <w:rsid w:val="00312C5E"/>
    <w:rsid w:val="00325CCF"/>
    <w:rsid w:val="0034643D"/>
    <w:rsid w:val="0035552C"/>
    <w:rsid w:val="003620A7"/>
    <w:rsid w:val="003E748F"/>
    <w:rsid w:val="00460362"/>
    <w:rsid w:val="00465FDB"/>
    <w:rsid w:val="004A2534"/>
    <w:rsid w:val="004F359C"/>
    <w:rsid w:val="004F474D"/>
    <w:rsid w:val="00530C35"/>
    <w:rsid w:val="00554353"/>
    <w:rsid w:val="00571FC5"/>
    <w:rsid w:val="00580D15"/>
    <w:rsid w:val="005877F2"/>
    <w:rsid w:val="005D1B41"/>
    <w:rsid w:val="005E2CD1"/>
    <w:rsid w:val="00636E58"/>
    <w:rsid w:val="00655B26"/>
    <w:rsid w:val="00663716"/>
    <w:rsid w:val="00692D7B"/>
    <w:rsid w:val="006A5174"/>
    <w:rsid w:val="006A64A8"/>
    <w:rsid w:val="006A7549"/>
    <w:rsid w:val="006D596E"/>
    <w:rsid w:val="0072060B"/>
    <w:rsid w:val="0072773D"/>
    <w:rsid w:val="007D4B2F"/>
    <w:rsid w:val="007D7868"/>
    <w:rsid w:val="00815C55"/>
    <w:rsid w:val="00832A36"/>
    <w:rsid w:val="00841C8A"/>
    <w:rsid w:val="0084504E"/>
    <w:rsid w:val="008A2219"/>
    <w:rsid w:val="008F38AF"/>
    <w:rsid w:val="0090422A"/>
    <w:rsid w:val="009062FB"/>
    <w:rsid w:val="0092501B"/>
    <w:rsid w:val="00951A95"/>
    <w:rsid w:val="00965112"/>
    <w:rsid w:val="00971853"/>
    <w:rsid w:val="00974576"/>
    <w:rsid w:val="009A080B"/>
    <w:rsid w:val="009A5981"/>
    <w:rsid w:val="009F1767"/>
    <w:rsid w:val="00A028D6"/>
    <w:rsid w:val="00A11606"/>
    <w:rsid w:val="00A50790"/>
    <w:rsid w:val="00A54BB4"/>
    <w:rsid w:val="00A93A9F"/>
    <w:rsid w:val="00AA7C2B"/>
    <w:rsid w:val="00AB1E45"/>
    <w:rsid w:val="00AB6499"/>
    <w:rsid w:val="00B37752"/>
    <w:rsid w:val="00B76183"/>
    <w:rsid w:val="00B82F8F"/>
    <w:rsid w:val="00B8480F"/>
    <w:rsid w:val="00BB0068"/>
    <w:rsid w:val="00BC11A6"/>
    <w:rsid w:val="00BD3A4E"/>
    <w:rsid w:val="00C26420"/>
    <w:rsid w:val="00C53BF2"/>
    <w:rsid w:val="00C91B3E"/>
    <w:rsid w:val="00CC2088"/>
    <w:rsid w:val="00CC2681"/>
    <w:rsid w:val="00D01CB5"/>
    <w:rsid w:val="00D01CC2"/>
    <w:rsid w:val="00D17F5A"/>
    <w:rsid w:val="00D23D4F"/>
    <w:rsid w:val="00D51189"/>
    <w:rsid w:val="00D62EB3"/>
    <w:rsid w:val="00D94681"/>
    <w:rsid w:val="00D968A6"/>
    <w:rsid w:val="00DA4202"/>
    <w:rsid w:val="00DF3469"/>
    <w:rsid w:val="00E01875"/>
    <w:rsid w:val="00E44019"/>
    <w:rsid w:val="00E63214"/>
    <w:rsid w:val="00E80076"/>
    <w:rsid w:val="00E93C7E"/>
    <w:rsid w:val="00EC2FE4"/>
    <w:rsid w:val="00EC5330"/>
    <w:rsid w:val="00ED18A6"/>
    <w:rsid w:val="00ED5C7C"/>
    <w:rsid w:val="00F129B9"/>
    <w:rsid w:val="00F21996"/>
    <w:rsid w:val="00F317BE"/>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6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703E49"/>
    <w:rsid w:val="008E2C7E"/>
    <w:rsid w:val="00D30118"/>
    <w:rsid w:val="00F0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1706</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9</cp:revision>
  <dcterms:created xsi:type="dcterms:W3CDTF">2020-11-06T23:34:00Z</dcterms:created>
  <dcterms:modified xsi:type="dcterms:W3CDTF">2021-01-11T07:52:00Z</dcterms:modified>
</cp:coreProperties>
</file>