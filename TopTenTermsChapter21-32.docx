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B7EC" w14:textId="77777777" w:rsidR="00726F05" w:rsidRPr="00726F05" w:rsidRDefault="00726F05" w:rsidP="00FD13D1">
      <w:pPr>
        <w:suppressAutoHyphens w:val="0"/>
        <w:spacing w:line="276" w:lineRule="auto"/>
        <w:ind w:firstLine="0"/>
        <w:jc w:val="right"/>
        <w:rPr>
          <w:rFonts w:ascii="Times New Roman" w:eastAsia="Times New Roman" w:hAnsi="Times New Roman" w:cs="Times New Roman"/>
          <w:lang w:eastAsia="en-US"/>
        </w:rPr>
      </w:pPr>
      <w:r w:rsidRPr="00726F05">
        <w:rPr>
          <w:rFonts w:ascii="Times New Roman" w:eastAsia="Times New Roman" w:hAnsi="Times New Roman" w:cs="Times New Roman"/>
          <w:color w:val="000000"/>
          <w:lang w:eastAsia="en-US"/>
        </w:rPr>
        <w:t>Aditya Patel</w:t>
      </w:r>
    </w:p>
    <w:p w14:paraId="163CA1CB" w14:textId="77777777" w:rsidR="00726F05" w:rsidRPr="00726F05" w:rsidRDefault="00726F05" w:rsidP="00FD13D1">
      <w:pPr>
        <w:suppressAutoHyphens w:val="0"/>
        <w:spacing w:line="276" w:lineRule="auto"/>
        <w:ind w:firstLine="0"/>
        <w:jc w:val="right"/>
        <w:rPr>
          <w:rFonts w:ascii="Times New Roman" w:eastAsia="Times New Roman" w:hAnsi="Times New Roman" w:cs="Times New Roman"/>
          <w:lang w:eastAsia="en-US"/>
        </w:rPr>
      </w:pPr>
      <w:r w:rsidRPr="00726F05">
        <w:rPr>
          <w:rFonts w:ascii="Times New Roman" w:eastAsia="Times New Roman" w:hAnsi="Times New Roman" w:cs="Times New Roman"/>
          <w:color w:val="000000"/>
          <w:lang w:eastAsia="en-US"/>
        </w:rPr>
        <w:t>APUSH</w:t>
      </w:r>
    </w:p>
    <w:p w14:paraId="2F17A00B" w14:textId="50F34152" w:rsidR="00726F05" w:rsidRPr="00726F05" w:rsidRDefault="00726F05" w:rsidP="00FD13D1">
      <w:pPr>
        <w:suppressAutoHyphens w:val="0"/>
        <w:spacing w:line="276" w:lineRule="auto"/>
        <w:ind w:firstLine="0"/>
        <w:jc w:val="right"/>
        <w:rPr>
          <w:rFonts w:ascii="Times New Roman" w:eastAsia="Times New Roman" w:hAnsi="Times New Roman" w:cs="Times New Roman"/>
          <w:lang w:eastAsia="en-US"/>
        </w:rPr>
      </w:pPr>
      <w:r w:rsidRPr="00726F05">
        <w:rPr>
          <w:rFonts w:ascii="Times New Roman" w:eastAsia="Times New Roman" w:hAnsi="Times New Roman" w:cs="Times New Roman"/>
          <w:color w:val="000000"/>
          <w:lang w:eastAsia="en-US"/>
        </w:rPr>
        <w:t>Period 4</w:t>
      </w:r>
    </w:p>
    <w:p w14:paraId="3863A1C9" w14:textId="40880879" w:rsidR="00726F05" w:rsidRPr="00726F05" w:rsidRDefault="004C2E48" w:rsidP="00FD13D1">
      <w:pPr>
        <w:suppressAutoHyphens w:val="0"/>
        <w:spacing w:line="276" w:lineRule="auto"/>
        <w:ind w:firstLine="0"/>
        <w:jc w:val="right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3 May</w:t>
      </w:r>
      <w:r w:rsidR="00726F05" w:rsidRPr="00726F05">
        <w:rPr>
          <w:rFonts w:ascii="Times New Roman" w:eastAsia="Times New Roman" w:hAnsi="Times New Roman" w:cs="Times New Roman"/>
          <w:color w:val="000000"/>
          <w:lang w:eastAsia="en-US"/>
        </w:rPr>
        <w:t xml:space="preserve"> 2020</w:t>
      </w:r>
    </w:p>
    <w:p w14:paraId="6142630D" w14:textId="02FCF827" w:rsidR="00726F05" w:rsidRPr="00726F05" w:rsidRDefault="00D312FF" w:rsidP="00FD13D1">
      <w:pPr>
        <w:suppressAutoHyphens w:val="0"/>
        <w:spacing w:line="276" w:lineRule="auto"/>
        <w:ind w:firstLine="0"/>
        <w:jc w:val="center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Semester </w:t>
      </w:r>
      <w:r w:rsidR="004C2E48">
        <w:rPr>
          <w:rFonts w:ascii="Times New Roman" w:eastAsia="Times New Roman" w:hAnsi="Times New Roman" w:cs="Times New Roman"/>
          <w:color w:val="000000"/>
          <w:lang w:eastAsia="en-US"/>
        </w:rPr>
        <w:t>2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Review Words</w:t>
      </w:r>
    </w:p>
    <w:p w14:paraId="6B06A05D" w14:textId="10276005" w:rsidR="00FD13D1" w:rsidRDefault="00FD13D1" w:rsidP="00FD13D1">
      <w:pPr>
        <w:suppressAutoHyphens w:val="0"/>
        <w:spacing w:line="276" w:lineRule="auto"/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631F8EE2" w14:textId="43B5E073" w:rsidR="00FD13D1" w:rsidRDefault="004C2E48" w:rsidP="004C2E48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America and the Great War</w:t>
      </w:r>
    </w:p>
    <w:p w14:paraId="6F220D8A" w14:textId="362E3C8F" w:rsidR="004C2E48" w:rsidRPr="004C2E48" w:rsidRDefault="004C2E48" w:rsidP="004C2E48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Paris Peace Conference</w:t>
      </w:r>
    </w:p>
    <w:p w14:paraId="15428F8C" w14:textId="4168DE39" w:rsidR="00D312FF" w:rsidRDefault="004C2E48" w:rsidP="004C2E48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Postwar Recession</w:t>
      </w:r>
    </w:p>
    <w:p w14:paraId="1D8BDD51" w14:textId="58A78AF7" w:rsidR="00D312FF" w:rsidRDefault="004C2E4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War Industries Board</w:t>
      </w:r>
    </w:p>
    <w:p w14:paraId="302CA6C8" w14:textId="7F0AE5FF" w:rsidR="00D312FF" w:rsidRDefault="004C2E4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Rule with a Big Stick</w:t>
      </w:r>
    </w:p>
    <w:p w14:paraId="67CBFFB8" w14:textId="551D2585" w:rsidR="004C2E48" w:rsidRPr="004C2E48" w:rsidRDefault="004C2E48" w:rsidP="004C2E48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Woodrow Wilson’s Idealism</w:t>
      </w:r>
    </w:p>
    <w:p w14:paraId="62C7DA31" w14:textId="7A730554" w:rsidR="00D312FF" w:rsidRDefault="004C2E4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Roosevelt Corollary</w:t>
      </w:r>
    </w:p>
    <w:p w14:paraId="58C6D0A6" w14:textId="2342FE29" w:rsidR="00D312FF" w:rsidRDefault="004C2E4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Chicago Race Riots</w:t>
      </w:r>
    </w:p>
    <w:p w14:paraId="73006E3B" w14:textId="7ED5B710" w:rsidR="00D312FF" w:rsidRDefault="004C2E4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Red Scare</w:t>
      </w:r>
    </w:p>
    <w:p w14:paraId="6C85F271" w14:textId="1ADA8206" w:rsidR="00D312FF" w:rsidRPr="00D312FF" w:rsidRDefault="004C2E4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Big Four</w:t>
      </w:r>
    </w:p>
    <w:p w14:paraId="447E7FEB" w14:textId="38CFD714" w:rsidR="00D312FF" w:rsidRDefault="00340C0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Palmer Raids</w:t>
      </w:r>
    </w:p>
    <w:p w14:paraId="3D8A3FF4" w14:textId="3D5C9652" w:rsidR="00D312FF" w:rsidRDefault="004C2E48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“New Era”</w:t>
      </w:r>
    </w:p>
    <w:p w14:paraId="47E1124E" w14:textId="10F34050" w:rsidR="00D312FF" w:rsidRDefault="00340C0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The Roaring Twenties </w:t>
      </w:r>
    </w:p>
    <w:p w14:paraId="16AA944B" w14:textId="07B4DB6F" w:rsidR="00804681" w:rsidRDefault="00340C0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Welfare Capitalism</w:t>
      </w:r>
    </w:p>
    <w:p w14:paraId="5941715D" w14:textId="25BB87BF" w:rsidR="00804681" w:rsidRDefault="00340C08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Mass Consumption</w:t>
      </w:r>
    </w:p>
    <w:p w14:paraId="26536A3A" w14:textId="76AE78F0" w:rsidR="00340C08" w:rsidRDefault="00340C08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Harlem Renaissance</w:t>
      </w:r>
    </w:p>
    <w:p w14:paraId="0AAC9890" w14:textId="57980F21" w:rsidR="00804681" w:rsidRPr="00804681" w:rsidRDefault="00340C08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Automobile</w:t>
      </w:r>
    </w:p>
    <w:p w14:paraId="40D6561E" w14:textId="00A85FC8" w:rsidR="00804681" w:rsidRDefault="00340C0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Radio</w:t>
      </w:r>
    </w:p>
    <w:p w14:paraId="6EAC7198" w14:textId="4B2F1CEE" w:rsidR="00804681" w:rsidRDefault="00340C0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Jazz and Flappers</w:t>
      </w:r>
    </w:p>
    <w:p w14:paraId="68B0B507" w14:textId="0D4A9A36" w:rsidR="00804681" w:rsidRDefault="00340C0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Prohibition</w:t>
      </w:r>
    </w:p>
    <w:p w14:paraId="37B85A02" w14:textId="6537B8DB" w:rsidR="00804681" w:rsidRDefault="00340C08" w:rsidP="00D312FF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Nativism</w:t>
      </w:r>
    </w:p>
    <w:p w14:paraId="534B6D20" w14:textId="38B6F19B" w:rsidR="00804681" w:rsidRPr="00804681" w:rsidRDefault="00340C08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Pink Collar Workers</w:t>
      </w:r>
    </w:p>
    <w:p w14:paraId="02D13FAA" w14:textId="7FC47A2C" w:rsidR="00D312FF" w:rsidRDefault="004C2E48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Great Depression</w:t>
      </w:r>
    </w:p>
    <w:p w14:paraId="71985E4C" w14:textId="2C0130B8" w:rsidR="00B3036C" w:rsidRDefault="00F50DC2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“Black Tuesday”</w:t>
      </w:r>
    </w:p>
    <w:p w14:paraId="688D930F" w14:textId="29CFE8FC" w:rsidR="00B3036C" w:rsidRDefault="00F50DC2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Inequality</w:t>
      </w:r>
    </w:p>
    <w:p w14:paraId="5BF3F54E" w14:textId="1B8E0C2F" w:rsidR="00B3036C" w:rsidRPr="00B3036C" w:rsidRDefault="00F50DC2" w:rsidP="00B3036C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International Debt</w:t>
      </w:r>
    </w:p>
    <w:p w14:paraId="4DCA091A" w14:textId="3A55DE4B" w:rsidR="00804681" w:rsidRDefault="00F50DC2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Banking Collapse</w:t>
      </w:r>
    </w:p>
    <w:p w14:paraId="20A167B5" w14:textId="7456176B" w:rsidR="00B3036C" w:rsidRDefault="00F50DC2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Dust Bowl</w:t>
      </w:r>
    </w:p>
    <w:p w14:paraId="0BC577D8" w14:textId="2063DC43" w:rsidR="00B3036C" w:rsidRDefault="00F50DC2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Women’s Employment </w:t>
      </w:r>
    </w:p>
    <w:p w14:paraId="10945770" w14:textId="261C60C6" w:rsidR="00B728FA" w:rsidRDefault="00F50DC2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Radios </w:t>
      </w:r>
      <w:proofErr w:type="gramStart"/>
      <w:r>
        <w:rPr>
          <w:rFonts w:ascii="Times New Roman" w:eastAsia="Times New Roman" w:hAnsi="Times New Roman" w:cs="Times New Roman"/>
          <w:lang w:eastAsia="en-US"/>
        </w:rPr>
        <w:t>And</w:t>
      </w:r>
      <w:proofErr w:type="gramEnd"/>
      <w:r>
        <w:rPr>
          <w:rFonts w:ascii="Times New Roman" w:eastAsia="Times New Roman" w:hAnsi="Times New Roman" w:cs="Times New Roman"/>
          <w:lang w:eastAsia="en-US"/>
        </w:rPr>
        <w:t xml:space="preserve"> Movies</w:t>
      </w:r>
    </w:p>
    <w:p w14:paraId="7A00AC58" w14:textId="14A5E7FD" w:rsidR="00B728FA" w:rsidRDefault="00F50DC2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Leftist Respectability</w:t>
      </w:r>
    </w:p>
    <w:p w14:paraId="556C0522" w14:textId="22BA14E2" w:rsidR="00A438DB" w:rsidRDefault="00F50DC2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Hoover</w:t>
      </w:r>
    </w:p>
    <w:p w14:paraId="2AE823D6" w14:textId="108C0EDE" w:rsidR="00A438DB" w:rsidRDefault="00F50DC2" w:rsidP="00804681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Voluntarism</w:t>
      </w:r>
    </w:p>
    <w:p w14:paraId="70A1BEAA" w14:textId="7EF90CDC" w:rsidR="00A438DB" w:rsidRDefault="004C2E48" w:rsidP="00A438DB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New Deal</w:t>
      </w:r>
    </w:p>
    <w:p w14:paraId="08186C08" w14:textId="2AE7DE94" w:rsidR="00A438DB" w:rsidRDefault="00F50DC2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lastRenderedPageBreak/>
        <w:t>FDR</w:t>
      </w:r>
    </w:p>
    <w:p w14:paraId="77F8EDF9" w14:textId="1C345E6D" w:rsidR="00A438DB" w:rsidRDefault="00F50DC2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Civil Works Administration &amp; WPA</w:t>
      </w:r>
    </w:p>
    <w:p w14:paraId="6AE5B89D" w14:textId="698E0CA4" w:rsidR="00A438DB" w:rsidRDefault="00F50DC2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SEC</w:t>
      </w:r>
    </w:p>
    <w:p w14:paraId="0BC4E571" w14:textId="21C6A1B9" w:rsidR="00A438DB" w:rsidRDefault="00F50DC2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Agricultural Adjustment Administration</w:t>
      </w:r>
    </w:p>
    <w:p w14:paraId="28A2E470" w14:textId="38E1688D" w:rsidR="00A438DB" w:rsidRDefault="00F50DC2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Glass-Steagall Act</w:t>
      </w:r>
    </w:p>
    <w:p w14:paraId="5F8131EC" w14:textId="0E04BE15" w:rsidR="00A438DB" w:rsidRDefault="00F50DC2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Congress of Industrial Organizations</w:t>
      </w:r>
    </w:p>
    <w:p w14:paraId="0464740B" w14:textId="1335327B" w:rsidR="00A438DB" w:rsidRDefault="00A438DB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Continental Congress</w:t>
      </w:r>
    </w:p>
    <w:p w14:paraId="7ADE536D" w14:textId="50DE3696" w:rsidR="00A438DB" w:rsidRDefault="00F50DC2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National Recovery Administration</w:t>
      </w:r>
    </w:p>
    <w:p w14:paraId="6BB0A5B3" w14:textId="007D5AA6" w:rsidR="00A438DB" w:rsidRDefault="00F50DC2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Bank Holiday</w:t>
      </w:r>
    </w:p>
    <w:p w14:paraId="786E75D7" w14:textId="025FB9D2" w:rsidR="00A438DB" w:rsidRPr="00A438DB" w:rsidRDefault="00F50DC2" w:rsidP="00A438D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Federal Welfare State</w:t>
      </w:r>
    </w:p>
    <w:p w14:paraId="6A1E9105" w14:textId="2D685FA4" w:rsidR="00D312FF" w:rsidRDefault="004C2E48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Global Crisis (1921-1941)</w:t>
      </w:r>
    </w:p>
    <w:p w14:paraId="1829F2D2" w14:textId="184D49D3" w:rsidR="00F50DC2" w:rsidRDefault="00F50DC2" w:rsidP="00F50DC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Isolationism</w:t>
      </w:r>
    </w:p>
    <w:p w14:paraId="6AD12B98" w14:textId="20E6DFB1" w:rsidR="00F50DC2" w:rsidRDefault="00F50DC2" w:rsidP="00F50DC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Neutrality Acts</w:t>
      </w:r>
    </w:p>
    <w:p w14:paraId="54205726" w14:textId="62E36BBC" w:rsidR="00F50DC2" w:rsidRDefault="00F50DC2" w:rsidP="00F50DC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Hitler and Mussolini</w:t>
      </w:r>
    </w:p>
    <w:p w14:paraId="732C4149" w14:textId="1ADF1B06" w:rsidR="00F50DC2" w:rsidRDefault="00F50DC2" w:rsidP="00F50DC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Lend Lease</w:t>
      </w:r>
    </w:p>
    <w:p w14:paraId="7C1C86D9" w14:textId="3B6064E4" w:rsidR="00F50DC2" w:rsidRDefault="00F50DC2" w:rsidP="00F50DC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Invasion of Poland</w:t>
      </w:r>
    </w:p>
    <w:p w14:paraId="6FC88B29" w14:textId="77777777" w:rsidR="00F50DC2" w:rsidRDefault="00F50DC2" w:rsidP="00F50DC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Fall of France</w:t>
      </w:r>
    </w:p>
    <w:p w14:paraId="4DCF3871" w14:textId="65C2E48C" w:rsidR="00F50DC2" w:rsidRDefault="00F50DC2" w:rsidP="00F50DC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Pearl Harbor</w:t>
      </w:r>
    </w:p>
    <w:p w14:paraId="00C6CC38" w14:textId="1065B5AE" w:rsidR="00F50DC2" w:rsidRPr="00F50DC2" w:rsidRDefault="00F50DC2" w:rsidP="00F50DC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Appeasement</w:t>
      </w:r>
    </w:p>
    <w:p w14:paraId="7F5A2FBC" w14:textId="28F77DB9" w:rsidR="00F50DC2" w:rsidRDefault="00F50DC2" w:rsidP="00F50DC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Nationalism and Fascism</w:t>
      </w:r>
    </w:p>
    <w:p w14:paraId="399EEDCF" w14:textId="2F40B04B" w:rsidR="00F50DC2" w:rsidRDefault="00F50DC2" w:rsidP="00F50DC2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Good Neighbor Policy</w:t>
      </w:r>
    </w:p>
    <w:p w14:paraId="1E4908DF" w14:textId="7082D998" w:rsidR="00D312FF" w:rsidRDefault="004C2E48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America in a World at War</w:t>
      </w:r>
    </w:p>
    <w:p w14:paraId="6CFFC128" w14:textId="46D6B9CF" w:rsidR="007E30CB" w:rsidRDefault="004F219E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Economic </w:t>
      </w:r>
      <w:r w:rsidR="00B62DE9">
        <w:rPr>
          <w:rFonts w:ascii="Times New Roman" w:eastAsia="Times New Roman" w:hAnsi="Times New Roman" w:cs="Times New Roman"/>
          <w:lang w:eastAsia="en-US"/>
        </w:rPr>
        <w:t>Recovery</w:t>
      </w:r>
    </w:p>
    <w:p w14:paraId="6E2C231E" w14:textId="4B5FE47F" w:rsidR="004F219E" w:rsidRDefault="004F219E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Japanese Internment</w:t>
      </w:r>
    </w:p>
    <w:p w14:paraId="38CDB886" w14:textId="3F7DD3F6" w:rsidR="004F219E" w:rsidRDefault="004F219E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Rosie the Riveter</w:t>
      </w:r>
    </w:p>
    <w:p w14:paraId="59395404" w14:textId="7D5699A5" w:rsidR="004F219E" w:rsidRDefault="004F219E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Minority and Union Gains</w:t>
      </w:r>
    </w:p>
    <w:p w14:paraId="1DC68F1C" w14:textId="07F5109C" w:rsidR="00764B07" w:rsidRDefault="004F219E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Technological Boom</w:t>
      </w:r>
    </w:p>
    <w:p w14:paraId="2F025465" w14:textId="31C4F62C" w:rsidR="00764B07" w:rsidRDefault="004F219E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 Day</w:t>
      </w:r>
    </w:p>
    <w:p w14:paraId="030BE88A" w14:textId="21C73B8F" w:rsidR="00764B07" w:rsidRDefault="004F219E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Pacific Offensive</w:t>
      </w:r>
    </w:p>
    <w:p w14:paraId="64EC0688" w14:textId="6F96DF43" w:rsidR="00764B07" w:rsidRDefault="004F219E" w:rsidP="007E30CB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Manhattan Project</w:t>
      </w:r>
    </w:p>
    <w:p w14:paraId="6768D624" w14:textId="49722B51" w:rsidR="00B95576" w:rsidRDefault="004F219E" w:rsidP="004F219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Hiroshima and Nagasaki</w:t>
      </w:r>
    </w:p>
    <w:p w14:paraId="5A3A5630" w14:textId="77777777" w:rsidR="004F219E" w:rsidRDefault="004C2E48" w:rsidP="004F219E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Cold War</w:t>
      </w:r>
    </w:p>
    <w:p w14:paraId="0157F76C" w14:textId="2C5F3A25" w:rsidR="004F219E" w:rsidRDefault="004F219E" w:rsidP="004F219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Red Scare</w:t>
      </w:r>
    </w:p>
    <w:p w14:paraId="5C4660E0" w14:textId="61E75F9E" w:rsidR="004F219E" w:rsidRDefault="00B62DE9" w:rsidP="004F219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Truman Doctrine</w:t>
      </w:r>
    </w:p>
    <w:p w14:paraId="70409BB4" w14:textId="4F1523B3" w:rsidR="00B62DE9" w:rsidRDefault="00B62DE9" w:rsidP="004F219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Yalta Conference</w:t>
      </w:r>
    </w:p>
    <w:p w14:paraId="79076678" w14:textId="309ED5E5" w:rsidR="00B62DE9" w:rsidRDefault="00B62DE9" w:rsidP="004F219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Marshall Plan</w:t>
      </w:r>
    </w:p>
    <w:p w14:paraId="58808BBB" w14:textId="359E1150" w:rsidR="00B62DE9" w:rsidRDefault="00B62DE9" w:rsidP="004F219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Korean War</w:t>
      </w:r>
    </w:p>
    <w:p w14:paraId="0C0B009C" w14:textId="692EB089" w:rsidR="00B62DE9" w:rsidRDefault="00B62DE9" w:rsidP="004F219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United Nations</w:t>
      </w:r>
    </w:p>
    <w:p w14:paraId="3F376E62" w14:textId="20FC847C" w:rsidR="00B62DE9" w:rsidRDefault="00B62DE9" w:rsidP="004F219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NATO</w:t>
      </w:r>
    </w:p>
    <w:p w14:paraId="12733A0E" w14:textId="764E6751" w:rsidR="00B62DE9" w:rsidRDefault="00B62DE9" w:rsidP="004F219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Fair Deal</w:t>
      </w:r>
    </w:p>
    <w:p w14:paraId="38DE8A5C" w14:textId="38C37F0D" w:rsidR="00B62DE9" w:rsidRDefault="00B62DE9" w:rsidP="004F219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lastRenderedPageBreak/>
        <w:t>GI Bill</w:t>
      </w:r>
    </w:p>
    <w:p w14:paraId="3EEDD5C9" w14:textId="75A2382C" w:rsidR="00B62DE9" w:rsidRDefault="00B62DE9" w:rsidP="004F219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NSC 68</w:t>
      </w:r>
    </w:p>
    <w:p w14:paraId="6EFAD449" w14:textId="6534921E" w:rsidR="00B62DE9" w:rsidRDefault="004C2E48" w:rsidP="00B62DE9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Affluent Society</w:t>
      </w:r>
    </w:p>
    <w:p w14:paraId="53C9C2A8" w14:textId="7D2223F5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Economic Miracle</w:t>
      </w:r>
    </w:p>
    <w:p w14:paraId="21CA77A6" w14:textId="66B3204D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“Other” America</w:t>
      </w:r>
    </w:p>
    <w:p w14:paraId="7377DF0A" w14:textId="59C18F53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Automobile and Suburbia</w:t>
      </w:r>
    </w:p>
    <w:p w14:paraId="71A447DA" w14:textId="00EB1B91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Rock and Roll</w:t>
      </w:r>
    </w:p>
    <w:p w14:paraId="568D4B3D" w14:textId="41A53851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Cold War Crises </w:t>
      </w:r>
    </w:p>
    <w:p w14:paraId="7E83F2D7" w14:textId="1D36C8C9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Missiles, Rockets, and Bombs</w:t>
      </w:r>
    </w:p>
    <w:p w14:paraId="3BACD303" w14:textId="18A51F66" w:rsidR="00B62DE9" w:rsidRP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Medical Breakthroughs</w:t>
      </w:r>
    </w:p>
    <w:p w14:paraId="14634A50" w14:textId="002D1D1A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Environmentalism</w:t>
      </w:r>
    </w:p>
    <w:p w14:paraId="3CED4F4F" w14:textId="38DDB02C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Space Race</w:t>
      </w:r>
    </w:p>
    <w:p w14:paraId="549BAC60" w14:textId="6ED4B287" w:rsidR="00B62DE9" w:rsidRP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Keynesian Economics</w:t>
      </w:r>
    </w:p>
    <w:p w14:paraId="06E90565" w14:textId="63F3695D" w:rsidR="00B62DE9" w:rsidRPr="00B62DE9" w:rsidRDefault="004C2E48" w:rsidP="00B62DE9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Civil Rights, Vietnam, and the Ordeal of Liberalism</w:t>
      </w:r>
    </w:p>
    <w:p w14:paraId="34809A48" w14:textId="77777777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Civil Rights Movement</w:t>
      </w:r>
    </w:p>
    <w:p w14:paraId="44AB8489" w14:textId="77777777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Great Society</w:t>
      </w:r>
    </w:p>
    <w:p w14:paraId="32BFBB57" w14:textId="455E750D" w:rsidR="00B62DE9" w:rsidRP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Martin Luther King Jr.</w:t>
      </w:r>
    </w:p>
    <w:p w14:paraId="20CB4FC3" w14:textId="0EC80D8E" w:rsidR="00B62DE9" w:rsidRP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John Kennedy</w:t>
      </w:r>
    </w:p>
    <w:p w14:paraId="4F6E6256" w14:textId="48F5C625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Vietnam Commitment</w:t>
      </w:r>
    </w:p>
    <w:p w14:paraId="58BF6EE8" w14:textId="77777777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Lyndon Johnson</w:t>
      </w:r>
    </w:p>
    <w:p w14:paraId="7EBF2B31" w14:textId="5616F389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Black Power</w:t>
      </w:r>
    </w:p>
    <w:p w14:paraId="49899FB1" w14:textId="221684DC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Voting Rights Act and Civil Rights Act</w:t>
      </w:r>
    </w:p>
    <w:p w14:paraId="54F3AD69" w14:textId="71C20DA6" w:rsid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Flexible Response</w:t>
      </w:r>
    </w:p>
    <w:p w14:paraId="148C8119" w14:textId="797C5698" w:rsidR="00B62DE9" w:rsidRPr="00B62DE9" w:rsidRDefault="00B62DE9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Cuban Missile Crisis</w:t>
      </w:r>
    </w:p>
    <w:p w14:paraId="24287CA5" w14:textId="1D15C59C" w:rsidR="00EE4944" w:rsidRDefault="004C2E48" w:rsidP="00B62DE9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Crisis or Authority</w:t>
      </w:r>
    </w:p>
    <w:p w14:paraId="674ABD46" w14:textId="57B76127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Inflation and Deindustrialization</w:t>
      </w:r>
    </w:p>
    <w:p w14:paraId="3116FC58" w14:textId="1B4CFD04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OPEC</w:t>
      </w:r>
    </w:p>
    <w:p w14:paraId="55940CBD" w14:textId="4C63A6AA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Vietnamization</w:t>
      </w:r>
    </w:p>
    <w:p w14:paraId="25FD9E4E" w14:textId="1CF278EC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Dismantling Great Society</w:t>
      </w:r>
    </w:p>
    <w:p w14:paraId="39BD3475" w14:textId="7884EA18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Watergate</w:t>
      </w:r>
    </w:p>
    <w:p w14:paraId="1E158857" w14:textId="42B705F8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Nixon</w:t>
      </w:r>
    </w:p>
    <w:p w14:paraId="026CD1DD" w14:textId="02FD599E" w:rsidR="001000EA" w:rsidRP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Peace </w:t>
      </w:r>
      <w:proofErr w:type="gramStart"/>
      <w:r>
        <w:rPr>
          <w:rFonts w:ascii="Times New Roman" w:eastAsia="Times New Roman" w:hAnsi="Times New Roman" w:cs="Times New Roman"/>
          <w:lang w:eastAsia="en-US"/>
        </w:rPr>
        <w:t>With</w:t>
      </w:r>
      <w:proofErr w:type="gramEnd"/>
      <w:r>
        <w:rPr>
          <w:rFonts w:ascii="Times New Roman" w:eastAsia="Times New Roman" w:hAnsi="Times New Roman" w:cs="Times New Roman"/>
          <w:lang w:eastAsia="en-US"/>
        </w:rPr>
        <w:t xml:space="preserve"> Honor</w:t>
      </w:r>
    </w:p>
    <w:p w14:paraId="53363A03" w14:textId="419AA0EB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Environmentalism and Ecology</w:t>
      </w:r>
    </w:p>
    <w:p w14:paraId="4BC8747A" w14:textId="641C3C26" w:rsidR="00B62DE9" w:rsidRDefault="001000EA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Counterculture</w:t>
      </w:r>
    </w:p>
    <w:p w14:paraId="2A3C6369" w14:textId="4EC612E6" w:rsidR="001000EA" w:rsidRDefault="001000EA" w:rsidP="00B62DE9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Roe V Wade</w:t>
      </w:r>
    </w:p>
    <w:p w14:paraId="31DBB1C4" w14:textId="73933733" w:rsidR="009B7EFB" w:rsidRDefault="004C2E48" w:rsidP="001000EA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From the “Age of Limits” to the “Age of Reagan”</w:t>
      </w:r>
    </w:p>
    <w:p w14:paraId="4EF99D7C" w14:textId="65B8C6F4" w:rsidR="009B7EFB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Reagan Revolution</w:t>
      </w:r>
    </w:p>
    <w:p w14:paraId="7CB56584" w14:textId="190FDE4D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Fall of Soviet Union</w:t>
      </w:r>
    </w:p>
    <w:p w14:paraId="1E1B140E" w14:textId="38512121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Tax Revolt</w:t>
      </w:r>
    </w:p>
    <w:p w14:paraId="1B70D053" w14:textId="0F164DF1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“Supply-side” Economics</w:t>
      </w:r>
    </w:p>
    <w:p w14:paraId="232EB1F4" w14:textId="15C1C5B8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lastRenderedPageBreak/>
        <w:t>Jimmy Carter</w:t>
      </w:r>
    </w:p>
    <w:p w14:paraId="45CAD393" w14:textId="4651E77F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Iran Hostage Crisis</w:t>
      </w:r>
    </w:p>
    <w:p w14:paraId="4F2ACEEC" w14:textId="1EAEFD17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National Debt</w:t>
      </w:r>
    </w:p>
    <w:p w14:paraId="3A300CBC" w14:textId="04404904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Deregulation</w:t>
      </w:r>
    </w:p>
    <w:p w14:paraId="313DC292" w14:textId="324660AE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Reagan Doctrine</w:t>
      </w:r>
    </w:p>
    <w:p w14:paraId="740938E5" w14:textId="3738280B" w:rsidR="001000EA" w:rsidRDefault="001000EA" w:rsidP="001000EA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Political Gridlock</w:t>
      </w:r>
    </w:p>
    <w:p w14:paraId="7FD283FA" w14:textId="5319D594" w:rsidR="00D312FF" w:rsidRDefault="004C2E48" w:rsidP="00D312FF">
      <w:pPr>
        <w:pStyle w:val="ListParagraph"/>
        <w:numPr>
          <w:ilvl w:val="0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Age of Globalization</w:t>
      </w:r>
    </w:p>
    <w:p w14:paraId="3C863C0B" w14:textId="0F37F3C4" w:rsidR="0068042E" w:rsidRDefault="0068042E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Partisanship</w:t>
      </w:r>
    </w:p>
    <w:p w14:paraId="4E5D64DF" w14:textId="34AE1E15" w:rsidR="0068042E" w:rsidRPr="0068042E" w:rsidRDefault="0068042E" w:rsidP="0068042E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Great Recession</w:t>
      </w:r>
    </w:p>
    <w:p w14:paraId="71860DA3" w14:textId="2A86C4C8" w:rsidR="0068042E" w:rsidRPr="0068042E" w:rsidRDefault="0068042E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War on Terror</w:t>
      </w:r>
    </w:p>
    <w:p w14:paraId="605704C5" w14:textId="1FB80434" w:rsidR="00065CA0" w:rsidRPr="0068042E" w:rsidRDefault="0068042E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t>Economic Boom</w:t>
      </w:r>
    </w:p>
    <w:p w14:paraId="3F7177FB" w14:textId="77F45176" w:rsidR="0068042E" w:rsidRPr="0068042E" w:rsidRDefault="0068042E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t>Digital Revolution</w:t>
      </w:r>
    </w:p>
    <w:p w14:paraId="72E6225C" w14:textId="3E994C0F" w:rsidR="0068042E" w:rsidRPr="0068042E" w:rsidRDefault="0068042E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t>Diverse Population</w:t>
      </w:r>
    </w:p>
    <w:p w14:paraId="1A07AEB2" w14:textId="28E3F86D" w:rsidR="0068042E" w:rsidRDefault="0068042E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Iraq War</w:t>
      </w:r>
    </w:p>
    <w:p w14:paraId="4CBE31C8" w14:textId="4F577FFB" w:rsidR="0068042E" w:rsidRDefault="0068042E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Patriot Act</w:t>
      </w:r>
    </w:p>
    <w:p w14:paraId="6AD5A76F" w14:textId="67911BBB" w:rsidR="0068042E" w:rsidRDefault="0068042E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Internet</w:t>
      </w:r>
    </w:p>
    <w:p w14:paraId="44E1B3F1" w14:textId="46962750" w:rsidR="0068042E" w:rsidRDefault="0068042E" w:rsidP="00065CA0">
      <w:pPr>
        <w:pStyle w:val="ListParagraph"/>
        <w:numPr>
          <w:ilvl w:val="1"/>
          <w:numId w:val="28"/>
        </w:num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Modern Plagues</w:t>
      </w:r>
    </w:p>
    <w:p w14:paraId="096F0880" w14:textId="77777777" w:rsidR="0068042E" w:rsidRPr="0068042E" w:rsidRDefault="0068042E" w:rsidP="0068042E">
      <w:pPr>
        <w:suppressAutoHyphens w:val="0"/>
        <w:spacing w:line="276" w:lineRule="auto"/>
        <w:rPr>
          <w:rFonts w:ascii="Times New Roman" w:eastAsia="Times New Roman" w:hAnsi="Times New Roman" w:cs="Times New Roman"/>
          <w:lang w:eastAsia="en-US"/>
        </w:rPr>
      </w:pPr>
    </w:p>
    <w:sectPr w:rsidR="0068042E" w:rsidRPr="0068042E" w:rsidSect="00726F0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1E5CA" w14:textId="77777777" w:rsidR="00B13B3B" w:rsidRDefault="00B13B3B">
      <w:pPr>
        <w:spacing w:line="240" w:lineRule="auto"/>
      </w:pPr>
      <w:r>
        <w:separator/>
      </w:r>
    </w:p>
  </w:endnote>
  <w:endnote w:type="continuationSeparator" w:id="0">
    <w:p w14:paraId="0193683F" w14:textId="77777777" w:rsidR="00B13B3B" w:rsidRDefault="00B13B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56E4" w14:textId="77777777" w:rsidR="00B13B3B" w:rsidRDefault="00B13B3B">
      <w:pPr>
        <w:spacing w:line="240" w:lineRule="auto"/>
      </w:pPr>
      <w:r>
        <w:separator/>
      </w:r>
    </w:p>
  </w:footnote>
  <w:footnote w:type="continuationSeparator" w:id="0">
    <w:p w14:paraId="7A7BA4A3" w14:textId="77777777" w:rsidR="00B13B3B" w:rsidRDefault="00B13B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E626" w14:textId="5C8ED63F" w:rsidR="00E614DD" w:rsidRDefault="00726F05" w:rsidP="00726F05">
    <w:pPr>
      <w:pStyle w:val="Header"/>
    </w:pPr>
    <w:r>
      <w:t>Patel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603D" w14:textId="4B42E45E" w:rsidR="00E614DD" w:rsidRDefault="00726F05">
    <w:pPr>
      <w:pStyle w:val="Header"/>
    </w:pPr>
    <w:r>
      <w:t>Patel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903303"/>
    <w:multiLevelType w:val="multilevel"/>
    <w:tmpl w:val="922075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E3A92"/>
    <w:multiLevelType w:val="multilevel"/>
    <w:tmpl w:val="4DAE8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1967AE1"/>
    <w:multiLevelType w:val="multilevel"/>
    <w:tmpl w:val="BEF0A8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F26BD8"/>
    <w:multiLevelType w:val="hybridMultilevel"/>
    <w:tmpl w:val="B1549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B1B5787"/>
    <w:multiLevelType w:val="multilevel"/>
    <w:tmpl w:val="4572ABF8"/>
    <w:numStyleLink w:val="MLAOutline"/>
  </w:abstractNum>
  <w:abstractNum w:abstractNumId="23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997531"/>
    <w:multiLevelType w:val="multilevel"/>
    <w:tmpl w:val="53E6F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A596882"/>
    <w:multiLevelType w:val="hybridMultilevel"/>
    <w:tmpl w:val="9A1A59A2"/>
    <w:lvl w:ilvl="0" w:tplc="4874030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22"/>
  </w:num>
  <w:num w:numId="14">
    <w:abstractNumId w:val="17"/>
  </w:num>
  <w:num w:numId="15">
    <w:abstractNumId w:val="24"/>
  </w:num>
  <w:num w:numId="16">
    <w:abstractNumId w:val="19"/>
  </w:num>
  <w:num w:numId="17">
    <w:abstractNumId w:val="11"/>
  </w:num>
  <w:num w:numId="18">
    <w:abstractNumId w:val="10"/>
  </w:num>
  <w:num w:numId="19">
    <w:abstractNumId w:val="18"/>
  </w:num>
  <w:num w:numId="20">
    <w:abstractNumId w:val="26"/>
  </w:num>
  <w:num w:numId="21">
    <w:abstractNumId w:val="15"/>
  </w:num>
  <w:num w:numId="22">
    <w:abstractNumId w:val="23"/>
  </w:num>
  <w:num w:numId="23">
    <w:abstractNumId w:val="25"/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</w:num>
  <w:num w:numId="26">
    <w:abstractNumId w:val="16"/>
    <w:lvlOverride w:ilvl="0">
      <w:lvl w:ilvl="0">
        <w:numFmt w:val="decimal"/>
        <w:lvlText w:val="%1."/>
        <w:lvlJc w:val="left"/>
      </w:lvl>
    </w:lvlOverride>
  </w:num>
  <w:num w:numId="27">
    <w:abstractNumId w:val="2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05"/>
    <w:rsid w:val="00040CBB"/>
    <w:rsid w:val="00065CA0"/>
    <w:rsid w:val="00087551"/>
    <w:rsid w:val="000B78C8"/>
    <w:rsid w:val="000D2396"/>
    <w:rsid w:val="000F4E77"/>
    <w:rsid w:val="001000EA"/>
    <w:rsid w:val="001153AB"/>
    <w:rsid w:val="00143425"/>
    <w:rsid w:val="001463B2"/>
    <w:rsid w:val="00146CC2"/>
    <w:rsid w:val="001875C2"/>
    <w:rsid w:val="001F380C"/>
    <w:rsid w:val="001F62C0"/>
    <w:rsid w:val="00245E02"/>
    <w:rsid w:val="0026777E"/>
    <w:rsid w:val="00274D80"/>
    <w:rsid w:val="002A7768"/>
    <w:rsid w:val="00301F01"/>
    <w:rsid w:val="00334AE2"/>
    <w:rsid w:val="00340C08"/>
    <w:rsid w:val="00353B66"/>
    <w:rsid w:val="00394F86"/>
    <w:rsid w:val="003E1C95"/>
    <w:rsid w:val="00401BA1"/>
    <w:rsid w:val="004A2675"/>
    <w:rsid w:val="004C2E48"/>
    <w:rsid w:val="004F219E"/>
    <w:rsid w:val="004F7139"/>
    <w:rsid w:val="00566EF4"/>
    <w:rsid w:val="00620C48"/>
    <w:rsid w:val="00622101"/>
    <w:rsid w:val="00655B20"/>
    <w:rsid w:val="0068042E"/>
    <w:rsid w:val="00691EC1"/>
    <w:rsid w:val="00726F05"/>
    <w:rsid w:val="00736DE2"/>
    <w:rsid w:val="00764B07"/>
    <w:rsid w:val="007B1BD3"/>
    <w:rsid w:val="007C53FB"/>
    <w:rsid w:val="007E30CB"/>
    <w:rsid w:val="00804681"/>
    <w:rsid w:val="00861A5E"/>
    <w:rsid w:val="008665DF"/>
    <w:rsid w:val="008718B8"/>
    <w:rsid w:val="008B7D18"/>
    <w:rsid w:val="008F1F97"/>
    <w:rsid w:val="008F259E"/>
    <w:rsid w:val="008F4052"/>
    <w:rsid w:val="009963E7"/>
    <w:rsid w:val="009A3FE9"/>
    <w:rsid w:val="009B7EFB"/>
    <w:rsid w:val="009C7D0A"/>
    <w:rsid w:val="009D4EB3"/>
    <w:rsid w:val="00A438DB"/>
    <w:rsid w:val="00A8642B"/>
    <w:rsid w:val="00AA0E23"/>
    <w:rsid w:val="00B13B3B"/>
    <w:rsid w:val="00B13D1B"/>
    <w:rsid w:val="00B172E8"/>
    <w:rsid w:val="00B2148F"/>
    <w:rsid w:val="00B26488"/>
    <w:rsid w:val="00B3036C"/>
    <w:rsid w:val="00B62DE9"/>
    <w:rsid w:val="00B728FA"/>
    <w:rsid w:val="00B818DF"/>
    <w:rsid w:val="00B95576"/>
    <w:rsid w:val="00BB4899"/>
    <w:rsid w:val="00BD043D"/>
    <w:rsid w:val="00CE629C"/>
    <w:rsid w:val="00D312FF"/>
    <w:rsid w:val="00D52117"/>
    <w:rsid w:val="00DB0D39"/>
    <w:rsid w:val="00DF17CB"/>
    <w:rsid w:val="00E14005"/>
    <w:rsid w:val="00E614DD"/>
    <w:rsid w:val="00EA5769"/>
    <w:rsid w:val="00EE4944"/>
    <w:rsid w:val="00F50DC2"/>
    <w:rsid w:val="00F9444C"/>
    <w:rsid w:val="00FD13D1"/>
    <w:rsid w:val="00F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A928E"/>
  <w15:chartTrackingRefBased/>
  <w15:docId w15:val="{9D882D22-D99B-4BA8-BC61-8DC79607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861A5E"/>
    <w:pPr>
      <w:ind w:left="720"/>
      <w:contextualSpacing/>
    </w:pPr>
  </w:style>
  <w:style w:type="character" w:customStyle="1" w:styleId="hgkelc">
    <w:name w:val="hgkelc"/>
    <w:basedOn w:val="DefaultParagraphFont"/>
    <w:rsid w:val="00CE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2090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</cp:lastModifiedBy>
  <cp:revision>14</cp:revision>
  <dcterms:created xsi:type="dcterms:W3CDTF">2020-09-16T20:15:00Z</dcterms:created>
  <dcterms:modified xsi:type="dcterms:W3CDTF">2021-05-04T02:51:00Z</dcterms:modified>
  <cp:version/>
</cp:coreProperties>
</file>