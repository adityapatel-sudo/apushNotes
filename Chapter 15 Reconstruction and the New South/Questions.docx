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C19E4" w14:textId="1E51EB8D" w:rsidR="00080C97" w:rsidRDefault="00F83F85" w:rsidP="00F83F85">
      <w:pPr>
        <w:pStyle w:val="NoSpacing"/>
        <w:jc w:val="right"/>
      </w:pPr>
      <w:r>
        <w:t>Aditya Patel</w:t>
      </w:r>
    </w:p>
    <w:p w14:paraId="315A2A4D" w14:textId="70EF0AAC" w:rsidR="00080C97" w:rsidRDefault="00F83F85" w:rsidP="00F83F85">
      <w:pPr>
        <w:pStyle w:val="NoSpacing"/>
        <w:jc w:val="right"/>
      </w:pPr>
      <w:r>
        <w:t>APUSH</w:t>
      </w:r>
    </w:p>
    <w:p w14:paraId="6B15AA15" w14:textId="7A6C0833" w:rsidR="00080C97" w:rsidRDefault="00F83F85" w:rsidP="00F83F85">
      <w:pPr>
        <w:pStyle w:val="NoSpacing"/>
        <w:jc w:val="right"/>
      </w:pPr>
      <w:r>
        <w:t>Period 4</w:t>
      </w:r>
    </w:p>
    <w:p w14:paraId="392AC6DD" w14:textId="239D0F9A" w:rsidR="007D4B2F" w:rsidRDefault="00F83F85" w:rsidP="00F83F85">
      <w:pPr>
        <w:pStyle w:val="NoSpacing"/>
        <w:jc w:val="right"/>
      </w:pPr>
      <w:r>
        <w:t>11/06/2020</w:t>
      </w:r>
    </w:p>
    <w:p w14:paraId="391BE108" w14:textId="5B6C5CE3" w:rsidR="00080C97" w:rsidRDefault="00CC2681">
      <w:pPr>
        <w:pStyle w:val="Title"/>
      </w:pPr>
      <w:r>
        <w:rPr>
          <w:noProof/>
        </w:rPr>
        <mc:AlternateContent>
          <mc:Choice Requires="wps">
            <w:drawing>
              <wp:anchor distT="45720" distB="45720" distL="114300" distR="114300" simplePos="0" relativeHeight="251659264" behindDoc="0" locked="0" layoutInCell="1" allowOverlap="1" wp14:anchorId="328E6E8D" wp14:editId="41FE5BCF">
                <wp:simplePos x="0" y="0"/>
                <wp:positionH relativeFrom="column">
                  <wp:posOffset>-723265</wp:posOffset>
                </wp:positionH>
                <wp:positionV relativeFrom="paragraph">
                  <wp:posOffset>309245</wp:posOffset>
                </wp:positionV>
                <wp:extent cx="520700" cy="6484620"/>
                <wp:effectExtent l="0" t="0" r="1270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6484620"/>
                        </a:xfrm>
                        <a:prstGeom prst="rect">
                          <a:avLst/>
                        </a:prstGeom>
                        <a:solidFill>
                          <a:srgbClr val="FFFFFF"/>
                        </a:solidFill>
                        <a:ln w="9525">
                          <a:solidFill>
                            <a:srgbClr val="000000"/>
                          </a:solidFill>
                          <a:miter lim="800000"/>
                          <a:headEnd/>
                          <a:tailEnd/>
                        </a:ln>
                      </wps:spPr>
                      <wps:txbx>
                        <w:txbxContent>
                          <w:p w14:paraId="15798694" w14:textId="5112DCFB" w:rsidR="00CC2681" w:rsidRDefault="00CC2681" w:rsidP="00CC2681">
                            <w:pPr>
                              <w:ind w:firstLine="0"/>
                            </w:pPr>
                            <w:r>
                              <w:t>14</w:t>
                            </w:r>
                          </w:p>
                          <w:p w14:paraId="5BB4729B" w14:textId="220304E5" w:rsidR="00CC2681" w:rsidRDefault="00CC2681" w:rsidP="00CC2681">
                            <w:pPr>
                              <w:ind w:firstLine="0"/>
                            </w:pPr>
                            <w:r>
                              <w:t>29</w:t>
                            </w:r>
                          </w:p>
                          <w:p w14:paraId="68DF8D58" w14:textId="0007A6E8" w:rsidR="00CC2681" w:rsidRDefault="00CC2681" w:rsidP="00CC2681">
                            <w:pPr>
                              <w:ind w:firstLine="0"/>
                            </w:pPr>
                            <w:r>
                              <w:t>42</w:t>
                            </w:r>
                          </w:p>
                          <w:p w14:paraId="409AD125" w14:textId="11F36FAD" w:rsidR="00CC2681" w:rsidRDefault="00CC2681" w:rsidP="00CC2681">
                            <w:pPr>
                              <w:ind w:firstLine="0"/>
                            </w:pPr>
                            <w:r>
                              <w:t>58</w:t>
                            </w:r>
                          </w:p>
                          <w:p w14:paraId="430FF845" w14:textId="66AB819A" w:rsidR="00CC2681" w:rsidRDefault="00CC2681" w:rsidP="00CC2681">
                            <w:pPr>
                              <w:ind w:firstLine="0"/>
                            </w:pPr>
                            <w:r>
                              <w:t>70</w:t>
                            </w:r>
                          </w:p>
                          <w:p w14:paraId="5C97E0D0" w14:textId="14E05524" w:rsidR="00CC2681" w:rsidRDefault="00CC2681" w:rsidP="00CC2681">
                            <w:pPr>
                              <w:ind w:firstLine="0"/>
                            </w:pPr>
                            <w:r>
                              <w:t>86</w:t>
                            </w:r>
                          </w:p>
                          <w:p w14:paraId="7D2F126D" w14:textId="77FA4FEA" w:rsidR="00CC2681" w:rsidRDefault="00CC2681" w:rsidP="00CC2681">
                            <w:pPr>
                              <w:ind w:firstLine="0"/>
                            </w:pPr>
                            <w:r>
                              <w:t>101</w:t>
                            </w:r>
                          </w:p>
                          <w:p w14:paraId="58D8AACF" w14:textId="4B0106B2" w:rsidR="00CC2681" w:rsidRDefault="00CC2681" w:rsidP="00CC2681">
                            <w:pPr>
                              <w:ind w:firstLine="0"/>
                            </w:pPr>
                            <w:r>
                              <w:t>116</w:t>
                            </w:r>
                          </w:p>
                          <w:p w14:paraId="016AA9B8" w14:textId="66F5F9D5" w:rsidR="00CC2681" w:rsidRDefault="00CC2681" w:rsidP="00CC2681">
                            <w:pPr>
                              <w:ind w:firstLine="0"/>
                            </w:pPr>
                            <w:r>
                              <w:t>130</w:t>
                            </w:r>
                          </w:p>
                          <w:p w14:paraId="057E46F6" w14:textId="6F9D6325" w:rsidR="00CC2681" w:rsidRDefault="00CC2681" w:rsidP="00CC2681">
                            <w:pPr>
                              <w:ind w:firstLine="0"/>
                            </w:pPr>
                            <w:r>
                              <w:t>144</w:t>
                            </w:r>
                          </w:p>
                          <w:p w14:paraId="03F168F3" w14:textId="41AFCAD7" w:rsidR="00CC2681" w:rsidRDefault="00CC2681" w:rsidP="00CC2681">
                            <w:pPr>
                              <w:ind w:firstLine="0"/>
                            </w:pPr>
                            <w:r>
                              <w:t>155</w:t>
                            </w:r>
                          </w:p>
                          <w:p w14:paraId="10056EDA" w14:textId="4AF5202D" w:rsidR="00CC2681" w:rsidRDefault="00CC2681" w:rsidP="00CC2681">
                            <w:pPr>
                              <w:ind w:firstLine="0"/>
                            </w:pPr>
                            <w:r>
                              <w:t>160</w:t>
                            </w:r>
                          </w:p>
                          <w:p w14:paraId="38E03E7B" w14:textId="03D88910" w:rsidR="00CC2681" w:rsidRDefault="00CC2681" w:rsidP="00CC2681">
                            <w:pPr>
                              <w:ind w:firstLine="0"/>
                            </w:pPr>
                            <w:r>
                              <w:t>12</w:t>
                            </w:r>
                          </w:p>
                          <w:p w14:paraId="250EDB4B" w14:textId="5832DAEF" w:rsidR="00CC2681" w:rsidRDefault="00CC2681" w:rsidP="00CC2681">
                            <w:pPr>
                              <w:ind w:firstLine="0"/>
                            </w:pPr>
                            <w:r>
                              <w:t>27</w:t>
                            </w:r>
                          </w:p>
                          <w:p w14:paraId="3205E85A" w14:textId="3F4E3A8D" w:rsidR="00CC2681" w:rsidRDefault="00CC2681" w:rsidP="00CC2681">
                            <w:pPr>
                              <w:ind w:firstLine="0"/>
                            </w:pPr>
                            <w:r>
                              <w:t>40</w:t>
                            </w:r>
                          </w:p>
                          <w:p w14:paraId="3729190D" w14:textId="10111D5C" w:rsidR="00CC2681" w:rsidRDefault="00CC2681" w:rsidP="00CC2681">
                            <w:pPr>
                              <w:ind w:firstLine="0"/>
                            </w:pPr>
                            <w:r>
                              <w:t>56</w:t>
                            </w:r>
                          </w:p>
                          <w:p w14:paraId="7BA003CC" w14:textId="0D280329" w:rsidR="00CC2681" w:rsidRDefault="00CC2681" w:rsidP="00CC2681">
                            <w:pPr>
                              <w:ind w:firstLine="0"/>
                            </w:pPr>
                            <w:r>
                              <w:t>67</w:t>
                            </w:r>
                          </w:p>
                          <w:p w14:paraId="530DEEEB" w14:textId="03F83F3E" w:rsidR="00CC2681" w:rsidRDefault="00CC2681" w:rsidP="00CC2681">
                            <w:pPr>
                              <w:ind w:firstLine="0"/>
                            </w:pPr>
                            <w:r>
                              <w:t>80</w:t>
                            </w:r>
                          </w:p>
                          <w:p w14:paraId="659EE80A" w14:textId="77777777" w:rsidR="00CC2681" w:rsidRDefault="00CC2681" w:rsidP="00CC2681">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8E6E8D" id="_x0000_t202" coordsize="21600,21600" o:spt="202" path="m,l,21600r21600,l21600,xe">
                <v:stroke joinstyle="miter"/>
                <v:path gradientshapeok="t" o:connecttype="rect"/>
              </v:shapetype>
              <v:shape id="Text Box 2" o:spid="_x0000_s1026" type="#_x0000_t202" style="position:absolute;left:0;text-align:left;margin-left:-56.95pt;margin-top:24.35pt;width:41pt;height:510.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">
                <v:textbox>
                  <w:txbxContent>
                    <w:p w14:paraId="15798694" w14:textId="5112DCFB" w:rsidR="00CC2681" w:rsidRDefault="00CC2681" w:rsidP="00CC2681">
                      <w:pPr>
                        <w:ind w:firstLine="0"/>
                      </w:pPr>
                      <w:r>
                        <w:t>14</w:t>
                      </w:r>
                    </w:p>
                    <w:p w14:paraId="5BB4729B" w14:textId="220304E5" w:rsidR="00CC2681" w:rsidRDefault="00CC2681" w:rsidP="00CC2681">
                      <w:pPr>
                        <w:ind w:firstLine="0"/>
                      </w:pPr>
                      <w:r>
                        <w:t>29</w:t>
                      </w:r>
                    </w:p>
                    <w:p w14:paraId="68DF8D58" w14:textId="0007A6E8" w:rsidR="00CC2681" w:rsidRDefault="00CC2681" w:rsidP="00CC2681">
                      <w:pPr>
                        <w:ind w:firstLine="0"/>
                      </w:pPr>
                      <w:r>
                        <w:t>42</w:t>
                      </w:r>
                    </w:p>
                    <w:p w14:paraId="409AD125" w14:textId="11F36FAD" w:rsidR="00CC2681" w:rsidRDefault="00CC2681" w:rsidP="00CC2681">
                      <w:pPr>
                        <w:ind w:firstLine="0"/>
                      </w:pPr>
                      <w:r>
                        <w:t>58</w:t>
                      </w:r>
                    </w:p>
                    <w:p w14:paraId="430FF845" w14:textId="66AB819A" w:rsidR="00CC2681" w:rsidRDefault="00CC2681" w:rsidP="00CC2681">
                      <w:pPr>
                        <w:ind w:firstLine="0"/>
                      </w:pPr>
                      <w:r>
                        <w:t>70</w:t>
                      </w:r>
                    </w:p>
                    <w:p w14:paraId="5C97E0D0" w14:textId="14E05524" w:rsidR="00CC2681" w:rsidRDefault="00CC2681" w:rsidP="00CC2681">
                      <w:pPr>
                        <w:ind w:firstLine="0"/>
                      </w:pPr>
                      <w:r>
                        <w:t>86</w:t>
                      </w:r>
                    </w:p>
                    <w:p w14:paraId="7D2F126D" w14:textId="77FA4FEA" w:rsidR="00CC2681" w:rsidRDefault="00CC2681" w:rsidP="00CC2681">
                      <w:pPr>
                        <w:ind w:firstLine="0"/>
                      </w:pPr>
                      <w:r>
                        <w:t>101</w:t>
                      </w:r>
                    </w:p>
                    <w:p w14:paraId="58D8AACF" w14:textId="4B0106B2" w:rsidR="00CC2681" w:rsidRDefault="00CC2681" w:rsidP="00CC2681">
                      <w:pPr>
                        <w:ind w:firstLine="0"/>
                      </w:pPr>
                      <w:r>
                        <w:t>116</w:t>
                      </w:r>
                    </w:p>
                    <w:p w14:paraId="016AA9B8" w14:textId="66F5F9D5" w:rsidR="00CC2681" w:rsidRDefault="00CC2681" w:rsidP="00CC2681">
                      <w:pPr>
                        <w:ind w:firstLine="0"/>
                      </w:pPr>
                      <w:r>
                        <w:t>130</w:t>
                      </w:r>
                    </w:p>
                    <w:p w14:paraId="057E46F6" w14:textId="6F9D6325" w:rsidR="00CC2681" w:rsidRDefault="00CC2681" w:rsidP="00CC2681">
                      <w:pPr>
                        <w:ind w:firstLine="0"/>
                      </w:pPr>
                      <w:r>
                        <w:t>144</w:t>
                      </w:r>
                    </w:p>
                    <w:p w14:paraId="03F168F3" w14:textId="41AFCAD7" w:rsidR="00CC2681" w:rsidRDefault="00CC2681" w:rsidP="00CC2681">
                      <w:pPr>
                        <w:ind w:firstLine="0"/>
                      </w:pPr>
                      <w:r>
                        <w:t>155</w:t>
                      </w:r>
                    </w:p>
                    <w:p w14:paraId="10056EDA" w14:textId="4AF5202D" w:rsidR="00CC2681" w:rsidRDefault="00CC2681" w:rsidP="00CC2681">
                      <w:pPr>
                        <w:ind w:firstLine="0"/>
                      </w:pPr>
                      <w:r>
                        <w:t>160</w:t>
                      </w:r>
                    </w:p>
                    <w:p w14:paraId="38E03E7B" w14:textId="03D88910" w:rsidR="00CC2681" w:rsidRDefault="00CC2681" w:rsidP="00CC2681">
                      <w:pPr>
                        <w:ind w:firstLine="0"/>
                      </w:pPr>
                      <w:r>
                        <w:t>12</w:t>
                      </w:r>
                    </w:p>
                    <w:p w14:paraId="250EDB4B" w14:textId="5832DAEF" w:rsidR="00CC2681" w:rsidRDefault="00CC2681" w:rsidP="00CC2681">
                      <w:pPr>
                        <w:ind w:firstLine="0"/>
                      </w:pPr>
                      <w:r>
                        <w:t>27</w:t>
                      </w:r>
                    </w:p>
                    <w:p w14:paraId="3205E85A" w14:textId="3F4E3A8D" w:rsidR="00CC2681" w:rsidRDefault="00CC2681" w:rsidP="00CC2681">
                      <w:pPr>
                        <w:ind w:firstLine="0"/>
                      </w:pPr>
                      <w:r>
                        <w:t>40</w:t>
                      </w:r>
                    </w:p>
                    <w:p w14:paraId="3729190D" w14:textId="10111D5C" w:rsidR="00CC2681" w:rsidRDefault="00CC2681" w:rsidP="00CC2681">
                      <w:pPr>
                        <w:ind w:firstLine="0"/>
                      </w:pPr>
                      <w:r>
                        <w:t>56</w:t>
                      </w:r>
                    </w:p>
                    <w:p w14:paraId="7BA003CC" w14:textId="0D280329" w:rsidR="00CC2681" w:rsidRDefault="00CC2681" w:rsidP="00CC2681">
                      <w:pPr>
                        <w:ind w:firstLine="0"/>
                      </w:pPr>
                      <w:r>
                        <w:t>67</w:t>
                      </w:r>
                    </w:p>
                    <w:p w14:paraId="530DEEEB" w14:textId="03F83F3E" w:rsidR="00CC2681" w:rsidRDefault="00CC2681" w:rsidP="00CC2681">
                      <w:pPr>
                        <w:ind w:firstLine="0"/>
                      </w:pPr>
                      <w:r>
                        <w:t>80</w:t>
                      </w:r>
                    </w:p>
                    <w:p w14:paraId="659EE80A" w14:textId="77777777" w:rsidR="00CC2681" w:rsidRDefault="00CC2681" w:rsidP="00CC2681">
                      <w:pPr>
                        <w:ind w:firstLine="0"/>
                      </w:pPr>
                    </w:p>
                  </w:txbxContent>
                </v:textbox>
                <w10:wrap type="square"/>
              </v:shape>
            </w:pict>
          </mc:Fallback>
        </mc:AlternateContent>
      </w:r>
      <w:r w:rsidR="00F83F85" w:rsidRPr="00F83F85">
        <w:t>CH 1</w:t>
      </w:r>
      <w:r w:rsidR="005D1B41">
        <w:t>5</w:t>
      </w:r>
      <w:r w:rsidR="00F83F85" w:rsidRPr="00F83F85">
        <w:t xml:space="preserve"> Qs # </w:t>
      </w:r>
      <w:r w:rsidR="005D1B41">
        <w:t>1</w:t>
      </w:r>
      <w:r w:rsidR="00F83F85" w:rsidRPr="00F83F85">
        <w:t xml:space="preserve">, </w:t>
      </w:r>
      <w:r w:rsidR="005D1B41">
        <w:t>2</w:t>
      </w:r>
      <w:r w:rsidR="00F83F85" w:rsidRPr="00F83F85">
        <w:t xml:space="preserve">, </w:t>
      </w:r>
      <w:r w:rsidR="005D1B41">
        <w:t>3</w:t>
      </w:r>
      <w:r w:rsidR="00F83F85" w:rsidRPr="00F83F85">
        <w:t xml:space="preserve">, and </w:t>
      </w:r>
      <w:proofErr w:type="spellStart"/>
      <w:r w:rsidR="00F83F85">
        <w:t>DtP</w:t>
      </w:r>
      <w:proofErr w:type="spellEnd"/>
      <w:r w:rsidR="00F83F85" w:rsidRPr="00F83F85">
        <w:t xml:space="preserve"> #</w:t>
      </w:r>
      <w:r w:rsidR="005D1B41">
        <w:t>1</w:t>
      </w:r>
      <w:r w:rsidR="00F83F85">
        <w:rPr>
          <w:sz w:val="18"/>
          <w:szCs w:val="18"/>
        </w:rPr>
        <w:t xml:space="preserve"> </w:t>
      </w:r>
    </w:p>
    <w:p w14:paraId="0321669B" w14:textId="76F1A42B" w:rsidR="006D596E" w:rsidRDefault="00CC2681" w:rsidP="005D1B41">
      <w:r>
        <w:t xml:space="preserve"> </w:t>
      </w:r>
      <w:r w:rsidR="005D1B41">
        <w:t xml:space="preserve">1. The Republicans were in control of both the Presidency and Congress, but </w:t>
      </w:r>
      <w:r w:rsidR="008F38AF">
        <w:t>the branches</w:t>
      </w:r>
      <w:r w:rsidR="005D1B41">
        <w:t xml:space="preserve"> differed on how to proceed with the reconstruction of the South. </w:t>
      </w:r>
      <w:r w:rsidR="00D51189">
        <w:t>Lincoln began drafting plans with his</w:t>
      </w:r>
      <w:r w:rsidR="00832A36">
        <w:t xml:space="preserve"> forgiving</w:t>
      </w:r>
      <w:r w:rsidR="00D51189">
        <w:t xml:space="preserve"> </w:t>
      </w:r>
      <w:r w:rsidR="00D51189" w:rsidRPr="00D51189">
        <w:rPr>
          <w:u w:val="single"/>
        </w:rPr>
        <w:t>10% Plan</w:t>
      </w:r>
      <w:r w:rsidR="00832A36">
        <w:rPr>
          <w:u w:val="single"/>
        </w:rPr>
        <w:t xml:space="preserve">, </w:t>
      </w:r>
      <w:r w:rsidR="00832A36">
        <w:t>giving</w:t>
      </w:r>
      <w:r w:rsidR="00D51189">
        <w:t xml:space="preserve"> </w:t>
      </w:r>
      <w:r w:rsidR="00832A36">
        <w:t>statehood after 10% pledged</w:t>
      </w:r>
      <w:r w:rsidR="004F359C">
        <w:t xml:space="preserve"> allegiance to government. </w:t>
      </w:r>
      <w:r w:rsidR="00F37429">
        <w:t xml:space="preserve">Lincoln hoped to entice Southerners with his lax policies to his own party, and to decrease animosity between the regions. </w:t>
      </w:r>
      <w:r w:rsidR="00832A36">
        <w:t xml:space="preserve">However, </w:t>
      </w:r>
      <w:r w:rsidR="00B37752">
        <w:t>Radical</w:t>
      </w:r>
      <w:r w:rsidR="008F38AF">
        <w:t>s</w:t>
      </w:r>
      <w:r w:rsidR="00B37752">
        <w:t xml:space="preserve"> advocated for punishment of the traitors. They wanted to take away </w:t>
      </w:r>
      <w:r w:rsidR="008F38AF">
        <w:t>their</w:t>
      </w:r>
      <w:r w:rsidR="00B37752">
        <w:t xml:space="preserve"> land and political rights. </w:t>
      </w:r>
      <w:r w:rsidR="004F359C">
        <w:t xml:space="preserve">The </w:t>
      </w:r>
      <w:r w:rsidR="004F359C" w:rsidRPr="004F359C">
        <w:rPr>
          <w:u w:val="single"/>
        </w:rPr>
        <w:t>Wade-Davis Bill</w:t>
      </w:r>
      <w:r w:rsidR="004F359C">
        <w:t xml:space="preserve">, by radicals in Congress was much stricter, with forcing </w:t>
      </w:r>
      <w:r w:rsidR="00832A36">
        <w:t>most</w:t>
      </w:r>
      <w:r w:rsidR="004F359C">
        <w:t xml:space="preserve"> voters to swear loyalty</w:t>
      </w:r>
      <w:r w:rsidR="00832A36">
        <w:t>.</w:t>
      </w:r>
      <w:r w:rsidR="00F37429">
        <w:t xml:space="preserve"> Lincoln vetoed this plan </w:t>
      </w:r>
      <w:r w:rsidR="00832A36">
        <w:t>initially but</w:t>
      </w:r>
      <w:r w:rsidR="00F37429">
        <w:t xml:space="preserve"> began to agree with some points</w:t>
      </w:r>
      <w:r w:rsidR="00832A36">
        <w:t>.</w:t>
      </w:r>
      <w:r w:rsidR="004F359C">
        <w:t xml:space="preserve"> </w:t>
      </w:r>
      <w:r w:rsidR="00F37429">
        <w:t xml:space="preserve">However, as </w:t>
      </w:r>
      <w:r w:rsidR="00F37429" w:rsidRPr="00F37429">
        <w:rPr>
          <w:u w:val="single"/>
        </w:rPr>
        <w:t>President Johnson</w:t>
      </w:r>
      <w:r w:rsidR="00F37429">
        <w:t xml:space="preserve"> came into the picture, the radical plan </w:t>
      </w:r>
      <w:r w:rsidR="008F38AF">
        <w:t>passed</w:t>
      </w:r>
      <w:r w:rsidR="00F37429">
        <w:t xml:space="preserve">, </w:t>
      </w:r>
      <w:r w:rsidR="008F38AF">
        <w:t xml:space="preserve">with </w:t>
      </w:r>
      <w:r w:rsidR="00F37429">
        <w:t xml:space="preserve">Johnson requesting that CSU leaders personally </w:t>
      </w:r>
      <w:r w:rsidR="008F38AF">
        <w:t>request him</w:t>
      </w:r>
      <w:r w:rsidR="00B37752">
        <w:t xml:space="preserve"> for forgiveness</w:t>
      </w:r>
      <w:r w:rsidR="00841C8A">
        <w:t>.</w:t>
      </w:r>
      <w:r w:rsidR="00B37752">
        <w:t xml:space="preserve"> </w:t>
      </w:r>
      <w:r w:rsidR="00B37752" w:rsidRPr="00B37752">
        <w:rPr>
          <w:u w:val="single"/>
        </w:rPr>
        <w:t xml:space="preserve">The Fourteenth </w:t>
      </w:r>
      <w:r w:rsidR="00B37752">
        <w:t>w</w:t>
      </w:r>
      <w:r w:rsidR="008F38AF">
        <w:t>as</w:t>
      </w:r>
      <w:r w:rsidR="00B37752">
        <w:t xml:space="preserve"> passe</w:t>
      </w:r>
      <w:r w:rsidR="00832A36">
        <w:t>d</w:t>
      </w:r>
      <w:r w:rsidR="00B37752">
        <w:t xml:space="preserve">, but </w:t>
      </w:r>
      <w:r w:rsidR="00841C8A">
        <w:t xml:space="preserve">was heavily disliked by Andrew Johnson, who’s interference provoked </w:t>
      </w:r>
      <w:r w:rsidR="008F38AF">
        <w:t>Congress</w:t>
      </w:r>
      <w:r w:rsidR="00841C8A">
        <w:t xml:space="preserve"> to impeach him</w:t>
      </w:r>
      <w:r w:rsidR="00841C8A">
        <w:rPr>
          <w:vertAlign w:val="superscript"/>
        </w:rPr>
        <w:t>1</w:t>
      </w:r>
      <w:r w:rsidR="00B37752">
        <w:t xml:space="preserve">. </w:t>
      </w:r>
      <w:r w:rsidR="00841C8A">
        <w:t xml:space="preserve">The difference between ideologies </w:t>
      </w:r>
      <w:proofErr w:type="gramStart"/>
      <w:r w:rsidR="00832A36">
        <w:t>didn’t</w:t>
      </w:r>
      <w:proofErr w:type="gramEnd"/>
      <w:r w:rsidR="00832A36">
        <w:t xml:space="preserve"> hamper </w:t>
      </w:r>
      <w:r w:rsidR="008F38AF">
        <w:t>plans but</w:t>
      </w:r>
      <w:r w:rsidR="00841C8A">
        <w:t xml:space="preserve"> signal</w:t>
      </w:r>
      <w:r w:rsidR="008F38AF">
        <w:t>ed</w:t>
      </w:r>
      <w:r w:rsidR="00841C8A">
        <w:t xml:space="preserve"> differences.</w:t>
      </w:r>
    </w:p>
    <w:p w14:paraId="08C48407" w14:textId="00AA1C58" w:rsidR="00E80076" w:rsidRDefault="00841C8A" w:rsidP="005D1B41">
      <w:r>
        <w:t>2.  Reconstruction</w:t>
      </w:r>
      <w:r w:rsidR="008F38AF" w:rsidRPr="008F38AF">
        <w:t xml:space="preserve"> </w:t>
      </w:r>
      <w:r w:rsidR="008F38AF">
        <w:t>brought</w:t>
      </w:r>
      <w:r w:rsidR="008F38AF">
        <w:t xml:space="preserve"> many</w:t>
      </w:r>
      <w:r>
        <w:t xml:space="preserve"> economic and political changes. Directly after the war, the state of the south was pitiful, with violence rampant, and a controlling military presence, hated by white in the area</w:t>
      </w:r>
      <w:r>
        <w:rPr>
          <w:vertAlign w:val="superscript"/>
        </w:rPr>
        <w:t>2</w:t>
      </w:r>
      <w:r>
        <w:t xml:space="preserve">. </w:t>
      </w:r>
      <w:r w:rsidR="00E80076">
        <w:t xml:space="preserve">Leaders like </w:t>
      </w:r>
      <w:r w:rsidR="00E80076" w:rsidRPr="00E80076">
        <w:rPr>
          <w:u w:val="single"/>
        </w:rPr>
        <w:t>Henry Grady</w:t>
      </w:r>
      <w:r w:rsidR="0072773D">
        <w:t xml:space="preserve"> advocated for increased industry, </w:t>
      </w:r>
    </w:p>
    <w:p w14:paraId="3E88B606" w14:textId="4ADC875F" w:rsidR="00841C8A" w:rsidRDefault="0072773D" w:rsidP="00E80076">
      <w:pPr>
        <w:ind w:firstLine="0"/>
      </w:pPr>
      <w:r>
        <w:t>which, due to cheap labor and regulations, thrived.</w:t>
      </w:r>
      <w:r w:rsidR="008A2219">
        <w:t xml:space="preserve"> This class was unafraid to exploit the lower classes, with their </w:t>
      </w:r>
      <w:r w:rsidR="008A2219" w:rsidRPr="008A2219">
        <w:rPr>
          <w:u w:val="single"/>
        </w:rPr>
        <w:t>“Convince-Lease” System</w:t>
      </w:r>
      <w:r w:rsidR="008A2219">
        <w:t xml:space="preserve"> creating modern slavery for prisoners. Despite these challenges, the Black Middle class grew, creating communities with teachers, lawyers, and </w:t>
      </w:r>
      <w:r w:rsidR="00CC2681">
        <w:rPr>
          <w:noProof/>
        </w:rPr>
        <w:lastRenderedPageBreak/>
        <mc:AlternateContent>
          <mc:Choice Requires="wps">
            <w:drawing>
              <wp:anchor distT="45720" distB="45720" distL="114300" distR="114300" simplePos="0" relativeHeight="251661312" behindDoc="0" locked="0" layoutInCell="1" allowOverlap="1" wp14:anchorId="389E3EA3" wp14:editId="19850B88">
                <wp:simplePos x="0" y="0"/>
                <wp:positionH relativeFrom="column">
                  <wp:posOffset>-669925</wp:posOffset>
                </wp:positionH>
                <wp:positionV relativeFrom="paragraph">
                  <wp:posOffset>0</wp:posOffset>
                </wp:positionV>
                <wp:extent cx="520700" cy="8197215"/>
                <wp:effectExtent l="0" t="0" r="12700" b="133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8197215"/>
                        </a:xfrm>
                        <a:prstGeom prst="rect">
                          <a:avLst/>
                        </a:prstGeom>
                        <a:solidFill>
                          <a:srgbClr val="FFFFFF"/>
                        </a:solidFill>
                        <a:ln w="9525">
                          <a:solidFill>
                            <a:srgbClr val="000000"/>
                          </a:solidFill>
                          <a:miter lim="800000"/>
                          <a:headEnd/>
                          <a:tailEnd/>
                        </a:ln>
                      </wps:spPr>
                      <wps:txbx>
                        <w:txbxContent>
                          <w:p w14:paraId="0DD7DC5A" w14:textId="4F2FFB9A" w:rsidR="00CC2681" w:rsidRDefault="00CC2681" w:rsidP="00CC2681">
                            <w:pPr>
                              <w:ind w:firstLine="0"/>
                            </w:pPr>
                            <w:r>
                              <w:t>96</w:t>
                            </w:r>
                          </w:p>
                          <w:p w14:paraId="7ED412AA" w14:textId="482984DF" w:rsidR="00CC2681" w:rsidRDefault="00CC2681" w:rsidP="00CC2681">
                            <w:pPr>
                              <w:ind w:firstLine="0"/>
                            </w:pPr>
                            <w:r>
                              <w:t>108</w:t>
                            </w:r>
                          </w:p>
                          <w:p w14:paraId="7BDB3EFE" w14:textId="09F26B16" w:rsidR="00CC2681" w:rsidRDefault="00CC2681" w:rsidP="00CC2681">
                            <w:pPr>
                              <w:ind w:firstLine="0"/>
                            </w:pPr>
                            <w:r>
                              <w:t>123</w:t>
                            </w:r>
                          </w:p>
                          <w:p w14:paraId="3402DCE5" w14:textId="7DFC8BEA" w:rsidR="00CC2681" w:rsidRDefault="00CC2681" w:rsidP="00CC2681">
                            <w:pPr>
                              <w:ind w:firstLine="0"/>
                            </w:pPr>
                            <w:r>
                              <w:t>137</w:t>
                            </w:r>
                          </w:p>
                          <w:p w14:paraId="5C908D10" w14:textId="7B08BF7C" w:rsidR="00CC2681" w:rsidRDefault="00CC2681" w:rsidP="00CC2681">
                            <w:pPr>
                              <w:ind w:firstLine="0"/>
                            </w:pPr>
                            <w:r>
                              <w:t>151</w:t>
                            </w:r>
                          </w:p>
                          <w:p w14:paraId="19A6FC4C" w14:textId="50C07927" w:rsidR="00CC2681" w:rsidRDefault="00CC2681" w:rsidP="00CC2681">
                            <w:pPr>
                              <w:ind w:firstLine="0"/>
                            </w:pPr>
                            <w:r>
                              <w:t>167</w:t>
                            </w:r>
                          </w:p>
                          <w:p w14:paraId="02F49C72" w14:textId="67612E78" w:rsidR="00CC2681" w:rsidRDefault="00CC2681" w:rsidP="00CC2681">
                            <w:pPr>
                              <w:ind w:firstLine="0"/>
                            </w:pPr>
                            <w:r>
                              <w:t>169</w:t>
                            </w:r>
                          </w:p>
                          <w:p w14:paraId="16409686" w14:textId="3AFA0AC7" w:rsidR="00CC2681" w:rsidRDefault="00CC2681" w:rsidP="00CC2681">
                            <w:pPr>
                              <w:ind w:firstLine="0"/>
                            </w:pPr>
                            <w:r>
                              <w:t>14</w:t>
                            </w:r>
                          </w:p>
                          <w:p w14:paraId="257C4FEF" w14:textId="7BD2D721" w:rsidR="00CC2681" w:rsidRDefault="00CC2681" w:rsidP="00CC2681">
                            <w:pPr>
                              <w:ind w:firstLine="0"/>
                            </w:pPr>
                            <w:r>
                              <w:t>27</w:t>
                            </w:r>
                          </w:p>
                          <w:p w14:paraId="6293F74F" w14:textId="43FDB43D" w:rsidR="00CC2681" w:rsidRDefault="00CC2681" w:rsidP="00CC2681">
                            <w:pPr>
                              <w:ind w:firstLine="0"/>
                            </w:pPr>
                            <w:r>
                              <w:t>43</w:t>
                            </w:r>
                          </w:p>
                          <w:p w14:paraId="76F87328" w14:textId="6EDDC3E7" w:rsidR="00CC2681" w:rsidRDefault="00CC2681" w:rsidP="00CC2681">
                            <w:pPr>
                              <w:ind w:firstLine="0"/>
                            </w:pPr>
                            <w:r>
                              <w:t>57</w:t>
                            </w:r>
                          </w:p>
                          <w:p w14:paraId="4CB16217" w14:textId="1E409399" w:rsidR="00CC2681" w:rsidRDefault="00CC2681" w:rsidP="00CC2681">
                            <w:pPr>
                              <w:ind w:firstLine="0"/>
                            </w:pPr>
                            <w:r>
                              <w:t>71</w:t>
                            </w:r>
                          </w:p>
                          <w:p w14:paraId="2E6B067C" w14:textId="6FAA87A2" w:rsidR="00CC2681" w:rsidRDefault="00CC2681" w:rsidP="00CC2681">
                            <w:pPr>
                              <w:ind w:firstLine="0"/>
                            </w:pPr>
                            <w:r>
                              <w:t>86</w:t>
                            </w:r>
                          </w:p>
                          <w:p w14:paraId="7C224131" w14:textId="52FAFBE7" w:rsidR="00CC2681" w:rsidRDefault="00CC2681" w:rsidP="00CC2681">
                            <w:pPr>
                              <w:ind w:firstLine="0"/>
                            </w:pPr>
                            <w:r>
                              <w:t>99</w:t>
                            </w:r>
                          </w:p>
                          <w:p w14:paraId="019EAE67" w14:textId="57001CEE" w:rsidR="00CC2681" w:rsidRDefault="00CC2681" w:rsidP="00CC2681">
                            <w:pPr>
                              <w:ind w:firstLine="0"/>
                            </w:pPr>
                            <w:r>
                              <w:t>111</w:t>
                            </w:r>
                          </w:p>
                          <w:p w14:paraId="3A62C056" w14:textId="726C2165" w:rsidR="00CC2681" w:rsidRDefault="00CC2681" w:rsidP="00CC2681">
                            <w:pPr>
                              <w:ind w:firstLine="0"/>
                            </w:pPr>
                            <w:r>
                              <w:t>129</w:t>
                            </w:r>
                          </w:p>
                          <w:p w14:paraId="394A1029" w14:textId="3329205F" w:rsidR="00CC2681" w:rsidRDefault="00CC2681" w:rsidP="00CC2681">
                            <w:pPr>
                              <w:ind w:firstLine="0"/>
                            </w:pPr>
                            <w:r>
                              <w:t>142</w:t>
                            </w:r>
                          </w:p>
                          <w:p w14:paraId="4BCB9D06" w14:textId="1FE6099B" w:rsidR="00CC2681" w:rsidRDefault="00CC2681" w:rsidP="00CC2681">
                            <w:pPr>
                              <w:ind w:firstLine="0"/>
                            </w:pPr>
                            <w:r>
                              <w:t>154</w:t>
                            </w:r>
                          </w:p>
                          <w:p w14:paraId="570B47B0" w14:textId="39257FA7" w:rsidR="00CC2681" w:rsidRDefault="00CC2681" w:rsidP="00CC2681">
                            <w:pPr>
                              <w:ind w:firstLine="0"/>
                            </w:pPr>
                            <w:r>
                              <w:t>155</w:t>
                            </w:r>
                          </w:p>
                          <w:p w14:paraId="6E9F0215" w14:textId="7784C927" w:rsidR="00BC11A6" w:rsidRDefault="00BC11A6" w:rsidP="00CC2681">
                            <w:pPr>
                              <w:ind w:firstLine="0"/>
                            </w:pPr>
                            <w:r>
                              <w:t>11</w:t>
                            </w:r>
                          </w:p>
                          <w:p w14:paraId="3C25E7B6" w14:textId="36936C54" w:rsidR="00BC11A6" w:rsidRDefault="00BC11A6" w:rsidP="00CC2681">
                            <w:pPr>
                              <w:ind w:firstLine="0"/>
                            </w:pPr>
                            <w:r>
                              <w:t>24</w:t>
                            </w:r>
                          </w:p>
                          <w:p w14:paraId="50AFAB74" w14:textId="53AFEF05" w:rsidR="00BC11A6" w:rsidRDefault="00BC11A6" w:rsidP="00CC2681">
                            <w:pPr>
                              <w:ind w:firstLine="0"/>
                            </w:pPr>
                            <w:r>
                              <w:t>39</w:t>
                            </w:r>
                          </w:p>
                          <w:p w14:paraId="1F716970" w14:textId="70EE2229" w:rsidR="00BC11A6" w:rsidRDefault="00BC11A6" w:rsidP="00CC2681">
                            <w:pPr>
                              <w:ind w:firstLine="0"/>
                            </w:pPr>
                            <w:r>
                              <w:t>53</w:t>
                            </w:r>
                          </w:p>
                          <w:p w14:paraId="7AA16EFC" w14:textId="0F26C35E" w:rsidR="00BC11A6" w:rsidRDefault="00BC11A6" w:rsidP="00CC2681">
                            <w:pPr>
                              <w:ind w:firstLine="0"/>
                            </w:pPr>
                            <w:r>
                              <w:t>70</w:t>
                            </w:r>
                          </w:p>
                          <w:p w14:paraId="5D21AAAA" w14:textId="0B2459F9" w:rsidR="00BC11A6" w:rsidRDefault="00BC11A6" w:rsidP="00CC2681">
                            <w:pPr>
                              <w:ind w:firstLine="0"/>
                            </w:pPr>
                            <w:r>
                              <w:t>85</w:t>
                            </w:r>
                          </w:p>
                          <w:p w14:paraId="0C9C6CB8" w14:textId="26FF2C3C" w:rsidR="00BC11A6" w:rsidRDefault="00BC11A6" w:rsidP="00CC2681">
                            <w:pPr>
                              <w:ind w:firstLine="0"/>
                            </w:pPr>
                            <w:r>
                              <w:t>101</w:t>
                            </w:r>
                          </w:p>
                          <w:p w14:paraId="2650CD92" w14:textId="627386E2" w:rsidR="00BC11A6" w:rsidRDefault="00BC11A6" w:rsidP="00CC2681">
                            <w:pPr>
                              <w:ind w:firstLine="0"/>
                            </w:pPr>
                            <w:r>
                              <w:t>116</w:t>
                            </w:r>
                          </w:p>
                          <w:p w14:paraId="050A6B7D" w14:textId="25F6A0A1" w:rsidR="00BC11A6" w:rsidRDefault="00BC11A6" w:rsidP="00CC2681">
                            <w:pPr>
                              <w:ind w:firstLine="0"/>
                            </w:pPr>
                            <w:r>
                              <w:t>131</w:t>
                            </w:r>
                          </w:p>
                          <w:p w14:paraId="017D1217" w14:textId="2A29DAE7" w:rsidR="00BC11A6" w:rsidRDefault="00BC11A6" w:rsidP="00CC2681">
                            <w:pPr>
                              <w:ind w:firstLine="0"/>
                            </w:pPr>
                            <w:r>
                              <w:t>146</w:t>
                            </w:r>
                          </w:p>
                          <w:p w14:paraId="22BF8E56" w14:textId="77777777" w:rsidR="00BC11A6" w:rsidRDefault="00BC11A6" w:rsidP="00CC2681">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E3EA3" id="_x0000_s1027" type="#_x0000_t202" style="position:absolute;margin-left:-52.75pt;margin-top:0;width:41pt;height:645.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">
                <v:textbox>
                  <w:txbxContent>
                    <w:p w14:paraId="0DD7DC5A" w14:textId="4F2FFB9A" w:rsidR="00CC2681" w:rsidRDefault="00CC2681" w:rsidP="00CC2681">
                      <w:pPr>
                        <w:ind w:firstLine="0"/>
                      </w:pPr>
                      <w:r>
                        <w:t>96</w:t>
                      </w:r>
                    </w:p>
                    <w:p w14:paraId="7ED412AA" w14:textId="482984DF" w:rsidR="00CC2681" w:rsidRDefault="00CC2681" w:rsidP="00CC2681">
                      <w:pPr>
                        <w:ind w:firstLine="0"/>
                      </w:pPr>
                      <w:r>
                        <w:t>108</w:t>
                      </w:r>
                    </w:p>
                    <w:p w14:paraId="7BDB3EFE" w14:textId="09F26B16" w:rsidR="00CC2681" w:rsidRDefault="00CC2681" w:rsidP="00CC2681">
                      <w:pPr>
                        <w:ind w:firstLine="0"/>
                      </w:pPr>
                      <w:r>
                        <w:t>123</w:t>
                      </w:r>
                    </w:p>
                    <w:p w14:paraId="3402DCE5" w14:textId="7DFC8BEA" w:rsidR="00CC2681" w:rsidRDefault="00CC2681" w:rsidP="00CC2681">
                      <w:pPr>
                        <w:ind w:firstLine="0"/>
                      </w:pPr>
                      <w:r>
                        <w:t>137</w:t>
                      </w:r>
                    </w:p>
                    <w:p w14:paraId="5C908D10" w14:textId="7B08BF7C" w:rsidR="00CC2681" w:rsidRDefault="00CC2681" w:rsidP="00CC2681">
                      <w:pPr>
                        <w:ind w:firstLine="0"/>
                      </w:pPr>
                      <w:r>
                        <w:t>151</w:t>
                      </w:r>
                    </w:p>
                    <w:p w14:paraId="19A6FC4C" w14:textId="50C07927" w:rsidR="00CC2681" w:rsidRDefault="00CC2681" w:rsidP="00CC2681">
                      <w:pPr>
                        <w:ind w:firstLine="0"/>
                      </w:pPr>
                      <w:r>
                        <w:t>167</w:t>
                      </w:r>
                    </w:p>
                    <w:p w14:paraId="02F49C72" w14:textId="67612E78" w:rsidR="00CC2681" w:rsidRDefault="00CC2681" w:rsidP="00CC2681">
                      <w:pPr>
                        <w:ind w:firstLine="0"/>
                      </w:pPr>
                      <w:r>
                        <w:t>169</w:t>
                      </w:r>
                    </w:p>
                    <w:p w14:paraId="16409686" w14:textId="3AFA0AC7" w:rsidR="00CC2681" w:rsidRDefault="00CC2681" w:rsidP="00CC2681">
                      <w:pPr>
                        <w:ind w:firstLine="0"/>
                      </w:pPr>
                      <w:r>
                        <w:t>14</w:t>
                      </w:r>
                    </w:p>
                    <w:p w14:paraId="257C4FEF" w14:textId="7BD2D721" w:rsidR="00CC2681" w:rsidRDefault="00CC2681" w:rsidP="00CC2681">
                      <w:pPr>
                        <w:ind w:firstLine="0"/>
                      </w:pPr>
                      <w:r>
                        <w:t>27</w:t>
                      </w:r>
                    </w:p>
                    <w:p w14:paraId="6293F74F" w14:textId="43FDB43D" w:rsidR="00CC2681" w:rsidRDefault="00CC2681" w:rsidP="00CC2681">
                      <w:pPr>
                        <w:ind w:firstLine="0"/>
                      </w:pPr>
                      <w:r>
                        <w:t>43</w:t>
                      </w:r>
                    </w:p>
                    <w:p w14:paraId="76F87328" w14:textId="6EDDC3E7" w:rsidR="00CC2681" w:rsidRDefault="00CC2681" w:rsidP="00CC2681">
                      <w:pPr>
                        <w:ind w:firstLine="0"/>
                      </w:pPr>
                      <w:r>
                        <w:t>57</w:t>
                      </w:r>
                    </w:p>
                    <w:p w14:paraId="4CB16217" w14:textId="1E409399" w:rsidR="00CC2681" w:rsidRDefault="00CC2681" w:rsidP="00CC2681">
                      <w:pPr>
                        <w:ind w:firstLine="0"/>
                      </w:pPr>
                      <w:r>
                        <w:t>71</w:t>
                      </w:r>
                    </w:p>
                    <w:p w14:paraId="2E6B067C" w14:textId="6FAA87A2" w:rsidR="00CC2681" w:rsidRDefault="00CC2681" w:rsidP="00CC2681">
                      <w:pPr>
                        <w:ind w:firstLine="0"/>
                      </w:pPr>
                      <w:r>
                        <w:t>86</w:t>
                      </w:r>
                    </w:p>
                    <w:p w14:paraId="7C224131" w14:textId="52FAFBE7" w:rsidR="00CC2681" w:rsidRDefault="00CC2681" w:rsidP="00CC2681">
                      <w:pPr>
                        <w:ind w:firstLine="0"/>
                      </w:pPr>
                      <w:r>
                        <w:t>99</w:t>
                      </w:r>
                    </w:p>
                    <w:p w14:paraId="019EAE67" w14:textId="57001CEE" w:rsidR="00CC2681" w:rsidRDefault="00CC2681" w:rsidP="00CC2681">
                      <w:pPr>
                        <w:ind w:firstLine="0"/>
                      </w:pPr>
                      <w:r>
                        <w:t>111</w:t>
                      </w:r>
                    </w:p>
                    <w:p w14:paraId="3A62C056" w14:textId="726C2165" w:rsidR="00CC2681" w:rsidRDefault="00CC2681" w:rsidP="00CC2681">
                      <w:pPr>
                        <w:ind w:firstLine="0"/>
                      </w:pPr>
                      <w:r>
                        <w:t>129</w:t>
                      </w:r>
                    </w:p>
                    <w:p w14:paraId="394A1029" w14:textId="3329205F" w:rsidR="00CC2681" w:rsidRDefault="00CC2681" w:rsidP="00CC2681">
                      <w:pPr>
                        <w:ind w:firstLine="0"/>
                      </w:pPr>
                      <w:r>
                        <w:t>142</w:t>
                      </w:r>
                    </w:p>
                    <w:p w14:paraId="4BCB9D06" w14:textId="1FE6099B" w:rsidR="00CC2681" w:rsidRDefault="00CC2681" w:rsidP="00CC2681">
                      <w:pPr>
                        <w:ind w:firstLine="0"/>
                      </w:pPr>
                      <w:r>
                        <w:t>154</w:t>
                      </w:r>
                    </w:p>
                    <w:p w14:paraId="570B47B0" w14:textId="39257FA7" w:rsidR="00CC2681" w:rsidRDefault="00CC2681" w:rsidP="00CC2681">
                      <w:pPr>
                        <w:ind w:firstLine="0"/>
                      </w:pPr>
                      <w:r>
                        <w:t>155</w:t>
                      </w:r>
                    </w:p>
                    <w:p w14:paraId="6E9F0215" w14:textId="7784C927" w:rsidR="00BC11A6" w:rsidRDefault="00BC11A6" w:rsidP="00CC2681">
                      <w:pPr>
                        <w:ind w:firstLine="0"/>
                      </w:pPr>
                      <w:r>
                        <w:t>11</w:t>
                      </w:r>
                    </w:p>
                    <w:p w14:paraId="3C25E7B6" w14:textId="36936C54" w:rsidR="00BC11A6" w:rsidRDefault="00BC11A6" w:rsidP="00CC2681">
                      <w:pPr>
                        <w:ind w:firstLine="0"/>
                      </w:pPr>
                      <w:r>
                        <w:t>24</w:t>
                      </w:r>
                    </w:p>
                    <w:p w14:paraId="50AFAB74" w14:textId="53AFEF05" w:rsidR="00BC11A6" w:rsidRDefault="00BC11A6" w:rsidP="00CC2681">
                      <w:pPr>
                        <w:ind w:firstLine="0"/>
                      </w:pPr>
                      <w:r>
                        <w:t>39</w:t>
                      </w:r>
                    </w:p>
                    <w:p w14:paraId="1F716970" w14:textId="70EE2229" w:rsidR="00BC11A6" w:rsidRDefault="00BC11A6" w:rsidP="00CC2681">
                      <w:pPr>
                        <w:ind w:firstLine="0"/>
                      </w:pPr>
                      <w:r>
                        <w:t>53</w:t>
                      </w:r>
                    </w:p>
                    <w:p w14:paraId="7AA16EFC" w14:textId="0F26C35E" w:rsidR="00BC11A6" w:rsidRDefault="00BC11A6" w:rsidP="00CC2681">
                      <w:pPr>
                        <w:ind w:firstLine="0"/>
                      </w:pPr>
                      <w:r>
                        <w:t>70</w:t>
                      </w:r>
                    </w:p>
                    <w:p w14:paraId="5D21AAAA" w14:textId="0B2459F9" w:rsidR="00BC11A6" w:rsidRDefault="00BC11A6" w:rsidP="00CC2681">
                      <w:pPr>
                        <w:ind w:firstLine="0"/>
                      </w:pPr>
                      <w:r>
                        <w:t>85</w:t>
                      </w:r>
                    </w:p>
                    <w:p w14:paraId="0C9C6CB8" w14:textId="26FF2C3C" w:rsidR="00BC11A6" w:rsidRDefault="00BC11A6" w:rsidP="00CC2681">
                      <w:pPr>
                        <w:ind w:firstLine="0"/>
                      </w:pPr>
                      <w:r>
                        <w:t>101</w:t>
                      </w:r>
                    </w:p>
                    <w:p w14:paraId="2650CD92" w14:textId="627386E2" w:rsidR="00BC11A6" w:rsidRDefault="00BC11A6" w:rsidP="00CC2681">
                      <w:pPr>
                        <w:ind w:firstLine="0"/>
                      </w:pPr>
                      <w:r>
                        <w:t>116</w:t>
                      </w:r>
                    </w:p>
                    <w:p w14:paraId="050A6B7D" w14:textId="25F6A0A1" w:rsidR="00BC11A6" w:rsidRDefault="00BC11A6" w:rsidP="00CC2681">
                      <w:pPr>
                        <w:ind w:firstLine="0"/>
                      </w:pPr>
                      <w:r>
                        <w:t>131</w:t>
                      </w:r>
                    </w:p>
                    <w:p w14:paraId="017D1217" w14:textId="2A29DAE7" w:rsidR="00BC11A6" w:rsidRDefault="00BC11A6" w:rsidP="00CC2681">
                      <w:pPr>
                        <w:ind w:firstLine="0"/>
                      </w:pPr>
                      <w:r>
                        <w:t>146</w:t>
                      </w:r>
                    </w:p>
                    <w:p w14:paraId="22BF8E56" w14:textId="77777777" w:rsidR="00BC11A6" w:rsidRDefault="00BC11A6" w:rsidP="00CC2681">
                      <w:pPr>
                        <w:ind w:firstLine="0"/>
                      </w:pPr>
                    </w:p>
                  </w:txbxContent>
                </v:textbox>
                <w10:wrap type="square"/>
              </v:shape>
            </w:pict>
          </mc:Fallback>
        </mc:AlternateContent>
      </w:r>
      <w:r w:rsidR="008A2219">
        <w:t>doctors</w:t>
      </w:r>
      <w:r w:rsidR="00815C55">
        <w:t xml:space="preserve">. </w:t>
      </w:r>
      <w:r w:rsidR="00E93C7E">
        <w:t xml:space="preserve">The income of blacks grew immensely during this period but </w:t>
      </w:r>
      <w:proofErr w:type="gramStart"/>
      <w:r w:rsidR="00E93C7E">
        <w:t>didn’t</w:t>
      </w:r>
      <w:proofErr w:type="gramEnd"/>
      <w:r w:rsidR="00E93C7E">
        <w:t xml:space="preserve"> reach the rates of whites</w:t>
      </w:r>
      <w:r w:rsidR="00815C55">
        <w:t xml:space="preserve">. </w:t>
      </w:r>
      <w:r w:rsidR="00815C55" w:rsidRPr="00815C55">
        <w:rPr>
          <w:u w:val="single"/>
        </w:rPr>
        <w:t>Booker Washington</w:t>
      </w:r>
      <w:r w:rsidR="00815C55">
        <w:t xml:space="preserve"> was a strong advocate of letting </w:t>
      </w:r>
      <w:proofErr w:type="gramStart"/>
      <w:r w:rsidR="00815C55">
        <w:t>African-Americans</w:t>
      </w:r>
      <w:proofErr w:type="gramEnd"/>
      <w:r w:rsidR="00815C55">
        <w:t xml:space="preserve"> develop their societies and lives on their own, and gaining respect of whites. However, racism only manifested itself in a different form. Despite the </w:t>
      </w:r>
      <w:r w:rsidR="00E93C7E">
        <w:t>g</w:t>
      </w:r>
      <w:r w:rsidR="00815C55">
        <w:t xml:space="preserve">overnment’s efforts at providing rights, courts stripped </w:t>
      </w:r>
      <w:r w:rsidR="008F38AF">
        <w:t>them away to allow</w:t>
      </w:r>
      <w:r w:rsidR="00815C55">
        <w:t xml:space="preserve"> </w:t>
      </w:r>
      <w:r w:rsidR="00815C55" w:rsidRPr="00815C55">
        <w:rPr>
          <w:u w:val="single"/>
        </w:rPr>
        <w:t>Jim Crow laws</w:t>
      </w:r>
      <w:r w:rsidR="008F38AF">
        <w:rPr>
          <w:u w:val="single"/>
        </w:rPr>
        <w:t>,</w:t>
      </w:r>
      <w:r w:rsidR="008F38AF">
        <w:t xml:space="preserve"> which disenfranchised and oppressed Blacks. The</w:t>
      </w:r>
      <w:r w:rsidR="00815C55">
        <w:t xml:space="preserve"> system resulting from Reconstruction was </w:t>
      </w:r>
      <w:r w:rsidR="00832A36">
        <w:t>a marvel for the time and society</w:t>
      </w:r>
      <w:r w:rsidR="008F38AF">
        <w:t xml:space="preserve">, </w:t>
      </w:r>
      <w:r w:rsidR="00832A36">
        <w:t xml:space="preserve">but the battle for equality </w:t>
      </w:r>
      <w:proofErr w:type="gramStart"/>
      <w:r w:rsidR="00B76183">
        <w:t>didn’t</w:t>
      </w:r>
      <w:proofErr w:type="gramEnd"/>
      <w:r w:rsidR="00832A36">
        <w:t xml:space="preserve"> end.</w:t>
      </w:r>
    </w:p>
    <w:p w14:paraId="7A54C525" w14:textId="0620BCD6" w:rsidR="00832A36" w:rsidRDefault="00832A36" w:rsidP="005D1B41">
      <w:r>
        <w:t>3.  After the abolition of slavery in the south</w:t>
      </w:r>
      <w:r w:rsidR="008F38AF">
        <w:t xml:space="preserve">, southerners still </w:t>
      </w:r>
      <w:proofErr w:type="gramStart"/>
      <w:r w:rsidR="008F38AF">
        <w:t>couldn’t</w:t>
      </w:r>
      <w:proofErr w:type="gramEnd"/>
      <w:r w:rsidR="008F38AF">
        <w:t xml:space="preserve"> see blacks as equals.</w:t>
      </w:r>
      <w:r w:rsidR="00974576">
        <w:t xml:space="preserve"> The system of oppression began with </w:t>
      </w:r>
      <w:r w:rsidR="00974576" w:rsidRPr="00974576">
        <w:rPr>
          <w:u w:val="single"/>
        </w:rPr>
        <w:t>sharecropping</w:t>
      </w:r>
      <w:r w:rsidR="00974576">
        <w:t xml:space="preserve">, which forced blacks and poor whites became tied to landlords, and after </w:t>
      </w:r>
      <w:r w:rsidR="00E93C7E">
        <w:t>acquiring</w:t>
      </w:r>
      <w:r w:rsidR="00974576">
        <w:t xml:space="preserve"> debt, were almost never able to </w:t>
      </w:r>
      <w:r w:rsidR="00E93C7E">
        <w:t>leave the cycle of repayment, despite black soldiers fighting the war for their freedom</w:t>
      </w:r>
      <w:r w:rsidR="00E93C7E">
        <w:rPr>
          <w:vertAlign w:val="superscript"/>
        </w:rPr>
        <w:t>3</w:t>
      </w:r>
      <w:r w:rsidR="00974576">
        <w:t>.</w:t>
      </w:r>
      <w:r w:rsidR="00E93C7E">
        <w:t xml:space="preserve"> The </w:t>
      </w:r>
      <w:r w:rsidR="00E93C7E" w:rsidRPr="00E93C7E">
        <w:rPr>
          <w:u w:val="single"/>
        </w:rPr>
        <w:t>Freedman’s Bureau</w:t>
      </w:r>
      <w:r w:rsidR="00E93C7E">
        <w:t xml:space="preserve"> attempted to support the black community with education and supplies, but the wealth of black remained far below white. The Southern whites were united against Blacks, and with </w:t>
      </w:r>
      <w:r w:rsidR="00E93C7E" w:rsidRPr="00E93C7E">
        <w:rPr>
          <w:u w:val="single"/>
        </w:rPr>
        <w:t>Plessy V Ferguson</w:t>
      </w:r>
      <w:r w:rsidR="00E93C7E">
        <w:t xml:space="preserve"> legalizing segregation, </w:t>
      </w:r>
      <w:r w:rsidR="00F66B44">
        <w:t xml:space="preserve">African Americans were set up to be second-class citizens for decades, setting up disenfranchisement. The political power of blacks decreased to almost none as their voting rights were stripped away.  </w:t>
      </w:r>
      <w:r w:rsidR="00F66B44" w:rsidRPr="00F66B44">
        <w:rPr>
          <w:u w:val="single"/>
        </w:rPr>
        <w:t>The Ku Klutz Klan</w:t>
      </w:r>
      <w:r w:rsidR="00F66B44">
        <w:t xml:space="preserve"> grew in power as reconstruction ended, terrorizing </w:t>
      </w:r>
      <w:proofErr w:type="gramStart"/>
      <w:r w:rsidR="00F66B44">
        <w:t>Blacks</w:t>
      </w:r>
      <w:proofErr w:type="gramEnd"/>
      <w:r w:rsidR="00F66B44">
        <w:t xml:space="preserve"> and killing many. The segregation in the South reached was born anew after reconstruction, oppressing blacks politically, with segregation, and with violence.</w:t>
      </w:r>
    </w:p>
    <w:p w14:paraId="7B7F50CD" w14:textId="7DEB982D" w:rsidR="009A5981" w:rsidRPr="00E80076" w:rsidRDefault="00B76183" w:rsidP="0084504E">
      <w:pPr>
        <w:ind w:firstLine="0"/>
      </w:pPr>
      <w:r>
        <w:tab/>
        <w:t>1.</w:t>
      </w:r>
      <w:r w:rsidR="00F351D9">
        <w:t xml:space="preserve"> Different interpretations of Reconstruction and its effect on Southern Society were almost immediately available. </w:t>
      </w:r>
      <w:r w:rsidR="00CC2681">
        <w:t xml:space="preserve">The first were from white historian William Dunning in 1907, who believed that the South was victim to Northern attacks and unwarranted brutality. He, along with other historians, argued that reconstruction was a Republican power plot, which was true, </w:t>
      </w:r>
      <w:r w:rsidR="00BC11A6">
        <w:rPr>
          <w:noProof/>
        </w:rPr>
        <w:lastRenderedPageBreak/>
        <mc:AlternateContent>
          <mc:Choice Requires="wps">
            <w:drawing>
              <wp:anchor distT="45720" distB="45720" distL="114300" distR="114300" simplePos="0" relativeHeight="251663360" behindDoc="0" locked="0" layoutInCell="1" allowOverlap="1" wp14:anchorId="763E92DF" wp14:editId="1D49F415">
                <wp:simplePos x="0" y="0"/>
                <wp:positionH relativeFrom="column">
                  <wp:posOffset>-723265</wp:posOffset>
                </wp:positionH>
                <wp:positionV relativeFrom="paragraph">
                  <wp:posOffset>10160</wp:posOffset>
                </wp:positionV>
                <wp:extent cx="520700" cy="8133080"/>
                <wp:effectExtent l="0" t="0" r="12700"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0" cy="8133080"/>
                        </a:xfrm>
                        <a:prstGeom prst="rect">
                          <a:avLst/>
                        </a:prstGeom>
                        <a:solidFill>
                          <a:srgbClr val="FFFFFF"/>
                        </a:solidFill>
                        <a:ln w="9525">
                          <a:solidFill>
                            <a:srgbClr val="000000"/>
                          </a:solidFill>
                          <a:miter lim="800000"/>
                          <a:headEnd/>
                          <a:tailEnd/>
                        </a:ln>
                      </wps:spPr>
                      <wps:txbx>
                        <w:txbxContent>
                          <w:p w14:paraId="58878F52" w14:textId="61C7CC24" w:rsidR="00BC11A6" w:rsidRDefault="00655B26" w:rsidP="00BC11A6">
                            <w:pPr>
                              <w:ind w:firstLine="0"/>
                            </w:pPr>
                            <w:r>
                              <w:t>70</w:t>
                            </w:r>
                          </w:p>
                          <w:p w14:paraId="48EF7AE9" w14:textId="35DC60C6" w:rsidR="00655B26" w:rsidRDefault="00655B26" w:rsidP="00BC11A6">
                            <w:pPr>
                              <w:ind w:firstLine="0"/>
                            </w:pPr>
                            <w:r>
                              <w:t>85</w:t>
                            </w:r>
                          </w:p>
                          <w:p w14:paraId="6279501D" w14:textId="74EF85E3" w:rsidR="00655B26" w:rsidRDefault="00655B26" w:rsidP="00BC11A6">
                            <w:pPr>
                              <w:ind w:firstLine="0"/>
                            </w:pPr>
                            <w:r>
                              <w:t>101</w:t>
                            </w:r>
                          </w:p>
                          <w:p w14:paraId="23F05093" w14:textId="7D75277C" w:rsidR="00655B26" w:rsidRDefault="00655B26" w:rsidP="00BC11A6">
                            <w:pPr>
                              <w:ind w:firstLine="0"/>
                            </w:pPr>
                            <w:r>
                              <w:t>116</w:t>
                            </w:r>
                          </w:p>
                          <w:p w14:paraId="1278C9FE" w14:textId="533CB11F" w:rsidR="00655B26" w:rsidRDefault="00655B26" w:rsidP="00BC11A6">
                            <w:pPr>
                              <w:ind w:firstLine="0"/>
                            </w:pPr>
                            <w:r>
                              <w:t>131</w:t>
                            </w:r>
                          </w:p>
                          <w:p w14:paraId="5A63C176" w14:textId="65F4EF86" w:rsidR="00655B26" w:rsidRDefault="00655B26" w:rsidP="00BC11A6">
                            <w:pPr>
                              <w:ind w:firstLine="0"/>
                            </w:pPr>
                            <w:r>
                              <w:t>146</w:t>
                            </w:r>
                          </w:p>
                          <w:p w14:paraId="0095E45D" w14:textId="52743E03" w:rsidR="00655B26" w:rsidRDefault="00655B26" w:rsidP="00BC11A6">
                            <w:pPr>
                              <w:ind w:firstLine="0"/>
                            </w:pPr>
                            <w:r>
                              <w:t>159</w:t>
                            </w:r>
                          </w:p>
                          <w:p w14:paraId="507BCED8" w14:textId="2471937F" w:rsidR="00655B26" w:rsidRDefault="00655B26" w:rsidP="00BC11A6">
                            <w:pPr>
                              <w:ind w:firstLine="0"/>
                            </w:pPr>
                            <w:r>
                              <w:t>174</w:t>
                            </w:r>
                          </w:p>
                          <w:p w14:paraId="343430B3" w14:textId="710FE53E" w:rsidR="00655B26" w:rsidRDefault="00655B26" w:rsidP="00BC11A6">
                            <w:pPr>
                              <w:ind w:firstLine="0"/>
                            </w:pPr>
                            <w:r>
                              <w:t>187</w:t>
                            </w:r>
                          </w:p>
                          <w:p w14:paraId="09DA6EC4" w14:textId="63A23D1E" w:rsidR="00655B26" w:rsidRDefault="00655B26" w:rsidP="00BC11A6">
                            <w:pPr>
                              <w:ind w:firstLine="0"/>
                            </w:pPr>
                            <w:r>
                              <w:t>202</w:t>
                            </w:r>
                          </w:p>
                          <w:p w14:paraId="620F901F" w14:textId="2B81615C" w:rsidR="00655B26" w:rsidRDefault="00655B26" w:rsidP="00BC11A6">
                            <w:pPr>
                              <w:ind w:firstLine="0"/>
                            </w:pPr>
                            <w:r>
                              <w:t>217</w:t>
                            </w:r>
                          </w:p>
                          <w:p w14:paraId="1D80D626" w14:textId="3E184EA5" w:rsidR="00655B26" w:rsidRDefault="00655B26" w:rsidP="00BC11A6">
                            <w:pPr>
                              <w:ind w:firstLine="0"/>
                            </w:pPr>
                            <w:r>
                              <w:t>232</w:t>
                            </w:r>
                          </w:p>
                          <w:p w14:paraId="458DD6E6" w14:textId="58EE81F0" w:rsidR="00655B26" w:rsidRDefault="00655B26" w:rsidP="00BC11A6">
                            <w:pPr>
                              <w:ind w:firstLine="0"/>
                            </w:pPr>
                            <w:r>
                              <w:t>246</w:t>
                            </w:r>
                          </w:p>
                          <w:p w14:paraId="50FBB080" w14:textId="47EDF6AA" w:rsidR="00655B26" w:rsidRDefault="00655B26" w:rsidP="00BC11A6">
                            <w:pPr>
                              <w:ind w:firstLine="0"/>
                            </w:pPr>
                            <w:r>
                              <w:t>262</w:t>
                            </w:r>
                          </w:p>
                          <w:p w14:paraId="0F1CB546" w14:textId="1E9F14C4" w:rsidR="00655B26" w:rsidRDefault="00655B26" w:rsidP="00BC11A6">
                            <w:pPr>
                              <w:ind w:firstLine="0"/>
                            </w:pPr>
                            <w:r>
                              <w:t>275</w:t>
                            </w:r>
                          </w:p>
                          <w:p w14:paraId="57EC69EF" w14:textId="235F4A96" w:rsidR="00655B26" w:rsidRDefault="00655B26" w:rsidP="00BC11A6">
                            <w:pPr>
                              <w:ind w:firstLine="0"/>
                            </w:pPr>
                            <w:r>
                              <w:t>294</w:t>
                            </w:r>
                          </w:p>
                          <w:p w14:paraId="19BD270C" w14:textId="4C90C9E5" w:rsidR="00655B26" w:rsidRDefault="00655B26" w:rsidP="00BC11A6">
                            <w:pPr>
                              <w:ind w:firstLine="0"/>
                            </w:pPr>
                            <w:r>
                              <w:t>309</w:t>
                            </w:r>
                          </w:p>
                          <w:p w14:paraId="01260B05" w14:textId="77777777" w:rsidR="00655B26" w:rsidRDefault="00655B26" w:rsidP="00BC11A6">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E92DF" id="_x0000_s1028" type="#_x0000_t202" style="position:absolute;margin-left:-56.95pt;margin-top:.8pt;width:41pt;height:640.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">
                <v:textbox>
                  <w:txbxContent>
                    <w:p w14:paraId="58878F52" w14:textId="61C7CC24" w:rsidR="00BC11A6" w:rsidRDefault="00655B26" w:rsidP="00BC11A6">
                      <w:pPr>
                        <w:ind w:firstLine="0"/>
                      </w:pPr>
                      <w:r>
                        <w:t>70</w:t>
                      </w:r>
                    </w:p>
                    <w:p w14:paraId="48EF7AE9" w14:textId="35DC60C6" w:rsidR="00655B26" w:rsidRDefault="00655B26" w:rsidP="00BC11A6">
                      <w:pPr>
                        <w:ind w:firstLine="0"/>
                      </w:pPr>
                      <w:r>
                        <w:t>85</w:t>
                      </w:r>
                    </w:p>
                    <w:p w14:paraId="6279501D" w14:textId="74EF85E3" w:rsidR="00655B26" w:rsidRDefault="00655B26" w:rsidP="00BC11A6">
                      <w:pPr>
                        <w:ind w:firstLine="0"/>
                      </w:pPr>
                      <w:r>
                        <w:t>101</w:t>
                      </w:r>
                    </w:p>
                    <w:p w14:paraId="23F05093" w14:textId="7D75277C" w:rsidR="00655B26" w:rsidRDefault="00655B26" w:rsidP="00BC11A6">
                      <w:pPr>
                        <w:ind w:firstLine="0"/>
                      </w:pPr>
                      <w:r>
                        <w:t>116</w:t>
                      </w:r>
                    </w:p>
                    <w:p w14:paraId="1278C9FE" w14:textId="533CB11F" w:rsidR="00655B26" w:rsidRDefault="00655B26" w:rsidP="00BC11A6">
                      <w:pPr>
                        <w:ind w:firstLine="0"/>
                      </w:pPr>
                      <w:r>
                        <w:t>131</w:t>
                      </w:r>
                    </w:p>
                    <w:p w14:paraId="5A63C176" w14:textId="65F4EF86" w:rsidR="00655B26" w:rsidRDefault="00655B26" w:rsidP="00BC11A6">
                      <w:pPr>
                        <w:ind w:firstLine="0"/>
                      </w:pPr>
                      <w:r>
                        <w:t>146</w:t>
                      </w:r>
                    </w:p>
                    <w:p w14:paraId="0095E45D" w14:textId="52743E03" w:rsidR="00655B26" w:rsidRDefault="00655B26" w:rsidP="00BC11A6">
                      <w:pPr>
                        <w:ind w:firstLine="0"/>
                      </w:pPr>
                      <w:r>
                        <w:t>159</w:t>
                      </w:r>
                    </w:p>
                    <w:p w14:paraId="507BCED8" w14:textId="2471937F" w:rsidR="00655B26" w:rsidRDefault="00655B26" w:rsidP="00BC11A6">
                      <w:pPr>
                        <w:ind w:firstLine="0"/>
                      </w:pPr>
                      <w:r>
                        <w:t>174</w:t>
                      </w:r>
                    </w:p>
                    <w:p w14:paraId="343430B3" w14:textId="710FE53E" w:rsidR="00655B26" w:rsidRDefault="00655B26" w:rsidP="00BC11A6">
                      <w:pPr>
                        <w:ind w:firstLine="0"/>
                      </w:pPr>
                      <w:r>
                        <w:t>187</w:t>
                      </w:r>
                    </w:p>
                    <w:p w14:paraId="09DA6EC4" w14:textId="63A23D1E" w:rsidR="00655B26" w:rsidRDefault="00655B26" w:rsidP="00BC11A6">
                      <w:pPr>
                        <w:ind w:firstLine="0"/>
                      </w:pPr>
                      <w:r>
                        <w:t>202</w:t>
                      </w:r>
                    </w:p>
                    <w:p w14:paraId="620F901F" w14:textId="2B81615C" w:rsidR="00655B26" w:rsidRDefault="00655B26" w:rsidP="00BC11A6">
                      <w:pPr>
                        <w:ind w:firstLine="0"/>
                      </w:pPr>
                      <w:r>
                        <w:t>217</w:t>
                      </w:r>
                    </w:p>
                    <w:p w14:paraId="1D80D626" w14:textId="3E184EA5" w:rsidR="00655B26" w:rsidRDefault="00655B26" w:rsidP="00BC11A6">
                      <w:pPr>
                        <w:ind w:firstLine="0"/>
                      </w:pPr>
                      <w:r>
                        <w:t>232</w:t>
                      </w:r>
                    </w:p>
                    <w:p w14:paraId="458DD6E6" w14:textId="58EE81F0" w:rsidR="00655B26" w:rsidRDefault="00655B26" w:rsidP="00BC11A6">
                      <w:pPr>
                        <w:ind w:firstLine="0"/>
                      </w:pPr>
                      <w:r>
                        <w:t>246</w:t>
                      </w:r>
                    </w:p>
                    <w:p w14:paraId="50FBB080" w14:textId="47EDF6AA" w:rsidR="00655B26" w:rsidRDefault="00655B26" w:rsidP="00BC11A6">
                      <w:pPr>
                        <w:ind w:firstLine="0"/>
                      </w:pPr>
                      <w:r>
                        <w:t>262</w:t>
                      </w:r>
                    </w:p>
                    <w:p w14:paraId="0F1CB546" w14:textId="1E9F14C4" w:rsidR="00655B26" w:rsidRDefault="00655B26" w:rsidP="00BC11A6">
                      <w:pPr>
                        <w:ind w:firstLine="0"/>
                      </w:pPr>
                      <w:r>
                        <w:t>275</w:t>
                      </w:r>
                    </w:p>
                    <w:p w14:paraId="57EC69EF" w14:textId="235F4A96" w:rsidR="00655B26" w:rsidRDefault="00655B26" w:rsidP="00BC11A6">
                      <w:pPr>
                        <w:ind w:firstLine="0"/>
                      </w:pPr>
                      <w:r>
                        <w:t>294</w:t>
                      </w:r>
                    </w:p>
                    <w:p w14:paraId="19BD270C" w14:textId="4C90C9E5" w:rsidR="00655B26" w:rsidRDefault="00655B26" w:rsidP="00BC11A6">
                      <w:pPr>
                        <w:ind w:firstLine="0"/>
                      </w:pPr>
                      <w:r>
                        <w:t>309</w:t>
                      </w:r>
                    </w:p>
                    <w:p w14:paraId="01260B05" w14:textId="77777777" w:rsidR="00655B26" w:rsidRDefault="00655B26" w:rsidP="00BC11A6">
                      <w:pPr>
                        <w:ind w:firstLine="0"/>
                      </w:pPr>
                    </w:p>
                  </w:txbxContent>
                </v:textbox>
                <w10:wrap type="square"/>
              </v:shape>
            </w:pict>
          </mc:Fallback>
        </mc:AlternateContent>
      </w:r>
      <w:r w:rsidR="00CC2681">
        <w:t>based on Lincolns original goals with the 10% Plan. This view might have roots in the “</w:t>
      </w:r>
      <w:r w:rsidR="00CC2681" w:rsidRPr="00CC2681">
        <w:rPr>
          <w:u w:val="single"/>
        </w:rPr>
        <w:t>Lost Cause</w:t>
      </w:r>
      <w:r w:rsidR="00CC2681">
        <w:t xml:space="preserve">” movement popularized in the South at that time, which also demonized the North and its actions in destroying the South. Another idea also developed around the same time; the </w:t>
      </w:r>
      <w:proofErr w:type="gramStart"/>
      <w:r w:rsidR="00CC2681">
        <w:t>African-American</w:t>
      </w:r>
      <w:proofErr w:type="gramEnd"/>
      <w:r w:rsidR="00CC2681">
        <w:t xml:space="preserve"> Scholar Du </w:t>
      </w:r>
      <w:proofErr w:type="spellStart"/>
      <w:r w:rsidR="00CC2681">
        <w:t>Bois</w:t>
      </w:r>
      <w:proofErr w:type="spellEnd"/>
      <w:r w:rsidR="00CC2681">
        <w:t xml:space="preserve"> took almost a polar opposite view to Dunning. He believed that the northern brutality was greatly exaggerated, and </w:t>
      </w:r>
      <w:r w:rsidR="00E80076">
        <w:t xml:space="preserve">that it was to create a more democratic society. However, from </w:t>
      </w:r>
      <w:r w:rsidR="00E80076">
        <w:rPr>
          <w:u w:val="single"/>
        </w:rPr>
        <w:t xml:space="preserve">Bourbon Rule, </w:t>
      </w:r>
      <w:r w:rsidR="00E80076">
        <w:t xml:space="preserve">who united whites against blacks, there was no visible goal to create a more democratic society, especially with mass disenfranchisement. </w:t>
      </w:r>
      <w:r w:rsidR="00325CCF">
        <w:t xml:space="preserve">As the civil rights movement in the 1960s progressed, historians began to see that Republicans had done their best to provide Blacks with Freedom and Rights, despite republicans backing out of reconstruction with the </w:t>
      </w:r>
      <w:r w:rsidR="00325CCF" w:rsidRPr="00325CCF">
        <w:rPr>
          <w:u w:val="single"/>
        </w:rPr>
        <w:t>Compromise of 1877</w:t>
      </w:r>
      <w:r w:rsidR="00325CCF">
        <w:t xml:space="preserve"> as soon as their power in government was threatened. However, they did pass landmark reform for African Americans, such as the 13-15 Amendments and Civil Rights legislation.</w:t>
      </w:r>
      <w:r w:rsidR="005877F2">
        <w:t xml:space="preserve"> The most recent views claim that African Americans did the most to change society during Reconstruction, claiming wealth and political power as soon as they could to make a more equal society. However, as terrorist groups </w:t>
      </w:r>
      <w:r w:rsidR="00BC11A6">
        <w:t xml:space="preserve">such as the </w:t>
      </w:r>
      <w:r w:rsidR="00BC11A6" w:rsidRPr="00BC11A6">
        <w:rPr>
          <w:u w:val="single"/>
        </w:rPr>
        <w:t>Knights of the Golden Circle</w:t>
      </w:r>
      <w:r w:rsidR="00BC11A6">
        <w:t xml:space="preserve"> popularized hate against blacks and alienated them</w:t>
      </w:r>
      <w:r w:rsidR="00BC11A6">
        <w:rPr>
          <w:vertAlign w:val="superscript"/>
        </w:rPr>
        <w:t>4</w:t>
      </w:r>
      <w:r w:rsidR="00BC11A6">
        <w:t>, the power of African Americans began to stagnate and decline. Over the course of the last 150 years, the views on the effects and results of Reconstruction have changed dramatically, based on the views of race at the time.</w:t>
      </w:r>
    </w:p>
    <w:p w14:paraId="50FCCDD1" w14:textId="09DC762B" w:rsidR="0084504E" w:rsidRDefault="0084504E" w:rsidP="0084504E">
      <w:pPr>
        <w:ind w:firstLine="0"/>
      </w:pPr>
      <w:r>
        <w:t>Sources:</w:t>
      </w:r>
    </w:p>
    <w:p w14:paraId="21D4C13C" w14:textId="5E23C5D9" w:rsidR="00121033" w:rsidRDefault="00121033" w:rsidP="00121033">
      <w:pPr>
        <w:ind w:firstLine="0"/>
      </w:pPr>
      <w:r>
        <w:t>#</w:t>
      </w:r>
      <w:r w:rsidR="00841C8A">
        <w:t>1</w:t>
      </w:r>
      <w:r w:rsidR="00D51189">
        <w:t>,</w:t>
      </w:r>
      <w:r w:rsidR="00D51189" w:rsidRPr="00D51189">
        <w:t xml:space="preserve"> </w:t>
      </w:r>
      <w:r w:rsidR="00D51189">
        <w:t>George William Curtis</w:t>
      </w:r>
      <w:r>
        <w:t xml:space="preserve">, </w:t>
      </w:r>
      <w:hyperlink r:id="rId9" w:tgtFrame="_blank" w:history="1">
        <w:r w:rsidR="00D51189" w:rsidRPr="00D51189">
          <w:t>Should Andrew Johnson Be Impeached?</w:t>
        </w:r>
      </w:hyperlink>
      <w:r>
        <w:t xml:space="preserve">, </w:t>
      </w:r>
      <w:r w:rsidR="00841C8A">
        <w:t>1</w:t>
      </w:r>
    </w:p>
    <w:p w14:paraId="65585C0C" w14:textId="6AA885D9" w:rsidR="00841C8A" w:rsidRDefault="00841C8A" w:rsidP="00121033">
      <w:pPr>
        <w:ind w:firstLine="0"/>
      </w:pPr>
      <w:r>
        <w:t>#</w:t>
      </w:r>
      <w:r>
        <w:t>2</w:t>
      </w:r>
      <w:r>
        <w:t xml:space="preserve">, John H. Reagan, </w:t>
      </w:r>
      <w:hyperlink r:id="rId10" w:tgtFrame="_blank" w:history="1">
        <w:r w:rsidRPr="00D51189">
          <w:t>Reconstruction in Texas</w:t>
        </w:r>
      </w:hyperlink>
      <w:r>
        <w:t xml:space="preserve">, </w:t>
      </w:r>
      <w:r w:rsidR="00F351D9">
        <w:t>1</w:t>
      </w:r>
    </w:p>
    <w:p w14:paraId="37B47AB8" w14:textId="0877320D" w:rsidR="00121033" w:rsidRDefault="00121033" w:rsidP="0084504E">
      <w:pPr>
        <w:ind w:firstLine="0"/>
      </w:pPr>
      <w:r>
        <w:t>#</w:t>
      </w:r>
      <w:r w:rsidR="00F351D9">
        <w:t>3,</w:t>
      </w:r>
      <w:r>
        <w:t xml:space="preserve"> </w:t>
      </w:r>
      <w:r w:rsidR="00974576">
        <w:t>A black soldier</w:t>
      </w:r>
      <w:r>
        <w:t xml:space="preserve">, </w:t>
      </w:r>
      <w:r w:rsidR="00974576" w:rsidRPr="00974576">
        <w:t>A Black Union Soldier Comments on Treatment by Southerners</w:t>
      </w:r>
      <w:r>
        <w:t xml:space="preserve">, </w:t>
      </w:r>
      <w:r w:rsidR="00F351D9">
        <w:t>2</w:t>
      </w:r>
    </w:p>
    <w:p w14:paraId="01264DBC" w14:textId="089581FD" w:rsidR="00121033" w:rsidRDefault="00121033" w:rsidP="00121033">
      <w:pPr>
        <w:ind w:firstLine="0"/>
      </w:pPr>
      <w:r>
        <w:t>#</w:t>
      </w:r>
      <w:r w:rsidR="00F351D9">
        <w:t>4,</w:t>
      </w:r>
      <w:r w:rsidR="00D51189">
        <w:t xml:space="preserve"> </w:t>
      </w:r>
      <w:r w:rsidR="00F351D9">
        <w:t>Initiation Ceremony</w:t>
      </w:r>
      <w:r w:rsidR="00F351D9" w:rsidRPr="00F351D9">
        <w:t xml:space="preserve"> </w:t>
      </w:r>
      <w:r w:rsidR="00F351D9">
        <w:t xml:space="preserve">Knights of the Golden </w:t>
      </w:r>
      <w:proofErr w:type="gramStart"/>
      <w:r w:rsidR="00F351D9">
        <w:t>Circle</w:t>
      </w:r>
      <w:r w:rsidR="00F351D9">
        <w:t xml:space="preserve"> </w:t>
      </w:r>
      <w:r>
        <w:t>,</w:t>
      </w:r>
      <w:proofErr w:type="gramEnd"/>
      <w:r>
        <w:t xml:space="preserve"> </w:t>
      </w:r>
      <w:r w:rsidR="00F351D9" w:rsidRPr="00F351D9">
        <w:t>Intimidating Former Slaves</w:t>
      </w:r>
      <w:r w:rsidR="00E63214" w:rsidRPr="00E63214">
        <w:t xml:space="preserve">, </w:t>
      </w:r>
      <w:r w:rsidR="00F351D9">
        <w:t>3</w:t>
      </w:r>
    </w:p>
    <w:p w14:paraId="4E7BDEFC" w14:textId="74BF2869" w:rsidR="00121033" w:rsidRDefault="00121033" w:rsidP="0084504E">
      <w:pPr>
        <w:ind w:firstLine="0"/>
      </w:pPr>
    </w:p>
    <w:p w14:paraId="647E3AE7" w14:textId="77777777" w:rsidR="00121033" w:rsidRDefault="00121033" w:rsidP="0084504E">
      <w:pPr>
        <w:ind w:firstLine="0"/>
      </w:pPr>
    </w:p>
    <w:sectPr w:rsidR="00121033" w:rsidSect="00F83F85">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CDC94" w14:textId="77777777" w:rsidR="006A7549" w:rsidRDefault="006A7549">
      <w:pPr>
        <w:spacing w:line="240" w:lineRule="auto"/>
      </w:pPr>
      <w:r>
        <w:separator/>
      </w:r>
    </w:p>
  </w:endnote>
  <w:endnote w:type="continuationSeparator" w:id="0">
    <w:p w14:paraId="585F6EEA" w14:textId="77777777" w:rsidR="006A7549" w:rsidRDefault="006A75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AAA5A6" w14:textId="77777777" w:rsidR="006A7549" w:rsidRDefault="006A7549">
      <w:pPr>
        <w:spacing w:line="240" w:lineRule="auto"/>
      </w:pPr>
      <w:r>
        <w:separator/>
      </w:r>
    </w:p>
  </w:footnote>
  <w:footnote w:type="continuationSeparator" w:id="0">
    <w:p w14:paraId="4906E6E7" w14:textId="77777777" w:rsidR="006A7549" w:rsidRDefault="006A75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9CAB8" w14:textId="1F77CC5F" w:rsidR="00080C97" w:rsidRDefault="006A7549">
    <w:pPr>
      <w:pStyle w:val="Header"/>
    </w:pPr>
    <w:sdt>
      <w:sdtPr>
        <w:alias w:val="Last Name:"/>
        <w:tag w:val="Last Name:"/>
        <w:id w:val="1658178901"/>
        <w:placeholder>
          <w:docPart w:val="28A21326DD97496FBEACC98B2F58CF25"/>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8B6C6" w14:textId="3E9382AA" w:rsidR="00080C97" w:rsidRDefault="006A7549">
    <w:pPr>
      <w:pStyle w:val="Header"/>
    </w:pPr>
    <w:sdt>
      <w:sdtPr>
        <w:alias w:val="Last Name:"/>
        <w:tag w:val="Last Name:"/>
        <w:id w:val="-348181431"/>
        <w:placeholder>
          <w:docPart w:val="1314D84C82B140C78706E65751371B93"/>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49A14ED"/>
    <w:multiLevelType w:val="hybridMultilevel"/>
    <w:tmpl w:val="E5104F32"/>
    <w:lvl w:ilvl="0" w:tplc="3E34B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85"/>
    <w:rsid w:val="00080C97"/>
    <w:rsid w:val="000B6440"/>
    <w:rsid w:val="00121033"/>
    <w:rsid w:val="00325CCF"/>
    <w:rsid w:val="0034643D"/>
    <w:rsid w:val="0035552C"/>
    <w:rsid w:val="003E748F"/>
    <w:rsid w:val="00465FDB"/>
    <w:rsid w:val="004F359C"/>
    <w:rsid w:val="004F474D"/>
    <w:rsid w:val="00530C35"/>
    <w:rsid w:val="005877F2"/>
    <w:rsid w:val="005D1B41"/>
    <w:rsid w:val="00636E58"/>
    <w:rsid w:val="00655B26"/>
    <w:rsid w:val="00663716"/>
    <w:rsid w:val="00692D7B"/>
    <w:rsid w:val="006A64A8"/>
    <w:rsid w:val="006A7549"/>
    <w:rsid w:val="006D596E"/>
    <w:rsid w:val="0072773D"/>
    <w:rsid w:val="007D4B2F"/>
    <w:rsid w:val="00815C55"/>
    <w:rsid w:val="00832A36"/>
    <w:rsid w:val="00841C8A"/>
    <w:rsid w:val="0084504E"/>
    <w:rsid w:val="008A2219"/>
    <w:rsid w:val="008F38AF"/>
    <w:rsid w:val="009062FB"/>
    <w:rsid w:val="0092501B"/>
    <w:rsid w:val="00965112"/>
    <w:rsid w:val="00974576"/>
    <w:rsid w:val="009A5981"/>
    <w:rsid w:val="00A11606"/>
    <w:rsid w:val="00A93A9F"/>
    <w:rsid w:val="00AB1E45"/>
    <w:rsid w:val="00B37752"/>
    <w:rsid w:val="00B76183"/>
    <w:rsid w:val="00B82F8F"/>
    <w:rsid w:val="00BC11A6"/>
    <w:rsid w:val="00BD3A4E"/>
    <w:rsid w:val="00C26420"/>
    <w:rsid w:val="00CC2088"/>
    <w:rsid w:val="00CC2681"/>
    <w:rsid w:val="00D17F5A"/>
    <w:rsid w:val="00D23D4F"/>
    <w:rsid w:val="00D51189"/>
    <w:rsid w:val="00D62EB3"/>
    <w:rsid w:val="00DA4202"/>
    <w:rsid w:val="00E63214"/>
    <w:rsid w:val="00E80076"/>
    <w:rsid w:val="00E93C7E"/>
    <w:rsid w:val="00EC2FE4"/>
    <w:rsid w:val="00F129B9"/>
    <w:rsid w:val="00F21996"/>
    <w:rsid w:val="00F351D9"/>
    <w:rsid w:val="00F37429"/>
    <w:rsid w:val="00F66B44"/>
    <w:rsid w:val="00F83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8D989"/>
  <w15:chartTrackingRefBased/>
  <w15:docId w15:val="{462117C0-8ECB-4170-BD4F-8D39233D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96E"/>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Strong">
    <w:name w:val="Strong"/>
    <w:basedOn w:val="DefaultParagraphFont"/>
    <w:uiPriority w:val="22"/>
    <w:qFormat/>
    <w:rsid w:val="00F83F85"/>
    <w:rPr>
      <w:b/>
      <w:bCs/>
    </w:rPr>
  </w:style>
  <w:style w:type="paragraph" w:styleId="ListParagraph">
    <w:name w:val="List Paragraph"/>
    <w:basedOn w:val="Normal"/>
    <w:uiPriority w:val="34"/>
    <w:unhideWhenUsed/>
    <w:qFormat/>
    <w:rsid w:val="005D1B41"/>
    <w:pPr>
      <w:ind w:left="720"/>
      <w:contextualSpacing/>
    </w:pPr>
  </w:style>
  <w:style w:type="character" w:styleId="Hyperlink">
    <w:name w:val="Hyperlink"/>
    <w:basedOn w:val="DefaultParagraphFont"/>
    <w:uiPriority w:val="99"/>
    <w:semiHidden/>
    <w:unhideWhenUsed/>
    <w:rsid w:val="00D51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5930206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digitalhistory.uh.edu/disp_textbook.cfm?smtID=3&amp;psid=3680" TargetMode="External"/><Relationship Id="rId4" Type="http://schemas.openxmlformats.org/officeDocument/2006/relationships/styles" Target="styles.xml"/><Relationship Id="rId9" Type="http://schemas.openxmlformats.org/officeDocument/2006/relationships/hyperlink" Target="https://www.digitalhistory.uh.edu/disp_textbook.cfm?smtID=3&amp;psid=1143"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14D84C82B140C78706E65751371B93"/>
        <w:category>
          <w:name w:val="General"/>
          <w:gallery w:val="placeholder"/>
        </w:category>
        <w:types>
          <w:type w:val="bbPlcHdr"/>
        </w:types>
        <w:behaviors>
          <w:behavior w:val="content"/>
        </w:behaviors>
        <w:guid w:val="{74A8C55C-6781-48E6-B0B8-30441E8FD1B4}"/>
      </w:docPartPr>
      <w:docPartBody>
        <w:p w:rsidR="002B1162" w:rsidRDefault="00703E49">
          <w:pPr>
            <w:pStyle w:val="1314D84C82B140C78706E65751371B93"/>
          </w:pPr>
          <w:r>
            <w:t>Table data</w:t>
          </w:r>
        </w:p>
      </w:docPartBody>
    </w:docPart>
    <w:docPart>
      <w:docPartPr>
        <w:name w:val="28A21326DD97496FBEACC98B2F58CF25"/>
        <w:category>
          <w:name w:val="General"/>
          <w:gallery w:val="placeholder"/>
        </w:category>
        <w:types>
          <w:type w:val="bbPlcHdr"/>
        </w:types>
        <w:behaviors>
          <w:behavior w:val="content"/>
        </w:behaviors>
        <w:guid w:val="{66974534-7BDB-4760-9DA2-462A820C4636}"/>
      </w:docPartPr>
      <w:docPartBody>
        <w:p w:rsidR="002B1162" w:rsidRDefault="00703E49">
          <w:pPr>
            <w:pStyle w:val="28A21326DD97496FBEACC98B2F58CF25"/>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49"/>
    <w:rsid w:val="002B1162"/>
    <w:rsid w:val="00703E49"/>
    <w:rsid w:val="008E2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1314D84C82B140C78706E65751371B93">
    <w:name w:val="1314D84C82B140C78706E65751371B93"/>
  </w:style>
  <w:style w:type="paragraph" w:customStyle="1" w:styleId="28A21326DD97496FBEACC98B2F58CF25">
    <w:name w:val="28A21326DD97496FBEACC98B2F58CF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Patel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730</TotalTime>
  <Pages>4</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cp:lastModifiedBy>
  <cp:revision>7</cp:revision>
  <dcterms:created xsi:type="dcterms:W3CDTF">2020-11-06T23:34:00Z</dcterms:created>
  <dcterms:modified xsi:type="dcterms:W3CDTF">2020-11-14T07:35:00Z</dcterms:modified>
</cp:coreProperties>
</file>