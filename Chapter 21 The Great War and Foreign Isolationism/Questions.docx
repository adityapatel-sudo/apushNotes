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C19E4" w14:textId="1E51EB8D" w:rsidR="00080C97" w:rsidRDefault="00F83F85" w:rsidP="00F83F85">
      <w:pPr>
        <w:pStyle w:val="NoSpacing"/>
        <w:jc w:val="right"/>
      </w:pPr>
      <w:r>
        <w:t>Aditya Patel</w:t>
      </w:r>
    </w:p>
    <w:p w14:paraId="315A2A4D" w14:textId="70EF0AAC" w:rsidR="00080C97" w:rsidRDefault="00F83F85" w:rsidP="00F83F85">
      <w:pPr>
        <w:pStyle w:val="NoSpacing"/>
        <w:jc w:val="right"/>
      </w:pPr>
      <w:r>
        <w:t>APUSH</w:t>
      </w:r>
    </w:p>
    <w:p w14:paraId="6B15AA15" w14:textId="7A6C0833" w:rsidR="00080C97" w:rsidRDefault="00F83F85" w:rsidP="00F83F85">
      <w:pPr>
        <w:pStyle w:val="NoSpacing"/>
        <w:jc w:val="right"/>
      </w:pPr>
      <w:r>
        <w:t>Period 4</w:t>
      </w:r>
    </w:p>
    <w:p w14:paraId="392AC6DD" w14:textId="4CA563D7" w:rsidR="007D4B2F" w:rsidRDefault="000C5923" w:rsidP="00F83F85">
      <w:pPr>
        <w:pStyle w:val="NoSpacing"/>
        <w:jc w:val="right"/>
      </w:pPr>
      <w:r>
        <w:t>01/29/2021</w:t>
      </w:r>
    </w:p>
    <w:p w14:paraId="7B7F50CD" w14:textId="1FF796B8" w:rsidR="009A5981" w:rsidRPr="00E80076" w:rsidRDefault="00DB145E" w:rsidP="009A080B">
      <w:pPr>
        <w:ind w:firstLine="0"/>
        <w:jc w:val="center"/>
      </w:pPr>
      <w:r>
        <w:t>Viewpoints 18, 19, 20, 21</w:t>
      </w:r>
    </w:p>
    <w:p w14:paraId="647E3AE7" w14:textId="7612BE76" w:rsidR="00121033" w:rsidRDefault="00B05705" w:rsidP="000C5923">
      <w:pPr>
        <w:ind w:firstLine="0"/>
        <w:rPr>
          <w:b/>
          <w:bCs/>
        </w:rPr>
      </w:pPr>
      <w:r>
        <w:rPr>
          <w:noProof/>
        </w:rPr>
        <mc:AlternateContent>
          <mc:Choice Requires="wps">
            <w:drawing>
              <wp:anchor distT="45720" distB="45720" distL="114300" distR="114300" simplePos="0" relativeHeight="251659264" behindDoc="0" locked="0" layoutInCell="1" allowOverlap="1" wp14:anchorId="5FDEBA75" wp14:editId="56E697EA">
                <wp:simplePos x="0" y="0"/>
                <wp:positionH relativeFrom="column">
                  <wp:posOffset>-757555</wp:posOffset>
                </wp:positionH>
                <wp:positionV relativeFrom="paragraph">
                  <wp:posOffset>280670</wp:posOffset>
                </wp:positionV>
                <wp:extent cx="534035" cy="6084570"/>
                <wp:effectExtent l="0" t="0" r="1841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6084570"/>
                        </a:xfrm>
                        <a:prstGeom prst="rect">
                          <a:avLst/>
                        </a:prstGeom>
                        <a:solidFill>
                          <a:srgbClr val="FFFFFF"/>
                        </a:solidFill>
                        <a:ln w="9525">
                          <a:solidFill>
                            <a:srgbClr val="000000"/>
                          </a:solidFill>
                          <a:miter lim="800000"/>
                          <a:headEnd/>
                          <a:tailEnd/>
                        </a:ln>
                      </wps:spPr>
                      <wps:txbx>
                        <w:txbxContent>
                          <w:p w14:paraId="06D3A358" w14:textId="77777777" w:rsidR="00B05705" w:rsidRDefault="00B05705" w:rsidP="00B05705">
                            <w:pPr>
                              <w:ind w:firstLine="0"/>
                            </w:pPr>
                            <w:r>
                              <w:t>15</w:t>
                            </w:r>
                          </w:p>
                          <w:p w14:paraId="002E1607" w14:textId="77777777" w:rsidR="00B05705" w:rsidRDefault="00B05705" w:rsidP="00B05705">
                            <w:pPr>
                              <w:ind w:firstLine="0"/>
                            </w:pPr>
                            <w:r>
                              <w:t>33</w:t>
                            </w:r>
                          </w:p>
                          <w:p w14:paraId="030FC0B8" w14:textId="77777777" w:rsidR="00B05705" w:rsidRDefault="00B05705" w:rsidP="00B05705">
                            <w:pPr>
                              <w:ind w:firstLine="0"/>
                            </w:pPr>
                            <w:r>
                              <w:t>47</w:t>
                            </w:r>
                          </w:p>
                          <w:p w14:paraId="0E6112D6" w14:textId="77777777" w:rsidR="00B05705" w:rsidRDefault="00B05705" w:rsidP="00B05705">
                            <w:pPr>
                              <w:ind w:firstLine="0"/>
                            </w:pPr>
                            <w:r>
                              <w:t>62</w:t>
                            </w:r>
                          </w:p>
                          <w:p w14:paraId="3D1C623D" w14:textId="77777777" w:rsidR="00B05705" w:rsidRDefault="00B05705" w:rsidP="00B05705">
                            <w:pPr>
                              <w:ind w:firstLine="0"/>
                            </w:pPr>
                            <w:r>
                              <w:t>76</w:t>
                            </w:r>
                          </w:p>
                          <w:p w14:paraId="04F19531" w14:textId="77777777" w:rsidR="00B05705" w:rsidRDefault="00B05705" w:rsidP="00B05705">
                            <w:pPr>
                              <w:ind w:firstLine="0"/>
                            </w:pPr>
                            <w:r>
                              <w:t>93</w:t>
                            </w:r>
                          </w:p>
                          <w:p w14:paraId="42F53E7C" w14:textId="77777777" w:rsidR="00B05705" w:rsidRDefault="00B05705" w:rsidP="00B05705">
                            <w:pPr>
                              <w:ind w:firstLine="0"/>
                            </w:pPr>
                            <w:r>
                              <w:t>109</w:t>
                            </w:r>
                          </w:p>
                          <w:p w14:paraId="556AF20A" w14:textId="77777777" w:rsidR="00B05705" w:rsidRDefault="00B05705" w:rsidP="00B05705">
                            <w:pPr>
                              <w:ind w:firstLine="0"/>
                            </w:pPr>
                            <w:r>
                              <w:t>122</w:t>
                            </w:r>
                          </w:p>
                          <w:p w14:paraId="02D43F0E" w14:textId="77777777" w:rsidR="00B05705" w:rsidRDefault="00B05705" w:rsidP="00B05705">
                            <w:pPr>
                              <w:ind w:firstLine="0"/>
                            </w:pPr>
                            <w:r>
                              <w:t>134</w:t>
                            </w:r>
                          </w:p>
                          <w:p w14:paraId="2383B243" w14:textId="77777777" w:rsidR="00B05705" w:rsidRDefault="00B05705" w:rsidP="00B05705">
                            <w:pPr>
                              <w:ind w:firstLine="0"/>
                            </w:pPr>
                            <w:r>
                              <w:t>148</w:t>
                            </w:r>
                          </w:p>
                          <w:p w14:paraId="0E5A7456" w14:textId="77777777" w:rsidR="00B05705" w:rsidRDefault="00B05705" w:rsidP="00B05705">
                            <w:pPr>
                              <w:ind w:firstLine="0"/>
                            </w:pPr>
                            <w:r>
                              <w:t>162</w:t>
                            </w:r>
                          </w:p>
                          <w:p w14:paraId="3F2DB001" w14:textId="77777777" w:rsidR="00B05705" w:rsidRDefault="00B05705" w:rsidP="00B05705">
                            <w:pPr>
                              <w:ind w:firstLine="0"/>
                            </w:pPr>
                            <w:r>
                              <w:t>176</w:t>
                            </w:r>
                          </w:p>
                          <w:p w14:paraId="56C5E902" w14:textId="77777777" w:rsidR="00B05705" w:rsidRDefault="00B05705" w:rsidP="00B05705">
                            <w:pPr>
                              <w:ind w:firstLine="0"/>
                            </w:pPr>
                            <w:r>
                              <w:t>193</w:t>
                            </w:r>
                          </w:p>
                          <w:p w14:paraId="0188D8FB" w14:textId="77777777" w:rsidR="00B05705" w:rsidRDefault="00B05705" w:rsidP="00B05705">
                            <w:pPr>
                              <w:ind w:firstLine="0"/>
                            </w:pPr>
                            <w:r>
                              <w:t>208</w:t>
                            </w:r>
                          </w:p>
                          <w:p w14:paraId="79F8D432" w14:textId="77777777" w:rsidR="00B05705" w:rsidRDefault="00B05705" w:rsidP="00B05705">
                            <w:pPr>
                              <w:ind w:firstLine="0"/>
                            </w:pPr>
                            <w:r>
                              <w:t>225</w:t>
                            </w:r>
                          </w:p>
                          <w:p w14:paraId="59F17926" w14:textId="77777777" w:rsidR="00B05705" w:rsidRDefault="00B05705" w:rsidP="00B05705">
                            <w:pPr>
                              <w:ind w:firstLine="0"/>
                            </w:pPr>
                            <w:r>
                              <w:t>239</w:t>
                            </w:r>
                          </w:p>
                          <w:p w14:paraId="1FC19D45" w14:textId="77777777" w:rsidR="00B05705" w:rsidRDefault="00B05705" w:rsidP="00B05705">
                            <w:pPr>
                              <w:ind w:firstLine="0"/>
                            </w:pPr>
                            <w:r>
                              <w:t>255</w:t>
                            </w:r>
                          </w:p>
                          <w:p w14:paraId="61BB1A36" w14:textId="77777777" w:rsidR="00B05705" w:rsidRDefault="00B05705" w:rsidP="00B05705">
                            <w:pPr>
                              <w:ind w:firstLine="0"/>
                            </w:pPr>
                            <w:r>
                              <w:t>270</w:t>
                            </w:r>
                          </w:p>
                          <w:p w14:paraId="61E961A8" w14:textId="77777777" w:rsidR="00B05705" w:rsidRDefault="00B05705" w:rsidP="00B05705">
                            <w:pPr>
                              <w:ind w:firstLine="0"/>
                            </w:pPr>
                            <w:r>
                              <w:t>286</w:t>
                            </w:r>
                          </w:p>
                          <w:p w14:paraId="51545447" w14:textId="77777777" w:rsidR="00B05705" w:rsidRDefault="00B05705" w:rsidP="00B05705">
                            <w:pPr>
                              <w:ind w:firstLine="0"/>
                            </w:pPr>
                            <w:r>
                              <w:t>304</w:t>
                            </w:r>
                          </w:p>
                          <w:p w14:paraId="2B32175D" w14:textId="77777777" w:rsidR="00B05705" w:rsidRDefault="00B05705" w:rsidP="00B05705">
                            <w:pPr>
                              <w:ind w:firstLine="0"/>
                            </w:pPr>
                            <w:r>
                              <w:t>323</w:t>
                            </w:r>
                          </w:p>
                          <w:p w14:paraId="3BB71005" w14:textId="77777777" w:rsidR="00B05705" w:rsidRDefault="00B05705" w:rsidP="00B05705">
                            <w:pPr>
                              <w:ind w:firstLine="0"/>
                            </w:pPr>
                            <w:r>
                              <w:t>340</w:t>
                            </w:r>
                          </w:p>
                          <w:p w14:paraId="03D4A4B1" w14:textId="78EE635C" w:rsidR="00AB6499" w:rsidRDefault="00B05705" w:rsidP="00B05705">
                            <w:pPr>
                              <w:ind w:firstLine="0"/>
                            </w:pPr>
                            <w:r>
                              <w:t>349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DEBA75" id="_x0000_t202" coordsize="21600,21600" o:spt="202" path="m,l,21600r21600,l21600,xe">
                <v:stroke joinstyle="miter"/>
                <v:path gradientshapeok="t" o:connecttype="rect"/>
              </v:shapetype>
              <v:shape id="Text Box 2" o:spid="_x0000_s1026" type="#_x0000_t202" style="position:absolute;margin-left:-59.65pt;margin-top:22.1pt;width:42.05pt;height:479.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">
                <v:textbox>
                  <w:txbxContent>
                    <w:p w14:paraId="06D3A358" w14:textId="77777777" w:rsidR="00B05705" w:rsidRDefault="00B05705" w:rsidP="00B05705">
                      <w:pPr>
                        <w:ind w:firstLine="0"/>
                      </w:pPr>
                      <w:r>
                        <w:t>15</w:t>
                      </w:r>
                    </w:p>
                    <w:p w14:paraId="002E1607" w14:textId="77777777" w:rsidR="00B05705" w:rsidRDefault="00B05705" w:rsidP="00B05705">
                      <w:pPr>
                        <w:ind w:firstLine="0"/>
                      </w:pPr>
                      <w:r>
                        <w:t>33</w:t>
                      </w:r>
                    </w:p>
                    <w:p w14:paraId="030FC0B8" w14:textId="77777777" w:rsidR="00B05705" w:rsidRDefault="00B05705" w:rsidP="00B05705">
                      <w:pPr>
                        <w:ind w:firstLine="0"/>
                      </w:pPr>
                      <w:r>
                        <w:t>47</w:t>
                      </w:r>
                    </w:p>
                    <w:p w14:paraId="0E6112D6" w14:textId="77777777" w:rsidR="00B05705" w:rsidRDefault="00B05705" w:rsidP="00B05705">
                      <w:pPr>
                        <w:ind w:firstLine="0"/>
                      </w:pPr>
                      <w:r>
                        <w:t>62</w:t>
                      </w:r>
                    </w:p>
                    <w:p w14:paraId="3D1C623D" w14:textId="77777777" w:rsidR="00B05705" w:rsidRDefault="00B05705" w:rsidP="00B05705">
                      <w:pPr>
                        <w:ind w:firstLine="0"/>
                      </w:pPr>
                      <w:r>
                        <w:t>76</w:t>
                      </w:r>
                    </w:p>
                    <w:p w14:paraId="04F19531" w14:textId="77777777" w:rsidR="00B05705" w:rsidRDefault="00B05705" w:rsidP="00B05705">
                      <w:pPr>
                        <w:ind w:firstLine="0"/>
                      </w:pPr>
                      <w:r>
                        <w:t>93</w:t>
                      </w:r>
                    </w:p>
                    <w:p w14:paraId="42F53E7C" w14:textId="77777777" w:rsidR="00B05705" w:rsidRDefault="00B05705" w:rsidP="00B05705">
                      <w:pPr>
                        <w:ind w:firstLine="0"/>
                      </w:pPr>
                      <w:r>
                        <w:t>109</w:t>
                      </w:r>
                    </w:p>
                    <w:p w14:paraId="556AF20A" w14:textId="77777777" w:rsidR="00B05705" w:rsidRDefault="00B05705" w:rsidP="00B05705">
                      <w:pPr>
                        <w:ind w:firstLine="0"/>
                      </w:pPr>
                      <w:r>
                        <w:t>122</w:t>
                      </w:r>
                    </w:p>
                    <w:p w14:paraId="02D43F0E" w14:textId="77777777" w:rsidR="00B05705" w:rsidRDefault="00B05705" w:rsidP="00B05705">
                      <w:pPr>
                        <w:ind w:firstLine="0"/>
                      </w:pPr>
                      <w:r>
                        <w:t>134</w:t>
                      </w:r>
                    </w:p>
                    <w:p w14:paraId="2383B243" w14:textId="77777777" w:rsidR="00B05705" w:rsidRDefault="00B05705" w:rsidP="00B05705">
                      <w:pPr>
                        <w:ind w:firstLine="0"/>
                      </w:pPr>
                      <w:r>
                        <w:t>148</w:t>
                      </w:r>
                    </w:p>
                    <w:p w14:paraId="0E5A7456" w14:textId="77777777" w:rsidR="00B05705" w:rsidRDefault="00B05705" w:rsidP="00B05705">
                      <w:pPr>
                        <w:ind w:firstLine="0"/>
                      </w:pPr>
                      <w:r>
                        <w:t>162</w:t>
                      </w:r>
                    </w:p>
                    <w:p w14:paraId="3F2DB001" w14:textId="77777777" w:rsidR="00B05705" w:rsidRDefault="00B05705" w:rsidP="00B05705">
                      <w:pPr>
                        <w:ind w:firstLine="0"/>
                      </w:pPr>
                      <w:r>
                        <w:t>176</w:t>
                      </w:r>
                    </w:p>
                    <w:p w14:paraId="56C5E902" w14:textId="77777777" w:rsidR="00B05705" w:rsidRDefault="00B05705" w:rsidP="00B05705">
                      <w:pPr>
                        <w:ind w:firstLine="0"/>
                      </w:pPr>
                      <w:r>
                        <w:t>193</w:t>
                      </w:r>
                    </w:p>
                    <w:p w14:paraId="0188D8FB" w14:textId="77777777" w:rsidR="00B05705" w:rsidRDefault="00B05705" w:rsidP="00B05705">
                      <w:pPr>
                        <w:ind w:firstLine="0"/>
                      </w:pPr>
                      <w:r>
                        <w:t>208</w:t>
                      </w:r>
                    </w:p>
                    <w:p w14:paraId="79F8D432" w14:textId="77777777" w:rsidR="00B05705" w:rsidRDefault="00B05705" w:rsidP="00B05705">
                      <w:pPr>
                        <w:ind w:firstLine="0"/>
                      </w:pPr>
                      <w:r>
                        <w:t>225</w:t>
                      </w:r>
                    </w:p>
                    <w:p w14:paraId="59F17926" w14:textId="77777777" w:rsidR="00B05705" w:rsidRDefault="00B05705" w:rsidP="00B05705">
                      <w:pPr>
                        <w:ind w:firstLine="0"/>
                      </w:pPr>
                      <w:r>
                        <w:t>239</w:t>
                      </w:r>
                    </w:p>
                    <w:p w14:paraId="1FC19D45" w14:textId="77777777" w:rsidR="00B05705" w:rsidRDefault="00B05705" w:rsidP="00B05705">
                      <w:pPr>
                        <w:ind w:firstLine="0"/>
                      </w:pPr>
                      <w:r>
                        <w:t>255</w:t>
                      </w:r>
                    </w:p>
                    <w:p w14:paraId="61BB1A36" w14:textId="77777777" w:rsidR="00B05705" w:rsidRDefault="00B05705" w:rsidP="00B05705">
                      <w:pPr>
                        <w:ind w:firstLine="0"/>
                      </w:pPr>
                      <w:r>
                        <w:t>270</w:t>
                      </w:r>
                    </w:p>
                    <w:p w14:paraId="61E961A8" w14:textId="77777777" w:rsidR="00B05705" w:rsidRDefault="00B05705" w:rsidP="00B05705">
                      <w:pPr>
                        <w:ind w:firstLine="0"/>
                      </w:pPr>
                      <w:r>
                        <w:t>286</w:t>
                      </w:r>
                    </w:p>
                    <w:p w14:paraId="51545447" w14:textId="77777777" w:rsidR="00B05705" w:rsidRDefault="00B05705" w:rsidP="00B05705">
                      <w:pPr>
                        <w:ind w:firstLine="0"/>
                      </w:pPr>
                      <w:r>
                        <w:t>304</w:t>
                      </w:r>
                    </w:p>
                    <w:p w14:paraId="2B32175D" w14:textId="77777777" w:rsidR="00B05705" w:rsidRDefault="00B05705" w:rsidP="00B05705">
                      <w:pPr>
                        <w:ind w:firstLine="0"/>
                      </w:pPr>
                      <w:r>
                        <w:t>323</w:t>
                      </w:r>
                    </w:p>
                    <w:p w14:paraId="3BB71005" w14:textId="77777777" w:rsidR="00B05705" w:rsidRDefault="00B05705" w:rsidP="00B05705">
                      <w:pPr>
                        <w:ind w:firstLine="0"/>
                      </w:pPr>
                      <w:r>
                        <w:t>340</w:t>
                      </w:r>
                    </w:p>
                    <w:p w14:paraId="03D4A4B1" w14:textId="78EE635C" w:rsidR="00AB6499" w:rsidRDefault="00B05705" w:rsidP="00B05705">
                      <w:pPr>
                        <w:ind w:firstLine="0"/>
                      </w:pPr>
                      <w:r>
                        <w:t>349</w:t>
                      </w:r>
                    </w:p>
                  </w:txbxContent>
                </v:textbox>
                <w10:wrap type="square"/>
              </v:shape>
            </w:pict>
          </mc:Fallback>
        </mc:AlternateContent>
      </w:r>
      <w:r w:rsidR="000C5923">
        <w:tab/>
      </w:r>
      <w:r w:rsidR="000C5923">
        <w:rPr>
          <w:b/>
          <w:bCs/>
        </w:rPr>
        <w:t>Viewpoint 18: America Should Enter World War 1</w:t>
      </w:r>
    </w:p>
    <w:p w14:paraId="7BF40E3D" w14:textId="6A03CB63" w:rsidR="000C5923" w:rsidRDefault="000C5923" w:rsidP="005F67A3">
      <w:r>
        <w:t xml:space="preserve">In the second decade of the twentieth century, America had an important debate to settle, whether to join the fighting in Europe during the Great War or not. The </w:t>
      </w:r>
      <w:r w:rsidR="00222C4D">
        <w:t xml:space="preserve">few reasons that were touted by opponents of war were both naïve and fearful. They believed </w:t>
      </w:r>
      <w:r w:rsidR="00222C4D" w:rsidRPr="009F244A">
        <w:rPr>
          <w:u w:val="single"/>
        </w:rPr>
        <w:t>George Washington’s</w:t>
      </w:r>
      <w:r w:rsidR="00222C4D">
        <w:t xml:space="preserve"> sentiments that the United States should not get involved with Europe’s wars</w:t>
      </w:r>
      <w:r w:rsidR="00B35493">
        <w:t xml:space="preserve">. </w:t>
      </w:r>
      <w:r w:rsidR="00222C4D">
        <w:t>They used words from a completely different context, when the world was much larger, and America’s influence was much smaller. They also argue that Britain has also done much harm to the United States with their blockade of Germany and the Central Powers</w:t>
      </w:r>
      <w:r w:rsidR="005D47C1">
        <w:t>.</w:t>
      </w:r>
      <w:r w:rsidR="00B35493" w:rsidRPr="00B35493">
        <w:t xml:space="preserve"> </w:t>
      </w:r>
      <w:r w:rsidR="00B35493">
        <w:t>(</w:t>
      </w:r>
      <w:r w:rsidR="00B35493" w:rsidRPr="00B35493">
        <w:t>18</w:t>
      </w:r>
      <w:r w:rsidR="00B35493">
        <w:t>B</w:t>
      </w:r>
      <w:r w:rsidR="00B35493" w:rsidRPr="00B35493">
        <w:t xml:space="preserve">, p </w:t>
      </w:r>
      <w:r w:rsidR="00B35493">
        <w:t>151</w:t>
      </w:r>
      <w:r w:rsidR="00B35493">
        <w:t>)</w:t>
      </w:r>
      <w:r w:rsidR="00222C4D">
        <w:t xml:space="preserve"> However, this is a completely unreasonable argument, as t</w:t>
      </w:r>
      <w:r w:rsidR="00E800A5">
        <w:t xml:space="preserve">he horrific actions of Germany more than outweigh the British blockade, who’s effects were largely unknown at the time. However, Germany’s outrageous submarine warfare was clear and visible from its start. They destroyed American and British ships without warning and reason, killing </w:t>
      </w:r>
      <w:r w:rsidR="00535577">
        <w:t xml:space="preserve">Americans in brutal attacks like the </w:t>
      </w:r>
      <w:r w:rsidR="00535577" w:rsidRPr="00535577">
        <w:rPr>
          <w:u w:val="single"/>
        </w:rPr>
        <w:t>Lusitania</w:t>
      </w:r>
      <w:r w:rsidR="00535577">
        <w:t>,</w:t>
      </w:r>
      <w:r w:rsidR="00E800A5">
        <w:t xml:space="preserve"> and destroying </w:t>
      </w:r>
      <w:r w:rsidR="005D47C1">
        <w:t>medic and refugee ships</w:t>
      </w:r>
      <w:r w:rsidR="00E800A5">
        <w:t xml:space="preserve"> of the United States without even declaring war. This unprovoked and disgusting act by the German military is enough to justify a declaration of war, however, their boldness did not stop there. When they realized America was, not without reason, supporting the Allied Powers, they sent an invitation to Mexico </w:t>
      </w:r>
      <w:r w:rsidR="005D47C1">
        <w:t xml:space="preserve">to attack the United States in the </w:t>
      </w:r>
      <w:r w:rsidR="005D47C1" w:rsidRPr="00535577">
        <w:rPr>
          <w:u w:val="single"/>
        </w:rPr>
        <w:t>Zimmerman Telegraph</w:t>
      </w:r>
      <w:r w:rsidR="00B35493">
        <w:rPr>
          <w:u w:val="single"/>
        </w:rPr>
        <w:t xml:space="preserve"> </w:t>
      </w:r>
      <w:r w:rsidR="00B35493">
        <w:t>(</w:t>
      </w:r>
      <w:r w:rsidR="00B35493" w:rsidRPr="00B35493">
        <w:t>18</w:t>
      </w:r>
      <w:r w:rsidR="00B35493">
        <w:t>A</w:t>
      </w:r>
      <w:r w:rsidR="00B35493" w:rsidRPr="00B35493">
        <w:t xml:space="preserve">, p </w:t>
      </w:r>
      <w:r w:rsidR="00B35493">
        <w:t>1</w:t>
      </w:r>
      <w:r w:rsidR="00B35493">
        <w:t>48</w:t>
      </w:r>
      <w:r w:rsidR="00B35493">
        <w:t>)</w:t>
      </w:r>
      <w:r w:rsidR="00B35493">
        <w:t>.</w:t>
      </w:r>
      <w:r w:rsidR="005D47C1">
        <w:t xml:space="preserve"> How many clear provocations can they send before the United States finally declare wall? America has more to gain from this war than just self-defense, </w:t>
      </w:r>
      <w:r w:rsidR="00B05705">
        <w:rPr>
          <w:noProof/>
        </w:rPr>
        <w:lastRenderedPageBreak/>
        <mc:AlternateContent>
          <mc:Choice Requires="wps">
            <w:drawing>
              <wp:anchor distT="45720" distB="45720" distL="114300" distR="114300" simplePos="0" relativeHeight="251661312" behindDoc="0" locked="0" layoutInCell="1" allowOverlap="1" wp14:anchorId="42310BC2" wp14:editId="2EF1D10F">
                <wp:simplePos x="0" y="0"/>
                <wp:positionH relativeFrom="column">
                  <wp:posOffset>-757555</wp:posOffset>
                </wp:positionH>
                <wp:positionV relativeFrom="paragraph">
                  <wp:posOffset>0</wp:posOffset>
                </wp:positionV>
                <wp:extent cx="534035" cy="8044815"/>
                <wp:effectExtent l="0" t="0" r="18415" b="133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8044815"/>
                        </a:xfrm>
                        <a:prstGeom prst="rect">
                          <a:avLst/>
                        </a:prstGeom>
                        <a:solidFill>
                          <a:srgbClr val="FFFFFF"/>
                        </a:solidFill>
                        <a:ln w="9525">
                          <a:solidFill>
                            <a:srgbClr val="000000"/>
                          </a:solidFill>
                          <a:miter lim="800000"/>
                          <a:headEnd/>
                          <a:tailEnd/>
                        </a:ln>
                      </wps:spPr>
                      <wps:txbx>
                        <w:txbxContent>
                          <w:p w14:paraId="0DEDE59F" w14:textId="77777777" w:rsidR="00B05705" w:rsidRDefault="00B05705" w:rsidP="00B05705">
                            <w:pPr>
                              <w:ind w:firstLine="0"/>
                            </w:pPr>
                            <w:r>
                              <w:t>270</w:t>
                            </w:r>
                          </w:p>
                          <w:p w14:paraId="7A8ECEF0" w14:textId="77777777" w:rsidR="00B05705" w:rsidRDefault="00B05705" w:rsidP="00B05705">
                            <w:pPr>
                              <w:ind w:firstLine="0"/>
                            </w:pPr>
                            <w:r>
                              <w:t>286</w:t>
                            </w:r>
                          </w:p>
                          <w:p w14:paraId="53A5C6A5" w14:textId="77777777" w:rsidR="00B05705" w:rsidRDefault="00B05705" w:rsidP="00B05705">
                            <w:pPr>
                              <w:ind w:firstLine="0"/>
                            </w:pPr>
                            <w:r>
                              <w:t>304</w:t>
                            </w:r>
                          </w:p>
                          <w:p w14:paraId="19C292B8" w14:textId="77777777" w:rsidR="00B05705" w:rsidRDefault="00B05705" w:rsidP="00B05705">
                            <w:pPr>
                              <w:ind w:firstLine="0"/>
                            </w:pPr>
                            <w:r>
                              <w:t>323</w:t>
                            </w:r>
                          </w:p>
                          <w:p w14:paraId="58834A19" w14:textId="77777777" w:rsidR="00B05705" w:rsidRDefault="00B05705" w:rsidP="00B05705">
                            <w:pPr>
                              <w:ind w:firstLine="0"/>
                            </w:pPr>
                            <w:r>
                              <w:t>340</w:t>
                            </w:r>
                          </w:p>
                          <w:p w14:paraId="746BBDDC" w14:textId="2CC83383" w:rsidR="00B05705" w:rsidRDefault="00B05705" w:rsidP="00B05705">
                            <w:pPr>
                              <w:ind w:firstLine="0"/>
                            </w:pPr>
                            <w:r>
                              <w:t>349</w:t>
                            </w:r>
                          </w:p>
                          <w:p w14:paraId="176CE163" w14:textId="470F60AA" w:rsidR="00B05705" w:rsidRDefault="00B05705" w:rsidP="00B05705">
                            <w:pPr>
                              <w:ind w:firstLine="0"/>
                            </w:pPr>
                          </w:p>
                          <w:p w14:paraId="10B2C009" w14:textId="77777777" w:rsidR="00B05705" w:rsidRDefault="00B05705" w:rsidP="00B05705">
                            <w:pPr>
                              <w:ind w:firstLine="0"/>
                            </w:pPr>
                            <w:r>
                              <w:t>16</w:t>
                            </w:r>
                          </w:p>
                          <w:p w14:paraId="347DCEB2" w14:textId="77777777" w:rsidR="00B05705" w:rsidRDefault="00B05705" w:rsidP="00B05705">
                            <w:pPr>
                              <w:ind w:firstLine="0"/>
                            </w:pPr>
                            <w:r>
                              <w:t>33</w:t>
                            </w:r>
                          </w:p>
                          <w:p w14:paraId="596F49B2" w14:textId="77777777" w:rsidR="00B05705" w:rsidRDefault="00B05705" w:rsidP="00B05705">
                            <w:pPr>
                              <w:ind w:firstLine="0"/>
                            </w:pPr>
                            <w:r>
                              <w:t>50</w:t>
                            </w:r>
                          </w:p>
                          <w:p w14:paraId="1D6B1300" w14:textId="77777777" w:rsidR="00B05705" w:rsidRDefault="00B05705" w:rsidP="00B05705">
                            <w:pPr>
                              <w:ind w:firstLine="0"/>
                            </w:pPr>
                            <w:r>
                              <w:t>63</w:t>
                            </w:r>
                          </w:p>
                          <w:p w14:paraId="2FC4989B" w14:textId="77777777" w:rsidR="00B05705" w:rsidRDefault="00B05705" w:rsidP="00B05705">
                            <w:pPr>
                              <w:ind w:firstLine="0"/>
                            </w:pPr>
                            <w:r>
                              <w:t>78</w:t>
                            </w:r>
                          </w:p>
                          <w:p w14:paraId="241F2F3A" w14:textId="77777777" w:rsidR="00B05705" w:rsidRDefault="00B05705" w:rsidP="00B05705">
                            <w:pPr>
                              <w:ind w:firstLine="0"/>
                            </w:pPr>
                            <w:r>
                              <w:t>93</w:t>
                            </w:r>
                          </w:p>
                          <w:p w14:paraId="5B639165" w14:textId="77777777" w:rsidR="00B05705" w:rsidRDefault="00B05705" w:rsidP="00B05705">
                            <w:pPr>
                              <w:ind w:firstLine="0"/>
                            </w:pPr>
                            <w:r>
                              <w:t>108</w:t>
                            </w:r>
                          </w:p>
                          <w:p w14:paraId="15CDBAEB" w14:textId="77777777" w:rsidR="00B05705" w:rsidRDefault="00B05705" w:rsidP="00B05705">
                            <w:pPr>
                              <w:ind w:firstLine="0"/>
                            </w:pPr>
                            <w:r>
                              <w:t>124</w:t>
                            </w:r>
                          </w:p>
                          <w:p w14:paraId="10887A14" w14:textId="77777777" w:rsidR="00B05705" w:rsidRDefault="00B05705" w:rsidP="00B05705">
                            <w:pPr>
                              <w:ind w:firstLine="0"/>
                            </w:pPr>
                            <w:r>
                              <w:t>140</w:t>
                            </w:r>
                          </w:p>
                          <w:p w14:paraId="5EC0074A" w14:textId="77777777" w:rsidR="00B05705" w:rsidRDefault="00B05705" w:rsidP="00B05705">
                            <w:pPr>
                              <w:ind w:firstLine="0"/>
                            </w:pPr>
                            <w:r>
                              <w:t>155</w:t>
                            </w:r>
                          </w:p>
                          <w:p w14:paraId="07E47A4D" w14:textId="77777777" w:rsidR="00B05705" w:rsidRDefault="00B05705" w:rsidP="00B05705">
                            <w:pPr>
                              <w:ind w:firstLine="0"/>
                            </w:pPr>
                            <w:r>
                              <w:t>172</w:t>
                            </w:r>
                          </w:p>
                          <w:p w14:paraId="63349C56" w14:textId="77777777" w:rsidR="00B05705" w:rsidRDefault="00B05705" w:rsidP="00B05705">
                            <w:pPr>
                              <w:ind w:firstLine="0"/>
                            </w:pPr>
                            <w:r>
                              <w:t>188</w:t>
                            </w:r>
                          </w:p>
                          <w:p w14:paraId="745E6A34" w14:textId="77777777" w:rsidR="00B05705" w:rsidRDefault="00B05705" w:rsidP="00B05705">
                            <w:pPr>
                              <w:ind w:firstLine="0"/>
                            </w:pPr>
                            <w:r>
                              <w:t>205</w:t>
                            </w:r>
                          </w:p>
                          <w:p w14:paraId="651D3A5C" w14:textId="77777777" w:rsidR="00B05705" w:rsidRDefault="00B05705" w:rsidP="00B05705">
                            <w:pPr>
                              <w:ind w:firstLine="0"/>
                            </w:pPr>
                            <w:r>
                              <w:t>223</w:t>
                            </w:r>
                          </w:p>
                          <w:p w14:paraId="2D54C3CC" w14:textId="7D5F376D" w:rsidR="008358E3" w:rsidRDefault="00B05705" w:rsidP="008358E3">
                            <w:pPr>
                              <w:ind w:firstLine="0"/>
                            </w:pPr>
                            <w:r>
                              <w:t>240</w:t>
                            </w:r>
                          </w:p>
                          <w:p w14:paraId="1DEDABF5" w14:textId="3A5C1FD1" w:rsidR="00B05705" w:rsidRDefault="00B05705" w:rsidP="00B05705">
                            <w:pPr>
                              <w:ind w:firstLine="0"/>
                            </w:pPr>
                          </w:p>
                          <w:p w14:paraId="41EAA9A0" w14:textId="77777777" w:rsidR="00B05705" w:rsidRDefault="00B05705" w:rsidP="00B05705">
                            <w:pPr>
                              <w:ind w:firstLine="0"/>
                            </w:pPr>
                            <w:r>
                              <w:t>327</w:t>
                            </w:r>
                          </w:p>
                          <w:p w14:paraId="33FC4176" w14:textId="627A2DDF" w:rsidR="00B05705" w:rsidRDefault="00B05705" w:rsidP="00B05705">
                            <w:pPr>
                              <w:ind w:firstLine="0"/>
                            </w:pPr>
                            <w:r>
                              <w:t>334</w:t>
                            </w:r>
                          </w:p>
                          <w:p w14:paraId="2155DC60" w14:textId="75F40C03" w:rsidR="00B05705" w:rsidRDefault="00B05705" w:rsidP="00B05705">
                            <w:pPr>
                              <w:ind w:firstLine="0"/>
                            </w:pPr>
                          </w:p>
                          <w:p w14:paraId="2E7DD7AF" w14:textId="77777777" w:rsidR="00B05705" w:rsidRDefault="00B05705" w:rsidP="00B05705">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10BC2" id="_x0000_s1027" type="#_x0000_t202" style="position:absolute;left:0;text-align:left;margin-left:-59.65pt;margin-top:0;width:42.05pt;height:633.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">
                <v:textbox>
                  <w:txbxContent>
                    <w:p w14:paraId="0DEDE59F" w14:textId="77777777" w:rsidR="00B05705" w:rsidRDefault="00B05705" w:rsidP="00B05705">
                      <w:pPr>
                        <w:ind w:firstLine="0"/>
                      </w:pPr>
                      <w:r>
                        <w:t>270</w:t>
                      </w:r>
                    </w:p>
                    <w:p w14:paraId="7A8ECEF0" w14:textId="77777777" w:rsidR="00B05705" w:rsidRDefault="00B05705" w:rsidP="00B05705">
                      <w:pPr>
                        <w:ind w:firstLine="0"/>
                      </w:pPr>
                      <w:r>
                        <w:t>286</w:t>
                      </w:r>
                    </w:p>
                    <w:p w14:paraId="53A5C6A5" w14:textId="77777777" w:rsidR="00B05705" w:rsidRDefault="00B05705" w:rsidP="00B05705">
                      <w:pPr>
                        <w:ind w:firstLine="0"/>
                      </w:pPr>
                      <w:r>
                        <w:t>304</w:t>
                      </w:r>
                    </w:p>
                    <w:p w14:paraId="19C292B8" w14:textId="77777777" w:rsidR="00B05705" w:rsidRDefault="00B05705" w:rsidP="00B05705">
                      <w:pPr>
                        <w:ind w:firstLine="0"/>
                      </w:pPr>
                      <w:r>
                        <w:t>323</w:t>
                      </w:r>
                    </w:p>
                    <w:p w14:paraId="58834A19" w14:textId="77777777" w:rsidR="00B05705" w:rsidRDefault="00B05705" w:rsidP="00B05705">
                      <w:pPr>
                        <w:ind w:firstLine="0"/>
                      </w:pPr>
                      <w:r>
                        <w:t>340</w:t>
                      </w:r>
                    </w:p>
                    <w:p w14:paraId="746BBDDC" w14:textId="2CC83383" w:rsidR="00B05705" w:rsidRDefault="00B05705" w:rsidP="00B05705">
                      <w:pPr>
                        <w:ind w:firstLine="0"/>
                      </w:pPr>
                      <w:r>
                        <w:t>349</w:t>
                      </w:r>
                    </w:p>
                    <w:p w14:paraId="176CE163" w14:textId="470F60AA" w:rsidR="00B05705" w:rsidRDefault="00B05705" w:rsidP="00B05705">
                      <w:pPr>
                        <w:ind w:firstLine="0"/>
                      </w:pPr>
                    </w:p>
                    <w:p w14:paraId="10B2C009" w14:textId="77777777" w:rsidR="00B05705" w:rsidRDefault="00B05705" w:rsidP="00B05705">
                      <w:pPr>
                        <w:ind w:firstLine="0"/>
                      </w:pPr>
                      <w:r>
                        <w:t>16</w:t>
                      </w:r>
                    </w:p>
                    <w:p w14:paraId="347DCEB2" w14:textId="77777777" w:rsidR="00B05705" w:rsidRDefault="00B05705" w:rsidP="00B05705">
                      <w:pPr>
                        <w:ind w:firstLine="0"/>
                      </w:pPr>
                      <w:r>
                        <w:t>33</w:t>
                      </w:r>
                    </w:p>
                    <w:p w14:paraId="596F49B2" w14:textId="77777777" w:rsidR="00B05705" w:rsidRDefault="00B05705" w:rsidP="00B05705">
                      <w:pPr>
                        <w:ind w:firstLine="0"/>
                      </w:pPr>
                      <w:r>
                        <w:t>50</w:t>
                      </w:r>
                    </w:p>
                    <w:p w14:paraId="1D6B1300" w14:textId="77777777" w:rsidR="00B05705" w:rsidRDefault="00B05705" w:rsidP="00B05705">
                      <w:pPr>
                        <w:ind w:firstLine="0"/>
                      </w:pPr>
                      <w:r>
                        <w:t>63</w:t>
                      </w:r>
                    </w:p>
                    <w:p w14:paraId="2FC4989B" w14:textId="77777777" w:rsidR="00B05705" w:rsidRDefault="00B05705" w:rsidP="00B05705">
                      <w:pPr>
                        <w:ind w:firstLine="0"/>
                      </w:pPr>
                      <w:r>
                        <w:t>78</w:t>
                      </w:r>
                    </w:p>
                    <w:p w14:paraId="241F2F3A" w14:textId="77777777" w:rsidR="00B05705" w:rsidRDefault="00B05705" w:rsidP="00B05705">
                      <w:pPr>
                        <w:ind w:firstLine="0"/>
                      </w:pPr>
                      <w:r>
                        <w:t>93</w:t>
                      </w:r>
                    </w:p>
                    <w:p w14:paraId="5B639165" w14:textId="77777777" w:rsidR="00B05705" w:rsidRDefault="00B05705" w:rsidP="00B05705">
                      <w:pPr>
                        <w:ind w:firstLine="0"/>
                      </w:pPr>
                      <w:r>
                        <w:t>108</w:t>
                      </w:r>
                    </w:p>
                    <w:p w14:paraId="15CDBAEB" w14:textId="77777777" w:rsidR="00B05705" w:rsidRDefault="00B05705" w:rsidP="00B05705">
                      <w:pPr>
                        <w:ind w:firstLine="0"/>
                      </w:pPr>
                      <w:r>
                        <w:t>124</w:t>
                      </w:r>
                    </w:p>
                    <w:p w14:paraId="10887A14" w14:textId="77777777" w:rsidR="00B05705" w:rsidRDefault="00B05705" w:rsidP="00B05705">
                      <w:pPr>
                        <w:ind w:firstLine="0"/>
                      </w:pPr>
                      <w:r>
                        <w:t>140</w:t>
                      </w:r>
                    </w:p>
                    <w:p w14:paraId="5EC0074A" w14:textId="77777777" w:rsidR="00B05705" w:rsidRDefault="00B05705" w:rsidP="00B05705">
                      <w:pPr>
                        <w:ind w:firstLine="0"/>
                      </w:pPr>
                      <w:r>
                        <w:t>155</w:t>
                      </w:r>
                    </w:p>
                    <w:p w14:paraId="07E47A4D" w14:textId="77777777" w:rsidR="00B05705" w:rsidRDefault="00B05705" w:rsidP="00B05705">
                      <w:pPr>
                        <w:ind w:firstLine="0"/>
                      </w:pPr>
                      <w:r>
                        <w:t>172</w:t>
                      </w:r>
                    </w:p>
                    <w:p w14:paraId="63349C56" w14:textId="77777777" w:rsidR="00B05705" w:rsidRDefault="00B05705" w:rsidP="00B05705">
                      <w:pPr>
                        <w:ind w:firstLine="0"/>
                      </w:pPr>
                      <w:r>
                        <w:t>188</w:t>
                      </w:r>
                    </w:p>
                    <w:p w14:paraId="745E6A34" w14:textId="77777777" w:rsidR="00B05705" w:rsidRDefault="00B05705" w:rsidP="00B05705">
                      <w:pPr>
                        <w:ind w:firstLine="0"/>
                      </w:pPr>
                      <w:r>
                        <w:t>205</w:t>
                      </w:r>
                    </w:p>
                    <w:p w14:paraId="651D3A5C" w14:textId="77777777" w:rsidR="00B05705" w:rsidRDefault="00B05705" w:rsidP="00B05705">
                      <w:pPr>
                        <w:ind w:firstLine="0"/>
                      </w:pPr>
                      <w:r>
                        <w:t>223</w:t>
                      </w:r>
                    </w:p>
                    <w:p w14:paraId="2D54C3CC" w14:textId="7D5F376D" w:rsidR="008358E3" w:rsidRDefault="00B05705" w:rsidP="008358E3">
                      <w:pPr>
                        <w:ind w:firstLine="0"/>
                      </w:pPr>
                      <w:r>
                        <w:t>240</w:t>
                      </w:r>
                    </w:p>
                    <w:p w14:paraId="1DEDABF5" w14:textId="3A5C1FD1" w:rsidR="00B05705" w:rsidRDefault="00B05705" w:rsidP="00B05705">
                      <w:pPr>
                        <w:ind w:firstLine="0"/>
                      </w:pPr>
                    </w:p>
                    <w:p w14:paraId="41EAA9A0" w14:textId="77777777" w:rsidR="00B05705" w:rsidRDefault="00B05705" w:rsidP="00B05705">
                      <w:pPr>
                        <w:ind w:firstLine="0"/>
                      </w:pPr>
                      <w:r>
                        <w:t>327</w:t>
                      </w:r>
                    </w:p>
                    <w:p w14:paraId="33FC4176" w14:textId="627A2DDF" w:rsidR="00B05705" w:rsidRDefault="00B05705" w:rsidP="00B05705">
                      <w:pPr>
                        <w:ind w:firstLine="0"/>
                      </w:pPr>
                      <w:r>
                        <w:t>334</w:t>
                      </w:r>
                    </w:p>
                    <w:p w14:paraId="2155DC60" w14:textId="75F40C03" w:rsidR="00B05705" w:rsidRDefault="00B05705" w:rsidP="00B05705">
                      <w:pPr>
                        <w:ind w:firstLine="0"/>
                      </w:pPr>
                    </w:p>
                    <w:p w14:paraId="2E7DD7AF" w14:textId="77777777" w:rsidR="00B05705" w:rsidRDefault="00B05705" w:rsidP="00B05705">
                      <w:pPr>
                        <w:ind w:firstLine="0"/>
                      </w:pPr>
                    </w:p>
                  </w:txbxContent>
                </v:textbox>
                <w10:wrap type="square"/>
              </v:shape>
            </w:pict>
          </mc:Fallback>
        </mc:AlternateContent>
      </w:r>
      <w:r w:rsidR="005D47C1">
        <w:t xml:space="preserve">however. For the past two centuries, the world has bathed in fire as European scoundrels conquered the earth and battled each other, all the while we have improved our peoples and become the greatest economic power on earth. It is time that the United States take their place as the dominant global power, and this war is a chance to do so. America can not only take revenge for Germany’s provocations, </w:t>
      </w:r>
      <w:r w:rsidR="00535577">
        <w:t>but we can also</w:t>
      </w:r>
      <w:r w:rsidR="005D47C1">
        <w:t xml:space="preserve"> create a </w:t>
      </w:r>
      <w:r w:rsidR="005D47C1" w:rsidRPr="009F244A">
        <w:rPr>
          <w:u w:val="single"/>
        </w:rPr>
        <w:t>League of Nations</w:t>
      </w:r>
      <w:r w:rsidR="00535577">
        <w:t xml:space="preserve"> and sit at its head, forging a new era for peace and American wealth. </w:t>
      </w:r>
    </w:p>
    <w:p w14:paraId="1E363CCD" w14:textId="21523D0C" w:rsidR="00535577" w:rsidRPr="00535577" w:rsidRDefault="00535577" w:rsidP="000C5923">
      <w:pPr>
        <w:ind w:firstLine="0"/>
        <w:rPr>
          <w:b/>
          <w:bCs/>
        </w:rPr>
      </w:pPr>
      <w:r>
        <w:rPr>
          <w:b/>
          <w:bCs/>
        </w:rPr>
        <w:tab/>
        <w:t>Viewpoint 19: World War 1 Protesters should not be guaranteed Freedom of Speech</w:t>
      </w:r>
    </w:p>
    <w:p w14:paraId="31183AC5" w14:textId="4411344C" w:rsidR="00B57560" w:rsidRDefault="00535577" w:rsidP="005F67A3">
      <w:r>
        <w:t>America was founded and built on the ideas of Freedom of Speech, however, it is clear that in this new age of total warfare</w:t>
      </w:r>
      <w:r w:rsidR="009F244A">
        <w:t xml:space="preserve"> that these rights must be temporarily suspended against those who wish to speak out against their nation. At the start of the war, the government committed unprecedented control over public information with the </w:t>
      </w:r>
      <w:r w:rsidR="009F244A" w:rsidRPr="009F244A">
        <w:rPr>
          <w:u w:val="single"/>
        </w:rPr>
        <w:t>CPI</w:t>
      </w:r>
      <w:r w:rsidR="009F244A">
        <w:t xml:space="preserve"> and passed the </w:t>
      </w:r>
      <w:r w:rsidR="009F244A" w:rsidRPr="009F244A">
        <w:rPr>
          <w:u w:val="single"/>
        </w:rPr>
        <w:t>Espionage and Sedition Acts</w:t>
      </w:r>
      <w:r w:rsidR="009F244A">
        <w:t xml:space="preserve"> with the mandate of the public, giving themselves power to prosecute those who spoke out against the war. </w:t>
      </w:r>
      <w:r w:rsidR="00B57560">
        <w:t xml:space="preserve">Proponents for free speech say that the pamphlets distributed that encourage disobeying the </w:t>
      </w:r>
      <w:r w:rsidR="00B57560" w:rsidRPr="00B57560">
        <w:rPr>
          <w:u w:val="single"/>
        </w:rPr>
        <w:t>draft</w:t>
      </w:r>
      <w:r w:rsidR="00B57560">
        <w:t>, and even to fight back against the government, provides no clear and present danger towards the United States</w:t>
      </w:r>
      <w:r w:rsidR="00B35493">
        <w:t xml:space="preserve"> </w:t>
      </w:r>
      <w:r w:rsidR="00B35493">
        <w:t>(</w:t>
      </w:r>
      <w:r w:rsidR="00B35493" w:rsidRPr="00B35493">
        <w:t>1</w:t>
      </w:r>
      <w:r w:rsidR="00B35493">
        <w:t>9</w:t>
      </w:r>
      <w:r w:rsidR="00B35493">
        <w:t>A</w:t>
      </w:r>
      <w:r w:rsidR="00B35493" w:rsidRPr="00B35493">
        <w:t xml:space="preserve">, p </w:t>
      </w:r>
      <w:r w:rsidR="00B35493">
        <w:t>153</w:t>
      </w:r>
      <w:r w:rsidR="00B35493">
        <w:t>)</w:t>
      </w:r>
      <w:r w:rsidR="00B57560">
        <w:t>.</w:t>
      </w:r>
      <w:r w:rsidR="00B57560">
        <w:rPr>
          <w:vertAlign w:val="superscript"/>
        </w:rPr>
        <w:t xml:space="preserve"> </w:t>
      </w:r>
      <w:r w:rsidR="00B57560">
        <w:t xml:space="preserve">This is clearly false, as the repercussions of disobeying the draft not only disrespects the veterans and those who went off to fight America’s battles, but harms all of America by dividing the country and decreasing army numbers during the world’s largest war. It is clear that these are well meaning citizens who want to express their </w:t>
      </w:r>
      <w:r w:rsidR="004D0659">
        <w:t>rights;</w:t>
      </w:r>
      <w:r w:rsidR="00B57560">
        <w:t xml:space="preserve"> however, this modern world does not have time for their values during war. During peace, their wishes would very well be allowed, but this war is far from normal. This war requires not only unity, but it requires every citizen and person in the United States to be 100 Percent American</w:t>
      </w:r>
      <w:r w:rsidR="00B35493">
        <w:t xml:space="preserve"> to succeed (19B, p 157)</w:t>
      </w:r>
      <w:r w:rsidR="00B57560">
        <w:t xml:space="preserve">. There is also doubt that these people that </w:t>
      </w:r>
      <w:r w:rsidR="00B05705">
        <w:rPr>
          <w:noProof/>
        </w:rPr>
        <w:lastRenderedPageBreak/>
        <mc:AlternateContent>
          <mc:Choice Requires="wps">
            <w:drawing>
              <wp:anchor distT="45720" distB="45720" distL="114300" distR="114300" simplePos="0" relativeHeight="251663360" behindDoc="0" locked="0" layoutInCell="1" allowOverlap="1" wp14:anchorId="0A820135" wp14:editId="582E1E45">
                <wp:simplePos x="0" y="0"/>
                <wp:positionH relativeFrom="column">
                  <wp:posOffset>-757451</wp:posOffset>
                </wp:positionH>
                <wp:positionV relativeFrom="paragraph">
                  <wp:posOffset>-294</wp:posOffset>
                </wp:positionV>
                <wp:extent cx="534035" cy="8044815"/>
                <wp:effectExtent l="0" t="0" r="18415" b="247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8044815"/>
                        </a:xfrm>
                        <a:prstGeom prst="rect">
                          <a:avLst/>
                        </a:prstGeom>
                        <a:solidFill>
                          <a:srgbClr val="FFFFFF"/>
                        </a:solidFill>
                        <a:ln w="9525">
                          <a:solidFill>
                            <a:srgbClr val="000000"/>
                          </a:solidFill>
                          <a:miter lim="800000"/>
                          <a:headEnd/>
                          <a:tailEnd/>
                        </a:ln>
                      </wps:spPr>
                      <wps:txbx>
                        <w:txbxContent>
                          <w:p w14:paraId="12532B4B" w14:textId="60D4048E" w:rsidR="008358E3" w:rsidRDefault="008358E3" w:rsidP="00B05705">
                            <w:pPr>
                              <w:ind w:firstLine="0"/>
                            </w:pPr>
                            <w:r>
                              <w:t>255</w:t>
                            </w:r>
                          </w:p>
                          <w:p w14:paraId="3F8F6422" w14:textId="48DE46E9" w:rsidR="00B05705" w:rsidRDefault="00B05705" w:rsidP="00B05705">
                            <w:pPr>
                              <w:ind w:firstLine="0"/>
                            </w:pPr>
                            <w:r>
                              <w:t>267</w:t>
                            </w:r>
                          </w:p>
                          <w:p w14:paraId="7B015399" w14:textId="77777777" w:rsidR="00B05705" w:rsidRDefault="00B05705" w:rsidP="00B05705">
                            <w:pPr>
                              <w:ind w:firstLine="0"/>
                            </w:pPr>
                            <w:r>
                              <w:t>281</w:t>
                            </w:r>
                          </w:p>
                          <w:p w14:paraId="7CF12052" w14:textId="77777777" w:rsidR="00B05705" w:rsidRDefault="00B05705" w:rsidP="00B05705">
                            <w:pPr>
                              <w:ind w:firstLine="0"/>
                            </w:pPr>
                            <w:r>
                              <w:t>297</w:t>
                            </w:r>
                          </w:p>
                          <w:p w14:paraId="4971E0DA" w14:textId="77777777" w:rsidR="00B05705" w:rsidRDefault="00B05705" w:rsidP="00B05705">
                            <w:pPr>
                              <w:ind w:firstLine="0"/>
                            </w:pPr>
                            <w:r>
                              <w:t>312</w:t>
                            </w:r>
                          </w:p>
                          <w:p w14:paraId="30CBD6CD" w14:textId="77777777" w:rsidR="00B05705" w:rsidRDefault="00B05705" w:rsidP="00B05705">
                            <w:pPr>
                              <w:ind w:firstLine="0"/>
                            </w:pPr>
                            <w:r>
                              <w:t>327</w:t>
                            </w:r>
                          </w:p>
                          <w:p w14:paraId="78B7CAFB" w14:textId="2B093E0D" w:rsidR="008358E3" w:rsidRDefault="00B05705" w:rsidP="008358E3">
                            <w:pPr>
                              <w:ind w:firstLine="0"/>
                            </w:pPr>
                            <w:r>
                              <w:t>334</w:t>
                            </w:r>
                          </w:p>
                          <w:p w14:paraId="1C9E3D70" w14:textId="77777777" w:rsidR="008358E3" w:rsidRDefault="008358E3" w:rsidP="008358E3">
                            <w:pPr>
                              <w:ind w:firstLine="0"/>
                            </w:pPr>
                          </w:p>
                          <w:p w14:paraId="3DF2FB6A" w14:textId="77777777" w:rsidR="008358E3" w:rsidRDefault="008358E3" w:rsidP="008358E3">
                            <w:pPr>
                              <w:ind w:firstLine="0"/>
                            </w:pPr>
                            <w:r>
                              <w:t>15</w:t>
                            </w:r>
                          </w:p>
                          <w:p w14:paraId="2DA3F1A4" w14:textId="77777777" w:rsidR="008358E3" w:rsidRDefault="008358E3" w:rsidP="008358E3">
                            <w:pPr>
                              <w:ind w:firstLine="0"/>
                            </w:pPr>
                            <w:r>
                              <w:t>30</w:t>
                            </w:r>
                          </w:p>
                          <w:p w14:paraId="0579FC25" w14:textId="77777777" w:rsidR="008358E3" w:rsidRDefault="008358E3" w:rsidP="008358E3">
                            <w:pPr>
                              <w:ind w:firstLine="0"/>
                            </w:pPr>
                            <w:r>
                              <w:t>46</w:t>
                            </w:r>
                          </w:p>
                          <w:p w14:paraId="33CAC992" w14:textId="77777777" w:rsidR="008358E3" w:rsidRDefault="008358E3" w:rsidP="008358E3">
                            <w:pPr>
                              <w:ind w:firstLine="0"/>
                            </w:pPr>
                            <w:r>
                              <w:t>63</w:t>
                            </w:r>
                          </w:p>
                          <w:p w14:paraId="05A3AD60" w14:textId="77777777" w:rsidR="008358E3" w:rsidRDefault="008358E3" w:rsidP="008358E3">
                            <w:pPr>
                              <w:ind w:firstLine="0"/>
                            </w:pPr>
                            <w:r>
                              <w:t>80</w:t>
                            </w:r>
                          </w:p>
                          <w:p w14:paraId="733EEC5A" w14:textId="77777777" w:rsidR="008358E3" w:rsidRDefault="008358E3" w:rsidP="008358E3">
                            <w:pPr>
                              <w:ind w:firstLine="0"/>
                            </w:pPr>
                            <w:r>
                              <w:t>96</w:t>
                            </w:r>
                          </w:p>
                          <w:p w14:paraId="4FFE268A" w14:textId="77777777" w:rsidR="008358E3" w:rsidRDefault="008358E3" w:rsidP="008358E3">
                            <w:pPr>
                              <w:ind w:firstLine="0"/>
                            </w:pPr>
                            <w:r>
                              <w:t>113</w:t>
                            </w:r>
                          </w:p>
                          <w:p w14:paraId="6419610F" w14:textId="77777777" w:rsidR="008358E3" w:rsidRDefault="008358E3" w:rsidP="008358E3">
                            <w:pPr>
                              <w:ind w:firstLine="0"/>
                            </w:pPr>
                            <w:r>
                              <w:t>128</w:t>
                            </w:r>
                          </w:p>
                          <w:p w14:paraId="3CAD6FFD" w14:textId="77777777" w:rsidR="008358E3" w:rsidRDefault="008358E3" w:rsidP="008358E3">
                            <w:pPr>
                              <w:ind w:firstLine="0"/>
                            </w:pPr>
                            <w:r>
                              <w:t>144</w:t>
                            </w:r>
                          </w:p>
                          <w:p w14:paraId="64AE1A32" w14:textId="77777777" w:rsidR="008358E3" w:rsidRDefault="008358E3" w:rsidP="008358E3">
                            <w:pPr>
                              <w:ind w:firstLine="0"/>
                            </w:pPr>
                            <w:r>
                              <w:t>159</w:t>
                            </w:r>
                          </w:p>
                          <w:p w14:paraId="062FCF7A" w14:textId="77777777" w:rsidR="008358E3" w:rsidRDefault="008358E3" w:rsidP="008358E3">
                            <w:pPr>
                              <w:ind w:firstLine="0"/>
                            </w:pPr>
                            <w:r>
                              <w:t>173</w:t>
                            </w:r>
                          </w:p>
                          <w:p w14:paraId="73373097" w14:textId="77777777" w:rsidR="008358E3" w:rsidRDefault="008358E3" w:rsidP="008358E3">
                            <w:pPr>
                              <w:ind w:firstLine="0"/>
                            </w:pPr>
                            <w:r>
                              <w:t>188</w:t>
                            </w:r>
                          </w:p>
                          <w:p w14:paraId="275016AE" w14:textId="77777777" w:rsidR="008358E3" w:rsidRDefault="008358E3" w:rsidP="008358E3">
                            <w:pPr>
                              <w:ind w:firstLine="0"/>
                            </w:pPr>
                            <w:r>
                              <w:t>204</w:t>
                            </w:r>
                          </w:p>
                          <w:p w14:paraId="7B76BCF5" w14:textId="266C8AC4" w:rsidR="008358E3" w:rsidRDefault="008358E3" w:rsidP="008358E3">
                            <w:pPr>
                              <w:ind w:firstLine="0"/>
                            </w:pPr>
                            <w:r>
                              <w:t>220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20135" id="_x0000_s1028" type="#_x0000_t202" style="position:absolute;left:0;text-align:left;margin-left:-59.65pt;margin-top:0;width:42.05pt;height:633.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">
                <v:textbox>
                  <w:txbxContent>
                    <w:p w14:paraId="12532B4B" w14:textId="60D4048E" w:rsidR="008358E3" w:rsidRDefault="008358E3" w:rsidP="00B05705">
                      <w:pPr>
                        <w:ind w:firstLine="0"/>
                      </w:pPr>
                      <w:r>
                        <w:t>255</w:t>
                      </w:r>
                    </w:p>
                    <w:p w14:paraId="3F8F6422" w14:textId="48DE46E9" w:rsidR="00B05705" w:rsidRDefault="00B05705" w:rsidP="00B05705">
                      <w:pPr>
                        <w:ind w:firstLine="0"/>
                      </w:pPr>
                      <w:r>
                        <w:t>267</w:t>
                      </w:r>
                    </w:p>
                    <w:p w14:paraId="7B015399" w14:textId="77777777" w:rsidR="00B05705" w:rsidRDefault="00B05705" w:rsidP="00B05705">
                      <w:pPr>
                        <w:ind w:firstLine="0"/>
                      </w:pPr>
                      <w:r>
                        <w:t>281</w:t>
                      </w:r>
                    </w:p>
                    <w:p w14:paraId="7CF12052" w14:textId="77777777" w:rsidR="00B05705" w:rsidRDefault="00B05705" w:rsidP="00B05705">
                      <w:pPr>
                        <w:ind w:firstLine="0"/>
                      </w:pPr>
                      <w:r>
                        <w:t>297</w:t>
                      </w:r>
                    </w:p>
                    <w:p w14:paraId="4971E0DA" w14:textId="77777777" w:rsidR="00B05705" w:rsidRDefault="00B05705" w:rsidP="00B05705">
                      <w:pPr>
                        <w:ind w:firstLine="0"/>
                      </w:pPr>
                      <w:r>
                        <w:t>312</w:t>
                      </w:r>
                    </w:p>
                    <w:p w14:paraId="30CBD6CD" w14:textId="77777777" w:rsidR="00B05705" w:rsidRDefault="00B05705" w:rsidP="00B05705">
                      <w:pPr>
                        <w:ind w:firstLine="0"/>
                      </w:pPr>
                      <w:r>
                        <w:t>327</w:t>
                      </w:r>
                    </w:p>
                    <w:p w14:paraId="78B7CAFB" w14:textId="2B093E0D" w:rsidR="008358E3" w:rsidRDefault="00B05705" w:rsidP="008358E3">
                      <w:pPr>
                        <w:ind w:firstLine="0"/>
                      </w:pPr>
                      <w:r>
                        <w:t>334</w:t>
                      </w:r>
                    </w:p>
                    <w:p w14:paraId="1C9E3D70" w14:textId="77777777" w:rsidR="008358E3" w:rsidRDefault="008358E3" w:rsidP="008358E3">
                      <w:pPr>
                        <w:ind w:firstLine="0"/>
                      </w:pPr>
                    </w:p>
                    <w:p w14:paraId="3DF2FB6A" w14:textId="77777777" w:rsidR="008358E3" w:rsidRDefault="008358E3" w:rsidP="008358E3">
                      <w:pPr>
                        <w:ind w:firstLine="0"/>
                      </w:pPr>
                      <w:r>
                        <w:t>15</w:t>
                      </w:r>
                    </w:p>
                    <w:p w14:paraId="2DA3F1A4" w14:textId="77777777" w:rsidR="008358E3" w:rsidRDefault="008358E3" w:rsidP="008358E3">
                      <w:pPr>
                        <w:ind w:firstLine="0"/>
                      </w:pPr>
                      <w:r>
                        <w:t>30</w:t>
                      </w:r>
                    </w:p>
                    <w:p w14:paraId="0579FC25" w14:textId="77777777" w:rsidR="008358E3" w:rsidRDefault="008358E3" w:rsidP="008358E3">
                      <w:pPr>
                        <w:ind w:firstLine="0"/>
                      </w:pPr>
                      <w:r>
                        <w:t>46</w:t>
                      </w:r>
                    </w:p>
                    <w:p w14:paraId="33CAC992" w14:textId="77777777" w:rsidR="008358E3" w:rsidRDefault="008358E3" w:rsidP="008358E3">
                      <w:pPr>
                        <w:ind w:firstLine="0"/>
                      </w:pPr>
                      <w:r>
                        <w:t>63</w:t>
                      </w:r>
                    </w:p>
                    <w:p w14:paraId="05A3AD60" w14:textId="77777777" w:rsidR="008358E3" w:rsidRDefault="008358E3" w:rsidP="008358E3">
                      <w:pPr>
                        <w:ind w:firstLine="0"/>
                      </w:pPr>
                      <w:r>
                        <w:t>80</w:t>
                      </w:r>
                    </w:p>
                    <w:p w14:paraId="733EEC5A" w14:textId="77777777" w:rsidR="008358E3" w:rsidRDefault="008358E3" w:rsidP="008358E3">
                      <w:pPr>
                        <w:ind w:firstLine="0"/>
                      </w:pPr>
                      <w:r>
                        <w:t>96</w:t>
                      </w:r>
                    </w:p>
                    <w:p w14:paraId="4FFE268A" w14:textId="77777777" w:rsidR="008358E3" w:rsidRDefault="008358E3" w:rsidP="008358E3">
                      <w:pPr>
                        <w:ind w:firstLine="0"/>
                      </w:pPr>
                      <w:r>
                        <w:t>113</w:t>
                      </w:r>
                    </w:p>
                    <w:p w14:paraId="6419610F" w14:textId="77777777" w:rsidR="008358E3" w:rsidRDefault="008358E3" w:rsidP="008358E3">
                      <w:pPr>
                        <w:ind w:firstLine="0"/>
                      </w:pPr>
                      <w:r>
                        <w:t>128</w:t>
                      </w:r>
                    </w:p>
                    <w:p w14:paraId="3CAD6FFD" w14:textId="77777777" w:rsidR="008358E3" w:rsidRDefault="008358E3" w:rsidP="008358E3">
                      <w:pPr>
                        <w:ind w:firstLine="0"/>
                      </w:pPr>
                      <w:r>
                        <w:t>144</w:t>
                      </w:r>
                    </w:p>
                    <w:p w14:paraId="64AE1A32" w14:textId="77777777" w:rsidR="008358E3" w:rsidRDefault="008358E3" w:rsidP="008358E3">
                      <w:pPr>
                        <w:ind w:firstLine="0"/>
                      </w:pPr>
                      <w:r>
                        <w:t>159</w:t>
                      </w:r>
                    </w:p>
                    <w:p w14:paraId="062FCF7A" w14:textId="77777777" w:rsidR="008358E3" w:rsidRDefault="008358E3" w:rsidP="008358E3">
                      <w:pPr>
                        <w:ind w:firstLine="0"/>
                      </w:pPr>
                      <w:r>
                        <w:t>173</w:t>
                      </w:r>
                    </w:p>
                    <w:p w14:paraId="73373097" w14:textId="77777777" w:rsidR="008358E3" w:rsidRDefault="008358E3" w:rsidP="008358E3">
                      <w:pPr>
                        <w:ind w:firstLine="0"/>
                      </w:pPr>
                      <w:r>
                        <w:t>188</w:t>
                      </w:r>
                    </w:p>
                    <w:p w14:paraId="275016AE" w14:textId="77777777" w:rsidR="008358E3" w:rsidRDefault="008358E3" w:rsidP="008358E3">
                      <w:pPr>
                        <w:ind w:firstLine="0"/>
                      </w:pPr>
                      <w:r>
                        <w:t>204</w:t>
                      </w:r>
                    </w:p>
                    <w:p w14:paraId="7B76BCF5" w14:textId="266C8AC4" w:rsidR="008358E3" w:rsidRDefault="008358E3" w:rsidP="008358E3">
                      <w:pPr>
                        <w:ind w:firstLine="0"/>
                      </w:pPr>
                      <w:r>
                        <w:t>220</w:t>
                      </w:r>
                    </w:p>
                  </w:txbxContent>
                </v:textbox>
                <w10:wrap type="square"/>
              </v:shape>
            </w:pict>
          </mc:Fallback>
        </mc:AlternateContent>
      </w:r>
      <w:r w:rsidR="00B57560">
        <w:t xml:space="preserve">discourage people from joining the army are not citizens, but </w:t>
      </w:r>
      <w:r w:rsidR="004D0659">
        <w:t xml:space="preserve">foreign citizens and spies. The possibility of Germans masquerading as Americans to promote these causes is significant, especially with the rise of </w:t>
      </w:r>
      <w:r w:rsidR="00B35493" w:rsidRPr="00B35493">
        <w:rPr>
          <w:u w:val="single"/>
        </w:rPr>
        <w:t>Eastern European Immigration</w:t>
      </w:r>
      <w:r w:rsidR="00B35493">
        <w:t xml:space="preserve"> </w:t>
      </w:r>
      <w:r w:rsidR="004D0659">
        <w:t xml:space="preserve">from these Central Powers in recent years. Many are questioning </w:t>
      </w:r>
      <w:r w:rsidR="00B35493">
        <w:t>whether</w:t>
      </w:r>
      <w:r w:rsidR="004D0659">
        <w:t xml:space="preserve"> it is wise to temporarily suspend these </w:t>
      </w:r>
      <w:r w:rsidR="00B35493">
        <w:t xml:space="preserve">rights in case they never come back. However, </w:t>
      </w:r>
      <w:proofErr w:type="spellStart"/>
      <w:r w:rsidR="00B35493">
        <w:t>habius</w:t>
      </w:r>
      <w:proofErr w:type="spellEnd"/>
      <w:r w:rsidR="00B35493">
        <w:t xml:space="preserve"> corpus was suspended during the Civil War, and it dutifully came back directly after, and is proof that these American fundamental rights are more resilient and longer lasting than this Great War.</w:t>
      </w:r>
    </w:p>
    <w:p w14:paraId="3CD58BF2" w14:textId="4631F9BC" w:rsidR="00B35493" w:rsidRPr="00535577" w:rsidRDefault="00B35493" w:rsidP="00B35493">
      <w:pPr>
        <w:ind w:firstLine="0"/>
        <w:rPr>
          <w:b/>
          <w:bCs/>
        </w:rPr>
      </w:pPr>
      <w:r>
        <w:rPr>
          <w:b/>
          <w:bCs/>
        </w:rPr>
        <w:tab/>
        <w:t xml:space="preserve">Viewpoint </w:t>
      </w:r>
      <w:r>
        <w:rPr>
          <w:b/>
          <w:bCs/>
        </w:rPr>
        <w:t>20</w:t>
      </w:r>
      <w:r>
        <w:rPr>
          <w:b/>
          <w:bCs/>
        </w:rPr>
        <w:t>:</w:t>
      </w:r>
      <w:r>
        <w:rPr>
          <w:b/>
          <w:bCs/>
        </w:rPr>
        <w:t xml:space="preserve"> The United States should join the League of Nations</w:t>
      </w:r>
    </w:p>
    <w:p w14:paraId="553BE0C1" w14:textId="162B3814" w:rsidR="000C5923" w:rsidRDefault="005F67A3" w:rsidP="005F67A3">
      <w:pPr>
        <w:ind w:firstLine="0"/>
      </w:pPr>
      <w:r>
        <w:tab/>
        <w:t>America’s most important decision at the end of the Great War was whether to join Woodrow Wilson’s newly created League of Nations. One of the clearest reason’s to join the League of Nations was because it was created to prevent future conflicts between Nations, and to stop any further Great Wars from occurring. America went into the war in order to settle the world’s conflicts, and to create a new world order with itself at the center</w:t>
      </w:r>
      <w:r w:rsidR="004646DB" w:rsidRPr="004646DB">
        <w:t xml:space="preserve"> </w:t>
      </w:r>
      <w:r w:rsidR="004646DB">
        <w:t>(20</w:t>
      </w:r>
      <w:r w:rsidR="004646DB">
        <w:t>A</w:t>
      </w:r>
      <w:r w:rsidR="004646DB">
        <w:t>, p 16</w:t>
      </w:r>
      <w:r w:rsidR="004646DB">
        <w:t>0</w:t>
      </w:r>
      <w:r w:rsidR="004646DB">
        <w:t xml:space="preserve">). </w:t>
      </w:r>
      <w:r>
        <w:t xml:space="preserve"> However, </w:t>
      </w:r>
      <w:r w:rsidR="00016840">
        <w:t xml:space="preserve">Wilson’s influence over the </w:t>
      </w:r>
      <w:r w:rsidR="00016840" w:rsidRPr="00016840">
        <w:rPr>
          <w:u w:val="single"/>
        </w:rPr>
        <w:t>Big Four</w:t>
      </w:r>
      <w:r w:rsidR="00016840">
        <w:t xml:space="preserve"> was overstated, and the deals he came out with hardly resembled his original plans. His plans for free and open trade and freedom of the seas, along with many of his </w:t>
      </w:r>
      <w:r w:rsidR="00016840" w:rsidRPr="00016840">
        <w:rPr>
          <w:u w:val="single"/>
        </w:rPr>
        <w:t>Fourteen Points</w:t>
      </w:r>
      <w:r w:rsidR="00016840">
        <w:t xml:space="preserve"> were scrapped, with only the League of Nations remaining. </w:t>
      </w:r>
      <w:r w:rsidR="000513F3">
        <w:t>This League would create peace of the world, a clear sacrifice to make for some government power. Opponents argue that this is why the US should</w:t>
      </w:r>
      <w:r w:rsidR="001E4FA2">
        <w:t xml:space="preserve"> no</w:t>
      </w:r>
      <w:r w:rsidR="000513F3">
        <w:t>t join: because the Constitution never allows for giving power to another entity</w:t>
      </w:r>
      <w:r w:rsidR="004646DB">
        <w:t xml:space="preserve"> (20B, p 165)</w:t>
      </w:r>
      <w:r w:rsidR="000513F3">
        <w:t xml:space="preserve">. However, no international organization of this type was discussed at all </w:t>
      </w:r>
      <w:r w:rsidR="001F65D0">
        <w:t xml:space="preserve">or even imagined almost 150 years ago. Today, peace and prosperity, values at the heart of America would be represented in the League of Nations. Those who oppose it on personal grounds, such as </w:t>
      </w:r>
      <w:r w:rsidR="001F65D0" w:rsidRPr="001F65D0">
        <w:rPr>
          <w:u w:val="single"/>
        </w:rPr>
        <w:t>Henry Cabot Lodge</w:t>
      </w:r>
      <w:r w:rsidR="001F65D0">
        <w:t xml:space="preserve">, are </w:t>
      </w:r>
      <w:r w:rsidR="008358E3">
        <w:rPr>
          <w:noProof/>
        </w:rPr>
        <w:lastRenderedPageBreak/>
        <mc:AlternateContent>
          <mc:Choice Requires="wps">
            <w:drawing>
              <wp:anchor distT="45720" distB="45720" distL="114300" distR="114300" simplePos="0" relativeHeight="251665408" behindDoc="0" locked="0" layoutInCell="1" allowOverlap="1" wp14:anchorId="1B3443E4" wp14:editId="510658B7">
                <wp:simplePos x="0" y="0"/>
                <wp:positionH relativeFrom="column">
                  <wp:posOffset>-757451</wp:posOffset>
                </wp:positionH>
                <wp:positionV relativeFrom="paragraph">
                  <wp:posOffset>-445</wp:posOffset>
                </wp:positionV>
                <wp:extent cx="534035" cy="8044815"/>
                <wp:effectExtent l="0" t="0" r="18415" b="133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8044815"/>
                        </a:xfrm>
                        <a:prstGeom prst="rect">
                          <a:avLst/>
                        </a:prstGeom>
                        <a:solidFill>
                          <a:srgbClr val="FFFFFF"/>
                        </a:solidFill>
                        <a:ln w="9525">
                          <a:solidFill>
                            <a:srgbClr val="000000"/>
                          </a:solidFill>
                          <a:miter lim="800000"/>
                          <a:headEnd/>
                          <a:tailEnd/>
                        </a:ln>
                      </wps:spPr>
                      <wps:txbx>
                        <w:txbxContent>
                          <w:p w14:paraId="19046240" w14:textId="49E47F32" w:rsidR="008358E3" w:rsidRDefault="008358E3" w:rsidP="008358E3">
                            <w:pPr>
                              <w:ind w:firstLine="0"/>
                            </w:pPr>
                            <w:r>
                              <w:t>238</w:t>
                            </w:r>
                          </w:p>
                          <w:p w14:paraId="5839E925" w14:textId="77777777" w:rsidR="008358E3" w:rsidRDefault="008358E3" w:rsidP="008358E3">
                            <w:pPr>
                              <w:ind w:firstLine="0"/>
                            </w:pPr>
                            <w:r>
                              <w:t>255</w:t>
                            </w:r>
                          </w:p>
                          <w:p w14:paraId="40B21D9D" w14:textId="77777777" w:rsidR="008358E3" w:rsidRDefault="008358E3" w:rsidP="008358E3">
                            <w:pPr>
                              <w:ind w:firstLine="0"/>
                            </w:pPr>
                            <w:r>
                              <w:t>269</w:t>
                            </w:r>
                          </w:p>
                          <w:p w14:paraId="6C570EFE" w14:textId="0C26DC77" w:rsidR="008358E3" w:rsidRDefault="008358E3" w:rsidP="008358E3">
                            <w:pPr>
                              <w:ind w:firstLine="0"/>
                            </w:pPr>
                            <w:r>
                              <w:t>284</w:t>
                            </w:r>
                          </w:p>
                          <w:p w14:paraId="11C7586A" w14:textId="77777777" w:rsidR="008358E3" w:rsidRDefault="008358E3" w:rsidP="008358E3">
                            <w:pPr>
                              <w:ind w:firstLine="0"/>
                            </w:pPr>
                            <w:r>
                              <w:t>300</w:t>
                            </w:r>
                          </w:p>
                          <w:p w14:paraId="2797A2F7" w14:textId="77777777" w:rsidR="008358E3" w:rsidRDefault="008358E3" w:rsidP="008358E3">
                            <w:pPr>
                              <w:ind w:firstLine="0"/>
                            </w:pPr>
                            <w:r>
                              <w:t>315</w:t>
                            </w:r>
                          </w:p>
                          <w:p w14:paraId="7F53AA01" w14:textId="4AA573F0" w:rsidR="008358E3" w:rsidRDefault="008358E3" w:rsidP="008358E3">
                            <w:pPr>
                              <w:ind w:firstLine="0"/>
                            </w:pPr>
                            <w:r>
                              <w:t>331</w:t>
                            </w:r>
                          </w:p>
                          <w:p w14:paraId="1F765D16" w14:textId="77777777" w:rsidR="00B11567" w:rsidRDefault="00B11567" w:rsidP="00B11567">
                            <w:pPr>
                              <w:ind w:firstLine="0"/>
                            </w:pPr>
                          </w:p>
                          <w:p w14:paraId="1ADDDBBA" w14:textId="77777777" w:rsidR="00B11567" w:rsidRDefault="00B11567" w:rsidP="00B11567">
                            <w:pPr>
                              <w:ind w:firstLine="0"/>
                            </w:pPr>
                            <w:r>
                              <w:t>14</w:t>
                            </w:r>
                          </w:p>
                          <w:p w14:paraId="4C433407" w14:textId="77777777" w:rsidR="00B11567" w:rsidRDefault="00B11567" w:rsidP="00B11567">
                            <w:pPr>
                              <w:ind w:firstLine="0"/>
                            </w:pPr>
                            <w:r>
                              <w:t>29</w:t>
                            </w:r>
                          </w:p>
                          <w:p w14:paraId="492FD8FE" w14:textId="77777777" w:rsidR="00B11567" w:rsidRDefault="00B11567" w:rsidP="00B11567">
                            <w:pPr>
                              <w:ind w:firstLine="0"/>
                            </w:pPr>
                            <w:r>
                              <w:t>43</w:t>
                            </w:r>
                          </w:p>
                          <w:p w14:paraId="4BA46A0E" w14:textId="77777777" w:rsidR="00B11567" w:rsidRDefault="00B11567" w:rsidP="00B11567">
                            <w:pPr>
                              <w:ind w:firstLine="0"/>
                            </w:pPr>
                            <w:r>
                              <w:t>57</w:t>
                            </w:r>
                          </w:p>
                          <w:p w14:paraId="7D85767F" w14:textId="77777777" w:rsidR="00B11567" w:rsidRDefault="00B11567" w:rsidP="00B11567">
                            <w:pPr>
                              <w:ind w:firstLine="0"/>
                            </w:pPr>
                            <w:r>
                              <w:t>73</w:t>
                            </w:r>
                          </w:p>
                          <w:p w14:paraId="041FD70F" w14:textId="77777777" w:rsidR="00B11567" w:rsidRDefault="00B11567" w:rsidP="00B11567">
                            <w:pPr>
                              <w:ind w:firstLine="0"/>
                            </w:pPr>
                            <w:r>
                              <w:t>88</w:t>
                            </w:r>
                          </w:p>
                          <w:p w14:paraId="548A03BC" w14:textId="77777777" w:rsidR="00B11567" w:rsidRDefault="00B11567" w:rsidP="00B11567">
                            <w:pPr>
                              <w:ind w:firstLine="0"/>
                            </w:pPr>
                            <w:r>
                              <w:t>103</w:t>
                            </w:r>
                          </w:p>
                          <w:p w14:paraId="4DBE205B" w14:textId="77777777" w:rsidR="00B11567" w:rsidRDefault="00B11567" w:rsidP="00B11567">
                            <w:pPr>
                              <w:ind w:firstLine="0"/>
                            </w:pPr>
                            <w:r>
                              <w:t>120</w:t>
                            </w:r>
                          </w:p>
                          <w:p w14:paraId="11EC33D4" w14:textId="77777777" w:rsidR="00B11567" w:rsidRDefault="00B11567" w:rsidP="00B11567">
                            <w:pPr>
                              <w:ind w:firstLine="0"/>
                            </w:pPr>
                            <w:r>
                              <w:t>135</w:t>
                            </w:r>
                          </w:p>
                          <w:p w14:paraId="2D8D0DA7" w14:textId="77777777" w:rsidR="00B11567" w:rsidRDefault="00B11567" w:rsidP="00B11567">
                            <w:pPr>
                              <w:ind w:firstLine="0"/>
                            </w:pPr>
                            <w:r>
                              <w:t>152</w:t>
                            </w:r>
                          </w:p>
                          <w:p w14:paraId="17519E01" w14:textId="77777777" w:rsidR="00B11567" w:rsidRDefault="00B11567" w:rsidP="00B11567">
                            <w:pPr>
                              <w:ind w:firstLine="0"/>
                            </w:pPr>
                            <w:r>
                              <w:t>164</w:t>
                            </w:r>
                          </w:p>
                          <w:p w14:paraId="31275A24" w14:textId="77777777" w:rsidR="00B11567" w:rsidRDefault="00B11567" w:rsidP="00B11567">
                            <w:pPr>
                              <w:ind w:firstLine="0"/>
                            </w:pPr>
                            <w:r>
                              <w:t>179</w:t>
                            </w:r>
                          </w:p>
                          <w:p w14:paraId="4DB9DF62" w14:textId="77777777" w:rsidR="00B11567" w:rsidRDefault="00B11567" w:rsidP="00B11567">
                            <w:pPr>
                              <w:ind w:firstLine="0"/>
                            </w:pPr>
                            <w:r>
                              <w:t>198</w:t>
                            </w:r>
                          </w:p>
                          <w:p w14:paraId="0B6A49AE" w14:textId="27538329" w:rsidR="00B11567" w:rsidRDefault="00B11567" w:rsidP="00B11567">
                            <w:pPr>
                              <w:ind w:firstLine="0"/>
                            </w:pPr>
                            <w:r>
                              <w:t>212</w:t>
                            </w:r>
                          </w:p>
                          <w:p w14:paraId="6EEAB8AD" w14:textId="3DBBC786" w:rsidR="008358E3" w:rsidRDefault="008358E3" w:rsidP="008358E3">
                            <w:pPr>
                              <w:ind w:firstLine="0"/>
                            </w:pPr>
                          </w:p>
                          <w:p w14:paraId="67E23120" w14:textId="77777777" w:rsidR="008358E3" w:rsidRDefault="008358E3" w:rsidP="008358E3">
                            <w:pPr>
                              <w:ind w:firstLine="0"/>
                            </w:pPr>
                          </w:p>
                          <w:p w14:paraId="09F58A24" w14:textId="1DCE1CA2" w:rsidR="008358E3" w:rsidRDefault="008358E3" w:rsidP="008358E3">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443E4" id="_x0000_s1029" type="#_x0000_t202" style="position:absolute;margin-left:-59.65pt;margin-top:-.05pt;width:42.05pt;height:633.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">
                <v:textbox>
                  <w:txbxContent>
                    <w:p w14:paraId="19046240" w14:textId="49E47F32" w:rsidR="008358E3" w:rsidRDefault="008358E3" w:rsidP="008358E3">
                      <w:pPr>
                        <w:ind w:firstLine="0"/>
                      </w:pPr>
                      <w:r>
                        <w:t>238</w:t>
                      </w:r>
                    </w:p>
                    <w:p w14:paraId="5839E925" w14:textId="77777777" w:rsidR="008358E3" w:rsidRDefault="008358E3" w:rsidP="008358E3">
                      <w:pPr>
                        <w:ind w:firstLine="0"/>
                      </w:pPr>
                      <w:r>
                        <w:t>255</w:t>
                      </w:r>
                    </w:p>
                    <w:p w14:paraId="40B21D9D" w14:textId="77777777" w:rsidR="008358E3" w:rsidRDefault="008358E3" w:rsidP="008358E3">
                      <w:pPr>
                        <w:ind w:firstLine="0"/>
                      </w:pPr>
                      <w:r>
                        <w:t>269</w:t>
                      </w:r>
                    </w:p>
                    <w:p w14:paraId="6C570EFE" w14:textId="0C26DC77" w:rsidR="008358E3" w:rsidRDefault="008358E3" w:rsidP="008358E3">
                      <w:pPr>
                        <w:ind w:firstLine="0"/>
                      </w:pPr>
                      <w:r>
                        <w:t>284</w:t>
                      </w:r>
                    </w:p>
                    <w:p w14:paraId="11C7586A" w14:textId="77777777" w:rsidR="008358E3" w:rsidRDefault="008358E3" w:rsidP="008358E3">
                      <w:pPr>
                        <w:ind w:firstLine="0"/>
                      </w:pPr>
                      <w:r>
                        <w:t>300</w:t>
                      </w:r>
                    </w:p>
                    <w:p w14:paraId="2797A2F7" w14:textId="77777777" w:rsidR="008358E3" w:rsidRDefault="008358E3" w:rsidP="008358E3">
                      <w:pPr>
                        <w:ind w:firstLine="0"/>
                      </w:pPr>
                      <w:r>
                        <w:t>315</w:t>
                      </w:r>
                    </w:p>
                    <w:p w14:paraId="7F53AA01" w14:textId="4AA573F0" w:rsidR="008358E3" w:rsidRDefault="008358E3" w:rsidP="008358E3">
                      <w:pPr>
                        <w:ind w:firstLine="0"/>
                      </w:pPr>
                      <w:r>
                        <w:t>331</w:t>
                      </w:r>
                    </w:p>
                    <w:p w14:paraId="1F765D16" w14:textId="77777777" w:rsidR="00B11567" w:rsidRDefault="00B11567" w:rsidP="00B11567">
                      <w:pPr>
                        <w:ind w:firstLine="0"/>
                      </w:pPr>
                    </w:p>
                    <w:p w14:paraId="1ADDDBBA" w14:textId="77777777" w:rsidR="00B11567" w:rsidRDefault="00B11567" w:rsidP="00B11567">
                      <w:pPr>
                        <w:ind w:firstLine="0"/>
                      </w:pPr>
                      <w:r>
                        <w:t>14</w:t>
                      </w:r>
                    </w:p>
                    <w:p w14:paraId="4C433407" w14:textId="77777777" w:rsidR="00B11567" w:rsidRDefault="00B11567" w:rsidP="00B11567">
                      <w:pPr>
                        <w:ind w:firstLine="0"/>
                      </w:pPr>
                      <w:r>
                        <w:t>29</w:t>
                      </w:r>
                    </w:p>
                    <w:p w14:paraId="492FD8FE" w14:textId="77777777" w:rsidR="00B11567" w:rsidRDefault="00B11567" w:rsidP="00B11567">
                      <w:pPr>
                        <w:ind w:firstLine="0"/>
                      </w:pPr>
                      <w:r>
                        <w:t>43</w:t>
                      </w:r>
                    </w:p>
                    <w:p w14:paraId="4BA46A0E" w14:textId="77777777" w:rsidR="00B11567" w:rsidRDefault="00B11567" w:rsidP="00B11567">
                      <w:pPr>
                        <w:ind w:firstLine="0"/>
                      </w:pPr>
                      <w:r>
                        <w:t>57</w:t>
                      </w:r>
                    </w:p>
                    <w:p w14:paraId="7D85767F" w14:textId="77777777" w:rsidR="00B11567" w:rsidRDefault="00B11567" w:rsidP="00B11567">
                      <w:pPr>
                        <w:ind w:firstLine="0"/>
                      </w:pPr>
                      <w:r>
                        <w:t>73</w:t>
                      </w:r>
                    </w:p>
                    <w:p w14:paraId="041FD70F" w14:textId="77777777" w:rsidR="00B11567" w:rsidRDefault="00B11567" w:rsidP="00B11567">
                      <w:pPr>
                        <w:ind w:firstLine="0"/>
                      </w:pPr>
                      <w:r>
                        <w:t>88</w:t>
                      </w:r>
                    </w:p>
                    <w:p w14:paraId="548A03BC" w14:textId="77777777" w:rsidR="00B11567" w:rsidRDefault="00B11567" w:rsidP="00B11567">
                      <w:pPr>
                        <w:ind w:firstLine="0"/>
                      </w:pPr>
                      <w:r>
                        <w:t>103</w:t>
                      </w:r>
                    </w:p>
                    <w:p w14:paraId="4DBE205B" w14:textId="77777777" w:rsidR="00B11567" w:rsidRDefault="00B11567" w:rsidP="00B11567">
                      <w:pPr>
                        <w:ind w:firstLine="0"/>
                      </w:pPr>
                      <w:r>
                        <w:t>120</w:t>
                      </w:r>
                    </w:p>
                    <w:p w14:paraId="11EC33D4" w14:textId="77777777" w:rsidR="00B11567" w:rsidRDefault="00B11567" w:rsidP="00B11567">
                      <w:pPr>
                        <w:ind w:firstLine="0"/>
                      </w:pPr>
                      <w:r>
                        <w:t>135</w:t>
                      </w:r>
                    </w:p>
                    <w:p w14:paraId="2D8D0DA7" w14:textId="77777777" w:rsidR="00B11567" w:rsidRDefault="00B11567" w:rsidP="00B11567">
                      <w:pPr>
                        <w:ind w:firstLine="0"/>
                      </w:pPr>
                      <w:r>
                        <w:t>152</w:t>
                      </w:r>
                    </w:p>
                    <w:p w14:paraId="17519E01" w14:textId="77777777" w:rsidR="00B11567" w:rsidRDefault="00B11567" w:rsidP="00B11567">
                      <w:pPr>
                        <w:ind w:firstLine="0"/>
                      </w:pPr>
                      <w:r>
                        <w:t>164</w:t>
                      </w:r>
                    </w:p>
                    <w:p w14:paraId="31275A24" w14:textId="77777777" w:rsidR="00B11567" w:rsidRDefault="00B11567" w:rsidP="00B11567">
                      <w:pPr>
                        <w:ind w:firstLine="0"/>
                      </w:pPr>
                      <w:r>
                        <w:t>179</w:t>
                      </w:r>
                    </w:p>
                    <w:p w14:paraId="4DB9DF62" w14:textId="77777777" w:rsidR="00B11567" w:rsidRDefault="00B11567" w:rsidP="00B11567">
                      <w:pPr>
                        <w:ind w:firstLine="0"/>
                      </w:pPr>
                      <w:r>
                        <w:t>198</w:t>
                      </w:r>
                    </w:p>
                    <w:p w14:paraId="0B6A49AE" w14:textId="27538329" w:rsidR="00B11567" w:rsidRDefault="00B11567" w:rsidP="00B11567">
                      <w:pPr>
                        <w:ind w:firstLine="0"/>
                      </w:pPr>
                      <w:r>
                        <w:t>212</w:t>
                      </w:r>
                    </w:p>
                    <w:p w14:paraId="6EEAB8AD" w14:textId="3DBBC786" w:rsidR="008358E3" w:rsidRDefault="008358E3" w:rsidP="008358E3">
                      <w:pPr>
                        <w:ind w:firstLine="0"/>
                      </w:pPr>
                    </w:p>
                    <w:p w14:paraId="67E23120" w14:textId="77777777" w:rsidR="008358E3" w:rsidRDefault="008358E3" w:rsidP="008358E3">
                      <w:pPr>
                        <w:ind w:firstLine="0"/>
                      </w:pPr>
                    </w:p>
                    <w:p w14:paraId="09F58A24" w14:textId="1DCE1CA2" w:rsidR="008358E3" w:rsidRDefault="008358E3" w:rsidP="008358E3">
                      <w:pPr>
                        <w:ind w:firstLine="0"/>
                      </w:pPr>
                    </w:p>
                  </w:txbxContent>
                </v:textbox>
                <w10:wrap type="square"/>
              </v:shape>
            </w:pict>
          </mc:Fallback>
        </mc:AlternateContent>
      </w:r>
      <w:r w:rsidR="001F65D0">
        <w:t xml:space="preserve">doing an injustice to their people, and setting up the world for more violence and chaos down the line. We can already see the results of a disunited world today, with the Communists, inspired by the Russians, and the </w:t>
      </w:r>
      <w:r w:rsidR="001F65D0" w:rsidRPr="001F65D0">
        <w:rPr>
          <w:u w:val="single"/>
        </w:rPr>
        <w:t>Palmer Raids</w:t>
      </w:r>
      <w:r w:rsidR="001F65D0">
        <w:t xml:space="preserve"> destabilizing society. The League of Nations would </w:t>
      </w:r>
      <w:r w:rsidR="001E4FA2">
        <w:t xml:space="preserve">now </w:t>
      </w:r>
      <w:r w:rsidR="001F65D0">
        <w:t xml:space="preserve">greatly </w:t>
      </w:r>
      <w:r w:rsidR="001E4FA2">
        <w:t>decrease tensions between the United States and Russia. Some say that after becoming the decisive power in ending the greatest war in mankind, America should go back to its old habits: isolationism. However, the era of American isolationism is over, and it is time for America to come out of the curtains to lead this world into a new world order.</w:t>
      </w:r>
    </w:p>
    <w:p w14:paraId="43CDA2F8" w14:textId="34092B2C" w:rsidR="00016840" w:rsidRDefault="00016840" w:rsidP="005F67A3">
      <w:pPr>
        <w:ind w:firstLine="0"/>
        <w:rPr>
          <w:b/>
          <w:bCs/>
        </w:rPr>
      </w:pPr>
      <w:r>
        <w:rPr>
          <w:b/>
          <w:bCs/>
        </w:rPr>
        <w:tab/>
        <w:t>Viewpoint 2</w:t>
      </w:r>
      <w:r>
        <w:rPr>
          <w:b/>
          <w:bCs/>
        </w:rPr>
        <w:t>1</w:t>
      </w:r>
      <w:r>
        <w:rPr>
          <w:b/>
          <w:bCs/>
        </w:rPr>
        <w:t xml:space="preserve">: The </w:t>
      </w:r>
      <w:r>
        <w:rPr>
          <w:b/>
          <w:bCs/>
        </w:rPr>
        <w:t>Department of Justice is violating Constitutional Freedoms</w:t>
      </w:r>
    </w:p>
    <w:p w14:paraId="5993659F" w14:textId="4BF986B7" w:rsidR="00016840" w:rsidRPr="00016840" w:rsidRDefault="00016840" w:rsidP="005F67A3">
      <w:pPr>
        <w:ind w:firstLine="0"/>
      </w:pPr>
      <w:r>
        <w:rPr>
          <w:b/>
          <w:bCs/>
        </w:rPr>
        <w:tab/>
      </w:r>
      <w:r>
        <w:t xml:space="preserve">The United States was significantly unstable after victory in the Great War. After the </w:t>
      </w:r>
      <w:r w:rsidR="000513F3">
        <w:t xml:space="preserve">success of the </w:t>
      </w:r>
      <w:r w:rsidR="000513F3" w:rsidRPr="000513F3">
        <w:rPr>
          <w:u w:val="single"/>
        </w:rPr>
        <w:t>Russian Revolution</w:t>
      </w:r>
      <w:r w:rsidR="000513F3">
        <w:t xml:space="preserve"> and the Communist Party there, the Red Scare </w:t>
      </w:r>
      <w:r w:rsidR="004646DB">
        <w:t>spread across America, spreading fear and hatred of those with communist ideals.</w:t>
      </w:r>
      <w:r w:rsidR="007054C8">
        <w:t xml:space="preserve"> These tensions, furthered by bombings by suspected communists, and the </w:t>
      </w:r>
      <w:r w:rsidR="007054C8" w:rsidRPr="007054C8">
        <w:rPr>
          <w:u w:val="single"/>
        </w:rPr>
        <w:t>popular antiradicalism</w:t>
      </w:r>
      <w:r w:rsidR="007054C8">
        <w:t xml:space="preserve"> of the time gave a mandate to Attorney General Palmer to raid thousands of homes across the United States and to arrest over 6,000 people. Supporters of Palmer say that he has protected the Government from the violence and lies of</w:t>
      </w:r>
      <w:r w:rsidR="00B028A2">
        <w:t xml:space="preserve"> growing</w:t>
      </w:r>
      <w:r w:rsidR="007054C8">
        <w:t xml:space="preserve"> </w:t>
      </w:r>
      <w:r w:rsidR="007054C8" w:rsidRPr="007054C8">
        <w:rPr>
          <w:u w:val="single"/>
        </w:rPr>
        <w:t>Bolshevik</w:t>
      </w:r>
      <w:r w:rsidR="00B028A2">
        <w:t xml:space="preserve"> presence in the United States</w:t>
      </w:r>
      <w:r w:rsidR="007054C8">
        <w:rPr>
          <w:u w:val="single"/>
        </w:rPr>
        <w:t xml:space="preserve"> </w:t>
      </w:r>
      <w:r w:rsidR="007054C8" w:rsidRPr="007054C8">
        <w:t>(</w:t>
      </w:r>
      <w:r w:rsidR="00CE5258">
        <w:t>21</w:t>
      </w:r>
      <w:r w:rsidR="007054C8">
        <w:t>A, p 175</w:t>
      </w:r>
      <w:r w:rsidR="007054C8" w:rsidRPr="007054C8">
        <w:t>)</w:t>
      </w:r>
      <w:r w:rsidR="007054C8">
        <w:t xml:space="preserve">.  </w:t>
      </w:r>
      <w:r w:rsidR="00B028A2">
        <w:t xml:space="preserve">However, the actions he had taken to do so were clearly unconstitutional and should not be rewarded. The information on how they government received the names of the 60,000 people they raided is confidential, and the reason behind these raids is also. This is clearly a violation of the fourth Amendment, which protects against unreasonable search and </w:t>
      </w:r>
      <w:r w:rsidR="00CE5258">
        <w:t>seizure. (21B,p 180)</w:t>
      </w:r>
      <w:r w:rsidR="00B028A2">
        <w:t xml:space="preserve"> This </w:t>
      </w:r>
      <w:r w:rsidR="00B028A2" w:rsidRPr="00B05705">
        <w:rPr>
          <w:u w:val="single"/>
        </w:rPr>
        <w:t>Red Scare</w:t>
      </w:r>
      <w:r w:rsidR="00B028A2">
        <w:t xml:space="preserve"> and the clear disregard of the laws of the United States are absolutely unacceptable, especially after the end of the excuse that it is necessary for war</w:t>
      </w:r>
      <w:r w:rsidR="00CE5258">
        <w:t xml:space="preserve">. Most of the people who were arrested were not committing any other crimes, other than supporting radical ideologies, which is </w:t>
      </w:r>
      <w:r w:rsidR="00B11567">
        <w:rPr>
          <w:noProof/>
        </w:rPr>
        <w:lastRenderedPageBreak/>
        <mc:AlternateContent>
          <mc:Choice Requires="wps">
            <w:drawing>
              <wp:anchor distT="45720" distB="45720" distL="114300" distR="114300" simplePos="0" relativeHeight="251667456" behindDoc="0" locked="0" layoutInCell="1" allowOverlap="1" wp14:anchorId="354D46AA" wp14:editId="7FA9C2F2">
                <wp:simplePos x="0" y="0"/>
                <wp:positionH relativeFrom="column">
                  <wp:posOffset>-757451</wp:posOffset>
                </wp:positionH>
                <wp:positionV relativeFrom="paragraph">
                  <wp:posOffset>-417</wp:posOffset>
                </wp:positionV>
                <wp:extent cx="534035" cy="8044815"/>
                <wp:effectExtent l="0" t="0" r="18415" b="1333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8044815"/>
                        </a:xfrm>
                        <a:prstGeom prst="rect">
                          <a:avLst/>
                        </a:prstGeom>
                        <a:solidFill>
                          <a:srgbClr val="FFFFFF"/>
                        </a:solidFill>
                        <a:ln w="9525">
                          <a:solidFill>
                            <a:srgbClr val="000000"/>
                          </a:solidFill>
                          <a:miter lim="800000"/>
                          <a:headEnd/>
                          <a:tailEnd/>
                        </a:ln>
                      </wps:spPr>
                      <wps:txbx>
                        <w:txbxContent>
                          <w:p w14:paraId="2A3B6BB2" w14:textId="0C1978BC" w:rsidR="00B11567" w:rsidRDefault="00B11567" w:rsidP="00B11567">
                            <w:pPr>
                              <w:ind w:firstLine="0"/>
                            </w:pPr>
                            <w:r>
                              <w:t>228</w:t>
                            </w:r>
                          </w:p>
                          <w:p w14:paraId="0C501FA3" w14:textId="4C27B444" w:rsidR="00B11567" w:rsidRDefault="00B11567" w:rsidP="00B11567">
                            <w:pPr>
                              <w:ind w:firstLine="0"/>
                            </w:pPr>
                            <w:r>
                              <w:t>242</w:t>
                            </w:r>
                          </w:p>
                          <w:p w14:paraId="78DA6C61" w14:textId="77777777" w:rsidR="00B11567" w:rsidRDefault="00B11567" w:rsidP="00B11567">
                            <w:pPr>
                              <w:ind w:firstLine="0"/>
                            </w:pPr>
                            <w:r>
                              <w:t>258</w:t>
                            </w:r>
                          </w:p>
                          <w:p w14:paraId="6E7CBFF8" w14:textId="77777777" w:rsidR="00B11567" w:rsidRDefault="00B11567" w:rsidP="00B11567">
                            <w:pPr>
                              <w:ind w:firstLine="0"/>
                            </w:pPr>
                            <w:r>
                              <w:t>272</w:t>
                            </w:r>
                          </w:p>
                          <w:p w14:paraId="42DD7B50" w14:textId="77777777" w:rsidR="00B11567" w:rsidRDefault="00B11567" w:rsidP="00B11567">
                            <w:pPr>
                              <w:ind w:firstLine="0"/>
                            </w:pPr>
                            <w:r>
                              <w:t>288</w:t>
                            </w:r>
                          </w:p>
                          <w:p w14:paraId="45D08D65" w14:textId="77777777" w:rsidR="00B11567" w:rsidRDefault="00B11567" w:rsidP="00B11567">
                            <w:pPr>
                              <w:ind w:firstLine="0"/>
                            </w:pPr>
                            <w:r>
                              <w:t>307</w:t>
                            </w:r>
                          </w:p>
                          <w:p w14:paraId="6CCD33A8" w14:textId="77777777" w:rsidR="00B11567" w:rsidRDefault="00B11567" w:rsidP="00B11567">
                            <w:pPr>
                              <w:ind w:firstLine="0"/>
                            </w:pPr>
                            <w:r>
                              <w:t>322</w:t>
                            </w:r>
                          </w:p>
                          <w:p w14:paraId="17439750" w14:textId="77777777" w:rsidR="00B11567" w:rsidRDefault="00B11567" w:rsidP="00B11567">
                            <w:pPr>
                              <w:ind w:firstLine="0"/>
                            </w:pPr>
                            <w:r>
                              <w:t>337</w:t>
                            </w:r>
                          </w:p>
                          <w:p w14:paraId="1710A577" w14:textId="77777777" w:rsidR="00B11567" w:rsidRDefault="00B11567" w:rsidP="00B11567">
                            <w:pPr>
                              <w:ind w:firstLine="0"/>
                            </w:pPr>
                            <w:r>
                              <w:t>343</w:t>
                            </w:r>
                          </w:p>
                          <w:p w14:paraId="74A8920E" w14:textId="77777777" w:rsidR="00B11567" w:rsidRDefault="00B11567" w:rsidP="00B11567">
                            <w:pPr>
                              <w:ind w:firstLine="0"/>
                            </w:pPr>
                          </w:p>
                          <w:p w14:paraId="01F81C66" w14:textId="77777777" w:rsidR="00B11567" w:rsidRDefault="00B11567" w:rsidP="00B11567">
                            <w:pPr>
                              <w:ind w:firstLine="0"/>
                            </w:pPr>
                          </w:p>
                          <w:p w14:paraId="26662B88" w14:textId="77777777" w:rsidR="00B11567" w:rsidRDefault="00B11567" w:rsidP="00B11567">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D46AA" id="_x0000_s1030" type="#_x0000_t202" style="position:absolute;margin-left:-59.65pt;margin-top:-.05pt;width:42.05pt;height:633.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">
                <v:textbox>
                  <w:txbxContent>
                    <w:p w14:paraId="2A3B6BB2" w14:textId="0C1978BC" w:rsidR="00B11567" w:rsidRDefault="00B11567" w:rsidP="00B11567">
                      <w:pPr>
                        <w:ind w:firstLine="0"/>
                      </w:pPr>
                      <w:r>
                        <w:t>228</w:t>
                      </w:r>
                    </w:p>
                    <w:p w14:paraId="0C501FA3" w14:textId="4C27B444" w:rsidR="00B11567" w:rsidRDefault="00B11567" w:rsidP="00B11567">
                      <w:pPr>
                        <w:ind w:firstLine="0"/>
                      </w:pPr>
                      <w:r>
                        <w:t>242</w:t>
                      </w:r>
                    </w:p>
                    <w:p w14:paraId="78DA6C61" w14:textId="77777777" w:rsidR="00B11567" w:rsidRDefault="00B11567" w:rsidP="00B11567">
                      <w:pPr>
                        <w:ind w:firstLine="0"/>
                      </w:pPr>
                      <w:r>
                        <w:t>258</w:t>
                      </w:r>
                    </w:p>
                    <w:p w14:paraId="6E7CBFF8" w14:textId="77777777" w:rsidR="00B11567" w:rsidRDefault="00B11567" w:rsidP="00B11567">
                      <w:pPr>
                        <w:ind w:firstLine="0"/>
                      </w:pPr>
                      <w:r>
                        <w:t>272</w:t>
                      </w:r>
                    </w:p>
                    <w:p w14:paraId="42DD7B50" w14:textId="77777777" w:rsidR="00B11567" w:rsidRDefault="00B11567" w:rsidP="00B11567">
                      <w:pPr>
                        <w:ind w:firstLine="0"/>
                      </w:pPr>
                      <w:r>
                        <w:t>288</w:t>
                      </w:r>
                    </w:p>
                    <w:p w14:paraId="45D08D65" w14:textId="77777777" w:rsidR="00B11567" w:rsidRDefault="00B11567" w:rsidP="00B11567">
                      <w:pPr>
                        <w:ind w:firstLine="0"/>
                      </w:pPr>
                      <w:r>
                        <w:t>307</w:t>
                      </w:r>
                    </w:p>
                    <w:p w14:paraId="6CCD33A8" w14:textId="77777777" w:rsidR="00B11567" w:rsidRDefault="00B11567" w:rsidP="00B11567">
                      <w:pPr>
                        <w:ind w:firstLine="0"/>
                      </w:pPr>
                      <w:r>
                        <w:t>322</w:t>
                      </w:r>
                    </w:p>
                    <w:p w14:paraId="17439750" w14:textId="77777777" w:rsidR="00B11567" w:rsidRDefault="00B11567" w:rsidP="00B11567">
                      <w:pPr>
                        <w:ind w:firstLine="0"/>
                      </w:pPr>
                      <w:r>
                        <w:t>337</w:t>
                      </w:r>
                    </w:p>
                    <w:p w14:paraId="1710A577" w14:textId="77777777" w:rsidR="00B11567" w:rsidRDefault="00B11567" w:rsidP="00B11567">
                      <w:pPr>
                        <w:ind w:firstLine="0"/>
                      </w:pPr>
                      <w:r>
                        <w:t>343</w:t>
                      </w:r>
                    </w:p>
                    <w:p w14:paraId="74A8920E" w14:textId="77777777" w:rsidR="00B11567" w:rsidRDefault="00B11567" w:rsidP="00B11567">
                      <w:pPr>
                        <w:ind w:firstLine="0"/>
                      </w:pPr>
                    </w:p>
                    <w:p w14:paraId="01F81C66" w14:textId="77777777" w:rsidR="00B11567" w:rsidRDefault="00B11567" w:rsidP="00B11567">
                      <w:pPr>
                        <w:ind w:firstLine="0"/>
                      </w:pPr>
                    </w:p>
                    <w:p w14:paraId="26662B88" w14:textId="77777777" w:rsidR="00B11567" w:rsidRDefault="00B11567" w:rsidP="00B11567">
                      <w:pPr>
                        <w:ind w:firstLine="0"/>
                      </w:pPr>
                    </w:p>
                  </w:txbxContent>
                </v:textbox>
                <w10:wrap type="square"/>
              </v:shape>
            </w:pict>
          </mc:Fallback>
        </mc:AlternateContent>
      </w:r>
      <w:r w:rsidR="00CE5258">
        <w:t xml:space="preserve">definitely not a crime in this country. The only other times that this disobedience of the Constitution has previously happened before is during the Civil War and the Great War, however, these Palmer Raids were surprising in the time that they took place, during a postwar peace. The acts taken by Palmer were, ironically, more authoritarian and anti-American than the ideas of the </w:t>
      </w:r>
      <w:r w:rsidR="00B05705">
        <w:t>radicals harmed by his actions. There was little chance that the 60000 suspected Bolsheviks in the would be able to pull of a successful revolution, due to being a fraction of a fraction of the populace, not to mention that the evidence that resulting them being raided becoming confidential and not released to the public. These raids by Palmer were not only unnecessary, but detrimental to American ideals.</w:t>
      </w:r>
    </w:p>
    <w:sectPr w:rsidR="00016840" w:rsidRPr="00016840" w:rsidSect="00F83F85">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926E7" w14:textId="77777777" w:rsidR="00200555" w:rsidRDefault="00200555">
      <w:pPr>
        <w:spacing w:line="240" w:lineRule="auto"/>
      </w:pPr>
      <w:r>
        <w:separator/>
      </w:r>
    </w:p>
  </w:endnote>
  <w:endnote w:type="continuationSeparator" w:id="0">
    <w:p w14:paraId="1DEBE39E" w14:textId="77777777" w:rsidR="00200555" w:rsidRDefault="002005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18406" w14:textId="77777777" w:rsidR="00200555" w:rsidRDefault="00200555">
      <w:pPr>
        <w:spacing w:line="240" w:lineRule="auto"/>
      </w:pPr>
      <w:r>
        <w:separator/>
      </w:r>
    </w:p>
  </w:footnote>
  <w:footnote w:type="continuationSeparator" w:id="0">
    <w:p w14:paraId="17188BCB" w14:textId="77777777" w:rsidR="00200555" w:rsidRDefault="002005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9CAB8" w14:textId="1F77CC5F" w:rsidR="00080C97" w:rsidRDefault="00200555">
    <w:pPr>
      <w:pStyle w:val="Header"/>
    </w:pPr>
    <w:sdt>
      <w:sdtPr>
        <w:alias w:val="Last Name:"/>
        <w:tag w:val="Last Name:"/>
        <w:id w:val="1658178901"/>
        <w:placeholder>
          <w:docPart w:val="28A21326DD97496FBEACC98B2F58CF25"/>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8B6C6" w14:textId="3E9382AA" w:rsidR="00080C97" w:rsidRDefault="00200555">
    <w:pPr>
      <w:pStyle w:val="Header"/>
    </w:pPr>
    <w:sdt>
      <w:sdtPr>
        <w:alias w:val="Last Name:"/>
        <w:tag w:val="Last Name:"/>
        <w:id w:val="-348181431"/>
        <w:placeholder>
          <w:docPart w:val="1314D84C82B140C78706E65751371B93"/>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F0072C5"/>
    <w:multiLevelType w:val="hybridMultilevel"/>
    <w:tmpl w:val="E28C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E9423C3"/>
    <w:multiLevelType w:val="hybridMultilevel"/>
    <w:tmpl w:val="A1F0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3A0270"/>
    <w:multiLevelType w:val="hybridMultilevel"/>
    <w:tmpl w:val="4BEAD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9A14ED"/>
    <w:multiLevelType w:val="hybridMultilevel"/>
    <w:tmpl w:val="E5104F32"/>
    <w:lvl w:ilvl="0" w:tplc="3E34B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7FB3506"/>
    <w:multiLevelType w:val="hybridMultilevel"/>
    <w:tmpl w:val="B288A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6"/>
  </w:num>
  <w:num w:numId="14">
    <w:abstractNumId w:val="14"/>
  </w:num>
  <w:num w:numId="15">
    <w:abstractNumId w:val="10"/>
  </w:num>
  <w:num w:numId="16">
    <w:abstractNumId w:val="13"/>
  </w:num>
  <w:num w:numId="17">
    <w:abstractNumId w:val="17"/>
  </w:num>
  <w:num w:numId="18">
    <w:abstractNumId w:val="20"/>
  </w:num>
  <w:num w:numId="19">
    <w:abstractNumId w:val="19"/>
  </w:num>
  <w:num w:numId="20">
    <w:abstractNumId w:val="11"/>
  </w:num>
  <w:num w:numId="21">
    <w:abstractNumId w:val="1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85"/>
    <w:rsid w:val="000044E8"/>
    <w:rsid w:val="00016840"/>
    <w:rsid w:val="000513F3"/>
    <w:rsid w:val="00080C97"/>
    <w:rsid w:val="000B6440"/>
    <w:rsid w:val="000C5923"/>
    <w:rsid w:val="00121033"/>
    <w:rsid w:val="001254D6"/>
    <w:rsid w:val="001E4FA2"/>
    <w:rsid w:val="001F65D0"/>
    <w:rsid w:val="00200555"/>
    <w:rsid w:val="002224DF"/>
    <w:rsid w:val="00222C4D"/>
    <w:rsid w:val="00312C5E"/>
    <w:rsid w:val="00325CCF"/>
    <w:rsid w:val="0034643D"/>
    <w:rsid w:val="0035552C"/>
    <w:rsid w:val="003620A7"/>
    <w:rsid w:val="003E748F"/>
    <w:rsid w:val="00460362"/>
    <w:rsid w:val="004646DB"/>
    <w:rsid w:val="00465FDB"/>
    <w:rsid w:val="004A2534"/>
    <w:rsid w:val="004D0659"/>
    <w:rsid w:val="004F359C"/>
    <w:rsid w:val="004F474D"/>
    <w:rsid w:val="00530C35"/>
    <w:rsid w:val="00535577"/>
    <w:rsid w:val="005877F2"/>
    <w:rsid w:val="005D1B41"/>
    <w:rsid w:val="005D47C1"/>
    <w:rsid w:val="005E2CD1"/>
    <w:rsid w:val="005F67A3"/>
    <w:rsid w:val="00636E58"/>
    <w:rsid w:val="00655B26"/>
    <w:rsid w:val="00663716"/>
    <w:rsid w:val="00692D7B"/>
    <w:rsid w:val="006A64A8"/>
    <w:rsid w:val="006A7549"/>
    <w:rsid w:val="006D596E"/>
    <w:rsid w:val="007054C8"/>
    <w:rsid w:val="0072060B"/>
    <w:rsid w:val="0072773D"/>
    <w:rsid w:val="007D4B2F"/>
    <w:rsid w:val="00815C55"/>
    <w:rsid w:val="00832A36"/>
    <w:rsid w:val="008358E3"/>
    <w:rsid w:val="00841C8A"/>
    <w:rsid w:val="0084504E"/>
    <w:rsid w:val="008A2219"/>
    <w:rsid w:val="008F38AF"/>
    <w:rsid w:val="009062FB"/>
    <w:rsid w:val="0092501B"/>
    <w:rsid w:val="00951A95"/>
    <w:rsid w:val="00965112"/>
    <w:rsid w:val="00971853"/>
    <w:rsid w:val="00974576"/>
    <w:rsid w:val="009A080B"/>
    <w:rsid w:val="009A5981"/>
    <w:rsid w:val="009F1767"/>
    <w:rsid w:val="009F244A"/>
    <w:rsid w:val="00A11606"/>
    <w:rsid w:val="00A50790"/>
    <w:rsid w:val="00A54BB4"/>
    <w:rsid w:val="00A93A9F"/>
    <w:rsid w:val="00AA7C2B"/>
    <w:rsid w:val="00AB1E45"/>
    <w:rsid w:val="00AB6499"/>
    <w:rsid w:val="00B028A2"/>
    <w:rsid w:val="00B05705"/>
    <w:rsid w:val="00B11567"/>
    <w:rsid w:val="00B35493"/>
    <w:rsid w:val="00B37752"/>
    <w:rsid w:val="00B57560"/>
    <w:rsid w:val="00B76183"/>
    <w:rsid w:val="00B82F8F"/>
    <w:rsid w:val="00B8480F"/>
    <w:rsid w:val="00BC11A6"/>
    <w:rsid w:val="00BD3A4E"/>
    <w:rsid w:val="00C26420"/>
    <w:rsid w:val="00C91B3E"/>
    <w:rsid w:val="00CC2088"/>
    <w:rsid w:val="00CC2681"/>
    <w:rsid w:val="00CE5258"/>
    <w:rsid w:val="00D01CC2"/>
    <w:rsid w:val="00D17F5A"/>
    <w:rsid w:val="00D23D4F"/>
    <w:rsid w:val="00D51189"/>
    <w:rsid w:val="00D62EB3"/>
    <w:rsid w:val="00D968A6"/>
    <w:rsid w:val="00DA4202"/>
    <w:rsid w:val="00DB145E"/>
    <w:rsid w:val="00E01875"/>
    <w:rsid w:val="00E63214"/>
    <w:rsid w:val="00E80076"/>
    <w:rsid w:val="00E800A5"/>
    <w:rsid w:val="00E93C7E"/>
    <w:rsid w:val="00EC2FE4"/>
    <w:rsid w:val="00EC5330"/>
    <w:rsid w:val="00ED18A6"/>
    <w:rsid w:val="00ED5C7C"/>
    <w:rsid w:val="00F129B9"/>
    <w:rsid w:val="00F21996"/>
    <w:rsid w:val="00F317BE"/>
    <w:rsid w:val="00F351D9"/>
    <w:rsid w:val="00F37429"/>
    <w:rsid w:val="00F66B44"/>
    <w:rsid w:val="00F83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8D989"/>
  <w15:chartTrackingRefBased/>
  <w15:docId w15:val="{462117C0-8ECB-4170-BD4F-8D39233D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840"/>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Strong">
    <w:name w:val="Strong"/>
    <w:basedOn w:val="DefaultParagraphFont"/>
    <w:uiPriority w:val="22"/>
    <w:qFormat/>
    <w:rsid w:val="00F83F85"/>
    <w:rPr>
      <w:b/>
      <w:bCs/>
    </w:rPr>
  </w:style>
  <w:style w:type="paragraph" w:styleId="ListParagraph">
    <w:name w:val="List Paragraph"/>
    <w:basedOn w:val="Normal"/>
    <w:uiPriority w:val="34"/>
    <w:unhideWhenUsed/>
    <w:qFormat/>
    <w:rsid w:val="005D1B41"/>
    <w:pPr>
      <w:ind w:left="720"/>
      <w:contextualSpacing/>
    </w:pPr>
  </w:style>
  <w:style w:type="character" w:styleId="Hyperlink">
    <w:name w:val="Hyperlink"/>
    <w:basedOn w:val="DefaultParagraphFont"/>
    <w:uiPriority w:val="99"/>
    <w:semiHidden/>
    <w:unhideWhenUsed/>
    <w:rsid w:val="00D51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5930206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98219553">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14D84C82B140C78706E65751371B93"/>
        <w:category>
          <w:name w:val="General"/>
          <w:gallery w:val="placeholder"/>
        </w:category>
        <w:types>
          <w:type w:val="bbPlcHdr"/>
        </w:types>
        <w:behaviors>
          <w:behavior w:val="content"/>
        </w:behaviors>
        <w:guid w:val="{74A8C55C-6781-48E6-B0B8-30441E8FD1B4}"/>
      </w:docPartPr>
      <w:docPartBody>
        <w:p w:rsidR="002B1162" w:rsidRDefault="00703E49">
          <w:pPr>
            <w:pStyle w:val="1314D84C82B140C78706E65751371B93"/>
          </w:pPr>
          <w:r>
            <w:t>Table data</w:t>
          </w:r>
        </w:p>
      </w:docPartBody>
    </w:docPart>
    <w:docPart>
      <w:docPartPr>
        <w:name w:val="28A21326DD97496FBEACC98B2F58CF25"/>
        <w:category>
          <w:name w:val="General"/>
          <w:gallery w:val="placeholder"/>
        </w:category>
        <w:types>
          <w:type w:val="bbPlcHdr"/>
        </w:types>
        <w:behaviors>
          <w:behavior w:val="content"/>
        </w:behaviors>
        <w:guid w:val="{66974534-7BDB-4760-9DA2-462A820C4636}"/>
      </w:docPartPr>
      <w:docPartBody>
        <w:p w:rsidR="002B1162" w:rsidRDefault="00703E49">
          <w:pPr>
            <w:pStyle w:val="28A21326DD97496FBEACC98B2F58CF25"/>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49"/>
    <w:rsid w:val="002B1162"/>
    <w:rsid w:val="004D2516"/>
    <w:rsid w:val="00703E49"/>
    <w:rsid w:val="008E2C7E"/>
    <w:rsid w:val="00D30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1314D84C82B140C78706E65751371B93">
    <w:name w:val="1314D84C82B140C78706E65751371B93"/>
  </w:style>
  <w:style w:type="paragraph" w:customStyle="1" w:styleId="28A21326DD97496FBEACC98B2F58CF25">
    <w:name w:val="28A21326DD97496FBEACC98B2F58CF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Patel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2599</TotalTime>
  <Pages>5</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cp:lastModifiedBy>
  <cp:revision>12</cp:revision>
  <dcterms:created xsi:type="dcterms:W3CDTF">2020-11-06T23:34:00Z</dcterms:created>
  <dcterms:modified xsi:type="dcterms:W3CDTF">2021-01-30T21:04:00Z</dcterms:modified>
</cp:coreProperties>
</file>