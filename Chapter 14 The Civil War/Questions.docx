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19E4" w14:textId="1E51EB8D" w:rsidR="00080C97" w:rsidRDefault="00F83F85" w:rsidP="00F83F85">
      <w:pPr>
        <w:pStyle w:val="NoSpacing"/>
        <w:jc w:val="right"/>
      </w:pPr>
      <w:r>
        <w:t>Aditya Patel</w:t>
      </w:r>
    </w:p>
    <w:p w14:paraId="315A2A4D" w14:textId="2D367A1F" w:rsidR="00080C97" w:rsidRDefault="00F83F85" w:rsidP="00F83F85">
      <w:pPr>
        <w:pStyle w:val="NoSpacing"/>
        <w:jc w:val="right"/>
      </w:pPr>
      <w:r>
        <w:t>APUSH</w:t>
      </w:r>
    </w:p>
    <w:p w14:paraId="6B15AA15" w14:textId="65AAC625" w:rsidR="00080C97" w:rsidRDefault="00F83F85" w:rsidP="00F83F85">
      <w:pPr>
        <w:pStyle w:val="NoSpacing"/>
        <w:jc w:val="right"/>
      </w:pPr>
      <w:r>
        <w:t>Period 4</w:t>
      </w:r>
    </w:p>
    <w:p w14:paraId="392AC6DD" w14:textId="2073D2B8" w:rsidR="007D4B2F" w:rsidRDefault="00F83F85" w:rsidP="00F83F85">
      <w:pPr>
        <w:pStyle w:val="NoSpacing"/>
        <w:jc w:val="right"/>
      </w:pPr>
      <w:r>
        <w:t>11/06/2020</w:t>
      </w:r>
    </w:p>
    <w:p w14:paraId="391BE108" w14:textId="48C86165" w:rsidR="00080C97" w:rsidRDefault="006D596E">
      <w:pPr>
        <w:pStyle w:val="Title"/>
      </w:pPr>
      <w:r>
        <w:rPr>
          <w:noProof/>
        </w:rPr>
        <mc:AlternateContent>
          <mc:Choice Requires="wps">
            <w:drawing>
              <wp:anchor distT="45720" distB="45720" distL="114300" distR="114300" simplePos="0" relativeHeight="251659264" behindDoc="0" locked="0" layoutInCell="1" allowOverlap="1" wp14:anchorId="2C959672" wp14:editId="245F36D8">
                <wp:simplePos x="0" y="0"/>
                <wp:positionH relativeFrom="page">
                  <wp:posOffset>209550</wp:posOffset>
                </wp:positionH>
                <wp:positionV relativeFrom="paragraph">
                  <wp:posOffset>312420</wp:posOffset>
                </wp:positionV>
                <wp:extent cx="542925" cy="6362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6362700"/>
                        </a:xfrm>
                        <a:prstGeom prst="rect">
                          <a:avLst/>
                        </a:prstGeom>
                        <a:solidFill>
                          <a:srgbClr val="FFFFFF"/>
                        </a:solidFill>
                        <a:ln w="9525">
                          <a:solidFill>
                            <a:srgbClr val="000000"/>
                          </a:solidFill>
                          <a:miter lim="800000"/>
                          <a:headEnd/>
                          <a:tailEnd/>
                        </a:ln>
                      </wps:spPr>
                      <wps:txbx>
                        <w:txbxContent>
                          <w:p w14:paraId="535655A7" w14:textId="782B4BE1" w:rsidR="006D596E" w:rsidRDefault="006D596E" w:rsidP="006D596E">
                            <w:pPr>
                              <w:ind w:firstLine="0"/>
                            </w:pPr>
                            <w:r>
                              <w:t>13</w:t>
                            </w:r>
                          </w:p>
                          <w:p w14:paraId="300AFAFD" w14:textId="4C52AB26" w:rsidR="006D596E" w:rsidRDefault="006D596E" w:rsidP="006D596E">
                            <w:pPr>
                              <w:ind w:firstLine="0"/>
                            </w:pPr>
                            <w:r>
                              <w:t>25</w:t>
                            </w:r>
                          </w:p>
                          <w:p w14:paraId="1A7C9E95" w14:textId="0EEE082E" w:rsidR="006D596E" w:rsidRDefault="006D596E" w:rsidP="006D596E">
                            <w:pPr>
                              <w:ind w:firstLine="0"/>
                            </w:pPr>
                            <w:r>
                              <w:t>40</w:t>
                            </w:r>
                          </w:p>
                          <w:p w14:paraId="5CBC8FFF" w14:textId="09775753" w:rsidR="006D596E" w:rsidRDefault="006D596E" w:rsidP="006D596E">
                            <w:pPr>
                              <w:ind w:firstLine="0"/>
                            </w:pPr>
                            <w:r>
                              <w:t>59</w:t>
                            </w:r>
                          </w:p>
                          <w:p w14:paraId="425DC8BE" w14:textId="46E1081E" w:rsidR="006D596E" w:rsidRDefault="006D596E" w:rsidP="006D596E">
                            <w:pPr>
                              <w:ind w:firstLine="0"/>
                            </w:pPr>
                            <w:r>
                              <w:t>72</w:t>
                            </w:r>
                          </w:p>
                          <w:p w14:paraId="420149F4" w14:textId="6838B03B" w:rsidR="006D596E" w:rsidRDefault="006D596E" w:rsidP="006D596E">
                            <w:pPr>
                              <w:ind w:firstLine="0"/>
                            </w:pPr>
                            <w:r>
                              <w:t>85</w:t>
                            </w:r>
                          </w:p>
                          <w:p w14:paraId="61CDAE62" w14:textId="18CB5C6C" w:rsidR="006D596E" w:rsidRDefault="006D596E" w:rsidP="006D596E">
                            <w:pPr>
                              <w:ind w:firstLine="0"/>
                            </w:pPr>
                            <w:r>
                              <w:t>101</w:t>
                            </w:r>
                          </w:p>
                          <w:p w14:paraId="4CA56770" w14:textId="030A7698" w:rsidR="006D596E" w:rsidRDefault="006D596E" w:rsidP="006D596E">
                            <w:pPr>
                              <w:ind w:firstLine="0"/>
                            </w:pPr>
                            <w:r>
                              <w:t>114</w:t>
                            </w:r>
                          </w:p>
                          <w:p w14:paraId="437466B5" w14:textId="372EA474" w:rsidR="006D596E" w:rsidRDefault="006D596E" w:rsidP="006D596E">
                            <w:pPr>
                              <w:ind w:firstLine="0"/>
                            </w:pPr>
                            <w:r>
                              <w:t>127</w:t>
                            </w:r>
                          </w:p>
                          <w:p w14:paraId="1367D7A0" w14:textId="65B8E740" w:rsidR="006D596E" w:rsidRDefault="006D596E" w:rsidP="006D596E">
                            <w:pPr>
                              <w:ind w:firstLine="0"/>
                            </w:pPr>
                            <w:r>
                              <w:t>138</w:t>
                            </w:r>
                          </w:p>
                          <w:p w14:paraId="018C7CD6" w14:textId="65A170E3" w:rsidR="006D596E" w:rsidRDefault="006D596E" w:rsidP="006D596E">
                            <w:pPr>
                              <w:ind w:firstLine="0"/>
                            </w:pPr>
                            <w:r>
                              <w:t>154</w:t>
                            </w:r>
                          </w:p>
                          <w:p w14:paraId="7D749605" w14:textId="33E72F3C" w:rsidR="006D596E" w:rsidRDefault="006D596E" w:rsidP="006D596E">
                            <w:pPr>
                              <w:ind w:firstLine="0"/>
                            </w:pPr>
                            <w:r>
                              <w:t>168</w:t>
                            </w:r>
                          </w:p>
                          <w:p w14:paraId="470BE95D" w14:textId="69A8257F" w:rsidR="006D596E" w:rsidRDefault="006D596E" w:rsidP="006D596E">
                            <w:pPr>
                              <w:ind w:firstLine="0"/>
                            </w:pPr>
                            <w:r>
                              <w:t>183</w:t>
                            </w:r>
                          </w:p>
                          <w:p w14:paraId="72B3707F" w14:textId="6AE91A2E" w:rsidR="006D596E" w:rsidRDefault="006D596E" w:rsidP="006D596E">
                            <w:pPr>
                              <w:ind w:firstLine="0"/>
                            </w:pPr>
                            <w:r>
                              <w:t>197</w:t>
                            </w:r>
                          </w:p>
                          <w:p w14:paraId="6834667C" w14:textId="02DEB8FF" w:rsidR="006D596E" w:rsidRDefault="006D596E" w:rsidP="006D596E">
                            <w:pPr>
                              <w:ind w:firstLine="0"/>
                            </w:pPr>
                            <w:r>
                              <w:t>210</w:t>
                            </w:r>
                          </w:p>
                          <w:p w14:paraId="356BD046" w14:textId="45B7708C" w:rsidR="006D596E" w:rsidRDefault="006D596E" w:rsidP="006D596E">
                            <w:pPr>
                              <w:ind w:firstLine="0"/>
                            </w:pPr>
                            <w:r>
                              <w:t>228</w:t>
                            </w:r>
                          </w:p>
                          <w:p w14:paraId="2965896C" w14:textId="1E0EAA29" w:rsidR="006D596E" w:rsidRDefault="006D596E" w:rsidP="006D596E">
                            <w:pPr>
                              <w:ind w:firstLine="0"/>
                            </w:pPr>
                            <w:r>
                              <w:t>242</w:t>
                            </w:r>
                          </w:p>
                          <w:p w14:paraId="33A299B2" w14:textId="5BE8FCEF" w:rsidR="006D596E" w:rsidRDefault="006D596E" w:rsidP="006D596E">
                            <w:pPr>
                              <w:ind w:firstLine="0"/>
                            </w:pPr>
                            <w:r>
                              <w:t>259</w:t>
                            </w:r>
                          </w:p>
                          <w:p w14:paraId="143C48F3" w14:textId="4B089B85" w:rsidR="006D596E" w:rsidRDefault="006D596E" w:rsidP="006D596E">
                            <w:pPr>
                              <w:ind w:firstLine="0"/>
                            </w:pPr>
                            <w:r>
                              <w:t>274</w:t>
                            </w:r>
                          </w:p>
                          <w:p w14:paraId="24432DA3" w14:textId="36E7B10E" w:rsidR="006D596E" w:rsidRDefault="006D596E" w:rsidP="006D596E">
                            <w:pPr>
                              <w:ind w:firstLine="0"/>
                            </w:pPr>
                            <w:r>
                              <w:t>288</w:t>
                            </w:r>
                          </w:p>
                          <w:p w14:paraId="71802CF7" w14:textId="498E3FCD" w:rsidR="006D596E" w:rsidRDefault="006D596E" w:rsidP="006D596E">
                            <w:pPr>
                              <w:ind w:firstLine="0"/>
                            </w:pPr>
                            <w:r>
                              <w:t>302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59672" id="_x0000_t202" coordsize="21600,21600" o:spt="202" path="m,l,21600r21600,l21600,xe">
                <v:stroke joinstyle="miter"/>
                <v:path gradientshapeok="t" o:connecttype="rect"/>
              </v:shapetype>
              <v:shape id="Text Box 2" o:spid="_x0000_s1026" type="#_x0000_t202" style="position:absolute;left:0;text-align:left;margin-left:16.5pt;margin-top:24.6pt;width:42.75pt;height:50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">
                <v:textbox>
                  <w:txbxContent>
                    <w:p w14:paraId="535655A7" w14:textId="782B4BE1" w:rsidR="006D596E" w:rsidRDefault="006D596E" w:rsidP="006D596E">
                      <w:pPr>
                        <w:ind w:firstLine="0"/>
                      </w:pPr>
                      <w:r>
                        <w:t>13</w:t>
                      </w:r>
                    </w:p>
                    <w:p w14:paraId="300AFAFD" w14:textId="4C52AB26" w:rsidR="006D596E" w:rsidRDefault="006D596E" w:rsidP="006D596E">
                      <w:pPr>
                        <w:ind w:firstLine="0"/>
                      </w:pPr>
                      <w:r>
                        <w:t>25</w:t>
                      </w:r>
                    </w:p>
                    <w:p w14:paraId="1A7C9E95" w14:textId="0EEE082E" w:rsidR="006D596E" w:rsidRDefault="006D596E" w:rsidP="006D596E">
                      <w:pPr>
                        <w:ind w:firstLine="0"/>
                      </w:pPr>
                      <w:r>
                        <w:t>40</w:t>
                      </w:r>
                    </w:p>
                    <w:p w14:paraId="5CBC8FFF" w14:textId="09775753" w:rsidR="006D596E" w:rsidRDefault="006D596E" w:rsidP="006D596E">
                      <w:pPr>
                        <w:ind w:firstLine="0"/>
                      </w:pPr>
                      <w:r>
                        <w:t>59</w:t>
                      </w:r>
                    </w:p>
                    <w:p w14:paraId="425DC8BE" w14:textId="46E1081E" w:rsidR="006D596E" w:rsidRDefault="006D596E" w:rsidP="006D596E">
                      <w:pPr>
                        <w:ind w:firstLine="0"/>
                      </w:pPr>
                      <w:r>
                        <w:t>72</w:t>
                      </w:r>
                    </w:p>
                    <w:p w14:paraId="420149F4" w14:textId="6838B03B" w:rsidR="006D596E" w:rsidRDefault="006D596E" w:rsidP="006D596E">
                      <w:pPr>
                        <w:ind w:firstLine="0"/>
                      </w:pPr>
                      <w:r>
                        <w:t>85</w:t>
                      </w:r>
                    </w:p>
                    <w:p w14:paraId="61CDAE62" w14:textId="18CB5C6C" w:rsidR="006D596E" w:rsidRDefault="006D596E" w:rsidP="006D596E">
                      <w:pPr>
                        <w:ind w:firstLine="0"/>
                      </w:pPr>
                      <w:r>
                        <w:t>101</w:t>
                      </w:r>
                    </w:p>
                    <w:p w14:paraId="4CA56770" w14:textId="030A7698" w:rsidR="006D596E" w:rsidRDefault="006D596E" w:rsidP="006D596E">
                      <w:pPr>
                        <w:ind w:firstLine="0"/>
                      </w:pPr>
                      <w:r>
                        <w:t>114</w:t>
                      </w:r>
                    </w:p>
                    <w:p w14:paraId="437466B5" w14:textId="372EA474" w:rsidR="006D596E" w:rsidRDefault="006D596E" w:rsidP="006D596E">
                      <w:pPr>
                        <w:ind w:firstLine="0"/>
                      </w:pPr>
                      <w:r>
                        <w:t>127</w:t>
                      </w:r>
                    </w:p>
                    <w:p w14:paraId="1367D7A0" w14:textId="65B8E740" w:rsidR="006D596E" w:rsidRDefault="006D596E" w:rsidP="006D596E">
                      <w:pPr>
                        <w:ind w:firstLine="0"/>
                      </w:pPr>
                      <w:r>
                        <w:t>138</w:t>
                      </w:r>
                    </w:p>
                    <w:p w14:paraId="018C7CD6" w14:textId="65A170E3" w:rsidR="006D596E" w:rsidRDefault="006D596E" w:rsidP="006D596E">
                      <w:pPr>
                        <w:ind w:firstLine="0"/>
                      </w:pPr>
                      <w:r>
                        <w:t>154</w:t>
                      </w:r>
                    </w:p>
                    <w:p w14:paraId="7D749605" w14:textId="33E72F3C" w:rsidR="006D596E" w:rsidRDefault="006D596E" w:rsidP="006D596E">
                      <w:pPr>
                        <w:ind w:firstLine="0"/>
                      </w:pPr>
                      <w:r>
                        <w:t>168</w:t>
                      </w:r>
                    </w:p>
                    <w:p w14:paraId="470BE95D" w14:textId="69A8257F" w:rsidR="006D596E" w:rsidRDefault="006D596E" w:rsidP="006D596E">
                      <w:pPr>
                        <w:ind w:firstLine="0"/>
                      </w:pPr>
                      <w:r>
                        <w:t>183</w:t>
                      </w:r>
                    </w:p>
                    <w:p w14:paraId="72B3707F" w14:textId="6AE91A2E" w:rsidR="006D596E" w:rsidRDefault="006D596E" w:rsidP="006D596E">
                      <w:pPr>
                        <w:ind w:firstLine="0"/>
                      </w:pPr>
                      <w:r>
                        <w:t>197</w:t>
                      </w:r>
                    </w:p>
                    <w:p w14:paraId="6834667C" w14:textId="02DEB8FF" w:rsidR="006D596E" w:rsidRDefault="006D596E" w:rsidP="006D596E">
                      <w:pPr>
                        <w:ind w:firstLine="0"/>
                      </w:pPr>
                      <w:r>
                        <w:t>210</w:t>
                      </w:r>
                    </w:p>
                    <w:p w14:paraId="356BD046" w14:textId="45B7708C" w:rsidR="006D596E" w:rsidRDefault="006D596E" w:rsidP="006D596E">
                      <w:pPr>
                        <w:ind w:firstLine="0"/>
                      </w:pPr>
                      <w:r>
                        <w:t>228</w:t>
                      </w:r>
                    </w:p>
                    <w:p w14:paraId="2965896C" w14:textId="1E0EAA29" w:rsidR="006D596E" w:rsidRDefault="006D596E" w:rsidP="006D596E">
                      <w:pPr>
                        <w:ind w:firstLine="0"/>
                      </w:pPr>
                      <w:r>
                        <w:t>242</w:t>
                      </w:r>
                    </w:p>
                    <w:p w14:paraId="33A299B2" w14:textId="5BE8FCEF" w:rsidR="006D596E" w:rsidRDefault="006D596E" w:rsidP="006D596E">
                      <w:pPr>
                        <w:ind w:firstLine="0"/>
                      </w:pPr>
                      <w:r>
                        <w:t>259</w:t>
                      </w:r>
                    </w:p>
                    <w:p w14:paraId="143C48F3" w14:textId="4B089B85" w:rsidR="006D596E" w:rsidRDefault="006D596E" w:rsidP="006D596E">
                      <w:pPr>
                        <w:ind w:firstLine="0"/>
                      </w:pPr>
                      <w:r>
                        <w:t>274</w:t>
                      </w:r>
                    </w:p>
                    <w:p w14:paraId="24432DA3" w14:textId="36E7B10E" w:rsidR="006D596E" w:rsidRDefault="006D596E" w:rsidP="006D596E">
                      <w:pPr>
                        <w:ind w:firstLine="0"/>
                      </w:pPr>
                      <w:r>
                        <w:t>288</w:t>
                      </w:r>
                    </w:p>
                    <w:p w14:paraId="71802CF7" w14:textId="498E3FCD" w:rsidR="006D596E" w:rsidRDefault="006D596E" w:rsidP="006D596E">
                      <w:pPr>
                        <w:ind w:firstLine="0"/>
                      </w:pPr>
                      <w:r>
                        <w:t>302</w:t>
                      </w:r>
                    </w:p>
                  </w:txbxContent>
                </v:textbox>
                <w10:wrap type="square" anchorx="page"/>
              </v:shape>
            </w:pict>
          </mc:Fallback>
        </mc:AlternateContent>
      </w:r>
      <w:r w:rsidR="00F83F85" w:rsidRPr="00F83F85">
        <w:t xml:space="preserve">CH 14 Qs # 3, 4, 6, and </w:t>
      </w:r>
      <w:proofErr w:type="spellStart"/>
      <w:r w:rsidR="00F83F85">
        <w:t>DtP</w:t>
      </w:r>
      <w:proofErr w:type="spellEnd"/>
      <w:r w:rsidR="00F83F85" w:rsidRPr="00F83F85">
        <w:t xml:space="preserve"> #3</w:t>
      </w:r>
      <w:r w:rsidR="00F83F85">
        <w:rPr>
          <w:sz w:val="18"/>
          <w:szCs w:val="18"/>
        </w:rPr>
        <w:t xml:space="preserve"> </w:t>
      </w:r>
    </w:p>
    <w:p w14:paraId="452EB5A7" w14:textId="1C031323" w:rsidR="00D17F5A" w:rsidRDefault="00F83F85" w:rsidP="00D17F5A">
      <w:r>
        <w:t xml:space="preserve">3. </w:t>
      </w:r>
      <w:r w:rsidR="00663716">
        <w:t xml:space="preserve">During the civil war, Lincoln and the Republicans were not afraid to suppress opposition to their war efforts by ignoring </w:t>
      </w:r>
      <w:r w:rsidR="00692D7B">
        <w:t>c</w:t>
      </w:r>
      <w:r w:rsidR="00663716">
        <w:t>onstitutionally guaranteed rights.</w:t>
      </w:r>
      <w:r w:rsidR="00692D7B">
        <w:t xml:space="preserve"> </w:t>
      </w:r>
      <w:r w:rsidR="00121033">
        <w:t xml:space="preserve">Their </w:t>
      </w:r>
      <w:r w:rsidR="00F21996">
        <w:t>actions included the suspension</w:t>
      </w:r>
      <w:r w:rsidR="00121033">
        <w:t xml:space="preserve"> of </w:t>
      </w:r>
      <w:proofErr w:type="spellStart"/>
      <w:r w:rsidR="00121033" w:rsidRPr="00121033">
        <w:rPr>
          <w:u w:val="single"/>
        </w:rPr>
        <w:t>Habius</w:t>
      </w:r>
      <w:proofErr w:type="spellEnd"/>
      <w:r w:rsidR="00121033" w:rsidRPr="00121033">
        <w:rPr>
          <w:u w:val="single"/>
        </w:rPr>
        <w:t xml:space="preserve"> Corpus</w:t>
      </w:r>
      <w:r w:rsidR="00F21996">
        <w:rPr>
          <w:u w:val="single"/>
        </w:rPr>
        <w:t xml:space="preserve"> </w:t>
      </w:r>
      <w:r w:rsidR="00F21996">
        <w:t xml:space="preserve">and the trial and conviction of those who were disloyal to the Union cause. At the start of the war, </w:t>
      </w:r>
      <w:r w:rsidR="004C4826">
        <w:t>Lincoln</w:t>
      </w:r>
      <w:r w:rsidR="00F21996">
        <w:t xml:space="preserve"> only used these powers in the border states, where disloyalty was more common and consequential, but eventually his use spread throughout the country.</w:t>
      </w:r>
      <w:r w:rsidR="00D17F5A">
        <w:t xml:space="preserve"> </w:t>
      </w:r>
      <w:r w:rsidR="00D17F5A" w:rsidRPr="00A93A9F">
        <w:rPr>
          <w:u w:val="single"/>
        </w:rPr>
        <w:t>Lambden Milligan</w:t>
      </w:r>
      <w:r w:rsidR="00A93A9F">
        <w:t>, like many,</w:t>
      </w:r>
      <w:r w:rsidR="00D17F5A">
        <w:t xml:space="preserve"> was sentenced to death for disloyalty, and was</w:t>
      </w:r>
      <w:r w:rsidR="00F21996">
        <w:t xml:space="preserve">, after the war, </w:t>
      </w:r>
      <w:r w:rsidR="00A93A9F">
        <w:t>acquitted by the Supreme Court</w:t>
      </w:r>
      <w:r w:rsidR="00A93A9F">
        <w:rPr>
          <w:vertAlign w:val="superscript"/>
        </w:rPr>
        <w:t>1</w:t>
      </w:r>
      <w:r w:rsidR="00A93A9F">
        <w:t xml:space="preserve">, who declared that trials of civilians by presidents are unconstitutional. He went further than just attacking disloyal civilians. Lincoln also </w:t>
      </w:r>
      <w:r w:rsidR="00A93A9F" w:rsidRPr="00DA4202">
        <w:t>politically repressed</w:t>
      </w:r>
      <w:r w:rsidR="00A93A9F">
        <w:t xml:space="preserve"> </w:t>
      </w:r>
      <w:r w:rsidR="00A93A9F" w:rsidRPr="00DA4202">
        <w:t>copperheads</w:t>
      </w:r>
      <w:r w:rsidR="00A93A9F">
        <w:t xml:space="preserve">, Democrats that opposed the war. </w:t>
      </w:r>
      <w:r w:rsidR="00F21996">
        <w:t xml:space="preserve">He used his self-given powers to banish prominent </w:t>
      </w:r>
      <w:r w:rsidR="00F21996" w:rsidRPr="00DA4202">
        <w:rPr>
          <w:u w:val="single"/>
        </w:rPr>
        <w:t xml:space="preserve">Copperhead Clement </w:t>
      </w:r>
      <w:proofErr w:type="spellStart"/>
      <w:r w:rsidR="00F21996" w:rsidRPr="00DA4202">
        <w:rPr>
          <w:u w:val="single"/>
        </w:rPr>
        <w:t>Vallandingham</w:t>
      </w:r>
      <w:proofErr w:type="spellEnd"/>
      <w:r w:rsidR="00F21996">
        <w:t>, and even ignored Supreme Court rulings that required him to release political opponents from jail</w:t>
      </w:r>
      <w:r w:rsidR="00DA4202">
        <w:t xml:space="preserve"> and to curb his authority</w:t>
      </w:r>
      <w:r w:rsidR="00F21996">
        <w:t xml:space="preserve">. Using his new powers, Lincoln imprisoned and arrested over 13,000 people, many of whom were kept without evidence and reason for their capture. They justified this, along with their military arrests of civilian dissenters, by deeming it necessary to maintain the union. Lincoln thought disobeying the Constitution in doing this was </w:t>
      </w:r>
      <w:r w:rsidR="00DA4202">
        <w:t xml:space="preserve">the cost continuing its government beyond the war. Using these actions, he was able to successfully keep opposition to war to a minimum, which was important during the </w:t>
      </w:r>
      <w:r w:rsidR="00DA4202" w:rsidRPr="00DA4202">
        <w:rPr>
          <w:u w:val="single"/>
        </w:rPr>
        <w:t>Election of 1864</w:t>
      </w:r>
      <w:r w:rsidR="00DA4202">
        <w:t xml:space="preserve">, where the other party was advocating for the end of war. This Democratic opposition would be damaging to Lincoln’s dream of a continued </w:t>
      </w:r>
      <w:r w:rsidR="006D596E">
        <w:rPr>
          <w:noProof/>
        </w:rPr>
        <w:lastRenderedPageBreak/>
        <mc:AlternateContent>
          <mc:Choice Requires="wps">
            <w:drawing>
              <wp:anchor distT="45720" distB="45720" distL="114300" distR="114300" simplePos="0" relativeHeight="251661312" behindDoc="0" locked="0" layoutInCell="1" allowOverlap="1" wp14:anchorId="773B75F1" wp14:editId="7AC46B37">
                <wp:simplePos x="0" y="0"/>
                <wp:positionH relativeFrom="page">
                  <wp:posOffset>212090</wp:posOffset>
                </wp:positionH>
                <wp:positionV relativeFrom="paragraph">
                  <wp:posOffset>0</wp:posOffset>
                </wp:positionV>
                <wp:extent cx="542925" cy="8154670"/>
                <wp:effectExtent l="0" t="0" r="2857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8154670"/>
                        </a:xfrm>
                        <a:prstGeom prst="rect">
                          <a:avLst/>
                        </a:prstGeom>
                        <a:solidFill>
                          <a:srgbClr val="FFFFFF"/>
                        </a:solidFill>
                        <a:ln w="9525">
                          <a:solidFill>
                            <a:srgbClr val="000000"/>
                          </a:solidFill>
                          <a:miter lim="800000"/>
                          <a:headEnd/>
                          <a:tailEnd/>
                        </a:ln>
                      </wps:spPr>
                      <wps:txbx>
                        <w:txbxContent>
                          <w:p w14:paraId="6E831806" w14:textId="77777777" w:rsidR="006D596E" w:rsidRDefault="006D596E" w:rsidP="006D596E">
                            <w:pPr>
                              <w:ind w:firstLine="0"/>
                            </w:pPr>
                            <w:r>
                              <w:t>274</w:t>
                            </w:r>
                          </w:p>
                          <w:p w14:paraId="363D8CA0" w14:textId="77777777" w:rsidR="006D596E" w:rsidRDefault="006D596E" w:rsidP="006D596E">
                            <w:pPr>
                              <w:ind w:firstLine="0"/>
                            </w:pPr>
                            <w:r>
                              <w:t>288</w:t>
                            </w:r>
                          </w:p>
                          <w:p w14:paraId="7248A612" w14:textId="77777777" w:rsidR="006D596E" w:rsidRDefault="006D596E" w:rsidP="006D596E">
                            <w:pPr>
                              <w:ind w:firstLine="0"/>
                            </w:pPr>
                            <w:r>
                              <w:t>302</w:t>
                            </w:r>
                          </w:p>
                          <w:p w14:paraId="7C60F1D2" w14:textId="7385B272" w:rsidR="006D596E" w:rsidRDefault="006D596E" w:rsidP="006D596E">
                            <w:pPr>
                              <w:ind w:firstLine="0"/>
                            </w:pPr>
                            <w:r>
                              <w:t>14</w:t>
                            </w:r>
                          </w:p>
                          <w:p w14:paraId="6B1BBE57" w14:textId="1723C9E5" w:rsidR="006D596E" w:rsidRDefault="006D596E" w:rsidP="006D596E">
                            <w:pPr>
                              <w:ind w:firstLine="0"/>
                            </w:pPr>
                            <w:r>
                              <w:t>33</w:t>
                            </w:r>
                          </w:p>
                          <w:p w14:paraId="53050DB6" w14:textId="12DDEEE4" w:rsidR="006D596E" w:rsidRDefault="006D596E" w:rsidP="006D596E">
                            <w:pPr>
                              <w:ind w:firstLine="0"/>
                            </w:pPr>
                            <w:r>
                              <w:t>48</w:t>
                            </w:r>
                          </w:p>
                          <w:p w14:paraId="67226E3A" w14:textId="45243748" w:rsidR="006D596E" w:rsidRDefault="006D596E" w:rsidP="006D596E">
                            <w:pPr>
                              <w:ind w:firstLine="0"/>
                            </w:pPr>
                            <w:r>
                              <w:t>65</w:t>
                            </w:r>
                          </w:p>
                          <w:p w14:paraId="19699A0D" w14:textId="7FF4E132" w:rsidR="006D596E" w:rsidRDefault="006D596E" w:rsidP="006D596E">
                            <w:pPr>
                              <w:ind w:firstLine="0"/>
                            </w:pPr>
                            <w:r>
                              <w:t>77</w:t>
                            </w:r>
                          </w:p>
                          <w:p w14:paraId="7070469A" w14:textId="6A3A1C9C" w:rsidR="006D596E" w:rsidRDefault="006D596E" w:rsidP="006D596E">
                            <w:pPr>
                              <w:ind w:firstLine="0"/>
                            </w:pPr>
                            <w:r>
                              <w:t>91</w:t>
                            </w:r>
                          </w:p>
                          <w:p w14:paraId="526883E2" w14:textId="68F87D4B" w:rsidR="006D596E" w:rsidRDefault="006D596E" w:rsidP="006D596E">
                            <w:pPr>
                              <w:ind w:firstLine="0"/>
                            </w:pPr>
                            <w:r>
                              <w:t>107</w:t>
                            </w:r>
                          </w:p>
                          <w:p w14:paraId="1FEB839C" w14:textId="45684501" w:rsidR="006D596E" w:rsidRDefault="006D596E" w:rsidP="006D596E">
                            <w:pPr>
                              <w:ind w:firstLine="0"/>
                            </w:pPr>
                            <w:r>
                              <w:t>123</w:t>
                            </w:r>
                          </w:p>
                          <w:p w14:paraId="4C2C057A" w14:textId="600CC501" w:rsidR="006D596E" w:rsidRDefault="006D596E" w:rsidP="006D596E">
                            <w:pPr>
                              <w:ind w:firstLine="0"/>
                            </w:pPr>
                            <w:r>
                              <w:t>138</w:t>
                            </w:r>
                          </w:p>
                          <w:p w14:paraId="64EE96F8" w14:textId="22658D91" w:rsidR="006D596E" w:rsidRDefault="006D596E" w:rsidP="006D596E">
                            <w:pPr>
                              <w:ind w:firstLine="0"/>
                            </w:pPr>
                            <w:r>
                              <w:t>154</w:t>
                            </w:r>
                          </w:p>
                          <w:p w14:paraId="2CF4B1F1" w14:textId="1E2A9BAD" w:rsidR="006D596E" w:rsidRDefault="006D596E" w:rsidP="006D596E">
                            <w:pPr>
                              <w:ind w:firstLine="0"/>
                            </w:pPr>
                            <w:r>
                              <w:t>171</w:t>
                            </w:r>
                          </w:p>
                          <w:p w14:paraId="63A2FAA3" w14:textId="4B631F2D" w:rsidR="006D596E" w:rsidRDefault="006D596E" w:rsidP="006D596E">
                            <w:pPr>
                              <w:ind w:firstLine="0"/>
                            </w:pPr>
                            <w:r>
                              <w:t>183</w:t>
                            </w:r>
                          </w:p>
                          <w:p w14:paraId="34AFEFB8" w14:textId="7B3D13FD" w:rsidR="006D596E" w:rsidRDefault="006D596E" w:rsidP="006D596E">
                            <w:pPr>
                              <w:ind w:firstLine="0"/>
                            </w:pPr>
                            <w:r>
                              <w:t>198</w:t>
                            </w:r>
                          </w:p>
                          <w:p w14:paraId="7134BCCE" w14:textId="20B81F45" w:rsidR="006D596E" w:rsidRDefault="006D596E" w:rsidP="006D596E">
                            <w:pPr>
                              <w:ind w:firstLine="0"/>
                            </w:pPr>
                            <w:r>
                              <w:t>212</w:t>
                            </w:r>
                          </w:p>
                          <w:p w14:paraId="52945569" w14:textId="6D72DFFF" w:rsidR="006D596E" w:rsidRDefault="006D596E" w:rsidP="006D596E">
                            <w:pPr>
                              <w:ind w:firstLine="0"/>
                            </w:pPr>
                            <w:r>
                              <w:t>228</w:t>
                            </w:r>
                          </w:p>
                          <w:p w14:paraId="6B0823BC" w14:textId="6A9F4443" w:rsidR="006D596E" w:rsidRDefault="006D596E" w:rsidP="006D596E">
                            <w:pPr>
                              <w:ind w:firstLine="0"/>
                            </w:pPr>
                            <w:r>
                              <w:t>245</w:t>
                            </w:r>
                          </w:p>
                          <w:p w14:paraId="7B0A9BD9" w14:textId="7704B139" w:rsidR="006D596E" w:rsidRDefault="006D596E" w:rsidP="006D596E">
                            <w:pPr>
                              <w:ind w:firstLine="0"/>
                            </w:pPr>
                            <w:r>
                              <w:t>262</w:t>
                            </w:r>
                          </w:p>
                          <w:p w14:paraId="0A0FBE36" w14:textId="1F41C35B" w:rsidR="006D596E" w:rsidRDefault="006D596E" w:rsidP="006D596E">
                            <w:pPr>
                              <w:ind w:firstLine="0"/>
                            </w:pPr>
                            <w:r>
                              <w:t>278</w:t>
                            </w:r>
                          </w:p>
                          <w:p w14:paraId="38F04ECE" w14:textId="0B540241" w:rsidR="006D596E" w:rsidRDefault="006D596E" w:rsidP="006D596E">
                            <w:pPr>
                              <w:ind w:firstLine="0"/>
                            </w:pPr>
                            <w:r>
                              <w:t>293</w:t>
                            </w:r>
                          </w:p>
                          <w:p w14:paraId="30E72D30" w14:textId="58A8D0BA" w:rsidR="006D596E" w:rsidRDefault="006D596E" w:rsidP="006D596E">
                            <w:pPr>
                              <w:ind w:firstLine="0"/>
                            </w:pPr>
                            <w:r>
                              <w:t>301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B75F1" id="_x0000_s1027" type="#_x0000_t202" style="position:absolute;left:0;text-align:left;margin-left:16.7pt;margin-top:0;width:42.75pt;height:642.1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">
                <v:textbox>
                  <w:txbxContent>
                    <w:p w14:paraId="6E831806" w14:textId="77777777" w:rsidR="006D596E" w:rsidRDefault="006D596E" w:rsidP="006D596E">
                      <w:pPr>
                        <w:ind w:firstLine="0"/>
                      </w:pPr>
                      <w:r>
                        <w:t>274</w:t>
                      </w:r>
                    </w:p>
                    <w:p w14:paraId="363D8CA0" w14:textId="77777777" w:rsidR="006D596E" w:rsidRDefault="006D596E" w:rsidP="006D596E">
                      <w:pPr>
                        <w:ind w:firstLine="0"/>
                      </w:pPr>
                      <w:r>
                        <w:t>288</w:t>
                      </w:r>
                    </w:p>
                    <w:p w14:paraId="7248A612" w14:textId="77777777" w:rsidR="006D596E" w:rsidRDefault="006D596E" w:rsidP="006D596E">
                      <w:pPr>
                        <w:ind w:firstLine="0"/>
                      </w:pPr>
                      <w:r>
                        <w:t>302</w:t>
                      </w:r>
                    </w:p>
                    <w:p w14:paraId="7C60F1D2" w14:textId="7385B272" w:rsidR="006D596E" w:rsidRDefault="006D596E" w:rsidP="006D596E">
                      <w:pPr>
                        <w:ind w:firstLine="0"/>
                      </w:pPr>
                      <w:r>
                        <w:t>14</w:t>
                      </w:r>
                    </w:p>
                    <w:p w14:paraId="6B1BBE57" w14:textId="1723C9E5" w:rsidR="006D596E" w:rsidRDefault="006D596E" w:rsidP="006D596E">
                      <w:pPr>
                        <w:ind w:firstLine="0"/>
                      </w:pPr>
                      <w:r>
                        <w:t>33</w:t>
                      </w:r>
                    </w:p>
                    <w:p w14:paraId="53050DB6" w14:textId="12DDEEE4" w:rsidR="006D596E" w:rsidRDefault="006D596E" w:rsidP="006D596E">
                      <w:pPr>
                        <w:ind w:firstLine="0"/>
                      </w:pPr>
                      <w:r>
                        <w:t>48</w:t>
                      </w:r>
                    </w:p>
                    <w:p w14:paraId="67226E3A" w14:textId="45243748" w:rsidR="006D596E" w:rsidRDefault="006D596E" w:rsidP="006D596E">
                      <w:pPr>
                        <w:ind w:firstLine="0"/>
                      </w:pPr>
                      <w:r>
                        <w:t>65</w:t>
                      </w:r>
                    </w:p>
                    <w:p w14:paraId="19699A0D" w14:textId="7FF4E132" w:rsidR="006D596E" w:rsidRDefault="006D596E" w:rsidP="006D596E">
                      <w:pPr>
                        <w:ind w:firstLine="0"/>
                      </w:pPr>
                      <w:r>
                        <w:t>77</w:t>
                      </w:r>
                    </w:p>
                    <w:p w14:paraId="7070469A" w14:textId="6A3A1C9C" w:rsidR="006D596E" w:rsidRDefault="006D596E" w:rsidP="006D596E">
                      <w:pPr>
                        <w:ind w:firstLine="0"/>
                      </w:pPr>
                      <w:r>
                        <w:t>91</w:t>
                      </w:r>
                    </w:p>
                    <w:p w14:paraId="526883E2" w14:textId="68F87D4B" w:rsidR="006D596E" w:rsidRDefault="006D596E" w:rsidP="006D596E">
                      <w:pPr>
                        <w:ind w:firstLine="0"/>
                      </w:pPr>
                      <w:r>
                        <w:t>107</w:t>
                      </w:r>
                    </w:p>
                    <w:p w14:paraId="1FEB839C" w14:textId="45684501" w:rsidR="006D596E" w:rsidRDefault="006D596E" w:rsidP="006D596E">
                      <w:pPr>
                        <w:ind w:firstLine="0"/>
                      </w:pPr>
                      <w:r>
                        <w:t>123</w:t>
                      </w:r>
                    </w:p>
                    <w:p w14:paraId="4C2C057A" w14:textId="600CC501" w:rsidR="006D596E" w:rsidRDefault="006D596E" w:rsidP="006D596E">
                      <w:pPr>
                        <w:ind w:firstLine="0"/>
                      </w:pPr>
                      <w:r>
                        <w:t>138</w:t>
                      </w:r>
                    </w:p>
                    <w:p w14:paraId="64EE96F8" w14:textId="22658D91" w:rsidR="006D596E" w:rsidRDefault="006D596E" w:rsidP="006D596E">
                      <w:pPr>
                        <w:ind w:firstLine="0"/>
                      </w:pPr>
                      <w:r>
                        <w:t>154</w:t>
                      </w:r>
                    </w:p>
                    <w:p w14:paraId="2CF4B1F1" w14:textId="1E2A9BAD" w:rsidR="006D596E" w:rsidRDefault="006D596E" w:rsidP="006D596E">
                      <w:pPr>
                        <w:ind w:firstLine="0"/>
                      </w:pPr>
                      <w:r>
                        <w:t>171</w:t>
                      </w:r>
                    </w:p>
                    <w:p w14:paraId="63A2FAA3" w14:textId="4B631F2D" w:rsidR="006D596E" w:rsidRDefault="006D596E" w:rsidP="006D596E">
                      <w:pPr>
                        <w:ind w:firstLine="0"/>
                      </w:pPr>
                      <w:r>
                        <w:t>183</w:t>
                      </w:r>
                    </w:p>
                    <w:p w14:paraId="34AFEFB8" w14:textId="7B3D13FD" w:rsidR="006D596E" w:rsidRDefault="006D596E" w:rsidP="006D596E">
                      <w:pPr>
                        <w:ind w:firstLine="0"/>
                      </w:pPr>
                      <w:r>
                        <w:t>198</w:t>
                      </w:r>
                    </w:p>
                    <w:p w14:paraId="7134BCCE" w14:textId="20B81F45" w:rsidR="006D596E" w:rsidRDefault="006D596E" w:rsidP="006D596E">
                      <w:pPr>
                        <w:ind w:firstLine="0"/>
                      </w:pPr>
                      <w:r>
                        <w:t>212</w:t>
                      </w:r>
                    </w:p>
                    <w:p w14:paraId="52945569" w14:textId="6D72DFFF" w:rsidR="006D596E" w:rsidRDefault="006D596E" w:rsidP="006D596E">
                      <w:pPr>
                        <w:ind w:firstLine="0"/>
                      </w:pPr>
                      <w:r>
                        <w:t>228</w:t>
                      </w:r>
                    </w:p>
                    <w:p w14:paraId="6B0823BC" w14:textId="6A9F4443" w:rsidR="006D596E" w:rsidRDefault="006D596E" w:rsidP="006D596E">
                      <w:pPr>
                        <w:ind w:firstLine="0"/>
                      </w:pPr>
                      <w:r>
                        <w:t>245</w:t>
                      </w:r>
                    </w:p>
                    <w:p w14:paraId="7B0A9BD9" w14:textId="7704B139" w:rsidR="006D596E" w:rsidRDefault="006D596E" w:rsidP="006D596E">
                      <w:pPr>
                        <w:ind w:firstLine="0"/>
                      </w:pPr>
                      <w:r>
                        <w:t>262</w:t>
                      </w:r>
                    </w:p>
                    <w:p w14:paraId="0A0FBE36" w14:textId="1F41C35B" w:rsidR="006D596E" w:rsidRDefault="006D596E" w:rsidP="006D596E">
                      <w:pPr>
                        <w:ind w:firstLine="0"/>
                      </w:pPr>
                      <w:r>
                        <w:t>278</w:t>
                      </w:r>
                    </w:p>
                    <w:p w14:paraId="38F04ECE" w14:textId="0B540241" w:rsidR="006D596E" w:rsidRDefault="006D596E" w:rsidP="006D596E">
                      <w:pPr>
                        <w:ind w:firstLine="0"/>
                      </w:pPr>
                      <w:r>
                        <w:t>293</w:t>
                      </w:r>
                    </w:p>
                    <w:p w14:paraId="30E72D30" w14:textId="58A8D0BA" w:rsidR="006D596E" w:rsidRDefault="006D596E" w:rsidP="006D596E">
                      <w:pPr>
                        <w:ind w:firstLine="0"/>
                      </w:pPr>
                      <w:r>
                        <w:t>301</w:t>
                      </w:r>
                    </w:p>
                  </w:txbxContent>
                </v:textbox>
                <w10:wrap type="square" anchorx="page"/>
              </v:shape>
            </w:pict>
          </mc:Fallback>
        </mc:AlternateContent>
      </w:r>
      <w:r w:rsidR="00DA4202">
        <w:t xml:space="preserve">Union, and looking back, his actions seem to be with good cause, despite their harshness and </w:t>
      </w:r>
      <w:r w:rsidR="00A11606">
        <w:t>illegality. His</w:t>
      </w:r>
      <w:r w:rsidR="00DA4202">
        <w:t xml:space="preserve"> actions were threatening to the foundations of America, and were unconstitutional, but did end up keeping the North united through divisive and unpredictable times.</w:t>
      </w:r>
    </w:p>
    <w:p w14:paraId="124DFC0F" w14:textId="01C4A0D3" w:rsidR="00DA4202" w:rsidRPr="00465FDB" w:rsidRDefault="009A5981" w:rsidP="00A11606">
      <w:pPr>
        <w:ind w:firstLine="0"/>
      </w:pPr>
      <w:r>
        <w:tab/>
        <w:t xml:space="preserve">4. </w:t>
      </w:r>
      <w:r w:rsidR="00DA4202">
        <w:t xml:space="preserve">The roles of women, already changing during the 1800s, were </w:t>
      </w:r>
      <w:r w:rsidR="00530C35">
        <w:t xml:space="preserve">turned on their head during the Civil War. </w:t>
      </w:r>
      <w:r w:rsidR="004F474D">
        <w:t xml:space="preserve">With the loss of so many men and husbands going to war, similarly to the American Revolution, women had to take up as part of the workforce, filling positions vacated by men leaving. Many women directly impacted the war on the union side by forming the </w:t>
      </w:r>
      <w:r w:rsidR="004F474D" w:rsidRPr="004F474D">
        <w:rPr>
          <w:u w:val="single"/>
        </w:rPr>
        <w:t>U.S. Sanitary Commission</w:t>
      </w:r>
      <w:r w:rsidR="004F474D">
        <w:t xml:space="preserve">, with </w:t>
      </w:r>
      <w:r w:rsidR="00465FDB">
        <w:t>women beginning to dominate the nurse profession. The male dominated profession initially opposed their joining, but men began to accept women this role and others due to the maternal nature of the profession. However, the absence of the husband was not all a good thing, as many women had financial troubles</w:t>
      </w:r>
      <w:r w:rsidR="00465FDB">
        <w:rPr>
          <w:vertAlign w:val="superscript"/>
        </w:rPr>
        <w:t>2</w:t>
      </w:r>
      <w:r w:rsidR="00465FDB">
        <w:t xml:space="preserve">, amplified by the </w:t>
      </w:r>
      <w:r w:rsidR="00636E58" w:rsidRPr="00A11606">
        <w:t>Economic Inflation</w:t>
      </w:r>
      <w:r w:rsidR="00A11606">
        <w:t xml:space="preserve"> and </w:t>
      </w:r>
      <w:r w:rsidR="00A11606" w:rsidRPr="00A11606">
        <w:rPr>
          <w:u w:val="single"/>
        </w:rPr>
        <w:t>Greenback</w:t>
      </w:r>
      <w:r w:rsidR="00A11606">
        <w:t xml:space="preserve"> problems</w:t>
      </w:r>
      <w:r w:rsidR="00636E58">
        <w:t xml:space="preserve"> </w:t>
      </w:r>
      <w:r w:rsidR="00465FDB">
        <w:t>of the time.</w:t>
      </w:r>
      <w:r w:rsidR="00636E58">
        <w:t xml:space="preserve"> </w:t>
      </w:r>
      <w:r w:rsidR="009062FB" w:rsidRPr="009062FB">
        <w:rPr>
          <w:rFonts w:ascii="Times New Roman" w:hAnsi="Times New Roman"/>
        </w:rPr>
        <w:t>The women’s rights in the south experienced a similar movement. As many men went out to war, some women took up roles leading their plantations</w:t>
      </w:r>
      <w:r w:rsidR="00A11606">
        <w:rPr>
          <w:rFonts w:ascii="Times New Roman" w:hAnsi="Times New Roman"/>
        </w:rPr>
        <w:t>, and some more modest women began to learn how to farm the land with their own hand. Some women became schoolteachers and government officials in the growing bureaucracy in the South. M</w:t>
      </w:r>
      <w:r w:rsidR="009062FB" w:rsidRPr="009062FB">
        <w:rPr>
          <w:rFonts w:ascii="Times New Roman" w:hAnsi="Times New Roman"/>
        </w:rPr>
        <w:t>any</w:t>
      </w:r>
      <w:r w:rsidR="00A11606">
        <w:rPr>
          <w:rFonts w:ascii="Times New Roman" w:hAnsi="Times New Roman"/>
        </w:rPr>
        <w:t xml:space="preserve"> women</w:t>
      </w:r>
      <w:r w:rsidR="009062FB" w:rsidRPr="009062FB">
        <w:rPr>
          <w:rFonts w:ascii="Times New Roman" w:hAnsi="Times New Roman"/>
        </w:rPr>
        <w:t xml:space="preserve"> did </w:t>
      </w:r>
      <w:proofErr w:type="gramStart"/>
      <w:r w:rsidR="009062FB" w:rsidRPr="009062FB">
        <w:rPr>
          <w:rFonts w:ascii="Times New Roman" w:hAnsi="Times New Roman"/>
        </w:rPr>
        <w:t>similar to</w:t>
      </w:r>
      <w:proofErr w:type="gramEnd"/>
      <w:r w:rsidR="009062FB" w:rsidRPr="009062FB">
        <w:rPr>
          <w:rFonts w:ascii="Times New Roman" w:hAnsi="Times New Roman"/>
        </w:rPr>
        <w:t xml:space="preserve"> their Northern counterparts</w:t>
      </w:r>
      <w:r w:rsidR="00A11606">
        <w:rPr>
          <w:rFonts w:ascii="Times New Roman" w:hAnsi="Times New Roman"/>
        </w:rPr>
        <w:t xml:space="preserve"> </w:t>
      </w:r>
      <w:r w:rsidR="009062FB" w:rsidRPr="009062FB">
        <w:rPr>
          <w:rFonts w:ascii="Times New Roman" w:hAnsi="Times New Roman"/>
        </w:rPr>
        <w:t xml:space="preserve">and took places </w:t>
      </w:r>
      <w:r w:rsidR="009062FB" w:rsidRPr="00A11606">
        <w:rPr>
          <w:rFonts w:ascii="Times New Roman" w:hAnsi="Times New Roman"/>
          <w:u w:val="single"/>
        </w:rPr>
        <w:t>nursing</w:t>
      </w:r>
      <w:r w:rsidR="00A11606">
        <w:rPr>
          <w:rFonts w:ascii="Times New Roman" w:hAnsi="Times New Roman"/>
          <w:u w:val="single"/>
        </w:rPr>
        <w:t xml:space="preserve"> during war</w:t>
      </w:r>
      <w:r w:rsidR="009062FB" w:rsidRPr="009062FB">
        <w:rPr>
          <w:rFonts w:ascii="Times New Roman" w:hAnsi="Times New Roman"/>
        </w:rPr>
        <w:t xml:space="preserve"> as part of the military. However, </w:t>
      </w:r>
      <w:r w:rsidR="00A11606">
        <w:rPr>
          <w:rFonts w:ascii="Times New Roman" w:hAnsi="Times New Roman"/>
        </w:rPr>
        <w:t>Southern</w:t>
      </w:r>
      <w:r w:rsidR="009062FB" w:rsidRPr="009062FB">
        <w:rPr>
          <w:rFonts w:ascii="Times New Roman" w:hAnsi="Times New Roman"/>
        </w:rPr>
        <w:t xml:space="preserve"> women also experienced much hardship, with hyperinflation and the threat of their families dying in the war.</w:t>
      </w:r>
      <w:r w:rsidR="009062FB">
        <w:t xml:space="preserve"> Many participated in food riots when their supply was low, such as the </w:t>
      </w:r>
      <w:r w:rsidR="009062FB" w:rsidRPr="009062FB">
        <w:rPr>
          <w:u w:val="single"/>
        </w:rPr>
        <w:t>Richmond Bread Riots of 1863</w:t>
      </w:r>
      <w:r w:rsidR="009062FB">
        <w:rPr>
          <w:u w:val="single"/>
        </w:rPr>
        <w:t>.</w:t>
      </w:r>
      <w:r w:rsidR="009062FB" w:rsidRPr="009062FB">
        <w:rPr>
          <w:rFonts w:ascii="Times New Roman" w:hAnsi="Times New Roman"/>
        </w:rPr>
        <w:t xml:space="preserve"> So many women became widow</w:t>
      </w:r>
      <w:r w:rsidR="00A11606">
        <w:rPr>
          <w:rFonts w:ascii="Times New Roman" w:hAnsi="Times New Roman"/>
        </w:rPr>
        <w:t>s</w:t>
      </w:r>
      <w:r w:rsidR="009062FB" w:rsidRPr="009062FB">
        <w:rPr>
          <w:rFonts w:ascii="Times New Roman" w:hAnsi="Times New Roman"/>
        </w:rPr>
        <w:t xml:space="preserve"> tha</w:t>
      </w:r>
      <w:r w:rsidR="009062FB">
        <w:t>t</w:t>
      </w:r>
      <w:r w:rsidR="00A11606">
        <w:t>, after the war, they were forced to work, making the jobs they took much more socially acceptable for women. Both in the North and South, women took up more work, jobs, and roles to help support themselves and their societies, growing both their influence and their desire for independence and freedom soon after.</w:t>
      </w:r>
    </w:p>
    <w:p w14:paraId="4DE4AD13" w14:textId="6F5A6670" w:rsidR="009062FB" w:rsidRDefault="006D596E" w:rsidP="009062FB">
      <w:pPr>
        <w:ind w:firstLine="0"/>
      </w:pPr>
      <w:r>
        <w:rPr>
          <w:noProof/>
        </w:rPr>
        <w:lastRenderedPageBreak/>
        <mc:AlternateContent>
          <mc:Choice Requires="wps">
            <w:drawing>
              <wp:anchor distT="45720" distB="45720" distL="114300" distR="114300" simplePos="0" relativeHeight="251663360" behindDoc="0" locked="0" layoutInCell="1" allowOverlap="1" wp14:anchorId="487CCA75" wp14:editId="73E5A8F9">
                <wp:simplePos x="0" y="0"/>
                <wp:positionH relativeFrom="page">
                  <wp:posOffset>159266</wp:posOffset>
                </wp:positionH>
                <wp:positionV relativeFrom="paragraph">
                  <wp:posOffset>0</wp:posOffset>
                </wp:positionV>
                <wp:extent cx="542925" cy="8154670"/>
                <wp:effectExtent l="0" t="0" r="28575" b="1778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8154670"/>
                        </a:xfrm>
                        <a:prstGeom prst="rect">
                          <a:avLst/>
                        </a:prstGeom>
                        <a:solidFill>
                          <a:srgbClr val="FFFFFF"/>
                        </a:solidFill>
                        <a:ln w="9525">
                          <a:solidFill>
                            <a:srgbClr val="000000"/>
                          </a:solidFill>
                          <a:miter lim="800000"/>
                          <a:headEnd/>
                          <a:tailEnd/>
                        </a:ln>
                      </wps:spPr>
                      <wps:txbx>
                        <w:txbxContent>
                          <w:p w14:paraId="3B1CCEB3" w14:textId="2F29CC26" w:rsidR="006D596E" w:rsidRDefault="006D596E" w:rsidP="006D596E">
                            <w:pPr>
                              <w:ind w:firstLine="0"/>
                            </w:pPr>
                            <w:r>
                              <w:t>14</w:t>
                            </w:r>
                          </w:p>
                          <w:p w14:paraId="7189A7F1" w14:textId="0F0C6A61" w:rsidR="006D596E" w:rsidRDefault="006D596E" w:rsidP="006D596E">
                            <w:pPr>
                              <w:ind w:firstLine="0"/>
                            </w:pPr>
                            <w:r>
                              <w:t>28</w:t>
                            </w:r>
                          </w:p>
                          <w:p w14:paraId="6A59C0A9" w14:textId="21821273" w:rsidR="006D596E" w:rsidRDefault="006D596E" w:rsidP="006D596E">
                            <w:pPr>
                              <w:ind w:firstLine="0"/>
                            </w:pPr>
                            <w:r>
                              <w:t>47</w:t>
                            </w:r>
                          </w:p>
                          <w:p w14:paraId="160A82B2" w14:textId="0F3EDB6C" w:rsidR="006D596E" w:rsidRDefault="006D596E" w:rsidP="006D596E">
                            <w:pPr>
                              <w:ind w:firstLine="0"/>
                            </w:pPr>
                            <w:r>
                              <w:t>62</w:t>
                            </w:r>
                          </w:p>
                          <w:p w14:paraId="79747441" w14:textId="5F6E4B0C" w:rsidR="006D596E" w:rsidRDefault="006D596E" w:rsidP="006D596E">
                            <w:pPr>
                              <w:ind w:firstLine="0"/>
                            </w:pPr>
                            <w:r>
                              <w:t>77</w:t>
                            </w:r>
                          </w:p>
                          <w:p w14:paraId="2541F8D5" w14:textId="38A9A2CC" w:rsidR="006D596E" w:rsidRDefault="006D596E" w:rsidP="006D596E">
                            <w:pPr>
                              <w:ind w:firstLine="0"/>
                            </w:pPr>
                            <w:r>
                              <w:t>93</w:t>
                            </w:r>
                          </w:p>
                          <w:p w14:paraId="5ED73CE1" w14:textId="09137A6F" w:rsidR="006D596E" w:rsidRDefault="006D596E" w:rsidP="006D596E">
                            <w:pPr>
                              <w:ind w:firstLine="0"/>
                            </w:pPr>
                            <w:r>
                              <w:t>108</w:t>
                            </w:r>
                          </w:p>
                          <w:p w14:paraId="4B4CA793" w14:textId="75AA4207" w:rsidR="006D596E" w:rsidRDefault="006D596E" w:rsidP="006D596E">
                            <w:pPr>
                              <w:ind w:firstLine="0"/>
                            </w:pPr>
                            <w:r>
                              <w:t>119</w:t>
                            </w:r>
                          </w:p>
                          <w:p w14:paraId="1FB3F0F2" w14:textId="078FD942" w:rsidR="006D596E" w:rsidRDefault="006D596E" w:rsidP="006D596E">
                            <w:pPr>
                              <w:ind w:firstLine="0"/>
                            </w:pPr>
                            <w:r>
                              <w:t>132</w:t>
                            </w:r>
                          </w:p>
                          <w:p w14:paraId="348E6A0E" w14:textId="2AA29998" w:rsidR="006D596E" w:rsidRDefault="006D596E" w:rsidP="006D596E">
                            <w:pPr>
                              <w:ind w:firstLine="0"/>
                            </w:pPr>
                            <w:r>
                              <w:t>146</w:t>
                            </w:r>
                          </w:p>
                          <w:p w14:paraId="3AEB2F64" w14:textId="40909A1B" w:rsidR="006D596E" w:rsidRDefault="006D596E" w:rsidP="006D596E">
                            <w:pPr>
                              <w:ind w:firstLine="0"/>
                            </w:pPr>
                            <w:r>
                              <w:t>160</w:t>
                            </w:r>
                          </w:p>
                          <w:p w14:paraId="0674C239" w14:textId="588B8BB0" w:rsidR="006D596E" w:rsidRDefault="006D596E" w:rsidP="006D596E">
                            <w:pPr>
                              <w:ind w:firstLine="0"/>
                            </w:pPr>
                            <w:r>
                              <w:t>172</w:t>
                            </w:r>
                          </w:p>
                          <w:p w14:paraId="7C7AC270" w14:textId="0A902ACF" w:rsidR="006D596E" w:rsidRDefault="006D596E" w:rsidP="006D596E">
                            <w:pPr>
                              <w:ind w:firstLine="0"/>
                            </w:pPr>
                            <w:r>
                              <w:t>187</w:t>
                            </w:r>
                          </w:p>
                          <w:p w14:paraId="57C6F02F" w14:textId="1CCCC947" w:rsidR="006D596E" w:rsidRDefault="006D596E" w:rsidP="006D596E">
                            <w:pPr>
                              <w:ind w:firstLine="0"/>
                            </w:pPr>
                            <w:r>
                              <w:t>204</w:t>
                            </w:r>
                          </w:p>
                          <w:p w14:paraId="77527C56" w14:textId="42464BBE" w:rsidR="006D596E" w:rsidRDefault="006D596E" w:rsidP="006D596E">
                            <w:pPr>
                              <w:ind w:firstLine="0"/>
                            </w:pPr>
                            <w:r>
                              <w:t>220</w:t>
                            </w:r>
                          </w:p>
                          <w:p w14:paraId="1DD48940" w14:textId="69744F6E" w:rsidR="006D596E" w:rsidRDefault="006D596E" w:rsidP="006D596E">
                            <w:pPr>
                              <w:ind w:firstLine="0"/>
                            </w:pPr>
                            <w:r>
                              <w:t>236</w:t>
                            </w:r>
                          </w:p>
                          <w:p w14:paraId="2E181025" w14:textId="2F334B18" w:rsidR="006D596E" w:rsidRDefault="006D596E" w:rsidP="006D596E">
                            <w:pPr>
                              <w:ind w:firstLine="0"/>
                            </w:pPr>
                            <w:r>
                              <w:t>250</w:t>
                            </w:r>
                          </w:p>
                          <w:p w14:paraId="5DD4AD83" w14:textId="49DC5F85" w:rsidR="006D596E" w:rsidRDefault="006D596E" w:rsidP="006D596E">
                            <w:pPr>
                              <w:ind w:firstLine="0"/>
                            </w:pPr>
                            <w:r>
                              <w:t>263</w:t>
                            </w:r>
                          </w:p>
                          <w:p w14:paraId="26493D72" w14:textId="5B6DCDD4" w:rsidR="006D596E" w:rsidRDefault="006D596E" w:rsidP="006D596E">
                            <w:pPr>
                              <w:ind w:firstLine="0"/>
                            </w:pPr>
                            <w:r>
                              <w:t>274</w:t>
                            </w:r>
                          </w:p>
                          <w:p w14:paraId="1E7E1529" w14:textId="43209C35" w:rsidR="006D596E" w:rsidRDefault="006D596E" w:rsidP="006D596E">
                            <w:pPr>
                              <w:ind w:firstLine="0"/>
                            </w:pPr>
                            <w:r>
                              <w:t>288</w:t>
                            </w:r>
                          </w:p>
                          <w:p w14:paraId="5515761E" w14:textId="129A417F" w:rsidR="006D596E" w:rsidRDefault="006D596E" w:rsidP="006D596E">
                            <w:pPr>
                              <w:ind w:firstLine="0"/>
                            </w:pPr>
                            <w:r>
                              <w:t>302</w:t>
                            </w:r>
                          </w:p>
                          <w:p w14:paraId="42CF7071" w14:textId="585C5CF0" w:rsidR="006D596E" w:rsidRDefault="000B6440" w:rsidP="006D596E">
                            <w:pPr>
                              <w:ind w:firstLine="0"/>
                            </w:pPr>
                            <w:r>
                              <w:t>3</w:t>
                            </w:r>
                            <w:r w:rsidR="006D596E">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CCA75" id="Text Box 3" o:spid="_x0000_s1028" type="#_x0000_t202" style="position:absolute;margin-left:12.55pt;margin-top:0;width:42.75pt;height:642.1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">
                <v:textbox>
                  <w:txbxContent>
                    <w:p w14:paraId="3B1CCEB3" w14:textId="2F29CC26" w:rsidR="006D596E" w:rsidRDefault="006D596E" w:rsidP="006D596E">
                      <w:pPr>
                        <w:ind w:firstLine="0"/>
                      </w:pPr>
                      <w:r>
                        <w:t>14</w:t>
                      </w:r>
                    </w:p>
                    <w:p w14:paraId="7189A7F1" w14:textId="0F0C6A61" w:rsidR="006D596E" w:rsidRDefault="006D596E" w:rsidP="006D596E">
                      <w:pPr>
                        <w:ind w:firstLine="0"/>
                      </w:pPr>
                      <w:r>
                        <w:t>28</w:t>
                      </w:r>
                    </w:p>
                    <w:p w14:paraId="6A59C0A9" w14:textId="21821273" w:rsidR="006D596E" w:rsidRDefault="006D596E" w:rsidP="006D596E">
                      <w:pPr>
                        <w:ind w:firstLine="0"/>
                      </w:pPr>
                      <w:r>
                        <w:t>47</w:t>
                      </w:r>
                    </w:p>
                    <w:p w14:paraId="160A82B2" w14:textId="0F3EDB6C" w:rsidR="006D596E" w:rsidRDefault="006D596E" w:rsidP="006D596E">
                      <w:pPr>
                        <w:ind w:firstLine="0"/>
                      </w:pPr>
                      <w:r>
                        <w:t>62</w:t>
                      </w:r>
                    </w:p>
                    <w:p w14:paraId="79747441" w14:textId="5F6E4B0C" w:rsidR="006D596E" w:rsidRDefault="006D596E" w:rsidP="006D596E">
                      <w:pPr>
                        <w:ind w:firstLine="0"/>
                      </w:pPr>
                      <w:r>
                        <w:t>77</w:t>
                      </w:r>
                    </w:p>
                    <w:p w14:paraId="2541F8D5" w14:textId="38A9A2CC" w:rsidR="006D596E" w:rsidRDefault="006D596E" w:rsidP="006D596E">
                      <w:pPr>
                        <w:ind w:firstLine="0"/>
                      </w:pPr>
                      <w:r>
                        <w:t>93</w:t>
                      </w:r>
                    </w:p>
                    <w:p w14:paraId="5ED73CE1" w14:textId="09137A6F" w:rsidR="006D596E" w:rsidRDefault="006D596E" w:rsidP="006D596E">
                      <w:pPr>
                        <w:ind w:firstLine="0"/>
                      </w:pPr>
                      <w:r>
                        <w:t>108</w:t>
                      </w:r>
                    </w:p>
                    <w:p w14:paraId="4B4CA793" w14:textId="75AA4207" w:rsidR="006D596E" w:rsidRDefault="006D596E" w:rsidP="006D596E">
                      <w:pPr>
                        <w:ind w:firstLine="0"/>
                      </w:pPr>
                      <w:r>
                        <w:t>119</w:t>
                      </w:r>
                    </w:p>
                    <w:p w14:paraId="1FB3F0F2" w14:textId="078FD942" w:rsidR="006D596E" w:rsidRDefault="006D596E" w:rsidP="006D596E">
                      <w:pPr>
                        <w:ind w:firstLine="0"/>
                      </w:pPr>
                      <w:r>
                        <w:t>132</w:t>
                      </w:r>
                    </w:p>
                    <w:p w14:paraId="348E6A0E" w14:textId="2AA29998" w:rsidR="006D596E" w:rsidRDefault="006D596E" w:rsidP="006D596E">
                      <w:pPr>
                        <w:ind w:firstLine="0"/>
                      </w:pPr>
                      <w:r>
                        <w:t>146</w:t>
                      </w:r>
                    </w:p>
                    <w:p w14:paraId="3AEB2F64" w14:textId="40909A1B" w:rsidR="006D596E" w:rsidRDefault="006D596E" w:rsidP="006D596E">
                      <w:pPr>
                        <w:ind w:firstLine="0"/>
                      </w:pPr>
                      <w:r>
                        <w:t>160</w:t>
                      </w:r>
                    </w:p>
                    <w:p w14:paraId="0674C239" w14:textId="588B8BB0" w:rsidR="006D596E" w:rsidRDefault="006D596E" w:rsidP="006D596E">
                      <w:pPr>
                        <w:ind w:firstLine="0"/>
                      </w:pPr>
                      <w:r>
                        <w:t>172</w:t>
                      </w:r>
                    </w:p>
                    <w:p w14:paraId="7C7AC270" w14:textId="0A902ACF" w:rsidR="006D596E" w:rsidRDefault="006D596E" w:rsidP="006D596E">
                      <w:pPr>
                        <w:ind w:firstLine="0"/>
                      </w:pPr>
                      <w:r>
                        <w:t>187</w:t>
                      </w:r>
                    </w:p>
                    <w:p w14:paraId="57C6F02F" w14:textId="1CCCC947" w:rsidR="006D596E" w:rsidRDefault="006D596E" w:rsidP="006D596E">
                      <w:pPr>
                        <w:ind w:firstLine="0"/>
                      </w:pPr>
                      <w:r>
                        <w:t>204</w:t>
                      </w:r>
                    </w:p>
                    <w:p w14:paraId="77527C56" w14:textId="42464BBE" w:rsidR="006D596E" w:rsidRDefault="006D596E" w:rsidP="006D596E">
                      <w:pPr>
                        <w:ind w:firstLine="0"/>
                      </w:pPr>
                      <w:r>
                        <w:t>220</w:t>
                      </w:r>
                    </w:p>
                    <w:p w14:paraId="1DD48940" w14:textId="69744F6E" w:rsidR="006D596E" w:rsidRDefault="006D596E" w:rsidP="006D596E">
                      <w:pPr>
                        <w:ind w:firstLine="0"/>
                      </w:pPr>
                      <w:r>
                        <w:t>236</w:t>
                      </w:r>
                    </w:p>
                    <w:p w14:paraId="2E181025" w14:textId="2F334B18" w:rsidR="006D596E" w:rsidRDefault="006D596E" w:rsidP="006D596E">
                      <w:pPr>
                        <w:ind w:firstLine="0"/>
                      </w:pPr>
                      <w:r>
                        <w:t>250</w:t>
                      </w:r>
                    </w:p>
                    <w:p w14:paraId="5DD4AD83" w14:textId="49DC5F85" w:rsidR="006D596E" w:rsidRDefault="006D596E" w:rsidP="006D596E">
                      <w:pPr>
                        <w:ind w:firstLine="0"/>
                      </w:pPr>
                      <w:r>
                        <w:t>263</w:t>
                      </w:r>
                    </w:p>
                    <w:p w14:paraId="26493D72" w14:textId="5B6DCDD4" w:rsidR="006D596E" w:rsidRDefault="006D596E" w:rsidP="006D596E">
                      <w:pPr>
                        <w:ind w:firstLine="0"/>
                      </w:pPr>
                      <w:r>
                        <w:t>274</w:t>
                      </w:r>
                    </w:p>
                    <w:p w14:paraId="1E7E1529" w14:textId="43209C35" w:rsidR="006D596E" w:rsidRDefault="006D596E" w:rsidP="006D596E">
                      <w:pPr>
                        <w:ind w:firstLine="0"/>
                      </w:pPr>
                      <w:r>
                        <w:t>288</w:t>
                      </w:r>
                    </w:p>
                    <w:p w14:paraId="5515761E" w14:textId="129A417F" w:rsidR="006D596E" w:rsidRDefault="006D596E" w:rsidP="006D596E">
                      <w:pPr>
                        <w:ind w:firstLine="0"/>
                      </w:pPr>
                      <w:r>
                        <w:t>302</w:t>
                      </w:r>
                    </w:p>
                    <w:p w14:paraId="42CF7071" w14:textId="585C5CF0" w:rsidR="006D596E" w:rsidRDefault="000B6440" w:rsidP="006D596E">
                      <w:pPr>
                        <w:ind w:firstLine="0"/>
                      </w:pPr>
                      <w:r>
                        <w:t>3</w:t>
                      </w:r>
                      <w:r w:rsidR="006D596E">
                        <w:t>16</w:t>
                      </w:r>
                    </w:p>
                  </w:txbxContent>
                </v:textbox>
                <w10:wrap type="square" anchorx="page"/>
              </v:shape>
            </w:pict>
          </mc:Fallback>
        </mc:AlternateContent>
      </w:r>
      <w:r w:rsidR="009A5981">
        <w:tab/>
        <w:t xml:space="preserve">6. </w:t>
      </w:r>
      <w:r w:rsidR="009062FB">
        <w:t xml:space="preserve">The societies of the North and South greatly changed during the Civil War. The Democrats in Congress, the majority for much of the century, finally became the minority, as many of them left to partake in the Rebellion and to work in the Confederate Congress. This left the </w:t>
      </w:r>
      <w:r w:rsidR="009062FB" w:rsidRPr="009062FB">
        <w:rPr>
          <w:u w:val="single"/>
        </w:rPr>
        <w:t>pro-business Republicans</w:t>
      </w:r>
      <w:r w:rsidR="009062FB">
        <w:t xml:space="preserve"> of the North and the North-East as a majority in Congress. Despite losing support in the later elections, their influence would remain strong throughout the war and reconstruction. For the first time in decades however, there was a united Congress, and as such, policy goals were aligned and quickly enacted into law. After the election of 1860, Republicans immediately started production on the Transcontinental Railroad, financed public education, and, most importantly, created a new </w:t>
      </w:r>
      <w:r w:rsidR="009062FB" w:rsidRPr="009062FB">
        <w:rPr>
          <w:u w:val="single"/>
        </w:rPr>
        <w:t>National Banking System</w:t>
      </w:r>
      <w:r w:rsidR="009062FB">
        <w:t xml:space="preserve">, which stabilized the countries chaotic and unorganized system left by the Democrats, and helped fund their war. The Republicans’ goals of creating a business-friendly government finally came true, greatly boosting the speed of industrialization in the North. However, as Republican policy allowed low-skill immigrants to flood in and machines removed jobs, wages largely declined. The South was a different picture, with stable banking system to turn to, they relied on paper currency to fund their war. They greatly mismanaged this, letting a great variety of people print a huge amount of money, leading to </w:t>
      </w:r>
      <w:r w:rsidR="009062FB" w:rsidRPr="009062FB">
        <w:t>hyperinflation in the South</w:t>
      </w:r>
      <w:r w:rsidR="009062FB">
        <w:t xml:space="preserve">. The </w:t>
      </w:r>
      <w:r w:rsidR="009062FB" w:rsidRPr="009062FB">
        <w:rPr>
          <w:u w:val="single"/>
        </w:rPr>
        <w:t>trade blockade</w:t>
      </w:r>
      <w:r w:rsidR="009062FB">
        <w:t xml:space="preserve"> by the Union and reduced access to markets destroyed profits for farms. Many soldiers abandoned the army as they saw hyperinflation and lost faith in their cause</w:t>
      </w:r>
      <w:r w:rsidR="009062FB">
        <w:rPr>
          <w:vertAlign w:val="superscript"/>
        </w:rPr>
        <w:t>3</w:t>
      </w:r>
      <w:r w:rsidR="009062FB">
        <w:t xml:space="preserve">. Their government was conflicted between </w:t>
      </w:r>
      <w:r w:rsidR="009062FB" w:rsidRPr="009062FB">
        <w:rPr>
          <w:u w:val="single"/>
        </w:rPr>
        <w:t>centralization and States’ rights</w:t>
      </w:r>
      <w:r w:rsidR="009062FB">
        <w:t xml:space="preserve">, and eventually chose centralization formed a powerful federal government, nationalizing </w:t>
      </w:r>
      <w:proofErr w:type="gramStart"/>
      <w:r w:rsidR="009062FB">
        <w:t>railroads</w:t>
      </w:r>
      <w:proofErr w:type="gramEnd"/>
      <w:r w:rsidR="009062FB">
        <w:t xml:space="preserve"> and shipping, creating a food draft, impressing slaves, and limited profits in industry. Both the Northern and the Southern governments became heavily centralized over the course of the war, with industry and bad decisions causing their citizens to experience great suffering.</w:t>
      </w:r>
    </w:p>
    <w:p w14:paraId="0321669B" w14:textId="48EDE68F" w:rsidR="006D596E" w:rsidRDefault="000B6440" w:rsidP="004F474D">
      <w:pPr>
        <w:ind w:firstLine="0"/>
      </w:pPr>
      <w:r>
        <w:rPr>
          <w:noProof/>
        </w:rPr>
        <w:lastRenderedPageBreak/>
        <mc:AlternateContent>
          <mc:Choice Requires="wps">
            <w:drawing>
              <wp:anchor distT="45720" distB="45720" distL="114300" distR="114300" simplePos="0" relativeHeight="251665408" behindDoc="0" locked="0" layoutInCell="1" allowOverlap="1" wp14:anchorId="4E4C1751" wp14:editId="17D1DD22">
                <wp:simplePos x="0" y="0"/>
                <wp:positionH relativeFrom="page">
                  <wp:posOffset>159385</wp:posOffset>
                </wp:positionH>
                <wp:positionV relativeFrom="paragraph">
                  <wp:posOffset>0</wp:posOffset>
                </wp:positionV>
                <wp:extent cx="542925" cy="7623175"/>
                <wp:effectExtent l="0" t="0" r="28575" b="158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7623175"/>
                        </a:xfrm>
                        <a:prstGeom prst="rect">
                          <a:avLst/>
                        </a:prstGeom>
                        <a:solidFill>
                          <a:srgbClr val="FFFFFF"/>
                        </a:solidFill>
                        <a:ln w="9525">
                          <a:solidFill>
                            <a:srgbClr val="000000"/>
                          </a:solidFill>
                          <a:miter lim="800000"/>
                          <a:headEnd/>
                          <a:tailEnd/>
                        </a:ln>
                      </wps:spPr>
                      <wps:txbx>
                        <w:txbxContent>
                          <w:p w14:paraId="28FBE805" w14:textId="6C46EF9A" w:rsidR="000B6440" w:rsidRDefault="00CC2088" w:rsidP="000B6440">
                            <w:pPr>
                              <w:ind w:firstLine="0"/>
                            </w:pPr>
                            <w:r>
                              <w:t>17</w:t>
                            </w:r>
                          </w:p>
                          <w:p w14:paraId="7862E7F8" w14:textId="41DA953A" w:rsidR="00CC2088" w:rsidRDefault="00CC2088" w:rsidP="000B6440">
                            <w:pPr>
                              <w:ind w:firstLine="0"/>
                            </w:pPr>
                            <w:r>
                              <w:t>32</w:t>
                            </w:r>
                          </w:p>
                          <w:p w14:paraId="799B9A13" w14:textId="609E0EE4" w:rsidR="00CC2088" w:rsidRDefault="00CC2088" w:rsidP="000B6440">
                            <w:pPr>
                              <w:ind w:firstLine="0"/>
                            </w:pPr>
                            <w:r>
                              <w:t>46</w:t>
                            </w:r>
                          </w:p>
                          <w:p w14:paraId="2AAE2D1A" w14:textId="5AAF6AE5" w:rsidR="00CC2088" w:rsidRDefault="00CC2088" w:rsidP="000B6440">
                            <w:pPr>
                              <w:ind w:firstLine="0"/>
                            </w:pPr>
                            <w:r>
                              <w:t>62</w:t>
                            </w:r>
                          </w:p>
                          <w:p w14:paraId="16A4B5F3" w14:textId="74A424E2" w:rsidR="00CC2088" w:rsidRDefault="00CC2088" w:rsidP="000B6440">
                            <w:pPr>
                              <w:ind w:firstLine="0"/>
                            </w:pPr>
                            <w:r>
                              <w:t>82</w:t>
                            </w:r>
                          </w:p>
                          <w:p w14:paraId="5827E723" w14:textId="13AE0CB2" w:rsidR="00CC2088" w:rsidRDefault="00CC2088" w:rsidP="000B6440">
                            <w:pPr>
                              <w:ind w:firstLine="0"/>
                            </w:pPr>
                            <w:r>
                              <w:t>95</w:t>
                            </w:r>
                          </w:p>
                          <w:p w14:paraId="1729C8CE" w14:textId="2AC79173" w:rsidR="00CC2088" w:rsidRDefault="00CC2088" w:rsidP="000B6440">
                            <w:pPr>
                              <w:ind w:firstLine="0"/>
                            </w:pPr>
                            <w:r>
                              <w:t>114</w:t>
                            </w:r>
                          </w:p>
                          <w:p w14:paraId="4523BD85" w14:textId="25DA8E9A" w:rsidR="00CC2088" w:rsidRDefault="00CC2088" w:rsidP="000B6440">
                            <w:pPr>
                              <w:ind w:firstLine="0"/>
                            </w:pPr>
                            <w:r>
                              <w:t>127</w:t>
                            </w:r>
                          </w:p>
                          <w:p w14:paraId="4C9D63A4" w14:textId="2709DB80" w:rsidR="00CC2088" w:rsidRDefault="00CC2088" w:rsidP="000B6440">
                            <w:pPr>
                              <w:ind w:firstLine="0"/>
                            </w:pPr>
                            <w:r>
                              <w:t>143</w:t>
                            </w:r>
                          </w:p>
                          <w:p w14:paraId="40367339" w14:textId="47545DDE" w:rsidR="00CC2088" w:rsidRDefault="00CC2088" w:rsidP="000B6440">
                            <w:pPr>
                              <w:ind w:firstLine="0"/>
                            </w:pPr>
                            <w:r>
                              <w:t>159</w:t>
                            </w:r>
                          </w:p>
                          <w:p w14:paraId="0AA1FBA6" w14:textId="4FC7FC03" w:rsidR="00CC2088" w:rsidRDefault="00CC2088" w:rsidP="000B6440">
                            <w:pPr>
                              <w:ind w:firstLine="0"/>
                            </w:pPr>
                            <w:r>
                              <w:t>174</w:t>
                            </w:r>
                          </w:p>
                          <w:p w14:paraId="461BD5DB" w14:textId="6655ACDF" w:rsidR="00CC2088" w:rsidRDefault="00CC2088" w:rsidP="000B6440">
                            <w:pPr>
                              <w:ind w:firstLine="0"/>
                            </w:pPr>
                            <w:r>
                              <w:t>188</w:t>
                            </w:r>
                          </w:p>
                          <w:p w14:paraId="7FD5DA2C" w14:textId="3F0BB1BE" w:rsidR="00CC2088" w:rsidRDefault="00CC2088" w:rsidP="000B6440">
                            <w:pPr>
                              <w:ind w:firstLine="0"/>
                            </w:pPr>
                            <w:r>
                              <w:t>203</w:t>
                            </w:r>
                          </w:p>
                          <w:p w14:paraId="3EAE954C" w14:textId="0AC01E19" w:rsidR="00CC2088" w:rsidRDefault="00CC2088" w:rsidP="000B6440">
                            <w:pPr>
                              <w:ind w:firstLine="0"/>
                            </w:pPr>
                            <w:r>
                              <w:t>218</w:t>
                            </w:r>
                          </w:p>
                          <w:p w14:paraId="074F66CC" w14:textId="317CFC8E" w:rsidR="00CC2088" w:rsidRDefault="00CC2088" w:rsidP="000B6440">
                            <w:pPr>
                              <w:ind w:firstLine="0"/>
                            </w:pPr>
                            <w:r>
                              <w:t>234</w:t>
                            </w:r>
                          </w:p>
                          <w:p w14:paraId="22F19D9E" w14:textId="09F83CD5" w:rsidR="00CC2088" w:rsidRDefault="00CC2088" w:rsidP="000B6440">
                            <w:pPr>
                              <w:ind w:firstLine="0"/>
                            </w:pPr>
                            <w:r>
                              <w:t>249</w:t>
                            </w:r>
                          </w:p>
                          <w:p w14:paraId="134269A9" w14:textId="79611274" w:rsidR="00CC2088" w:rsidRDefault="00CC2088" w:rsidP="000B6440">
                            <w:pPr>
                              <w:ind w:firstLine="0"/>
                            </w:pPr>
                            <w:r>
                              <w:t>267</w:t>
                            </w:r>
                          </w:p>
                          <w:p w14:paraId="1C0DF124" w14:textId="444BD25C" w:rsidR="00CC2088" w:rsidRDefault="00CC2088" w:rsidP="000B6440">
                            <w:pPr>
                              <w:ind w:firstLine="0"/>
                            </w:pPr>
                            <w:r>
                              <w:t>285</w:t>
                            </w:r>
                          </w:p>
                          <w:p w14:paraId="2BD1F3DB" w14:textId="3656FFDF" w:rsidR="00CC2088" w:rsidRDefault="00CC2088" w:rsidP="000B6440">
                            <w:pPr>
                              <w:ind w:firstLine="0"/>
                            </w:pPr>
                            <w:r>
                              <w:t>304</w:t>
                            </w:r>
                          </w:p>
                          <w:p w14:paraId="42A2CFCD" w14:textId="691D1A4B" w:rsidR="00CC2088" w:rsidRDefault="00CC2088" w:rsidP="000B6440">
                            <w:pPr>
                              <w:ind w:firstLine="0"/>
                            </w:pPr>
                            <w:r>
                              <w:t>318</w:t>
                            </w:r>
                          </w:p>
                          <w:p w14:paraId="1C86B140" w14:textId="59EB861D" w:rsidR="00CC2088" w:rsidRDefault="00CC2088" w:rsidP="000B6440">
                            <w:pPr>
                              <w:ind w:firstLine="0"/>
                            </w:pPr>
                            <w:r>
                              <w:t>324</w:t>
                            </w:r>
                          </w:p>
                          <w:p w14:paraId="5862CCDB" w14:textId="77777777" w:rsidR="00CC2088" w:rsidRDefault="00CC2088" w:rsidP="000B6440">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C1751" id="Text Box 4" o:spid="_x0000_s1029" type="#_x0000_t202" style="position:absolute;margin-left:12.55pt;margin-top:0;width:42.75pt;height:600.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">
                <v:textbox>
                  <w:txbxContent>
                    <w:p w14:paraId="28FBE805" w14:textId="6C46EF9A" w:rsidR="000B6440" w:rsidRDefault="00CC2088" w:rsidP="000B6440">
                      <w:pPr>
                        <w:ind w:firstLine="0"/>
                      </w:pPr>
                      <w:r>
                        <w:t>17</w:t>
                      </w:r>
                    </w:p>
                    <w:p w14:paraId="7862E7F8" w14:textId="41DA953A" w:rsidR="00CC2088" w:rsidRDefault="00CC2088" w:rsidP="000B6440">
                      <w:pPr>
                        <w:ind w:firstLine="0"/>
                      </w:pPr>
                      <w:r>
                        <w:t>32</w:t>
                      </w:r>
                    </w:p>
                    <w:p w14:paraId="799B9A13" w14:textId="609E0EE4" w:rsidR="00CC2088" w:rsidRDefault="00CC2088" w:rsidP="000B6440">
                      <w:pPr>
                        <w:ind w:firstLine="0"/>
                      </w:pPr>
                      <w:r>
                        <w:t>46</w:t>
                      </w:r>
                    </w:p>
                    <w:p w14:paraId="2AAE2D1A" w14:textId="5AAF6AE5" w:rsidR="00CC2088" w:rsidRDefault="00CC2088" w:rsidP="000B6440">
                      <w:pPr>
                        <w:ind w:firstLine="0"/>
                      </w:pPr>
                      <w:r>
                        <w:t>62</w:t>
                      </w:r>
                    </w:p>
                    <w:p w14:paraId="16A4B5F3" w14:textId="74A424E2" w:rsidR="00CC2088" w:rsidRDefault="00CC2088" w:rsidP="000B6440">
                      <w:pPr>
                        <w:ind w:firstLine="0"/>
                      </w:pPr>
                      <w:r>
                        <w:t>82</w:t>
                      </w:r>
                    </w:p>
                    <w:p w14:paraId="5827E723" w14:textId="13AE0CB2" w:rsidR="00CC2088" w:rsidRDefault="00CC2088" w:rsidP="000B6440">
                      <w:pPr>
                        <w:ind w:firstLine="0"/>
                      </w:pPr>
                      <w:r>
                        <w:t>95</w:t>
                      </w:r>
                    </w:p>
                    <w:p w14:paraId="1729C8CE" w14:textId="2AC79173" w:rsidR="00CC2088" w:rsidRDefault="00CC2088" w:rsidP="000B6440">
                      <w:pPr>
                        <w:ind w:firstLine="0"/>
                      </w:pPr>
                      <w:r>
                        <w:t>114</w:t>
                      </w:r>
                    </w:p>
                    <w:p w14:paraId="4523BD85" w14:textId="25DA8E9A" w:rsidR="00CC2088" w:rsidRDefault="00CC2088" w:rsidP="000B6440">
                      <w:pPr>
                        <w:ind w:firstLine="0"/>
                      </w:pPr>
                      <w:r>
                        <w:t>127</w:t>
                      </w:r>
                    </w:p>
                    <w:p w14:paraId="4C9D63A4" w14:textId="2709DB80" w:rsidR="00CC2088" w:rsidRDefault="00CC2088" w:rsidP="000B6440">
                      <w:pPr>
                        <w:ind w:firstLine="0"/>
                      </w:pPr>
                      <w:r>
                        <w:t>143</w:t>
                      </w:r>
                    </w:p>
                    <w:p w14:paraId="40367339" w14:textId="47545DDE" w:rsidR="00CC2088" w:rsidRDefault="00CC2088" w:rsidP="000B6440">
                      <w:pPr>
                        <w:ind w:firstLine="0"/>
                      </w:pPr>
                      <w:r>
                        <w:t>159</w:t>
                      </w:r>
                    </w:p>
                    <w:p w14:paraId="0AA1FBA6" w14:textId="4FC7FC03" w:rsidR="00CC2088" w:rsidRDefault="00CC2088" w:rsidP="000B6440">
                      <w:pPr>
                        <w:ind w:firstLine="0"/>
                      </w:pPr>
                      <w:r>
                        <w:t>174</w:t>
                      </w:r>
                    </w:p>
                    <w:p w14:paraId="461BD5DB" w14:textId="6655ACDF" w:rsidR="00CC2088" w:rsidRDefault="00CC2088" w:rsidP="000B6440">
                      <w:pPr>
                        <w:ind w:firstLine="0"/>
                      </w:pPr>
                      <w:r>
                        <w:t>188</w:t>
                      </w:r>
                    </w:p>
                    <w:p w14:paraId="7FD5DA2C" w14:textId="3F0BB1BE" w:rsidR="00CC2088" w:rsidRDefault="00CC2088" w:rsidP="000B6440">
                      <w:pPr>
                        <w:ind w:firstLine="0"/>
                      </w:pPr>
                      <w:r>
                        <w:t>203</w:t>
                      </w:r>
                    </w:p>
                    <w:p w14:paraId="3EAE954C" w14:textId="0AC01E19" w:rsidR="00CC2088" w:rsidRDefault="00CC2088" w:rsidP="000B6440">
                      <w:pPr>
                        <w:ind w:firstLine="0"/>
                      </w:pPr>
                      <w:r>
                        <w:t>218</w:t>
                      </w:r>
                    </w:p>
                    <w:p w14:paraId="074F66CC" w14:textId="317CFC8E" w:rsidR="00CC2088" w:rsidRDefault="00CC2088" w:rsidP="000B6440">
                      <w:pPr>
                        <w:ind w:firstLine="0"/>
                      </w:pPr>
                      <w:r>
                        <w:t>234</w:t>
                      </w:r>
                    </w:p>
                    <w:p w14:paraId="22F19D9E" w14:textId="09F83CD5" w:rsidR="00CC2088" w:rsidRDefault="00CC2088" w:rsidP="000B6440">
                      <w:pPr>
                        <w:ind w:firstLine="0"/>
                      </w:pPr>
                      <w:r>
                        <w:t>249</w:t>
                      </w:r>
                    </w:p>
                    <w:p w14:paraId="134269A9" w14:textId="79611274" w:rsidR="00CC2088" w:rsidRDefault="00CC2088" w:rsidP="000B6440">
                      <w:pPr>
                        <w:ind w:firstLine="0"/>
                      </w:pPr>
                      <w:r>
                        <w:t>267</w:t>
                      </w:r>
                    </w:p>
                    <w:p w14:paraId="1C0DF124" w14:textId="444BD25C" w:rsidR="00CC2088" w:rsidRDefault="00CC2088" w:rsidP="000B6440">
                      <w:pPr>
                        <w:ind w:firstLine="0"/>
                      </w:pPr>
                      <w:r>
                        <w:t>285</w:t>
                      </w:r>
                    </w:p>
                    <w:p w14:paraId="2BD1F3DB" w14:textId="3656FFDF" w:rsidR="00CC2088" w:rsidRDefault="00CC2088" w:rsidP="000B6440">
                      <w:pPr>
                        <w:ind w:firstLine="0"/>
                      </w:pPr>
                      <w:r>
                        <w:t>304</w:t>
                      </w:r>
                    </w:p>
                    <w:p w14:paraId="42A2CFCD" w14:textId="691D1A4B" w:rsidR="00CC2088" w:rsidRDefault="00CC2088" w:rsidP="000B6440">
                      <w:pPr>
                        <w:ind w:firstLine="0"/>
                      </w:pPr>
                      <w:r>
                        <w:t>318</w:t>
                      </w:r>
                    </w:p>
                    <w:p w14:paraId="1C86B140" w14:textId="59EB861D" w:rsidR="00CC2088" w:rsidRDefault="00CC2088" w:rsidP="000B6440">
                      <w:pPr>
                        <w:ind w:firstLine="0"/>
                      </w:pPr>
                      <w:r>
                        <w:t>324</w:t>
                      </w:r>
                    </w:p>
                    <w:p w14:paraId="5862CCDB" w14:textId="77777777" w:rsidR="00CC2088" w:rsidRDefault="00CC2088" w:rsidP="000B6440">
                      <w:pPr>
                        <w:ind w:firstLine="0"/>
                      </w:pPr>
                    </w:p>
                  </w:txbxContent>
                </v:textbox>
                <w10:wrap type="square" anchorx="page"/>
              </v:shape>
            </w:pict>
          </mc:Fallback>
        </mc:AlternateContent>
      </w:r>
      <w:r w:rsidR="009A5981">
        <w:tab/>
      </w:r>
      <w:proofErr w:type="spellStart"/>
      <w:r w:rsidR="009A5981">
        <w:t>DtP</w:t>
      </w:r>
      <w:proofErr w:type="spellEnd"/>
      <w:r w:rsidR="009A5981">
        <w:t xml:space="preserve"> 3. </w:t>
      </w:r>
      <w:r w:rsidR="006D596E">
        <w:t xml:space="preserve">Among </w:t>
      </w:r>
      <w:r w:rsidR="00E63214">
        <w:t xml:space="preserve">historians since the end of the civil war, opinions have raged over its main cause. Some believe that the differences between the North and South due to slavery caused them to diverge and grow farther apart. Others believe that political parties intensified the conflict between the regions. I agree with the belief that the growing </w:t>
      </w:r>
      <w:r w:rsidR="00E63214" w:rsidRPr="0035552C">
        <w:t>Free-Soil Ideology</w:t>
      </w:r>
      <w:r w:rsidR="00E63214">
        <w:t xml:space="preserve"> and the South’s fear of the North was the greatest factor in the start of the war. In the Election of 1860, the Republicans</w:t>
      </w:r>
      <w:r w:rsidR="00F129B9">
        <w:t xml:space="preserve">, despite passing the </w:t>
      </w:r>
      <w:r w:rsidR="00F129B9" w:rsidRPr="00F129B9">
        <w:rPr>
          <w:u w:val="single"/>
        </w:rPr>
        <w:t>Emancipation Proclamation</w:t>
      </w:r>
      <w:r w:rsidR="00F129B9">
        <w:t xml:space="preserve"> three years later,</w:t>
      </w:r>
      <w:r w:rsidR="00E63214">
        <w:t xml:space="preserve"> were clear that they had no desire to ban slavery in the Southern States</w:t>
      </w:r>
      <w:r>
        <w:rPr>
          <w:vertAlign w:val="superscript"/>
        </w:rPr>
        <w:t>4</w:t>
      </w:r>
      <w:r w:rsidR="00E63214">
        <w:t>, but they were clear that they believed it should not expand into Federal Territories</w:t>
      </w:r>
      <w:r>
        <w:t xml:space="preserve"> of </w:t>
      </w:r>
      <w:r w:rsidRPr="000B6440">
        <w:rPr>
          <w:u w:val="single"/>
        </w:rPr>
        <w:t>Kansas and Nebraska</w:t>
      </w:r>
      <w:r w:rsidR="00E63214">
        <w:rPr>
          <w:vertAlign w:val="superscript"/>
        </w:rPr>
        <w:t>4</w:t>
      </w:r>
      <w:r w:rsidR="00E63214">
        <w:t xml:space="preserve">. </w:t>
      </w:r>
      <w:r w:rsidR="00D23D4F">
        <w:t xml:space="preserve">The northern politicians were clear that despite their belief that Slavery should not expand, they would never risk dividing the Union over it. However, some commoners in the North did believe in the </w:t>
      </w:r>
      <w:r w:rsidR="00D23D4F" w:rsidRPr="00D23D4F">
        <w:rPr>
          <w:u w:val="single"/>
        </w:rPr>
        <w:t>Slave Power Conspiracy</w:t>
      </w:r>
      <w:r w:rsidR="00D23D4F">
        <w:t xml:space="preserve">, and that the South was attempting to destroy white freedom with their defense of slavery. After </w:t>
      </w:r>
      <w:r w:rsidR="00D23D4F" w:rsidRPr="00D23D4F">
        <w:rPr>
          <w:u w:val="single"/>
        </w:rPr>
        <w:t>John Brown’s Raid</w:t>
      </w:r>
      <w:r w:rsidR="00D23D4F">
        <w:t xml:space="preserve">, however, the South misunderstood and thought that the North was attempting to incite slave uprisings, so they panicked. I </w:t>
      </w:r>
      <w:r>
        <w:t>do not</w:t>
      </w:r>
      <w:r w:rsidR="00D23D4F">
        <w:t xml:space="preserve"> believe that the economic differences between the two </w:t>
      </w:r>
      <w:r>
        <w:t>regions would lead to a Civil War, as economic differences have and always will exist in the United State</w:t>
      </w:r>
      <w:r w:rsidR="004C4826">
        <w:t>s</w:t>
      </w:r>
      <w:r>
        <w:t xml:space="preserve">. This war was started as misunderstandings from both sides. Lincoln getting elected would only be the lighting of the gunpowder barrel and push the South so far as to leave. The North would </w:t>
      </w:r>
      <w:r w:rsidR="0060624F">
        <w:t>be</w:t>
      </w:r>
      <w:r>
        <w:t xml:space="preserve"> willing to allow slavery in the territories, but as the South saw the actions of radicals and the election of who they assumed would be their end, they saw no choice but to leave. I believe that with skilled discourse, this problem could have </w:t>
      </w:r>
      <w:r w:rsidR="0060624F">
        <w:t>been</w:t>
      </w:r>
      <w:r>
        <w:t xml:space="preserve"> solved, but that would once again push the issue of slavery down the line.</w:t>
      </w:r>
    </w:p>
    <w:p w14:paraId="7B7F50CD" w14:textId="77777777" w:rsidR="009A5981" w:rsidRDefault="009A5981" w:rsidP="0084504E">
      <w:pPr>
        <w:ind w:firstLine="0"/>
      </w:pPr>
    </w:p>
    <w:p w14:paraId="50FCCDD1" w14:textId="09DC762B" w:rsidR="0084504E" w:rsidRDefault="0084504E" w:rsidP="0084504E">
      <w:pPr>
        <w:ind w:firstLine="0"/>
      </w:pPr>
      <w:r>
        <w:t>Sources:</w:t>
      </w:r>
    </w:p>
    <w:p w14:paraId="69AE0FE8" w14:textId="26FB87F8" w:rsidR="0084504E" w:rsidRDefault="00121033" w:rsidP="0084504E">
      <w:pPr>
        <w:ind w:firstLine="0"/>
      </w:pPr>
      <w:r>
        <w:t>#</w:t>
      </w:r>
      <w:proofErr w:type="gramStart"/>
      <w:r>
        <w:t>1 ,</w:t>
      </w:r>
      <w:proofErr w:type="gramEnd"/>
      <w:r>
        <w:t xml:space="preserve"> Justice Davis, </w:t>
      </w:r>
      <w:r w:rsidRPr="00121033">
        <w:t xml:space="preserve">Ex </w:t>
      </w:r>
      <w:proofErr w:type="spellStart"/>
      <w:r w:rsidRPr="00121033">
        <w:t>parte</w:t>
      </w:r>
      <w:proofErr w:type="spellEnd"/>
      <w:r w:rsidRPr="00121033">
        <w:t xml:space="preserve"> Milligan</w:t>
      </w:r>
      <w:r>
        <w:t>, 1</w:t>
      </w:r>
    </w:p>
    <w:p w14:paraId="21D4C13C" w14:textId="5C981083" w:rsidR="00121033" w:rsidRDefault="00121033" w:rsidP="00121033">
      <w:pPr>
        <w:ind w:firstLine="0"/>
      </w:pPr>
      <w:r>
        <w:lastRenderedPageBreak/>
        <w:t>#</w:t>
      </w:r>
      <w:proofErr w:type="gramStart"/>
      <w:r w:rsidR="004F474D">
        <w:t>2</w:t>
      </w:r>
      <w:r>
        <w:t xml:space="preserve"> ,</w:t>
      </w:r>
      <w:proofErr w:type="gramEnd"/>
      <w:r>
        <w:t xml:space="preserve"> </w:t>
      </w:r>
      <w:r w:rsidR="004F474D">
        <w:t>David V.M. Smith</w:t>
      </w:r>
      <w:r>
        <w:t xml:space="preserve">, </w:t>
      </w:r>
      <w:r w:rsidR="004F474D" w:rsidRPr="004F474D">
        <w:t>Wartime Separation of Spouses</w:t>
      </w:r>
      <w:r>
        <w:t xml:space="preserve">, </w:t>
      </w:r>
      <w:r w:rsidR="000B6440">
        <w:t>2</w:t>
      </w:r>
    </w:p>
    <w:p w14:paraId="37B47AB8" w14:textId="312F57D0" w:rsidR="00121033" w:rsidRDefault="00121033" w:rsidP="0084504E">
      <w:pPr>
        <w:ind w:firstLine="0"/>
      </w:pPr>
      <w:r>
        <w:t>#</w:t>
      </w:r>
      <w:proofErr w:type="gramStart"/>
      <w:r w:rsidR="004F474D">
        <w:t>3</w:t>
      </w:r>
      <w:r>
        <w:t xml:space="preserve"> ,</w:t>
      </w:r>
      <w:proofErr w:type="gramEnd"/>
      <w:r>
        <w:t xml:space="preserve"> </w:t>
      </w:r>
      <w:r w:rsidR="006D596E">
        <w:t>Daniel H. Hill</w:t>
      </w:r>
      <w:r>
        <w:t xml:space="preserve">, </w:t>
      </w:r>
      <w:r w:rsidR="006D596E" w:rsidRPr="006D596E">
        <w:t>Hardships on the Southern Home Front</w:t>
      </w:r>
      <w:r>
        <w:t xml:space="preserve">, </w:t>
      </w:r>
      <w:r w:rsidR="000B6440">
        <w:t>3</w:t>
      </w:r>
    </w:p>
    <w:p w14:paraId="647E3AE7" w14:textId="17CED1E8" w:rsidR="00121033" w:rsidRDefault="00121033" w:rsidP="0084504E">
      <w:pPr>
        <w:ind w:firstLine="0"/>
      </w:pPr>
      <w:r>
        <w:t>#</w:t>
      </w:r>
      <w:proofErr w:type="gramStart"/>
      <w:r w:rsidR="004F474D">
        <w:t>4</w:t>
      </w:r>
      <w:r>
        <w:t xml:space="preserve"> ,</w:t>
      </w:r>
      <w:proofErr w:type="gramEnd"/>
      <w:r>
        <w:t xml:space="preserve"> </w:t>
      </w:r>
      <w:r w:rsidR="00E63214" w:rsidRPr="00E63214">
        <w:t>Republican</w:t>
      </w:r>
      <w:r w:rsidR="00E63214">
        <w:t>s</w:t>
      </w:r>
      <w:r>
        <w:t xml:space="preserve">, </w:t>
      </w:r>
      <w:r w:rsidR="00E63214" w:rsidRPr="00E63214">
        <w:t>Republican Platform, 1860</w:t>
      </w:r>
      <w:r>
        <w:t xml:space="preserve">, </w:t>
      </w:r>
      <w:r w:rsidR="000B6440">
        <w:t>4</w:t>
      </w:r>
    </w:p>
    <w:sectPr w:rsidR="00121033"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35ED" w14:textId="77777777" w:rsidR="00A11496" w:rsidRDefault="00A11496">
      <w:pPr>
        <w:spacing w:line="240" w:lineRule="auto"/>
      </w:pPr>
      <w:r>
        <w:separator/>
      </w:r>
    </w:p>
  </w:endnote>
  <w:endnote w:type="continuationSeparator" w:id="0">
    <w:p w14:paraId="2CD6163D" w14:textId="77777777" w:rsidR="00A11496" w:rsidRDefault="00A11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A70D" w14:textId="77777777" w:rsidR="00A11496" w:rsidRDefault="00A11496">
      <w:pPr>
        <w:spacing w:line="240" w:lineRule="auto"/>
      </w:pPr>
      <w:r>
        <w:separator/>
      </w:r>
    </w:p>
  </w:footnote>
  <w:footnote w:type="continuationSeparator" w:id="0">
    <w:p w14:paraId="37481F7D" w14:textId="77777777" w:rsidR="00A11496" w:rsidRDefault="00A11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CAB8" w14:textId="1F77CC5F" w:rsidR="00080C97" w:rsidRDefault="00A11496">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B6C6" w14:textId="3E9382AA" w:rsidR="00080C97" w:rsidRDefault="00A11496">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80C97"/>
    <w:rsid w:val="000B6440"/>
    <w:rsid w:val="00121033"/>
    <w:rsid w:val="0034643D"/>
    <w:rsid w:val="0035552C"/>
    <w:rsid w:val="003E748F"/>
    <w:rsid w:val="00465FDB"/>
    <w:rsid w:val="004C4826"/>
    <w:rsid w:val="004F474D"/>
    <w:rsid w:val="00530C35"/>
    <w:rsid w:val="0060624F"/>
    <w:rsid w:val="00636E58"/>
    <w:rsid w:val="00663716"/>
    <w:rsid w:val="00692D7B"/>
    <w:rsid w:val="006A64A8"/>
    <w:rsid w:val="006D596E"/>
    <w:rsid w:val="007D4B2F"/>
    <w:rsid w:val="0084504E"/>
    <w:rsid w:val="009062FB"/>
    <w:rsid w:val="0092501B"/>
    <w:rsid w:val="00965112"/>
    <w:rsid w:val="009A5981"/>
    <w:rsid w:val="00A11496"/>
    <w:rsid w:val="00A11606"/>
    <w:rsid w:val="00A93A9F"/>
    <w:rsid w:val="00AB1E45"/>
    <w:rsid w:val="00B82F8F"/>
    <w:rsid w:val="00BD3A4E"/>
    <w:rsid w:val="00C26420"/>
    <w:rsid w:val="00CC2088"/>
    <w:rsid w:val="00D17F5A"/>
    <w:rsid w:val="00D23D4F"/>
    <w:rsid w:val="00DA4202"/>
    <w:rsid w:val="00E63214"/>
    <w:rsid w:val="00EC2FE4"/>
    <w:rsid w:val="00F129B9"/>
    <w:rsid w:val="00F21996"/>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364083"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364083"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364083"/>
    <w:rsid w:val="006F3464"/>
    <w:rsid w:val="0070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530</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4</cp:revision>
  <dcterms:created xsi:type="dcterms:W3CDTF">2020-11-06T23:34:00Z</dcterms:created>
  <dcterms:modified xsi:type="dcterms:W3CDTF">2021-04-22T01:37:00Z</dcterms:modified>
</cp:coreProperties>
</file>