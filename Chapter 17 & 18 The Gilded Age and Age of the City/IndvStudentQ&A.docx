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8C7BFD3" w:rsidR="00080C97" w:rsidRDefault="00F83F85" w:rsidP="00F83F85">
      <w:pPr>
        <w:pStyle w:val="NoSpacing"/>
        <w:jc w:val="right"/>
      </w:pPr>
      <w:r>
        <w:t>Aditya Patel</w:t>
      </w:r>
    </w:p>
    <w:p w14:paraId="315A2A4D" w14:textId="39068313" w:rsidR="00080C97" w:rsidRDefault="00F83F85" w:rsidP="00F83F85">
      <w:pPr>
        <w:pStyle w:val="NoSpacing"/>
        <w:jc w:val="right"/>
      </w:pPr>
      <w:r>
        <w:t>APUSH</w:t>
      </w:r>
    </w:p>
    <w:p w14:paraId="6B15AA15" w14:textId="6EBD64A9" w:rsidR="00080C97" w:rsidRDefault="00F83F85" w:rsidP="00F83F85">
      <w:pPr>
        <w:pStyle w:val="NoSpacing"/>
        <w:jc w:val="right"/>
      </w:pPr>
      <w:r>
        <w:t>Period 4</w:t>
      </w:r>
    </w:p>
    <w:p w14:paraId="392AC6DD" w14:textId="1F1EA727" w:rsidR="007D4B2F" w:rsidRDefault="00F83F85" w:rsidP="00F83F85">
      <w:pPr>
        <w:pStyle w:val="NoSpacing"/>
        <w:jc w:val="right"/>
      </w:pPr>
      <w:r>
        <w:t>11/</w:t>
      </w:r>
      <w:r w:rsidR="004A2534">
        <w:t>20</w:t>
      </w:r>
      <w:r>
        <w:t>/2020</w:t>
      </w:r>
    </w:p>
    <w:p w14:paraId="7B7F50CD" w14:textId="06F825A0" w:rsidR="009A5981" w:rsidRDefault="00AB6499" w:rsidP="009A080B">
      <w:pPr>
        <w:ind w:firstLine="0"/>
        <w:jc w:val="center"/>
      </w:pPr>
      <w:r>
        <w:rPr>
          <w:noProof/>
        </w:rPr>
        <mc:AlternateContent>
          <mc:Choice Requires="wps">
            <w:drawing>
              <wp:anchor distT="45720" distB="45720" distL="114300" distR="114300" simplePos="0" relativeHeight="251659264" behindDoc="0" locked="0" layoutInCell="1" allowOverlap="1" wp14:anchorId="5FDEBA75" wp14:editId="2F08DA1A">
                <wp:simplePos x="0" y="0"/>
                <wp:positionH relativeFrom="column">
                  <wp:posOffset>-846049</wp:posOffset>
                </wp:positionH>
                <wp:positionV relativeFrom="paragraph">
                  <wp:posOffset>288290</wp:posOffset>
                </wp:positionV>
                <wp:extent cx="534035" cy="642620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6426200"/>
                        </a:xfrm>
                        <a:prstGeom prst="rect">
                          <a:avLst/>
                        </a:prstGeom>
                        <a:solidFill>
                          <a:srgbClr val="FFFFFF"/>
                        </a:solidFill>
                        <a:ln w="9525">
                          <a:solidFill>
                            <a:srgbClr val="000000"/>
                          </a:solidFill>
                          <a:miter lim="800000"/>
                          <a:headEnd/>
                          <a:tailEnd/>
                        </a:ln>
                      </wps:spPr>
                      <wps:txbx>
                        <w:txbxContent>
                          <w:p w14:paraId="03D4A4B1" w14:textId="5E95A02F" w:rsidR="00AB6499" w:rsidRDefault="00AB6499" w:rsidP="00AB6499">
                            <w:pPr>
                              <w:ind w:firstLine="0"/>
                            </w:pPr>
                          </w:p>
                          <w:p w14:paraId="2D2F1DA4" w14:textId="0390EC02" w:rsidR="00F16CBA" w:rsidRDefault="00F16CBA" w:rsidP="00AB6499">
                            <w:pPr>
                              <w:ind w:firstLine="0"/>
                            </w:pPr>
                          </w:p>
                          <w:p w14:paraId="69BAAA84" w14:textId="392C8716" w:rsidR="00F16CBA" w:rsidRDefault="00F16CBA" w:rsidP="00AB6499">
                            <w:pPr>
                              <w:ind w:firstLine="0"/>
                            </w:pPr>
                          </w:p>
                          <w:p w14:paraId="7C471781" w14:textId="4E5D98C3" w:rsidR="00F16CBA" w:rsidRDefault="00F16CBA" w:rsidP="00AB6499">
                            <w:pPr>
                              <w:ind w:firstLine="0"/>
                            </w:pPr>
                          </w:p>
                          <w:p w14:paraId="77BA5611" w14:textId="61E7FF8F" w:rsidR="00F16CBA" w:rsidRDefault="00F16CBA" w:rsidP="00AB6499">
                            <w:pPr>
                              <w:ind w:firstLine="0"/>
                            </w:pPr>
                            <w:r>
                              <w:t>14</w:t>
                            </w:r>
                          </w:p>
                          <w:p w14:paraId="1C43FCC6" w14:textId="06F7D24A" w:rsidR="00F16CBA" w:rsidRDefault="00F16CBA" w:rsidP="00AB6499">
                            <w:pPr>
                              <w:ind w:firstLine="0"/>
                            </w:pPr>
                            <w:r>
                              <w:t>29</w:t>
                            </w:r>
                          </w:p>
                          <w:p w14:paraId="6C4B0C0A" w14:textId="454C9AC3" w:rsidR="00F16CBA" w:rsidRDefault="00F16CBA" w:rsidP="00AB6499">
                            <w:pPr>
                              <w:ind w:firstLine="0"/>
                            </w:pPr>
                            <w:r>
                              <w:t>44</w:t>
                            </w:r>
                          </w:p>
                          <w:p w14:paraId="26D9F9E4" w14:textId="149425CE" w:rsidR="00F16CBA" w:rsidRDefault="00F16CBA" w:rsidP="00AB6499">
                            <w:pPr>
                              <w:ind w:firstLine="0"/>
                            </w:pPr>
                            <w:r>
                              <w:t>59</w:t>
                            </w:r>
                          </w:p>
                          <w:p w14:paraId="127AFD9F" w14:textId="4D72FCC0" w:rsidR="00F16CBA" w:rsidRDefault="00F16CBA" w:rsidP="00AB6499">
                            <w:pPr>
                              <w:ind w:firstLine="0"/>
                            </w:pPr>
                            <w:r>
                              <w:t>72</w:t>
                            </w:r>
                          </w:p>
                          <w:p w14:paraId="4F5742F7" w14:textId="0365CCD1" w:rsidR="00F16CBA" w:rsidRDefault="00F16CBA" w:rsidP="00AB6499">
                            <w:pPr>
                              <w:ind w:firstLine="0"/>
                            </w:pPr>
                            <w:r>
                              <w:t>87</w:t>
                            </w:r>
                          </w:p>
                          <w:p w14:paraId="736F2119" w14:textId="5EE87B17" w:rsidR="00F16CBA" w:rsidRDefault="00F16CBA" w:rsidP="00AB6499">
                            <w:pPr>
                              <w:ind w:firstLine="0"/>
                            </w:pPr>
                            <w:r>
                              <w:t>102</w:t>
                            </w:r>
                          </w:p>
                          <w:p w14:paraId="17C71A25" w14:textId="64A81343" w:rsidR="00F16CBA" w:rsidRDefault="00F16CBA" w:rsidP="00AB6499">
                            <w:pPr>
                              <w:ind w:firstLine="0"/>
                            </w:pPr>
                            <w:r>
                              <w:t>116</w:t>
                            </w:r>
                          </w:p>
                          <w:p w14:paraId="1EF7DCA4" w14:textId="7084B64D" w:rsidR="00F16CBA" w:rsidRDefault="00F16CBA" w:rsidP="00AB6499">
                            <w:pPr>
                              <w:ind w:firstLine="0"/>
                            </w:pPr>
                            <w:r>
                              <w:t>133</w:t>
                            </w:r>
                          </w:p>
                          <w:p w14:paraId="2E529BAA" w14:textId="34AD37D1" w:rsidR="00F16CBA" w:rsidRDefault="00F16CBA" w:rsidP="00AB6499">
                            <w:pPr>
                              <w:ind w:firstLine="0"/>
                            </w:pPr>
                            <w:r>
                              <w:t>147</w:t>
                            </w:r>
                          </w:p>
                          <w:p w14:paraId="74430D49" w14:textId="392E9B30" w:rsidR="00F16CBA" w:rsidRDefault="00F16CBA" w:rsidP="00AB6499">
                            <w:pPr>
                              <w:ind w:firstLine="0"/>
                            </w:pPr>
                            <w:r>
                              <w:t>160</w:t>
                            </w:r>
                          </w:p>
                          <w:p w14:paraId="4C044C6A" w14:textId="3A58F066" w:rsidR="00F16CBA" w:rsidRDefault="00F16CBA" w:rsidP="00AB6499">
                            <w:pPr>
                              <w:ind w:firstLine="0"/>
                            </w:pPr>
                            <w:r>
                              <w:t>166</w:t>
                            </w:r>
                          </w:p>
                          <w:p w14:paraId="010B530C" w14:textId="77777777" w:rsidR="00F16CBA" w:rsidRDefault="00F16CBA" w:rsidP="00AB649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EBA75" id="_x0000_t202" coordsize="21600,21600" o:spt="202" path="m,l,21600r21600,l21600,xe">
                <v:stroke joinstyle="miter"/>
                <v:path gradientshapeok="t" o:connecttype="rect"/>
              </v:shapetype>
              <v:shape id="Text Box 2" o:spid="_x0000_s1026" type="#_x0000_t202" style="position:absolute;left:0;text-align:left;margin-left:-66.6pt;margin-top:22.7pt;width:42.05pt;height:5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">
                <v:textbox>
                  <w:txbxContent>
                    <w:p w14:paraId="03D4A4B1" w14:textId="5E95A02F" w:rsidR="00AB6499" w:rsidRDefault="00AB6499" w:rsidP="00AB6499">
                      <w:pPr>
                        <w:ind w:firstLine="0"/>
                      </w:pPr>
                    </w:p>
                    <w:p w14:paraId="2D2F1DA4" w14:textId="0390EC02" w:rsidR="00F16CBA" w:rsidRDefault="00F16CBA" w:rsidP="00AB6499">
                      <w:pPr>
                        <w:ind w:firstLine="0"/>
                      </w:pPr>
                    </w:p>
                    <w:p w14:paraId="69BAAA84" w14:textId="392C8716" w:rsidR="00F16CBA" w:rsidRDefault="00F16CBA" w:rsidP="00AB6499">
                      <w:pPr>
                        <w:ind w:firstLine="0"/>
                      </w:pPr>
                    </w:p>
                    <w:p w14:paraId="7C471781" w14:textId="4E5D98C3" w:rsidR="00F16CBA" w:rsidRDefault="00F16CBA" w:rsidP="00AB6499">
                      <w:pPr>
                        <w:ind w:firstLine="0"/>
                      </w:pPr>
                    </w:p>
                    <w:p w14:paraId="77BA5611" w14:textId="61E7FF8F" w:rsidR="00F16CBA" w:rsidRDefault="00F16CBA" w:rsidP="00AB6499">
                      <w:pPr>
                        <w:ind w:firstLine="0"/>
                      </w:pPr>
                      <w:r>
                        <w:t>14</w:t>
                      </w:r>
                    </w:p>
                    <w:p w14:paraId="1C43FCC6" w14:textId="06F7D24A" w:rsidR="00F16CBA" w:rsidRDefault="00F16CBA" w:rsidP="00AB6499">
                      <w:pPr>
                        <w:ind w:firstLine="0"/>
                      </w:pPr>
                      <w:r>
                        <w:t>29</w:t>
                      </w:r>
                    </w:p>
                    <w:p w14:paraId="6C4B0C0A" w14:textId="454C9AC3" w:rsidR="00F16CBA" w:rsidRDefault="00F16CBA" w:rsidP="00AB6499">
                      <w:pPr>
                        <w:ind w:firstLine="0"/>
                      </w:pPr>
                      <w:r>
                        <w:t>44</w:t>
                      </w:r>
                    </w:p>
                    <w:p w14:paraId="26D9F9E4" w14:textId="149425CE" w:rsidR="00F16CBA" w:rsidRDefault="00F16CBA" w:rsidP="00AB6499">
                      <w:pPr>
                        <w:ind w:firstLine="0"/>
                      </w:pPr>
                      <w:r>
                        <w:t>59</w:t>
                      </w:r>
                    </w:p>
                    <w:p w14:paraId="127AFD9F" w14:textId="4D72FCC0" w:rsidR="00F16CBA" w:rsidRDefault="00F16CBA" w:rsidP="00AB6499">
                      <w:pPr>
                        <w:ind w:firstLine="0"/>
                      </w:pPr>
                      <w:r>
                        <w:t>72</w:t>
                      </w:r>
                    </w:p>
                    <w:p w14:paraId="4F5742F7" w14:textId="0365CCD1" w:rsidR="00F16CBA" w:rsidRDefault="00F16CBA" w:rsidP="00AB6499">
                      <w:pPr>
                        <w:ind w:firstLine="0"/>
                      </w:pPr>
                      <w:r>
                        <w:t>87</w:t>
                      </w:r>
                    </w:p>
                    <w:p w14:paraId="736F2119" w14:textId="5EE87B17" w:rsidR="00F16CBA" w:rsidRDefault="00F16CBA" w:rsidP="00AB6499">
                      <w:pPr>
                        <w:ind w:firstLine="0"/>
                      </w:pPr>
                      <w:r>
                        <w:t>102</w:t>
                      </w:r>
                    </w:p>
                    <w:p w14:paraId="17C71A25" w14:textId="64A81343" w:rsidR="00F16CBA" w:rsidRDefault="00F16CBA" w:rsidP="00AB6499">
                      <w:pPr>
                        <w:ind w:firstLine="0"/>
                      </w:pPr>
                      <w:r>
                        <w:t>116</w:t>
                      </w:r>
                    </w:p>
                    <w:p w14:paraId="1EF7DCA4" w14:textId="7084B64D" w:rsidR="00F16CBA" w:rsidRDefault="00F16CBA" w:rsidP="00AB6499">
                      <w:pPr>
                        <w:ind w:firstLine="0"/>
                      </w:pPr>
                      <w:r>
                        <w:t>133</w:t>
                      </w:r>
                    </w:p>
                    <w:p w14:paraId="2E529BAA" w14:textId="34AD37D1" w:rsidR="00F16CBA" w:rsidRDefault="00F16CBA" w:rsidP="00AB6499">
                      <w:pPr>
                        <w:ind w:firstLine="0"/>
                      </w:pPr>
                      <w:r>
                        <w:t>147</w:t>
                      </w:r>
                    </w:p>
                    <w:p w14:paraId="74430D49" w14:textId="392E9B30" w:rsidR="00F16CBA" w:rsidRDefault="00F16CBA" w:rsidP="00AB6499">
                      <w:pPr>
                        <w:ind w:firstLine="0"/>
                      </w:pPr>
                      <w:r>
                        <w:t>160</w:t>
                      </w:r>
                    </w:p>
                    <w:p w14:paraId="4C044C6A" w14:textId="3A58F066" w:rsidR="00F16CBA" w:rsidRDefault="00F16CBA" w:rsidP="00AB6499">
                      <w:pPr>
                        <w:ind w:firstLine="0"/>
                      </w:pPr>
                      <w:r>
                        <w:t>166</w:t>
                      </w:r>
                    </w:p>
                    <w:p w14:paraId="010B530C" w14:textId="77777777" w:rsidR="00F16CBA" w:rsidRDefault="00F16CBA" w:rsidP="00AB6499">
                      <w:pPr>
                        <w:ind w:firstLine="0"/>
                      </w:pPr>
                    </w:p>
                  </w:txbxContent>
                </v:textbox>
                <w10:wrap type="square"/>
              </v:shape>
            </w:pict>
          </mc:Fallback>
        </mc:AlternateContent>
      </w:r>
      <w:r w:rsidR="00144907">
        <w:t>Individual Student Question and Answer</w:t>
      </w:r>
    </w:p>
    <w:p w14:paraId="6AD1E989" w14:textId="25DF9583" w:rsidR="001749FD" w:rsidRPr="00CE754E" w:rsidRDefault="001749FD" w:rsidP="0030215F">
      <w:pPr>
        <w:ind w:firstLine="0"/>
        <w:rPr>
          <w:b/>
          <w:bCs/>
          <w:u w:val="single"/>
        </w:rPr>
      </w:pPr>
      <w:bookmarkStart w:id="0" w:name="_Hlk58489789"/>
      <w:r w:rsidRPr="00CE754E">
        <w:rPr>
          <w:b/>
          <w:bCs/>
          <w:u w:val="single"/>
        </w:rPr>
        <w:t>Herbert Spencer</w:t>
      </w:r>
    </w:p>
    <w:p w14:paraId="2347C3A1" w14:textId="2944EA7C" w:rsidR="0030215F" w:rsidRPr="007A4FCC" w:rsidRDefault="007A4FCC" w:rsidP="0030215F">
      <w:pPr>
        <w:ind w:firstLine="0"/>
        <w:rPr>
          <w:b/>
          <w:bCs/>
        </w:rPr>
      </w:pPr>
      <w:r w:rsidRPr="007A4FCC">
        <w:rPr>
          <w:b/>
          <w:bCs/>
        </w:rPr>
        <w:t>How did Herbert Spencer adapt evolutionary ideas of Survival of the Fittest</w:t>
      </w:r>
      <w:r w:rsidR="00526382">
        <w:rPr>
          <w:b/>
          <w:bCs/>
        </w:rPr>
        <w:t xml:space="preserve"> and Darwin’s laws of evolution</w:t>
      </w:r>
      <w:r w:rsidRPr="007A4FCC">
        <w:rPr>
          <w:b/>
          <w:bCs/>
        </w:rPr>
        <w:t xml:space="preserve"> to human society, and how did Industrialists use it to justify their power and actions? </w:t>
      </w:r>
    </w:p>
    <w:p w14:paraId="0EE040AD" w14:textId="7BCBB993" w:rsidR="00E46678" w:rsidRDefault="007866FA" w:rsidP="00E46678">
      <w:pPr>
        <w:ind w:firstLine="0"/>
      </w:pPr>
      <w:r>
        <w:t>During the late 1800s, the ideas of Darwinism were becoming popularized in society</w:t>
      </w:r>
      <w:r w:rsidR="00526382">
        <w:t xml:space="preserve">. The scientific ideas of evolution proved that species would only continue to survive if they were more fit to than others. Herbert Spencer reinterpreted this to individual humans, and, in </w:t>
      </w:r>
      <w:r w:rsidR="00526382" w:rsidRPr="00526382">
        <w:rPr>
          <w:u w:val="single"/>
        </w:rPr>
        <w:t>Social Darwinism</w:t>
      </w:r>
      <w:r w:rsidR="00526382">
        <w:t xml:space="preserve">, stated that those who were unsuccessful in life should not survive, and so only the smart and talented would. This justified the ruthlessness </w:t>
      </w:r>
      <w:r w:rsidR="008D4649">
        <w:t>o</w:t>
      </w:r>
      <w:r w:rsidR="00526382">
        <w:t>f industrialists</w:t>
      </w:r>
      <w:r w:rsidR="008D4649">
        <w:t xml:space="preserve">’ </w:t>
      </w:r>
      <w:r w:rsidR="008D4649" w:rsidRPr="008D4649">
        <w:rPr>
          <w:u w:val="single"/>
        </w:rPr>
        <w:t>corporate consolidation</w:t>
      </w:r>
      <w:r w:rsidR="008D4649">
        <w:t xml:space="preserve"> and their attempts to destroy competition, who they deemed less successful. This idea of survival of the fittest was entwined with their ideas of capitalism, which many philosophers said would increase the power of the hardworking and talented. However, the </w:t>
      </w:r>
      <w:r w:rsidR="008D4649" w:rsidRPr="008D4649">
        <w:rPr>
          <w:u w:val="single"/>
        </w:rPr>
        <w:t>law of competition</w:t>
      </w:r>
      <w:r w:rsidR="008D4649">
        <w:t xml:space="preserve"> that would allow every man to have a chance at success was constantly under attack by large corporations.</w:t>
      </w:r>
      <w:r w:rsidR="00F16CBA">
        <w:t xml:space="preserve"> Political opposition formed in response to industrialists in the </w:t>
      </w:r>
      <w:r w:rsidR="00F16CBA" w:rsidRPr="00F16CBA">
        <w:rPr>
          <w:u w:val="single"/>
        </w:rPr>
        <w:t>Socialist Labor</w:t>
      </w:r>
      <w:r w:rsidR="00F16CBA">
        <w:t xml:space="preserve"> parties and more radical ideologies. However, with the widespread promotion of these ideas, much of America came to believe in Social Darwinism.</w:t>
      </w:r>
    </w:p>
    <w:p w14:paraId="3D157699" w14:textId="23E76624" w:rsidR="007F2E79" w:rsidRDefault="007F2E79" w:rsidP="00E46678">
      <w:pPr>
        <w:ind w:firstLine="0"/>
      </w:pPr>
    </w:p>
    <w:p w14:paraId="1A0ACE17" w14:textId="641E857F" w:rsidR="007F2E79" w:rsidRPr="00F16CBA" w:rsidRDefault="007F2E79" w:rsidP="00E46678">
      <w:pPr>
        <w:pStyle w:val="ListParagraph"/>
        <w:ind w:firstLine="0"/>
      </w:pPr>
    </w:p>
    <w:p w14:paraId="7B1DFD08" w14:textId="62F6A499" w:rsidR="001749FD" w:rsidRPr="00CE754E" w:rsidRDefault="007F6D7D" w:rsidP="0030215F">
      <w:pPr>
        <w:ind w:firstLine="0"/>
        <w:rPr>
          <w:b/>
          <w:bCs/>
          <w:u w:val="single"/>
        </w:rPr>
      </w:pPr>
      <w:r w:rsidRPr="00CE754E">
        <w:rPr>
          <w:b/>
          <w:bCs/>
          <w:noProof/>
          <w:u w:val="single"/>
        </w:rPr>
        <w:lastRenderedPageBreak/>
        <mc:AlternateContent>
          <mc:Choice Requires="wps">
            <w:drawing>
              <wp:anchor distT="45720" distB="45720" distL="114300" distR="114300" simplePos="0" relativeHeight="251666432" behindDoc="0" locked="0" layoutInCell="1" allowOverlap="1" wp14:anchorId="2FC44E84" wp14:editId="5AB5AE46">
                <wp:simplePos x="0" y="0"/>
                <wp:positionH relativeFrom="column">
                  <wp:posOffset>-776605</wp:posOffset>
                </wp:positionH>
                <wp:positionV relativeFrom="paragraph">
                  <wp:posOffset>0</wp:posOffset>
                </wp:positionV>
                <wp:extent cx="534035" cy="8004810"/>
                <wp:effectExtent l="0" t="0" r="18415"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04810"/>
                        </a:xfrm>
                        <a:prstGeom prst="rect">
                          <a:avLst/>
                        </a:prstGeom>
                        <a:solidFill>
                          <a:srgbClr val="FFFFFF"/>
                        </a:solidFill>
                        <a:ln w="9525">
                          <a:solidFill>
                            <a:srgbClr val="000000"/>
                          </a:solidFill>
                          <a:miter lim="800000"/>
                          <a:headEnd/>
                          <a:tailEnd/>
                        </a:ln>
                      </wps:spPr>
                      <wps:txbx>
                        <w:txbxContent>
                          <w:p w14:paraId="6B8ADDEF" w14:textId="77777777" w:rsidR="00916C1E" w:rsidRDefault="00916C1E" w:rsidP="00916C1E">
                            <w:pPr>
                              <w:ind w:firstLine="0"/>
                            </w:pPr>
                          </w:p>
                          <w:p w14:paraId="0BD2B52C" w14:textId="4C1DD708" w:rsidR="00916C1E" w:rsidRDefault="00916C1E" w:rsidP="00916C1E">
                            <w:pPr>
                              <w:ind w:firstLine="0"/>
                            </w:pPr>
                          </w:p>
                          <w:p w14:paraId="59759C14" w14:textId="77777777" w:rsidR="00E46678" w:rsidRDefault="00E46678" w:rsidP="00916C1E">
                            <w:pPr>
                              <w:ind w:firstLine="0"/>
                            </w:pPr>
                          </w:p>
                          <w:p w14:paraId="5F0034AD" w14:textId="64BA331B" w:rsidR="00E46678" w:rsidRDefault="00E46678" w:rsidP="00916C1E">
                            <w:pPr>
                              <w:ind w:firstLine="0"/>
                            </w:pPr>
                            <w:r>
                              <w:t>15</w:t>
                            </w:r>
                          </w:p>
                          <w:p w14:paraId="56477989" w14:textId="5E8BEDB7" w:rsidR="00E46678" w:rsidRDefault="00E46678" w:rsidP="00916C1E">
                            <w:pPr>
                              <w:ind w:firstLine="0"/>
                            </w:pPr>
                            <w:r>
                              <w:t>28</w:t>
                            </w:r>
                          </w:p>
                          <w:p w14:paraId="392B7FB0" w14:textId="4FDB7FCC" w:rsidR="00E46678" w:rsidRDefault="00E46678" w:rsidP="00916C1E">
                            <w:pPr>
                              <w:ind w:firstLine="0"/>
                            </w:pPr>
                            <w:r>
                              <w:t>46</w:t>
                            </w:r>
                          </w:p>
                          <w:p w14:paraId="32C28E0D" w14:textId="625D1BFC" w:rsidR="00E46678" w:rsidRDefault="00E46678" w:rsidP="00916C1E">
                            <w:pPr>
                              <w:ind w:firstLine="0"/>
                            </w:pPr>
                            <w:r>
                              <w:t>62</w:t>
                            </w:r>
                          </w:p>
                          <w:p w14:paraId="29078F87" w14:textId="7467A0A1" w:rsidR="00E46678" w:rsidRDefault="00E46678" w:rsidP="00916C1E">
                            <w:pPr>
                              <w:ind w:firstLine="0"/>
                            </w:pPr>
                            <w:r>
                              <w:t>78</w:t>
                            </w:r>
                          </w:p>
                          <w:p w14:paraId="468A3095" w14:textId="12366B77" w:rsidR="00E46678" w:rsidRDefault="00E46678" w:rsidP="00916C1E">
                            <w:pPr>
                              <w:ind w:firstLine="0"/>
                            </w:pPr>
                            <w:r>
                              <w:t>94</w:t>
                            </w:r>
                          </w:p>
                          <w:p w14:paraId="4CC575DE" w14:textId="6816CD35" w:rsidR="00E46678" w:rsidRDefault="00E46678" w:rsidP="00916C1E">
                            <w:pPr>
                              <w:ind w:firstLine="0"/>
                            </w:pPr>
                            <w:r>
                              <w:t>109</w:t>
                            </w:r>
                          </w:p>
                          <w:p w14:paraId="4DCB48E3" w14:textId="62E265E8" w:rsidR="00E46678" w:rsidRDefault="00E46678" w:rsidP="00916C1E">
                            <w:pPr>
                              <w:ind w:firstLine="0"/>
                            </w:pPr>
                            <w:r>
                              <w:t>121</w:t>
                            </w:r>
                          </w:p>
                          <w:p w14:paraId="226C593D" w14:textId="28C7F2D3" w:rsidR="00E46678" w:rsidRDefault="00E46678" w:rsidP="00916C1E">
                            <w:pPr>
                              <w:ind w:firstLine="0"/>
                            </w:pPr>
                            <w:r>
                              <w:t>137</w:t>
                            </w:r>
                          </w:p>
                          <w:p w14:paraId="19BB4113" w14:textId="597932FE" w:rsidR="00E46678" w:rsidRDefault="00E46678" w:rsidP="00916C1E">
                            <w:pPr>
                              <w:ind w:firstLine="0"/>
                            </w:pPr>
                            <w:r>
                              <w:t>152</w:t>
                            </w:r>
                          </w:p>
                          <w:p w14:paraId="19A61B62" w14:textId="3014003E" w:rsidR="00E46678" w:rsidRDefault="00E46678" w:rsidP="00916C1E">
                            <w:pPr>
                              <w:ind w:firstLine="0"/>
                            </w:pPr>
                            <w:r>
                              <w:t>167</w:t>
                            </w:r>
                          </w:p>
                          <w:p w14:paraId="0A5A19A7" w14:textId="43D9E962" w:rsidR="00E46678" w:rsidRDefault="00E46678" w:rsidP="00916C1E">
                            <w:pPr>
                              <w:ind w:firstLine="0"/>
                            </w:pPr>
                            <w:r>
                              <w:t>168</w:t>
                            </w:r>
                          </w:p>
                          <w:p w14:paraId="19DB3530" w14:textId="09942B16" w:rsidR="007F6D7D" w:rsidRDefault="007F6D7D" w:rsidP="00916C1E">
                            <w:pPr>
                              <w:ind w:firstLine="0"/>
                            </w:pPr>
                          </w:p>
                          <w:p w14:paraId="1445AAC2" w14:textId="72B95258" w:rsidR="007F6D7D" w:rsidRDefault="007F6D7D" w:rsidP="00916C1E">
                            <w:pPr>
                              <w:ind w:firstLine="0"/>
                            </w:pPr>
                          </w:p>
                          <w:p w14:paraId="4A98F4A0" w14:textId="77777777" w:rsidR="007F6D7D" w:rsidRDefault="007F6D7D" w:rsidP="00916C1E">
                            <w:pPr>
                              <w:ind w:firstLine="0"/>
                            </w:pPr>
                          </w:p>
                          <w:p w14:paraId="5F206729" w14:textId="5142A6D4" w:rsidR="007F6D7D" w:rsidRDefault="007F6D7D" w:rsidP="00916C1E">
                            <w:pPr>
                              <w:ind w:firstLine="0"/>
                            </w:pPr>
                            <w:r>
                              <w:t>15</w:t>
                            </w:r>
                          </w:p>
                          <w:p w14:paraId="0506FB2B" w14:textId="4ACBCA9B" w:rsidR="007F6D7D" w:rsidRDefault="007F6D7D" w:rsidP="00916C1E">
                            <w:pPr>
                              <w:ind w:firstLine="0"/>
                            </w:pPr>
                            <w:r>
                              <w:t>32</w:t>
                            </w:r>
                          </w:p>
                          <w:p w14:paraId="072879F9" w14:textId="68ED854D" w:rsidR="007F6D7D" w:rsidRDefault="007F6D7D" w:rsidP="00916C1E">
                            <w:pPr>
                              <w:ind w:firstLine="0"/>
                            </w:pPr>
                            <w:r>
                              <w:t>47</w:t>
                            </w:r>
                          </w:p>
                          <w:p w14:paraId="7B1FB961" w14:textId="615E39F3" w:rsidR="007F6D7D" w:rsidRDefault="007F6D7D" w:rsidP="00916C1E">
                            <w:pPr>
                              <w:ind w:firstLine="0"/>
                            </w:pPr>
                            <w:r>
                              <w:t>62</w:t>
                            </w:r>
                          </w:p>
                          <w:p w14:paraId="76E2064D" w14:textId="45F71856" w:rsidR="007F6D7D" w:rsidRDefault="007F6D7D" w:rsidP="00916C1E">
                            <w:pPr>
                              <w:ind w:firstLine="0"/>
                            </w:pPr>
                            <w: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4E84" id="_x0000_s1027" type="#_x0000_t202" style="position:absolute;margin-left:-61.15pt;margin-top:0;width:42.05pt;height:630.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">
                <v:textbox>
                  <w:txbxContent>
                    <w:p w14:paraId="6B8ADDEF" w14:textId="77777777" w:rsidR="00916C1E" w:rsidRDefault="00916C1E" w:rsidP="00916C1E">
                      <w:pPr>
                        <w:ind w:firstLine="0"/>
                      </w:pPr>
                    </w:p>
                    <w:p w14:paraId="0BD2B52C" w14:textId="4C1DD708" w:rsidR="00916C1E" w:rsidRDefault="00916C1E" w:rsidP="00916C1E">
                      <w:pPr>
                        <w:ind w:firstLine="0"/>
                      </w:pPr>
                    </w:p>
                    <w:p w14:paraId="59759C14" w14:textId="77777777" w:rsidR="00E46678" w:rsidRDefault="00E46678" w:rsidP="00916C1E">
                      <w:pPr>
                        <w:ind w:firstLine="0"/>
                      </w:pPr>
                    </w:p>
                    <w:p w14:paraId="5F0034AD" w14:textId="64BA331B" w:rsidR="00E46678" w:rsidRDefault="00E46678" w:rsidP="00916C1E">
                      <w:pPr>
                        <w:ind w:firstLine="0"/>
                      </w:pPr>
                      <w:r>
                        <w:t>15</w:t>
                      </w:r>
                    </w:p>
                    <w:p w14:paraId="56477989" w14:textId="5E8BEDB7" w:rsidR="00E46678" w:rsidRDefault="00E46678" w:rsidP="00916C1E">
                      <w:pPr>
                        <w:ind w:firstLine="0"/>
                      </w:pPr>
                      <w:r>
                        <w:t>28</w:t>
                      </w:r>
                    </w:p>
                    <w:p w14:paraId="392B7FB0" w14:textId="4FDB7FCC" w:rsidR="00E46678" w:rsidRDefault="00E46678" w:rsidP="00916C1E">
                      <w:pPr>
                        <w:ind w:firstLine="0"/>
                      </w:pPr>
                      <w:r>
                        <w:t>46</w:t>
                      </w:r>
                    </w:p>
                    <w:p w14:paraId="32C28E0D" w14:textId="625D1BFC" w:rsidR="00E46678" w:rsidRDefault="00E46678" w:rsidP="00916C1E">
                      <w:pPr>
                        <w:ind w:firstLine="0"/>
                      </w:pPr>
                      <w:r>
                        <w:t>62</w:t>
                      </w:r>
                    </w:p>
                    <w:p w14:paraId="29078F87" w14:textId="7467A0A1" w:rsidR="00E46678" w:rsidRDefault="00E46678" w:rsidP="00916C1E">
                      <w:pPr>
                        <w:ind w:firstLine="0"/>
                      </w:pPr>
                      <w:r>
                        <w:t>78</w:t>
                      </w:r>
                    </w:p>
                    <w:p w14:paraId="468A3095" w14:textId="12366B77" w:rsidR="00E46678" w:rsidRDefault="00E46678" w:rsidP="00916C1E">
                      <w:pPr>
                        <w:ind w:firstLine="0"/>
                      </w:pPr>
                      <w:r>
                        <w:t>94</w:t>
                      </w:r>
                    </w:p>
                    <w:p w14:paraId="4CC575DE" w14:textId="6816CD35" w:rsidR="00E46678" w:rsidRDefault="00E46678" w:rsidP="00916C1E">
                      <w:pPr>
                        <w:ind w:firstLine="0"/>
                      </w:pPr>
                      <w:r>
                        <w:t>109</w:t>
                      </w:r>
                    </w:p>
                    <w:p w14:paraId="4DCB48E3" w14:textId="62E265E8" w:rsidR="00E46678" w:rsidRDefault="00E46678" w:rsidP="00916C1E">
                      <w:pPr>
                        <w:ind w:firstLine="0"/>
                      </w:pPr>
                      <w:r>
                        <w:t>121</w:t>
                      </w:r>
                    </w:p>
                    <w:p w14:paraId="226C593D" w14:textId="28C7F2D3" w:rsidR="00E46678" w:rsidRDefault="00E46678" w:rsidP="00916C1E">
                      <w:pPr>
                        <w:ind w:firstLine="0"/>
                      </w:pPr>
                      <w:r>
                        <w:t>137</w:t>
                      </w:r>
                    </w:p>
                    <w:p w14:paraId="19BB4113" w14:textId="597932FE" w:rsidR="00E46678" w:rsidRDefault="00E46678" w:rsidP="00916C1E">
                      <w:pPr>
                        <w:ind w:firstLine="0"/>
                      </w:pPr>
                      <w:r>
                        <w:t>152</w:t>
                      </w:r>
                    </w:p>
                    <w:p w14:paraId="19A61B62" w14:textId="3014003E" w:rsidR="00E46678" w:rsidRDefault="00E46678" w:rsidP="00916C1E">
                      <w:pPr>
                        <w:ind w:firstLine="0"/>
                      </w:pPr>
                      <w:r>
                        <w:t>167</w:t>
                      </w:r>
                    </w:p>
                    <w:p w14:paraId="0A5A19A7" w14:textId="43D9E962" w:rsidR="00E46678" w:rsidRDefault="00E46678" w:rsidP="00916C1E">
                      <w:pPr>
                        <w:ind w:firstLine="0"/>
                      </w:pPr>
                      <w:r>
                        <w:t>168</w:t>
                      </w:r>
                    </w:p>
                    <w:p w14:paraId="19DB3530" w14:textId="09942B16" w:rsidR="007F6D7D" w:rsidRDefault="007F6D7D" w:rsidP="00916C1E">
                      <w:pPr>
                        <w:ind w:firstLine="0"/>
                      </w:pPr>
                    </w:p>
                    <w:p w14:paraId="1445AAC2" w14:textId="72B95258" w:rsidR="007F6D7D" w:rsidRDefault="007F6D7D" w:rsidP="00916C1E">
                      <w:pPr>
                        <w:ind w:firstLine="0"/>
                      </w:pPr>
                    </w:p>
                    <w:p w14:paraId="4A98F4A0" w14:textId="77777777" w:rsidR="007F6D7D" w:rsidRDefault="007F6D7D" w:rsidP="00916C1E">
                      <w:pPr>
                        <w:ind w:firstLine="0"/>
                      </w:pPr>
                    </w:p>
                    <w:p w14:paraId="5F206729" w14:textId="5142A6D4" w:rsidR="007F6D7D" w:rsidRDefault="007F6D7D" w:rsidP="00916C1E">
                      <w:pPr>
                        <w:ind w:firstLine="0"/>
                      </w:pPr>
                      <w:r>
                        <w:t>15</w:t>
                      </w:r>
                    </w:p>
                    <w:p w14:paraId="0506FB2B" w14:textId="4ACBCA9B" w:rsidR="007F6D7D" w:rsidRDefault="007F6D7D" w:rsidP="00916C1E">
                      <w:pPr>
                        <w:ind w:firstLine="0"/>
                      </w:pPr>
                      <w:r>
                        <w:t>32</w:t>
                      </w:r>
                    </w:p>
                    <w:p w14:paraId="072879F9" w14:textId="68ED854D" w:rsidR="007F6D7D" w:rsidRDefault="007F6D7D" w:rsidP="00916C1E">
                      <w:pPr>
                        <w:ind w:firstLine="0"/>
                      </w:pPr>
                      <w:r>
                        <w:t>47</w:t>
                      </w:r>
                    </w:p>
                    <w:p w14:paraId="7B1FB961" w14:textId="615E39F3" w:rsidR="007F6D7D" w:rsidRDefault="007F6D7D" w:rsidP="00916C1E">
                      <w:pPr>
                        <w:ind w:firstLine="0"/>
                      </w:pPr>
                      <w:r>
                        <w:t>62</w:t>
                      </w:r>
                    </w:p>
                    <w:p w14:paraId="76E2064D" w14:textId="45F71856" w:rsidR="007F6D7D" w:rsidRDefault="007F6D7D" w:rsidP="00916C1E">
                      <w:pPr>
                        <w:ind w:firstLine="0"/>
                      </w:pPr>
                      <w:r>
                        <w:t>75</w:t>
                      </w:r>
                    </w:p>
                  </w:txbxContent>
                </v:textbox>
                <w10:wrap type="square"/>
              </v:shape>
            </w:pict>
          </mc:Fallback>
        </mc:AlternateContent>
      </w:r>
      <w:r w:rsidR="001749FD" w:rsidRPr="00CE754E">
        <w:rPr>
          <w:b/>
          <w:bCs/>
          <w:u w:val="single"/>
        </w:rPr>
        <w:t>William Graham Sumner</w:t>
      </w:r>
    </w:p>
    <w:p w14:paraId="42AC2897" w14:textId="5F9D774F" w:rsidR="007A4FCC" w:rsidRPr="00DD6003" w:rsidRDefault="007A4FCC" w:rsidP="0030215F">
      <w:pPr>
        <w:ind w:firstLine="0"/>
        <w:rPr>
          <w:b/>
          <w:bCs/>
        </w:rPr>
      </w:pPr>
      <w:r w:rsidRPr="00DD6003">
        <w:rPr>
          <w:b/>
          <w:bCs/>
        </w:rPr>
        <w:t>How are the ideas of</w:t>
      </w:r>
      <w:r w:rsidR="00916C1E">
        <w:rPr>
          <w:b/>
          <w:bCs/>
        </w:rPr>
        <w:t xml:space="preserve"> Sumner’s</w:t>
      </w:r>
      <w:r w:rsidRPr="00DD6003">
        <w:rPr>
          <w:b/>
          <w:bCs/>
        </w:rPr>
        <w:t xml:space="preserve"> Social Darwinism and the </w:t>
      </w:r>
      <w:r w:rsidR="00DD6003" w:rsidRPr="00DD6003">
        <w:rPr>
          <w:b/>
          <w:bCs/>
        </w:rPr>
        <w:t xml:space="preserve">myth of the “Self-Made Man” related, and how did the upper class use both to subdue </w:t>
      </w:r>
      <w:r w:rsidR="00975D60">
        <w:rPr>
          <w:b/>
          <w:bCs/>
        </w:rPr>
        <w:t>the working class</w:t>
      </w:r>
      <w:r w:rsidR="00DD6003" w:rsidRPr="00DD6003">
        <w:rPr>
          <w:b/>
          <w:bCs/>
        </w:rPr>
        <w:t>?</w:t>
      </w:r>
    </w:p>
    <w:p w14:paraId="05B692CF" w14:textId="6DE4B855" w:rsidR="00E44C90" w:rsidRPr="0030215F" w:rsidRDefault="00222992" w:rsidP="00E46678">
      <w:pPr>
        <w:ind w:firstLine="0"/>
      </w:pPr>
      <w:r>
        <w:t xml:space="preserve">The ideas of Social Darwinism and the “Self-Made Man” are closely entwined. Many of the rapidly growing millionaire class claimed to have had “rags to riches” experiences. </w:t>
      </w:r>
      <w:r w:rsidRPr="00222992">
        <w:rPr>
          <w:u w:val="single"/>
        </w:rPr>
        <w:t>Andrew Carnegie</w:t>
      </w:r>
      <w:r>
        <w:t xml:space="preserve"> was one of the few who told the truth about this, and most of these millionaires were born into wealth hand only increased it with ruthless tactics</w:t>
      </w:r>
      <w:r w:rsidR="00177C26">
        <w:t>.</w:t>
      </w:r>
      <w:r w:rsidR="00ED0E61">
        <w:t xml:space="preserve"> These millionaires, in order to calm Unions and workers, created myths of all workers being able to become rich. Writers such as </w:t>
      </w:r>
      <w:r w:rsidR="00ED0E61" w:rsidRPr="00ED0E61">
        <w:rPr>
          <w:u w:val="single"/>
        </w:rPr>
        <w:t>Horatio Alger</w:t>
      </w:r>
      <w:r w:rsidR="00ED0E61">
        <w:t xml:space="preserve"> reinforced these beliefs with their “rags to riches” stories. All of these stories and books </w:t>
      </w:r>
      <w:r w:rsidR="00E44C90">
        <w:t xml:space="preserve">spread ideas that </w:t>
      </w:r>
      <w:r w:rsidR="00E44C90" w:rsidRPr="00E44C90">
        <w:rPr>
          <w:u w:val="single"/>
        </w:rPr>
        <w:t>justified the status quo</w:t>
      </w:r>
      <w:r w:rsidR="00E44C90">
        <w:t xml:space="preserve">. Using these ideas, businessmen were able to subdue unions and economic regulations by governments, instead saying that Social Darwinism would regulate business practices and be enough to allow every person a chance at success with enough hard work and talent. Some people, such as </w:t>
      </w:r>
      <w:r w:rsidR="00E44C90" w:rsidRPr="00E44C90">
        <w:rPr>
          <w:u w:val="single"/>
        </w:rPr>
        <w:t>Russell Conwell</w:t>
      </w:r>
      <w:r w:rsidR="00E44C90">
        <w:t>, even advocated for the successful and talented to help the weaker failures, in a more generous form of Social Darwinism.</w:t>
      </w:r>
    </w:p>
    <w:p w14:paraId="45BD29C7" w14:textId="69091811" w:rsidR="001749FD" w:rsidRPr="00CE754E" w:rsidRDefault="001749FD" w:rsidP="0030215F">
      <w:pPr>
        <w:ind w:firstLine="0"/>
        <w:rPr>
          <w:b/>
          <w:bCs/>
          <w:u w:val="single"/>
        </w:rPr>
      </w:pPr>
      <w:r w:rsidRPr="00CE754E">
        <w:rPr>
          <w:b/>
          <w:bCs/>
          <w:u w:val="single"/>
        </w:rPr>
        <w:t>Lester Frank Ward</w:t>
      </w:r>
    </w:p>
    <w:p w14:paraId="1CED3A7D" w14:textId="7D340971" w:rsidR="00DD6003" w:rsidRDefault="00975D60" w:rsidP="0030215F">
      <w:pPr>
        <w:ind w:firstLine="0"/>
        <w:rPr>
          <w:b/>
          <w:bCs/>
        </w:rPr>
      </w:pPr>
      <w:r>
        <w:rPr>
          <w:b/>
          <w:bCs/>
        </w:rPr>
        <w:t>How did people like Lester Frank Ward respond to the growing popularity of Social Darwinism and the “Self-Made Man”?</w:t>
      </w:r>
    </w:p>
    <w:p w14:paraId="1FDADA63" w14:textId="2B157F17" w:rsidR="00BD7F12" w:rsidRPr="0030215F" w:rsidRDefault="006C5C6C" w:rsidP="00E46678">
      <w:pPr>
        <w:ind w:firstLine="0"/>
      </w:pPr>
      <w:r>
        <w:t>As so many problems permeated American society during the late 1800s, there were some who wanted to change the economic system.</w:t>
      </w:r>
      <w:r w:rsidR="00E46678">
        <w:t xml:space="preserve"> There was much pain during the time period. The </w:t>
      </w:r>
      <w:r w:rsidR="00E46678" w:rsidRPr="00E46678">
        <w:rPr>
          <w:u w:val="single"/>
        </w:rPr>
        <w:t>loss of control</w:t>
      </w:r>
      <w:r w:rsidR="00E46678">
        <w:t xml:space="preserve"> for workers over their work conditions during the time period due to corporate power was sickening to many. Women and children were working in harsh industrial jobs, and the </w:t>
      </w:r>
      <w:r w:rsidR="00E46678" w:rsidRPr="00E46678">
        <w:rPr>
          <w:u w:val="single"/>
        </w:rPr>
        <w:t>ineffective child-labor laws</w:t>
      </w:r>
      <w:r w:rsidR="00E46678">
        <w:t xml:space="preserve"> made no difference. Many workers tried to combat this by </w:t>
      </w:r>
      <w:r w:rsidR="007F6D7D">
        <w:rPr>
          <w:noProof/>
        </w:rPr>
        <w:lastRenderedPageBreak/>
        <mc:AlternateContent>
          <mc:Choice Requires="wps">
            <w:drawing>
              <wp:anchor distT="45720" distB="45720" distL="114300" distR="114300" simplePos="0" relativeHeight="251668480" behindDoc="0" locked="0" layoutInCell="1" allowOverlap="1" wp14:anchorId="10BCB2C1" wp14:editId="58CB57BA">
                <wp:simplePos x="0" y="0"/>
                <wp:positionH relativeFrom="column">
                  <wp:posOffset>-725170</wp:posOffset>
                </wp:positionH>
                <wp:positionV relativeFrom="paragraph">
                  <wp:posOffset>-383</wp:posOffset>
                </wp:positionV>
                <wp:extent cx="534035" cy="7987665"/>
                <wp:effectExtent l="0" t="0" r="18415" b="133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7987665"/>
                        </a:xfrm>
                        <a:prstGeom prst="rect">
                          <a:avLst/>
                        </a:prstGeom>
                        <a:solidFill>
                          <a:srgbClr val="FFFFFF"/>
                        </a:solidFill>
                        <a:ln w="9525">
                          <a:solidFill>
                            <a:srgbClr val="000000"/>
                          </a:solidFill>
                          <a:miter lim="800000"/>
                          <a:headEnd/>
                          <a:tailEnd/>
                        </a:ln>
                      </wps:spPr>
                      <wps:txbx>
                        <w:txbxContent>
                          <w:p w14:paraId="3D2AB480" w14:textId="50132468" w:rsidR="007F6D7D" w:rsidRDefault="007F6D7D" w:rsidP="007F6D7D">
                            <w:pPr>
                              <w:ind w:firstLine="0"/>
                            </w:pPr>
                            <w:r>
                              <w:t>90</w:t>
                            </w:r>
                          </w:p>
                          <w:p w14:paraId="09688C04" w14:textId="6D5AF5D5" w:rsidR="007F6D7D" w:rsidRDefault="007F6D7D" w:rsidP="007F6D7D">
                            <w:pPr>
                              <w:ind w:firstLine="0"/>
                            </w:pPr>
                            <w:r>
                              <w:t>103</w:t>
                            </w:r>
                          </w:p>
                          <w:p w14:paraId="5595D8B9" w14:textId="5129D6C8" w:rsidR="007F6D7D" w:rsidRDefault="007F6D7D" w:rsidP="007F6D7D">
                            <w:pPr>
                              <w:ind w:firstLine="0"/>
                            </w:pPr>
                            <w:r>
                              <w:t>116</w:t>
                            </w:r>
                          </w:p>
                          <w:p w14:paraId="4D218721" w14:textId="14B53643" w:rsidR="007F6D7D" w:rsidRDefault="007F6D7D" w:rsidP="007F6D7D">
                            <w:pPr>
                              <w:ind w:firstLine="0"/>
                            </w:pPr>
                            <w:r>
                              <w:t>130</w:t>
                            </w:r>
                          </w:p>
                          <w:p w14:paraId="58F18A6C" w14:textId="4C049320" w:rsidR="007F6D7D" w:rsidRDefault="007F6D7D" w:rsidP="007F6D7D">
                            <w:pPr>
                              <w:ind w:firstLine="0"/>
                            </w:pPr>
                            <w:r>
                              <w:t>146</w:t>
                            </w:r>
                          </w:p>
                          <w:p w14:paraId="668D214B" w14:textId="1A3BB5D5" w:rsidR="007F6D7D" w:rsidRDefault="007F6D7D" w:rsidP="007F6D7D">
                            <w:pPr>
                              <w:ind w:firstLine="0"/>
                            </w:pPr>
                            <w:r>
                              <w:t>150</w:t>
                            </w:r>
                          </w:p>
                          <w:p w14:paraId="7FBB70C9" w14:textId="54E2C900" w:rsidR="00CE754E" w:rsidRDefault="00CE754E" w:rsidP="007F6D7D">
                            <w:pPr>
                              <w:ind w:firstLine="0"/>
                            </w:pPr>
                          </w:p>
                          <w:p w14:paraId="1B45FA1E" w14:textId="669900B3" w:rsidR="00CE754E" w:rsidRDefault="00CE754E" w:rsidP="007F6D7D">
                            <w:pPr>
                              <w:ind w:firstLine="0"/>
                            </w:pPr>
                          </w:p>
                          <w:p w14:paraId="16BCCEE3" w14:textId="6459979B" w:rsidR="00CE754E" w:rsidRDefault="00CE754E" w:rsidP="007F6D7D">
                            <w:pPr>
                              <w:ind w:firstLine="0"/>
                            </w:pPr>
                          </w:p>
                          <w:p w14:paraId="5C19F78A" w14:textId="6B3A47FD" w:rsidR="00CE754E" w:rsidRDefault="00CE754E" w:rsidP="007F6D7D">
                            <w:pPr>
                              <w:ind w:firstLine="0"/>
                            </w:pPr>
                          </w:p>
                          <w:p w14:paraId="35E8B377" w14:textId="79D5F298" w:rsidR="00CE754E" w:rsidRDefault="00CE754E" w:rsidP="007F6D7D">
                            <w:pPr>
                              <w:ind w:firstLine="0"/>
                            </w:pPr>
                            <w:r>
                              <w:t>16</w:t>
                            </w:r>
                          </w:p>
                          <w:p w14:paraId="1FC8A476" w14:textId="2DB3B390" w:rsidR="00CE754E" w:rsidRDefault="00CE754E" w:rsidP="007F6D7D">
                            <w:pPr>
                              <w:ind w:firstLine="0"/>
                            </w:pPr>
                            <w:r>
                              <w:t>30</w:t>
                            </w:r>
                          </w:p>
                          <w:p w14:paraId="61FC7141" w14:textId="3346B2D2" w:rsidR="00CE754E" w:rsidRDefault="00CE754E" w:rsidP="007F6D7D">
                            <w:pPr>
                              <w:ind w:firstLine="0"/>
                            </w:pPr>
                            <w:r>
                              <w:t>46</w:t>
                            </w:r>
                          </w:p>
                          <w:p w14:paraId="3A46E55A" w14:textId="5F1DB29A" w:rsidR="00CE754E" w:rsidRDefault="00CE754E" w:rsidP="007F6D7D">
                            <w:pPr>
                              <w:ind w:firstLine="0"/>
                            </w:pPr>
                            <w:r>
                              <w:t>60</w:t>
                            </w:r>
                          </w:p>
                          <w:p w14:paraId="1159AC78" w14:textId="4073B27D" w:rsidR="00CE754E" w:rsidRDefault="00CE754E" w:rsidP="007F6D7D">
                            <w:pPr>
                              <w:ind w:firstLine="0"/>
                            </w:pPr>
                            <w:r>
                              <w:t>71</w:t>
                            </w:r>
                          </w:p>
                          <w:p w14:paraId="31934AA4" w14:textId="6E8716BE" w:rsidR="00CE754E" w:rsidRDefault="00CE754E" w:rsidP="007F6D7D">
                            <w:pPr>
                              <w:ind w:firstLine="0"/>
                            </w:pPr>
                            <w:r>
                              <w:t>85</w:t>
                            </w:r>
                          </w:p>
                          <w:p w14:paraId="4F8071E8" w14:textId="55D23FDA" w:rsidR="00CE754E" w:rsidRDefault="00CE754E" w:rsidP="007F6D7D">
                            <w:pPr>
                              <w:ind w:firstLine="0"/>
                            </w:pPr>
                            <w:r>
                              <w:t>103</w:t>
                            </w:r>
                          </w:p>
                          <w:p w14:paraId="7DE85F57" w14:textId="26381A06" w:rsidR="00CE754E" w:rsidRDefault="00CE754E" w:rsidP="007F6D7D">
                            <w:pPr>
                              <w:ind w:firstLine="0"/>
                            </w:pPr>
                            <w:r>
                              <w:t>117</w:t>
                            </w:r>
                          </w:p>
                          <w:p w14:paraId="514B3098" w14:textId="7D082BC4" w:rsidR="00CE754E" w:rsidRDefault="00CE754E" w:rsidP="007F6D7D">
                            <w:pPr>
                              <w:ind w:firstLine="0"/>
                            </w:pPr>
                            <w:r>
                              <w:t>132</w:t>
                            </w:r>
                          </w:p>
                          <w:p w14:paraId="3D83F869" w14:textId="267BDC5D" w:rsidR="00CE754E" w:rsidRDefault="00CE754E" w:rsidP="007F6D7D">
                            <w:pPr>
                              <w:ind w:firstLine="0"/>
                            </w:pPr>
                            <w:r>
                              <w:t>150</w:t>
                            </w:r>
                          </w:p>
                          <w:p w14:paraId="78C1AA02" w14:textId="1570FA06" w:rsidR="00CE754E" w:rsidRDefault="00CE754E" w:rsidP="007F6D7D">
                            <w:pPr>
                              <w:ind w:firstLine="0"/>
                            </w:pPr>
                            <w:r>
                              <w:t>160</w:t>
                            </w:r>
                          </w:p>
                          <w:p w14:paraId="2A3467D6" w14:textId="77777777" w:rsidR="00CE754E" w:rsidRDefault="00CE754E" w:rsidP="007F6D7D">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CB2C1" id="_x0000_s1028" type="#_x0000_t202" style="position:absolute;margin-left:-57.1pt;margin-top:-.05pt;width:42.05pt;height:628.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">
                <v:textbox>
                  <w:txbxContent>
                    <w:p w14:paraId="3D2AB480" w14:textId="50132468" w:rsidR="007F6D7D" w:rsidRDefault="007F6D7D" w:rsidP="007F6D7D">
                      <w:pPr>
                        <w:ind w:firstLine="0"/>
                      </w:pPr>
                      <w:r>
                        <w:t>90</w:t>
                      </w:r>
                    </w:p>
                    <w:p w14:paraId="09688C04" w14:textId="6D5AF5D5" w:rsidR="007F6D7D" w:rsidRDefault="007F6D7D" w:rsidP="007F6D7D">
                      <w:pPr>
                        <w:ind w:firstLine="0"/>
                      </w:pPr>
                      <w:r>
                        <w:t>103</w:t>
                      </w:r>
                    </w:p>
                    <w:p w14:paraId="5595D8B9" w14:textId="5129D6C8" w:rsidR="007F6D7D" w:rsidRDefault="007F6D7D" w:rsidP="007F6D7D">
                      <w:pPr>
                        <w:ind w:firstLine="0"/>
                      </w:pPr>
                      <w:r>
                        <w:t>116</w:t>
                      </w:r>
                    </w:p>
                    <w:p w14:paraId="4D218721" w14:textId="14B53643" w:rsidR="007F6D7D" w:rsidRDefault="007F6D7D" w:rsidP="007F6D7D">
                      <w:pPr>
                        <w:ind w:firstLine="0"/>
                      </w:pPr>
                      <w:r>
                        <w:t>130</w:t>
                      </w:r>
                    </w:p>
                    <w:p w14:paraId="58F18A6C" w14:textId="4C049320" w:rsidR="007F6D7D" w:rsidRDefault="007F6D7D" w:rsidP="007F6D7D">
                      <w:pPr>
                        <w:ind w:firstLine="0"/>
                      </w:pPr>
                      <w:r>
                        <w:t>146</w:t>
                      </w:r>
                    </w:p>
                    <w:p w14:paraId="668D214B" w14:textId="1A3BB5D5" w:rsidR="007F6D7D" w:rsidRDefault="007F6D7D" w:rsidP="007F6D7D">
                      <w:pPr>
                        <w:ind w:firstLine="0"/>
                      </w:pPr>
                      <w:r>
                        <w:t>150</w:t>
                      </w:r>
                    </w:p>
                    <w:p w14:paraId="7FBB70C9" w14:textId="54E2C900" w:rsidR="00CE754E" w:rsidRDefault="00CE754E" w:rsidP="007F6D7D">
                      <w:pPr>
                        <w:ind w:firstLine="0"/>
                      </w:pPr>
                    </w:p>
                    <w:p w14:paraId="1B45FA1E" w14:textId="669900B3" w:rsidR="00CE754E" w:rsidRDefault="00CE754E" w:rsidP="007F6D7D">
                      <w:pPr>
                        <w:ind w:firstLine="0"/>
                      </w:pPr>
                    </w:p>
                    <w:p w14:paraId="16BCCEE3" w14:textId="6459979B" w:rsidR="00CE754E" w:rsidRDefault="00CE754E" w:rsidP="007F6D7D">
                      <w:pPr>
                        <w:ind w:firstLine="0"/>
                      </w:pPr>
                    </w:p>
                    <w:p w14:paraId="5C19F78A" w14:textId="6B3A47FD" w:rsidR="00CE754E" w:rsidRDefault="00CE754E" w:rsidP="007F6D7D">
                      <w:pPr>
                        <w:ind w:firstLine="0"/>
                      </w:pPr>
                    </w:p>
                    <w:p w14:paraId="35E8B377" w14:textId="79D5F298" w:rsidR="00CE754E" w:rsidRDefault="00CE754E" w:rsidP="007F6D7D">
                      <w:pPr>
                        <w:ind w:firstLine="0"/>
                      </w:pPr>
                      <w:r>
                        <w:t>16</w:t>
                      </w:r>
                    </w:p>
                    <w:p w14:paraId="1FC8A476" w14:textId="2DB3B390" w:rsidR="00CE754E" w:rsidRDefault="00CE754E" w:rsidP="007F6D7D">
                      <w:pPr>
                        <w:ind w:firstLine="0"/>
                      </w:pPr>
                      <w:r>
                        <w:t>30</w:t>
                      </w:r>
                    </w:p>
                    <w:p w14:paraId="61FC7141" w14:textId="3346B2D2" w:rsidR="00CE754E" w:rsidRDefault="00CE754E" w:rsidP="007F6D7D">
                      <w:pPr>
                        <w:ind w:firstLine="0"/>
                      </w:pPr>
                      <w:r>
                        <w:t>46</w:t>
                      </w:r>
                    </w:p>
                    <w:p w14:paraId="3A46E55A" w14:textId="5F1DB29A" w:rsidR="00CE754E" w:rsidRDefault="00CE754E" w:rsidP="007F6D7D">
                      <w:pPr>
                        <w:ind w:firstLine="0"/>
                      </w:pPr>
                      <w:r>
                        <w:t>60</w:t>
                      </w:r>
                    </w:p>
                    <w:p w14:paraId="1159AC78" w14:textId="4073B27D" w:rsidR="00CE754E" w:rsidRDefault="00CE754E" w:rsidP="007F6D7D">
                      <w:pPr>
                        <w:ind w:firstLine="0"/>
                      </w:pPr>
                      <w:r>
                        <w:t>71</w:t>
                      </w:r>
                    </w:p>
                    <w:p w14:paraId="31934AA4" w14:textId="6E8716BE" w:rsidR="00CE754E" w:rsidRDefault="00CE754E" w:rsidP="007F6D7D">
                      <w:pPr>
                        <w:ind w:firstLine="0"/>
                      </w:pPr>
                      <w:r>
                        <w:t>85</w:t>
                      </w:r>
                    </w:p>
                    <w:p w14:paraId="4F8071E8" w14:textId="55D23FDA" w:rsidR="00CE754E" w:rsidRDefault="00CE754E" w:rsidP="007F6D7D">
                      <w:pPr>
                        <w:ind w:firstLine="0"/>
                      </w:pPr>
                      <w:r>
                        <w:t>103</w:t>
                      </w:r>
                    </w:p>
                    <w:p w14:paraId="7DE85F57" w14:textId="26381A06" w:rsidR="00CE754E" w:rsidRDefault="00CE754E" w:rsidP="007F6D7D">
                      <w:pPr>
                        <w:ind w:firstLine="0"/>
                      </w:pPr>
                      <w:r>
                        <w:t>117</w:t>
                      </w:r>
                    </w:p>
                    <w:p w14:paraId="514B3098" w14:textId="7D082BC4" w:rsidR="00CE754E" w:rsidRDefault="00CE754E" w:rsidP="007F6D7D">
                      <w:pPr>
                        <w:ind w:firstLine="0"/>
                      </w:pPr>
                      <w:r>
                        <w:t>132</w:t>
                      </w:r>
                    </w:p>
                    <w:p w14:paraId="3D83F869" w14:textId="267BDC5D" w:rsidR="00CE754E" w:rsidRDefault="00CE754E" w:rsidP="007F6D7D">
                      <w:pPr>
                        <w:ind w:firstLine="0"/>
                      </w:pPr>
                      <w:r>
                        <w:t>150</w:t>
                      </w:r>
                    </w:p>
                    <w:p w14:paraId="78C1AA02" w14:textId="1570FA06" w:rsidR="00CE754E" w:rsidRDefault="00CE754E" w:rsidP="007F6D7D">
                      <w:pPr>
                        <w:ind w:firstLine="0"/>
                      </w:pPr>
                      <w:r>
                        <w:t>160</w:t>
                      </w:r>
                    </w:p>
                    <w:p w14:paraId="2A3467D6" w14:textId="77777777" w:rsidR="00CE754E" w:rsidRDefault="00CE754E" w:rsidP="007F6D7D">
                      <w:pPr>
                        <w:ind w:firstLine="0"/>
                      </w:pPr>
                    </w:p>
                  </w:txbxContent>
                </v:textbox>
                <w10:wrap type="square"/>
              </v:shape>
            </w:pict>
          </mc:Fallback>
        </mc:AlternateContent>
      </w:r>
      <w:r w:rsidR="00E46678">
        <w:t xml:space="preserve">unionizing, but even the largest </w:t>
      </w:r>
      <w:r w:rsidR="00E46678" w:rsidRPr="00E46678">
        <w:rPr>
          <w:u w:val="single"/>
        </w:rPr>
        <w:t>National Labor Union</w:t>
      </w:r>
      <w:r w:rsidR="00E46678">
        <w:t xml:space="preserve"> fell with a dip in market conditions. Eventually, some workers and philosophers began to turn to radical political systems, and created the </w:t>
      </w:r>
      <w:r w:rsidR="007F6D7D" w:rsidRPr="007F6D7D">
        <w:rPr>
          <w:u w:val="single"/>
        </w:rPr>
        <w:t>Socialist Labor Party</w:t>
      </w:r>
      <w:r w:rsidR="00E46678">
        <w:t>.</w:t>
      </w:r>
      <w:r w:rsidR="007F6D7D">
        <w:t xml:space="preserve"> They argued against the social Darwinism, and claimed that humans could control the government and society effectively. However, the ideas of capitalism were planted deep within the American public, and the Socialist Labor Party was never a major force in any elections. </w:t>
      </w:r>
    </w:p>
    <w:p w14:paraId="1E3D1C2F" w14:textId="33329CC4" w:rsidR="00DD6003" w:rsidRPr="0030215F" w:rsidRDefault="00DD6003" w:rsidP="0030215F">
      <w:pPr>
        <w:ind w:firstLine="0"/>
      </w:pPr>
    </w:p>
    <w:p w14:paraId="2363D052" w14:textId="58BA814E" w:rsidR="00144907" w:rsidRPr="00CE754E" w:rsidRDefault="001749FD" w:rsidP="0030215F">
      <w:pPr>
        <w:ind w:firstLine="0"/>
        <w:rPr>
          <w:b/>
          <w:bCs/>
          <w:u w:val="single"/>
        </w:rPr>
      </w:pPr>
      <w:r w:rsidRPr="00CE754E">
        <w:rPr>
          <w:b/>
          <w:bCs/>
          <w:u w:val="single"/>
        </w:rPr>
        <w:t>Socialist Labor Party</w:t>
      </w:r>
    </w:p>
    <w:p w14:paraId="1FF3E676" w14:textId="5B6AE12D" w:rsidR="00975D60" w:rsidRDefault="00722AE3" w:rsidP="0030215F">
      <w:pPr>
        <w:ind w:firstLine="0"/>
        <w:rPr>
          <w:b/>
          <w:bCs/>
        </w:rPr>
      </w:pPr>
      <w:r>
        <w:rPr>
          <w:b/>
          <w:bCs/>
        </w:rPr>
        <w:t xml:space="preserve">The Socialist Labor Party was created in response to </w:t>
      </w:r>
      <w:r w:rsidR="00BD7F12">
        <w:rPr>
          <w:b/>
          <w:bCs/>
        </w:rPr>
        <w:t>what conditions caused by the changes in the late 1800s?</w:t>
      </w:r>
    </w:p>
    <w:p w14:paraId="2ADBFA08" w14:textId="10013ADC" w:rsidR="00BD7F12" w:rsidRPr="0030215F" w:rsidRDefault="007F6D7D" w:rsidP="007F6D7D">
      <w:pPr>
        <w:ind w:firstLine="0"/>
      </w:pPr>
      <w:r>
        <w:t xml:space="preserve">The Socialist Labor Party was created in response to the terrible conditions that workers had to endure. Through the latter half of the century, as American industry grew rapidly, corporations took control of workers’ lives, hired children, and forced them to work for inhumane amounts of time. With this rapid growth, there was </w:t>
      </w:r>
      <w:r w:rsidRPr="007F6D7D">
        <w:rPr>
          <w:u w:val="single"/>
        </w:rPr>
        <w:t>increasing inequality</w:t>
      </w:r>
      <w:r>
        <w:t xml:space="preserve"> among the populace, despite the country growing so much richer. </w:t>
      </w:r>
      <w:r w:rsidR="00CE754E">
        <w:t xml:space="preserve">The rapid </w:t>
      </w:r>
      <w:r w:rsidR="00CE754E" w:rsidRPr="00CE754E">
        <w:rPr>
          <w:u w:val="single"/>
        </w:rPr>
        <w:t>Eastern European Immigration</w:t>
      </w:r>
      <w:r w:rsidR="00CE754E">
        <w:t xml:space="preserve"> overwhelmed America with cheap labor, and turned workers against one another. </w:t>
      </w:r>
      <w:r w:rsidR="00CE754E" w:rsidRPr="00CE754E">
        <w:rPr>
          <w:u w:val="single"/>
        </w:rPr>
        <w:t>Henry George</w:t>
      </w:r>
      <w:r w:rsidR="00CE754E">
        <w:t xml:space="preserve"> tried to combat these problem with taxes for the rich, but he was not popular enough to get elected. The workers eventually turned to the Socialist Labor Party. However, stories of “rags to riches” continued to entice the population, with </w:t>
      </w:r>
      <w:r w:rsidR="00CE754E" w:rsidRPr="00CE754E">
        <w:rPr>
          <w:u w:val="single"/>
        </w:rPr>
        <w:t>Horatio Alger</w:t>
      </w:r>
      <w:r w:rsidR="00CE754E">
        <w:t xml:space="preserve"> spreading the stories of capitalism far and wide. The Socialist Labor Party was able to entice some people to join, but the few stories of riches, and the public’s comfort with capitalism kept most away.</w:t>
      </w:r>
    </w:p>
    <w:p w14:paraId="2E4D678C" w14:textId="77777777" w:rsidR="00BD7F12" w:rsidRDefault="00BD7F12" w:rsidP="0030215F">
      <w:pPr>
        <w:ind w:firstLine="0"/>
        <w:rPr>
          <w:b/>
          <w:bCs/>
        </w:rPr>
      </w:pPr>
    </w:p>
    <w:p w14:paraId="5F836270" w14:textId="77777777" w:rsidR="002B0E59" w:rsidRPr="00975D60" w:rsidRDefault="002B0E59" w:rsidP="0030215F">
      <w:pPr>
        <w:ind w:firstLine="0"/>
        <w:rPr>
          <w:b/>
          <w:bCs/>
        </w:rPr>
      </w:pPr>
    </w:p>
    <w:p w14:paraId="4FB09845" w14:textId="32050B53" w:rsidR="0030215F" w:rsidRPr="00A11BE7" w:rsidRDefault="00A11BE7" w:rsidP="0030215F">
      <w:pPr>
        <w:ind w:firstLine="0"/>
        <w:rPr>
          <w:b/>
          <w:bCs/>
          <w:u w:val="single"/>
        </w:rPr>
      </w:pPr>
      <w:r w:rsidRPr="00A11BE7">
        <w:rPr>
          <w:b/>
          <w:bCs/>
          <w:noProof/>
          <w:u w:val="single"/>
        </w:rPr>
        <w:lastRenderedPageBreak/>
        <mc:AlternateContent>
          <mc:Choice Requires="wps">
            <w:drawing>
              <wp:anchor distT="45720" distB="45720" distL="114300" distR="114300" simplePos="0" relativeHeight="251670528" behindDoc="0" locked="0" layoutInCell="1" allowOverlap="1" wp14:anchorId="5FCFC62C" wp14:editId="650B6F73">
                <wp:simplePos x="0" y="0"/>
                <wp:positionH relativeFrom="column">
                  <wp:posOffset>-724619</wp:posOffset>
                </wp:positionH>
                <wp:positionV relativeFrom="paragraph">
                  <wp:posOffset>276</wp:posOffset>
                </wp:positionV>
                <wp:extent cx="534035" cy="7987665"/>
                <wp:effectExtent l="0" t="0" r="18415" b="133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7987665"/>
                        </a:xfrm>
                        <a:prstGeom prst="rect">
                          <a:avLst/>
                        </a:prstGeom>
                        <a:solidFill>
                          <a:srgbClr val="FFFFFF"/>
                        </a:solidFill>
                        <a:ln w="9525">
                          <a:solidFill>
                            <a:srgbClr val="000000"/>
                          </a:solidFill>
                          <a:miter lim="800000"/>
                          <a:headEnd/>
                          <a:tailEnd/>
                        </a:ln>
                      </wps:spPr>
                      <wps:txbx>
                        <w:txbxContent>
                          <w:p w14:paraId="3EC7AA7C" w14:textId="16989278" w:rsidR="00A11BE7" w:rsidRDefault="00A11BE7" w:rsidP="00A11BE7">
                            <w:pPr>
                              <w:ind w:firstLine="0"/>
                            </w:pPr>
                          </w:p>
                          <w:p w14:paraId="7637B5C5" w14:textId="52453EE7" w:rsidR="00A11BE7" w:rsidRDefault="00A11BE7" w:rsidP="00A11BE7">
                            <w:pPr>
                              <w:ind w:firstLine="0"/>
                            </w:pPr>
                          </w:p>
                          <w:p w14:paraId="458AF2F8" w14:textId="7E97DFC5" w:rsidR="00A11BE7" w:rsidRDefault="00A11BE7" w:rsidP="00A11BE7">
                            <w:pPr>
                              <w:ind w:firstLine="0"/>
                            </w:pPr>
                          </w:p>
                          <w:p w14:paraId="237073F1" w14:textId="420020F8" w:rsidR="00A11BE7" w:rsidRDefault="00A11BE7" w:rsidP="00A11BE7">
                            <w:pPr>
                              <w:ind w:firstLine="0"/>
                            </w:pPr>
                            <w:r>
                              <w:t>14</w:t>
                            </w:r>
                          </w:p>
                          <w:p w14:paraId="19FDAA28" w14:textId="63EF2819" w:rsidR="00A11BE7" w:rsidRDefault="00A11BE7" w:rsidP="00A11BE7">
                            <w:pPr>
                              <w:ind w:firstLine="0"/>
                            </w:pPr>
                            <w:r>
                              <w:t>32</w:t>
                            </w:r>
                          </w:p>
                          <w:p w14:paraId="68E22172" w14:textId="55EA71A1" w:rsidR="00A11BE7" w:rsidRDefault="00A11BE7" w:rsidP="00A11BE7">
                            <w:pPr>
                              <w:ind w:firstLine="0"/>
                            </w:pPr>
                            <w:r>
                              <w:t>45</w:t>
                            </w:r>
                          </w:p>
                          <w:p w14:paraId="1E1606F4" w14:textId="0C136F3B" w:rsidR="00A11BE7" w:rsidRDefault="00A11BE7" w:rsidP="00A11BE7">
                            <w:pPr>
                              <w:ind w:firstLine="0"/>
                            </w:pPr>
                            <w:r>
                              <w:t>61</w:t>
                            </w:r>
                          </w:p>
                          <w:p w14:paraId="609EE16E" w14:textId="44B352AE" w:rsidR="00A11BE7" w:rsidRDefault="00A11BE7" w:rsidP="00A11BE7">
                            <w:pPr>
                              <w:ind w:firstLine="0"/>
                            </w:pPr>
                            <w:r>
                              <w:t>76</w:t>
                            </w:r>
                          </w:p>
                          <w:p w14:paraId="2E77C344" w14:textId="5AD407E7" w:rsidR="00A11BE7" w:rsidRDefault="00A11BE7" w:rsidP="00A11BE7">
                            <w:pPr>
                              <w:ind w:firstLine="0"/>
                            </w:pPr>
                            <w:r>
                              <w:t>93</w:t>
                            </w:r>
                          </w:p>
                          <w:p w14:paraId="13401C76" w14:textId="63732CA5" w:rsidR="00A11BE7" w:rsidRDefault="00A11BE7" w:rsidP="00A11BE7">
                            <w:pPr>
                              <w:ind w:firstLine="0"/>
                            </w:pPr>
                            <w:r>
                              <w:t>109</w:t>
                            </w:r>
                          </w:p>
                          <w:p w14:paraId="54849F84" w14:textId="77E1C275" w:rsidR="00A11BE7" w:rsidRDefault="00A11BE7" w:rsidP="00A11BE7">
                            <w:pPr>
                              <w:ind w:firstLine="0"/>
                            </w:pPr>
                            <w:r>
                              <w:t>125</w:t>
                            </w:r>
                          </w:p>
                          <w:p w14:paraId="2AEDED94" w14:textId="4EFA699D" w:rsidR="00A11BE7" w:rsidRDefault="00A11BE7" w:rsidP="00A11BE7">
                            <w:pPr>
                              <w:ind w:firstLine="0"/>
                            </w:pPr>
                            <w:r>
                              <w:t>136</w:t>
                            </w:r>
                          </w:p>
                          <w:p w14:paraId="77B28652" w14:textId="00B5C6F1" w:rsidR="00A11BE7" w:rsidRDefault="00A11BE7" w:rsidP="00A11BE7">
                            <w:pPr>
                              <w:ind w:firstLine="0"/>
                            </w:pPr>
                            <w:r>
                              <w:t>151</w:t>
                            </w:r>
                          </w:p>
                          <w:p w14:paraId="589DB68F" w14:textId="04D31605" w:rsidR="00A11BE7" w:rsidRDefault="00A11BE7" w:rsidP="00A11BE7">
                            <w:pPr>
                              <w:ind w:firstLine="0"/>
                            </w:pPr>
                            <w:r>
                              <w:t>160</w:t>
                            </w:r>
                          </w:p>
                          <w:p w14:paraId="3100683A" w14:textId="77AB4B90" w:rsidR="00BD00C1" w:rsidRDefault="00BD00C1" w:rsidP="00A11BE7">
                            <w:pPr>
                              <w:ind w:firstLine="0"/>
                            </w:pPr>
                          </w:p>
                          <w:p w14:paraId="017ED2FF" w14:textId="79712187" w:rsidR="00BD00C1" w:rsidRDefault="00BD00C1" w:rsidP="00A11BE7">
                            <w:pPr>
                              <w:ind w:firstLine="0"/>
                            </w:pPr>
                          </w:p>
                          <w:p w14:paraId="04202E49" w14:textId="619C574C" w:rsidR="00BD00C1" w:rsidRDefault="00BD00C1" w:rsidP="00A11BE7">
                            <w:pPr>
                              <w:ind w:firstLine="0"/>
                            </w:pPr>
                          </w:p>
                          <w:p w14:paraId="45CDE1F7" w14:textId="06629507" w:rsidR="00BD00C1" w:rsidRDefault="00BD00C1" w:rsidP="00A11BE7">
                            <w:pPr>
                              <w:ind w:firstLine="0"/>
                            </w:pPr>
                          </w:p>
                          <w:p w14:paraId="0EFBEE49" w14:textId="71F11798" w:rsidR="00BD00C1" w:rsidRDefault="00BD00C1" w:rsidP="00A11BE7">
                            <w:pPr>
                              <w:ind w:firstLine="0"/>
                            </w:pPr>
                          </w:p>
                          <w:p w14:paraId="49232172" w14:textId="577208DB" w:rsidR="00BD00C1" w:rsidRDefault="00BD00C1" w:rsidP="00A11BE7">
                            <w:pPr>
                              <w:ind w:firstLine="0"/>
                            </w:pPr>
                            <w:r>
                              <w:t>14</w:t>
                            </w:r>
                          </w:p>
                          <w:p w14:paraId="754B306C" w14:textId="1EC62AD2" w:rsidR="00BD00C1" w:rsidRDefault="00BD00C1" w:rsidP="00BD00C1">
                            <w:pPr>
                              <w:ind w:firstLine="0"/>
                            </w:pPr>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FC62C" id="_x0000_s1029" type="#_x0000_t202" style="position:absolute;margin-left:-57.05pt;margin-top:0;width:42.05pt;height:628.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">
                <v:textbox>
                  <w:txbxContent>
                    <w:p w14:paraId="3EC7AA7C" w14:textId="16989278" w:rsidR="00A11BE7" w:rsidRDefault="00A11BE7" w:rsidP="00A11BE7">
                      <w:pPr>
                        <w:ind w:firstLine="0"/>
                      </w:pPr>
                    </w:p>
                    <w:p w14:paraId="7637B5C5" w14:textId="52453EE7" w:rsidR="00A11BE7" w:rsidRDefault="00A11BE7" w:rsidP="00A11BE7">
                      <w:pPr>
                        <w:ind w:firstLine="0"/>
                      </w:pPr>
                    </w:p>
                    <w:p w14:paraId="458AF2F8" w14:textId="7E97DFC5" w:rsidR="00A11BE7" w:rsidRDefault="00A11BE7" w:rsidP="00A11BE7">
                      <w:pPr>
                        <w:ind w:firstLine="0"/>
                      </w:pPr>
                    </w:p>
                    <w:p w14:paraId="237073F1" w14:textId="420020F8" w:rsidR="00A11BE7" w:rsidRDefault="00A11BE7" w:rsidP="00A11BE7">
                      <w:pPr>
                        <w:ind w:firstLine="0"/>
                      </w:pPr>
                      <w:r>
                        <w:t>14</w:t>
                      </w:r>
                    </w:p>
                    <w:p w14:paraId="19FDAA28" w14:textId="63EF2819" w:rsidR="00A11BE7" w:rsidRDefault="00A11BE7" w:rsidP="00A11BE7">
                      <w:pPr>
                        <w:ind w:firstLine="0"/>
                      </w:pPr>
                      <w:r>
                        <w:t>32</w:t>
                      </w:r>
                    </w:p>
                    <w:p w14:paraId="68E22172" w14:textId="55EA71A1" w:rsidR="00A11BE7" w:rsidRDefault="00A11BE7" w:rsidP="00A11BE7">
                      <w:pPr>
                        <w:ind w:firstLine="0"/>
                      </w:pPr>
                      <w:r>
                        <w:t>45</w:t>
                      </w:r>
                    </w:p>
                    <w:p w14:paraId="1E1606F4" w14:textId="0C136F3B" w:rsidR="00A11BE7" w:rsidRDefault="00A11BE7" w:rsidP="00A11BE7">
                      <w:pPr>
                        <w:ind w:firstLine="0"/>
                      </w:pPr>
                      <w:r>
                        <w:t>61</w:t>
                      </w:r>
                    </w:p>
                    <w:p w14:paraId="609EE16E" w14:textId="44B352AE" w:rsidR="00A11BE7" w:rsidRDefault="00A11BE7" w:rsidP="00A11BE7">
                      <w:pPr>
                        <w:ind w:firstLine="0"/>
                      </w:pPr>
                      <w:r>
                        <w:t>76</w:t>
                      </w:r>
                    </w:p>
                    <w:p w14:paraId="2E77C344" w14:textId="5AD407E7" w:rsidR="00A11BE7" w:rsidRDefault="00A11BE7" w:rsidP="00A11BE7">
                      <w:pPr>
                        <w:ind w:firstLine="0"/>
                      </w:pPr>
                      <w:r>
                        <w:t>93</w:t>
                      </w:r>
                    </w:p>
                    <w:p w14:paraId="13401C76" w14:textId="63732CA5" w:rsidR="00A11BE7" w:rsidRDefault="00A11BE7" w:rsidP="00A11BE7">
                      <w:pPr>
                        <w:ind w:firstLine="0"/>
                      </w:pPr>
                      <w:r>
                        <w:t>109</w:t>
                      </w:r>
                    </w:p>
                    <w:p w14:paraId="54849F84" w14:textId="77E1C275" w:rsidR="00A11BE7" w:rsidRDefault="00A11BE7" w:rsidP="00A11BE7">
                      <w:pPr>
                        <w:ind w:firstLine="0"/>
                      </w:pPr>
                      <w:r>
                        <w:t>125</w:t>
                      </w:r>
                    </w:p>
                    <w:p w14:paraId="2AEDED94" w14:textId="4EFA699D" w:rsidR="00A11BE7" w:rsidRDefault="00A11BE7" w:rsidP="00A11BE7">
                      <w:pPr>
                        <w:ind w:firstLine="0"/>
                      </w:pPr>
                      <w:r>
                        <w:t>136</w:t>
                      </w:r>
                    </w:p>
                    <w:p w14:paraId="77B28652" w14:textId="00B5C6F1" w:rsidR="00A11BE7" w:rsidRDefault="00A11BE7" w:rsidP="00A11BE7">
                      <w:pPr>
                        <w:ind w:firstLine="0"/>
                      </w:pPr>
                      <w:r>
                        <w:t>151</w:t>
                      </w:r>
                    </w:p>
                    <w:p w14:paraId="589DB68F" w14:textId="04D31605" w:rsidR="00A11BE7" w:rsidRDefault="00A11BE7" w:rsidP="00A11BE7">
                      <w:pPr>
                        <w:ind w:firstLine="0"/>
                      </w:pPr>
                      <w:r>
                        <w:t>160</w:t>
                      </w:r>
                    </w:p>
                    <w:p w14:paraId="3100683A" w14:textId="77AB4B90" w:rsidR="00BD00C1" w:rsidRDefault="00BD00C1" w:rsidP="00A11BE7">
                      <w:pPr>
                        <w:ind w:firstLine="0"/>
                      </w:pPr>
                    </w:p>
                    <w:p w14:paraId="017ED2FF" w14:textId="79712187" w:rsidR="00BD00C1" w:rsidRDefault="00BD00C1" w:rsidP="00A11BE7">
                      <w:pPr>
                        <w:ind w:firstLine="0"/>
                      </w:pPr>
                    </w:p>
                    <w:p w14:paraId="04202E49" w14:textId="619C574C" w:rsidR="00BD00C1" w:rsidRDefault="00BD00C1" w:rsidP="00A11BE7">
                      <w:pPr>
                        <w:ind w:firstLine="0"/>
                      </w:pPr>
                    </w:p>
                    <w:p w14:paraId="45CDE1F7" w14:textId="06629507" w:rsidR="00BD00C1" w:rsidRDefault="00BD00C1" w:rsidP="00A11BE7">
                      <w:pPr>
                        <w:ind w:firstLine="0"/>
                      </w:pPr>
                    </w:p>
                    <w:p w14:paraId="0EFBEE49" w14:textId="71F11798" w:rsidR="00BD00C1" w:rsidRDefault="00BD00C1" w:rsidP="00A11BE7">
                      <w:pPr>
                        <w:ind w:firstLine="0"/>
                      </w:pPr>
                    </w:p>
                    <w:p w14:paraId="49232172" w14:textId="577208DB" w:rsidR="00BD00C1" w:rsidRDefault="00BD00C1" w:rsidP="00A11BE7">
                      <w:pPr>
                        <w:ind w:firstLine="0"/>
                      </w:pPr>
                      <w:r>
                        <w:t>14</w:t>
                      </w:r>
                    </w:p>
                    <w:p w14:paraId="754B306C" w14:textId="1EC62AD2" w:rsidR="00BD00C1" w:rsidRDefault="00BD00C1" w:rsidP="00BD00C1">
                      <w:pPr>
                        <w:ind w:firstLine="0"/>
                      </w:pPr>
                      <w:r>
                        <w:t>30</w:t>
                      </w:r>
                    </w:p>
                  </w:txbxContent>
                </v:textbox>
                <w10:wrap type="square"/>
              </v:shape>
            </w:pict>
          </mc:Fallback>
        </mc:AlternateContent>
      </w:r>
      <w:r w:rsidR="0030215F" w:rsidRPr="00A11BE7">
        <w:rPr>
          <w:b/>
          <w:bCs/>
          <w:u w:val="single"/>
        </w:rPr>
        <w:t>Mail-order houses&amp; Department stores</w:t>
      </w:r>
    </w:p>
    <w:p w14:paraId="78B3F56E" w14:textId="70BC4E14" w:rsidR="00E97711" w:rsidRDefault="00E97711" w:rsidP="0030215F">
      <w:pPr>
        <w:ind w:firstLine="0"/>
        <w:rPr>
          <w:b/>
          <w:bCs/>
        </w:rPr>
      </w:pPr>
      <w:r>
        <w:rPr>
          <w:b/>
          <w:bCs/>
        </w:rPr>
        <w:t xml:space="preserve">How did mail-order houses and department stores change the life and habits of regular Americans, and </w:t>
      </w:r>
      <w:r w:rsidR="008365D0">
        <w:rPr>
          <w:b/>
          <w:bCs/>
        </w:rPr>
        <w:t>how did they</w:t>
      </w:r>
      <w:r>
        <w:rPr>
          <w:b/>
          <w:bCs/>
        </w:rPr>
        <w:t xml:space="preserve"> change American culture? </w:t>
      </w:r>
    </w:p>
    <w:p w14:paraId="5022B7CC" w14:textId="2CD24D22" w:rsidR="00237CA5" w:rsidRPr="00237CA5" w:rsidRDefault="00CE754E" w:rsidP="00CE754E">
      <w:pPr>
        <w:ind w:firstLine="0"/>
      </w:pPr>
      <w:r>
        <w:t xml:space="preserve">As America continued to switch to an industrial economy, the mail-order houses and department stores were ready to change life. </w:t>
      </w:r>
      <w:r w:rsidRPr="00CE754E">
        <w:rPr>
          <w:u w:val="single"/>
        </w:rPr>
        <w:t>Chain stores</w:t>
      </w:r>
      <w:r>
        <w:t xml:space="preserve"> were part of these, and were able to create national networks of stores, while reducing prices. </w:t>
      </w:r>
      <w:r w:rsidRPr="00A11BE7">
        <w:rPr>
          <w:u w:val="single"/>
        </w:rPr>
        <w:t>Mail-order Catalogs</w:t>
      </w:r>
      <w:r>
        <w:t xml:space="preserve"> had similar results, as the accessed customers across the country, while reducing prices for all. They were able to do this with mass production. These stores gave many access to goods, with people choosing to buy instead of make their clothes.</w:t>
      </w:r>
      <w:r w:rsidR="00A11BE7">
        <w:t xml:space="preserve"> However, they did also end up as stiff competition to local stores, who were often forced to close due to these national businesses.</w:t>
      </w:r>
      <w:r>
        <w:t xml:space="preserve"> </w:t>
      </w:r>
      <w:r w:rsidRPr="00A11BE7">
        <w:rPr>
          <w:u w:val="single"/>
        </w:rPr>
        <w:t>Department stores</w:t>
      </w:r>
      <w:r>
        <w:t xml:space="preserve"> also had a huge effect</w:t>
      </w:r>
      <w:r w:rsidR="00A11BE7">
        <w:t xml:space="preserve">, and they transformed the shopping into a social event for women. Shopping at these stores became women-dominated, with women as customers and salesclerks. The </w:t>
      </w:r>
      <w:r w:rsidR="00A11BE7" w:rsidRPr="00A11BE7">
        <w:rPr>
          <w:u w:val="single"/>
        </w:rPr>
        <w:t>National Consumers League</w:t>
      </w:r>
      <w:r w:rsidR="00A11BE7">
        <w:t xml:space="preserve"> took advantage of this, and used its membership of women in commerce to gain rights and regulations on women and child workers. </w:t>
      </w:r>
    </w:p>
    <w:p w14:paraId="56800F12" w14:textId="0EEA40B9" w:rsidR="00237CA5" w:rsidRPr="00237CA5" w:rsidRDefault="00237CA5" w:rsidP="00237CA5">
      <w:pPr>
        <w:rPr>
          <w:b/>
          <w:bCs/>
        </w:rPr>
      </w:pPr>
    </w:p>
    <w:p w14:paraId="79EDF09F" w14:textId="631A012B" w:rsidR="002B0E59" w:rsidRPr="002B0E59" w:rsidRDefault="002B0E59" w:rsidP="0030215F">
      <w:pPr>
        <w:ind w:firstLine="0"/>
      </w:pPr>
    </w:p>
    <w:p w14:paraId="52FCE7CD" w14:textId="36575E71" w:rsidR="0030215F" w:rsidRPr="00CE754E" w:rsidRDefault="002B0E59" w:rsidP="0030215F">
      <w:pPr>
        <w:ind w:firstLine="0"/>
        <w:rPr>
          <w:b/>
          <w:bCs/>
          <w:u w:val="single"/>
        </w:rPr>
      </w:pPr>
      <w:r w:rsidRPr="00CE754E">
        <w:rPr>
          <w:b/>
          <w:bCs/>
          <w:noProof/>
          <w:u w:val="single"/>
        </w:rPr>
        <mc:AlternateContent>
          <mc:Choice Requires="wpi">
            <w:drawing>
              <wp:anchor distT="0" distB="0" distL="114300" distR="114300" simplePos="0" relativeHeight="251661312" behindDoc="0" locked="0" layoutInCell="1" allowOverlap="1" wp14:anchorId="5F420EE4" wp14:editId="6B6BE607">
                <wp:simplePos x="0" y="0"/>
                <wp:positionH relativeFrom="column">
                  <wp:posOffset>8470714</wp:posOffset>
                </wp:positionH>
                <wp:positionV relativeFrom="paragraph">
                  <wp:posOffset>401334</wp:posOffset>
                </wp:positionV>
                <wp:extent cx="1571760" cy="931320"/>
                <wp:effectExtent l="38100" t="38100" r="0" b="4064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571760" cy="931320"/>
                      </w14:xfrm>
                    </w14:contentPart>
                  </a:graphicData>
                </a:graphic>
              </wp:anchor>
            </w:drawing>
          </mc:Choice>
          <mc:Fallback>
            <w:pict>
              <v:shapetype w14:anchorId="40488C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66.3pt;margin-top:30.9pt;width:125.15pt;height:7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">
                <v:imagedata r:id="rId10" o:title=""/>
              </v:shape>
            </w:pict>
          </mc:Fallback>
        </mc:AlternateContent>
      </w:r>
      <w:r w:rsidR="0030215F" w:rsidRPr="00CE754E">
        <w:rPr>
          <w:b/>
          <w:bCs/>
          <w:u w:val="single"/>
        </w:rPr>
        <w:t xml:space="preserve">National </w:t>
      </w:r>
      <w:r w:rsidR="0030215F" w:rsidRPr="00CE754E">
        <w:rPr>
          <w:b/>
          <w:bCs/>
          <w:u w:val="single"/>
        </w:rPr>
        <w:t>Consumers League</w:t>
      </w:r>
    </w:p>
    <w:p w14:paraId="4596A861" w14:textId="786F4CFC" w:rsidR="00E97711" w:rsidRDefault="002B0E59" w:rsidP="0030215F">
      <w:pPr>
        <w:ind w:firstLine="0"/>
        <w:rPr>
          <w:b/>
          <w:bCs/>
        </w:rPr>
      </w:pPr>
      <w:r>
        <w:rPr>
          <w:b/>
          <w:bCs/>
          <w:noProof/>
        </w:rPr>
        <mc:AlternateContent>
          <mc:Choice Requires="wpi">
            <w:drawing>
              <wp:anchor distT="0" distB="0" distL="114300" distR="114300" simplePos="0" relativeHeight="251660288" behindDoc="0" locked="0" layoutInCell="1" allowOverlap="1" wp14:anchorId="6BB9BA84" wp14:editId="249C84DA">
                <wp:simplePos x="0" y="0"/>
                <wp:positionH relativeFrom="column">
                  <wp:posOffset>6888874</wp:posOffset>
                </wp:positionH>
                <wp:positionV relativeFrom="paragraph">
                  <wp:posOffset>-363730</wp:posOffset>
                </wp:positionV>
                <wp:extent cx="1431720" cy="640080"/>
                <wp:effectExtent l="38100" t="38100" r="0" b="4572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431720" cy="640080"/>
                      </w14:xfrm>
                    </w14:contentPart>
                  </a:graphicData>
                </a:graphic>
              </wp:anchor>
            </w:drawing>
          </mc:Choice>
          <mc:Fallback>
            <w:pict>
              <v:shape w14:anchorId="5849E8F9" id="Ink 3" o:spid="_x0000_s1026" type="#_x0000_t75" style="position:absolute;margin-left:541.75pt;margin-top:-29.35pt;width:114.15pt;height:5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">
                <v:imagedata r:id="rId12" o:title=""/>
              </v:shape>
            </w:pict>
          </mc:Fallback>
        </mc:AlternateContent>
      </w:r>
      <w:r w:rsidR="00E97711">
        <w:rPr>
          <w:b/>
          <w:bCs/>
        </w:rPr>
        <w:t xml:space="preserve">How did the new National Consumer’s league </w:t>
      </w:r>
      <w:r w:rsidR="00E27638">
        <w:rPr>
          <w:b/>
          <w:bCs/>
        </w:rPr>
        <w:t>relate to the increase in women’s education in the late 1800s, and what did they change in women’s roles in society?</w:t>
      </w:r>
    </w:p>
    <w:p w14:paraId="60E95914" w14:textId="314024DE" w:rsidR="00A11BE7" w:rsidRPr="00A11BE7" w:rsidRDefault="00A11BE7" w:rsidP="0030215F">
      <w:pPr>
        <w:ind w:firstLine="0"/>
      </w:pPr>
      <w:r>
        <w:t xml:space="preserve">Both the National Consumer’s League and the increase in women’s education occurred in the late 1800s. The </w:t>
      </w:r>
      <w:r w:rsidRPr="00A11BE7">
        <w:rPr>
          <w:u w:val="single"/>
        </w:rPr>
        <w:t>Women’s colleges</w:t>
      </w:r>
      <w:r>
        <w:t xml:space="preserve"> that popped up across the country began to develop a nature </w:t>
      </w:r>
      <w:r w:rsidR="00BD00C1" w:rsidRPr="00A11BE7">
        <w:rPr>
          <w:b/>
          <w:bCs/>
          <w:noProof/>
          <w:u w:val="single"/>
        </w:rPr>
        <w:lastRenderedPageBreak/>
        <mc:AlternateContent>
          <mc:Choice Requires="wps">
            <w:drawing>
              <wp:anchor distT="45720" distB="45720" distL="114300" distR="114300" simplePos="0" relativeHeight="251672576" behindDoc="0" locked="0" layoutInCell="1" allowOverlap="1" wp14:anchorId="2A4B2534" wp14:editId="4CF763FA">
                <wp:simplePos x="0" y="0"/>
                <wp:positionH relativeFrom="column">
                  <wp:posOffset>-724619</wp:posOffset>
                </wp:positionH>
                <wp:positionV relativeFrom="paragraph">
                  <wp:posOffset>-180</wp:posOffset>
                </wp:positionV>
                <wp:extent cx="534035" cy="7987665"/>
                <wp:effectExtent l="0" t="0" r="18415"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7987665"/>
                        </a:xfrm>
                        <a:prstGeom prst="rect">
                          <a:avLst/>
                        </a:prstGeom>
                        <a:solidFill>
                          <a:srgbClr val="FFFFFF"/>
                        </a:solidFill>
                        <a:ln w="9525">
                          <a:solidFill>
                            <a:srgbClr val="000000"/>
                          </a:solidFill>
                          <a:miter lim="800000"/>
                          <a:headEnd/>
                          <a:tailEnd/>
                        </a:ln>
                      </wps:spPr>
                      <wps:txbx>
                        <w:txbxContent>
                          <w:p w14:paraId="5802496A" w14:textId="6C5FB0EA" w:rsidR="00BD00C1" w:rsidRDefault="00BD00C1" w:rsidP="00BD00C1">
                            <w:pPr>
                              <w:ind w:firstLine="0"/>
                            </w:pPr>
                            <w:r>
                              <w:t>41</w:t>
                            </w:r>
                          </w:p>
                          <w:p w14:paraId="79482352" w14:textId="21E80DB9" w:rsidR="00BD00C1" w:rsidRDefault="00BD00C1" w:rsidP="00BD00C1">
                            <w:pPr>
                              <w:ind w:firstLine="0"/>
                            </w:pPr>
                            <w:r>
                              <w:t>58</w:t>
                            </w:r>
                          </w:p>
                          <w:p w14:paraId="0E9330F8" w14:textId="6AC74252" w:rsidR="00BD00C1" w:rsidRDefault="00BD00C1" w:rsidP="00BD00C1">
                            <w:pPr>
                              <w:ind w:firstLine="0"/>
                            </w:pPr>
                            <w:r>
                              <w:t>71</w:t>
                            </w:r>
                          </w:p>
                          <w:p w14:paraId="3FCA41F5" w14:textId="77777777" w:rsidR="00BD00C1" w:rsidRDefault="00BD00C1" w:rsidP="00BD00C1">
                            <w:pPr>
                              <w:ind w:firstLine="0"/>
                            </w:pPr>
                            <w:r>
                              <w:t>85</w:t>
                            </w:r>
                          </w:p>
                          <w:p w14:paraId="4D511FC2" w14:textId="77777777" w:rsidR="00BD00C1" w:rsidRDefault="00BD00C1" w:rsidP="00BD00C1">
                            <w:pPr>
                              <w:ind w:firstLine="0"/>
                            </w:pPr>
                            <w:r>
                              <w:t>100</w:t>
                            </w:r>
                          </w:p>
                          <w:p w14:paraId="7FCE12C0" w14:textId="2CD8D2CB" w:rsidR="00BD00C1" w:rsidRDefault="00BD00C1" w:rsidP="00BD00C1">
                            <w:pPr>
                              <w:ind w:firstLine="0"/>
                            </w:pPr>
                            <w:r>
                              <w:t>118</w:t>
                            </w:r>
                          </w:p>
                          <w:p w14:paraId="151B89BE" w14:textId="3B584361" w:rsidR="00BD00C1" w:rsidRDefault="00BD00C1" w:rsidP="00BD00C1">
                            <w:pPr>
                              <w:ind w:firstLine="0"/>
                            </w:pPr>
                            <w:r>
                              <w:t>135</w:t>
                            </w:r>
                          </w:p>
                          <w:p w14:paraId="441DA82B" w14:textId="2ECE33D6" w:rsidR="00BD00C1" w:rsidRDefault="00BD00C1" w:rsidP="00BD00C1">
                            <w:pPr>
                              <w:ind w:firstLine="0"/>
                            </w:pPr>
                            <w:r>
                              <w:t>149</w:t>
                            </w:r>
                          </w:p>
                          <w:p w14:paraId="37A772E2" w14:textId="71511F2F" w:rsidR="00BD00C1" w:rsidRDefault="00BD00C1" w:rsidP="00BD00C1">
                            <w:pPr>
                              <w:ind w:firstLine="0"/>
                            </w:pPr>
                            <w:r>
                              <w:t>150</w:t>
                            </w:r>
                          </w:p>
                          <w:p w14:paraId="502641B0" w14:textId="66B2E144" w:rsidR="00C16C6D" w:rsidRDefault="00C16C6D" w:rsidP="00BD00C1">
                            <w:pPr>
                              <w:ind w:firstLine="0"/>
                            </w:pPr>
                          </w:p>
                          <w:p w14:paraId="7778CFDB" w14:textId="70CB02CF" w:rsidR="00C16C6D" w:rsidRDefault="00C16C6D" w:rsidP="00BD00C1">
                            <w:pPr>
                              <w:ind w:firstLine="0"/>
                            </w:pPr>
                          </w:p>
                          <w:p w14:paraId="3737C1F3" w14:textId="71185FC4" w:rsidR="00C16C6D" w:rsidRDefault="00C16C6D" w:rsidP="00BD00C1">
                            <w:pPr>
                              <w:ind w:firstLine="0"/>
                            </w:pPr>
                          </w:p>
                          <w:p w14:paraId="4F1ECFE6" w14:textId="4FBF85B3" w:rsidR="00C16C6D" w:rsidRDefault="00C16C6D" w:rsidP="00BD00C1">
                            <w:pPr>
                              <w:ind w:firstLine="0"/>
                            </w:pPr>
                            <w:r>
                              <w:t>16</w:t>
                            </w:r>
                          </w:p>
                          <w:p w14:paraId="0178F135" w14:textId="5C78BA2B" w:rsidR="00C16C6D" w:rsidRDefault="00C16C6D" w:rsidP="00BD00C1">
                            <w:pPr>
                              <w:ind w:firstLine="0"/>
                            </w:pPr>
                            <w:r>
                              <w:t>33</w:t>
                            </w:r>
                          </w:p>
                          <w:p w14:paraId="1E8AF1C5" w14:textId="79F2A5DA" w:rsidR="00C16C6D" w:rsidRDefault="00C16C6D" w:rsidP="00BD00C1">
                            <w:pPr>
                              <w:ind w:firstLine="0"/>
                            </w:pPr>
                            <w:r>
                              <w:t>50</w:t>
                            </w:r>
                          </w:p>
                          <w:p w14:paraId="6CD19307" w14:textId="28D383E6" w:rsidR="00C16C6D" w:rsidRDefault="00C16C6D" w:rsidP="00BD00C1">
                            <w:pPr>
                              <w:ind w:firstLine="0"/>
                            </w:pPr>
                            <w:r>
                              <w:t>65</w:t>
                            </w:r>
                          </w:p>
                          <w:p w14:paraId="5577E924" w14:textId="174DCFAE" w:rsidR="00C16C6D" w:rsidRDefault="00C16C6D" w:rsidP="00BD00C1">
                            <w:pPr>
                              <w:ind w:firstLine="0"/>
                            </w:pPr>
                            <w:r>
                              <w:t>79</w:t>
                            </w:r>
                          </w:p>
                          <w:p w14:paraId="1F24F5B8" w14:textId="323B014B" w:rsidR="00C16C6D" w:rsidRDefault="00C16C6D" w:rsidP="00BD00C1">
                            <w:pPr>
                              <w:ind w:firstLine="0"/>
                            </w:pPr>
                            <w:r>
                              <w:t>92</w:t>
                            </w:r>
                          </w:p>
                          <w:p w14:paraId="1CAD60E8" w14:textId="508D9032" w:rsidR="00C16C6D" w:rsidRDefault="00C16C6D" w:rsidP="00BD00C1">
                            <w:pPr>
                              <w:ind w:firstLine="0"/>
                            </w:pPr>
                            <w:r>
                              <w:t>105</w:t>
                            </w:r>
                          </w:p>
                          <w:p w14:paraId="61E1AD52" w14:textId="436299B7" w:rsidR="00C16C6D" w:rsidRDefault="00C16C6D" w:rsidP="00BD00C1">
                            <w:pPr>
                              <w:ind w:firstLine="0"/>
                            </w:pPr>
                            <w:r>
                              <w:t>124</w:t>
                            </w:r>
                          </w:p>
                          <w:p w14:paraId="38AFC870" w14:textId="661059A7" w:rsidR="00C16C6D" w:rsidRDefault="00C16C6D" w:rsidP="00BD00C1">
                            <w:pPr>
                              <w:ind w:firstLine="0"/>
                            </w:pPr>
                            <w:r>
                              <w:t>143</w:t>
                            </w:r>
                          </w:p>
                          <w:p w14:paraId="1C4C5B80" w14:textId="27C0ADF2" w:rsidR="00C16C6D" w:rsidRDefault="00C16C6D" w:rsidP="00BD00C1">
                            <w:pPr>
                              <w:ind w:firstLine="0"/>
                            </w:pPr>
                            <w:r>
                              <w:t>156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B2534" id="_x0000_s1030" type="#_x0000_t202" style="position:absolute;margin-left:-57.05pt;margin-top:0;width:42.05pt;height:628.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3SuKAIAAEwEAAAOAAAAZHJzL2Uyb0RvYy54bWysVNtu2zAMfR+wfxD0vthx4z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">
                <v:textbox>
                  <w:txbxContent>
                    <w:p w14:paraId="5802496A" w14:textId="6C5FB0EA" w:rsidR="00BD00C1" w:rsidRDefault="00BD00C1" w:rsidP="00BD00C1">
                      <w:pPr>
                        <w:ind w:firstLine="0"/>
                      </w:pPr>
                      <w:r>
                        <w:t>41</w:t>
                      </w:r>
                    </w:p>
                    <w:p w14:paraId="79482352" w14:textId="21E80DB9" w:rsidR="00BD00C1" w:rsidRDefault="00BD00C1" w:rsidP="00BD00C1">
                      <w:pPr>
                        <w:ind w:firstLine="0"/>
                      </w:pPr>
                      <w:r>
                        <w:t>58</w:t>
                      </w:r>
                    </w:p>
                    <w:p w14:paraId="0E9330F8" w14:textId="6AC74252" w:rsidR="00BD00C1" w:rsidRDefault="00BD00C1" w:rsidP="00BD00C1">
                      <w:pPr>
                        <w:ind w:firstLine="0"/>
                      </w:pPr>
                      <w:r>
                        <w:t>71</w:t>
                      </w:r>
                    </w:p>
                    <w:p w14:paraId="3FCA41F5" w14:textId="77777777" w:rsidR="00BD00C1" w:rsidRDefault="00BD00C1" w:rsidP="00BD00C1">
                      <w:pPr>
                        <w:ind w:firstLine="0"/>
                      </w:pPr>
                      <w:r>
                        <w:t>85</w:t>
                      </w:r>
                    </w:p>
                    <w:p w14:paraId="4D511FC2" w14:textId="77777777" w:rsidR="00BD00C1" w:rsidRDefault="00BD00C1" w:rsidP="00BD00C1">
                      <w:pPr>
                        <w:ind w:firstLine="0"/>
                      </w:pPr>
                      <w:r>
                        <w:t>100</w:t>
                      </w:r>
                    </w:p>
                    <w:p w14:paraId="7FCE12C0" w14:textId="2CD8D2CB" w:rsidR="00BD00C1" w:rsidRDefault="00BD00C1" w:rsidP="00BD00C1">
                      <w:pPr>
                        <w:ind w:firstLine="0"/>
                      </w:pPr>
                      <w:r>
                        <w:t>118</w:t>
                      </w:r>
                    </w:p>
                    <w:p w14:paraId="151B89BE" w14:textId="3B584361" w:rsidR="00BD00C1" w:rsidRDefault="00BD00C1" w:rsidP="00BD00C1">
                      <w:pPr>
                        <w:ind w:firstLine="0"/>
                      </w:pPr>
                      <w:r>
                        <w:t>135</w:t>
                      </w:r>
                    </w:p>
                    <w:p w14:paraId="441DA82B" w14:textId="2ECE33D6" w:rsidR="00BD00C1" w:rsidRDefault="00BD00C1" w:rsidP="00BD00C1">
                      <w:pPr>
                        <w:ind w:firstLine="0"/>
                      </w:pPr>
                      <w:r>
                        <w:t>149</w:t>
                      </w:r>
                    </w:p>
                    <w:p w14:paraId="37A772E2" w14:textId="71511F2F" w:rsidR="00BD00C1" w:rsidRDefault="00BD00C1" w:rsidP="00BD00C1">
                      <w:pPr>
                        <w:ind w:firstLine="0"/>
                      </w:pPr>
                      <w:r>
                        <w:t>150</w:t>
                      </w:r>
                    </w:p>
                    <w:p w14:paraId="502641B0" w14:textId="66B2E144" w:rsidR="00C16C6D" w:rsidRDefault="00C16C6D" w:rsidP="00BD00C1">
                      <w:pPr>
                        <w:ind w:firstLine="0"/>
                      </w:pPr>
                    </w:p>
                    <w:p w14:paraId="7778CFDB" w14:textId="70CB02CF" w:rsidR="00C16C6D" w:rsidRDefault="00C16C6D" w:rsidP="00BD00C1">
                      <w:pPr>
                        <w:ind w:firstLine="0"/>
                      </w:pPr>
                    </w:p>
                    <w:p w14:paraId="3737C1F3" w14:textId="71185FC4" w:rsidR="00C16C6D" w:rsidRDefault="00C16C6D" w:rsidP="00BD00C1">
                      <w:pPr>
                        <w:ind w:firstLine="0"/>
                      </w:pPr>
                    </w:p>
                    <w:p w14:paraId="4F1ECFE6" w14:textId="4FBF85B3" w:rsidR="00C16C6D" w:rsidRDefault="00C16C6D" w:rsidP="00BD00C1">
                      <w:pPr>
                        <w:ind w:firstLine="0"/>
                      </w:pPr>
                      <w:r>
                        <w:t>16</w:t>
                      </w:r>
                    </w:p>
                    <w:p w14:paraId="0178F135" w14:textId="5C78BA2B" w:rsidR="00C16C6D" w:rsidRDefault="00C16C6D" w:rsidP="00BD00C1">
                      <w:pPr>
                        <w:ind w:firstLine="0"/>
                      </w:pPr>
                      <w:r>
                        <w:t>33</w:t>
                      </w:r>
                    </w:p>
                    <w:p w14:paraId="1E8AF1C5" w14:textId="79F2A5DA" w:rsidR="00C16C6D" w:rsidRDefault="00C16C6D" w:rsidP="00BD00C1">
                      <w:pPr>
                        <w:ind w:firstLine="0"/>
                      </w:pPr>
                      <w:r>
                        <w:t>50</w:t>
                      </w:r>
                    </w:p>
                    <w:p w14:paraId="6CD19307" w14:textId="28D383E6" w:rsidR="00C16C6D" w:rsidRDefault="00C16C6D" w:rsidP="00BD00C1">
                      <w:pPr>
                        <w:ind w:firstLine="0"/>
                      </w:pPr>
                      <w:r>
                        <w:t>65</w:t>
                      </w:r>
                    </w:p>
                    <w:p w14:paraId="5577E924" w14:textId="174DCFAE" w:rsidR="00C16C6D" w:rsidRDefault="00C16C6D" w:rsidP="00BD00C1">
                      <w:pPr>
                        <w:ind w:firstLine="0"/>
                      </w:pPr>
                      <w:r>
                        <w:t>79</w:t>
                      </w:r>
                    </w:p>
                    <w:p w14:paraId="1F24F5B8" w14:textId="323B014B" w:rsidR="00C16C6D" w:rsidRDefault="00C16C6D" w:rsidP="00BD00C1">
                      <w:pPr>
                        <w:ind w:firstLine="0"/>
                      </w:pPr>
                      <w:r>
                        <w:t>92</w:t>
                      </w:r>
                    </w:p>
                    <w:p w14:paraId="1CAD60E8" w14:textId="508D9032" w:rsidR="00C16C6D" w:rsidRDefault="00C16C6D" w:rsidP="00BD00C1">
                      <w:pPr>
                        <w:ind w:firstLine="0"/>
                      </w:pPr>
                      <w:r>
                        <w:t>105</w:t>
                      </w:r>
                    </w:p>
                    <w:p w14:paraId="61E1AD52" w14:textId="436299B7" w:rsidR="00C16C6D" w:rsidRDefault="00C16C6D" w:rsidP="00BD00C1">
                      <w:pPr>
                        <w:ind w:firstLine="0"/>
                      </w:pPr>
                      <w:r>
                        <w:t>124</w:t>
                      </w:r>
                    </w:p>
                    <w:p w14:paraId="38AFC870" w14:textId="661059A7" w:rsidR="00C16C6D" w:rsidRDefault="00C16C6D" w:rsidP="00BD00C1">
                      <w:pPr>
                        <w:ind w:firstLine="0"/>
                      </w:pPr>
                      <w:r>
                        <w:t>143</w:t>
                      </w:r>
                    </w:p>
                    <w:p w14:paraId="1C4C5B80" w14:textId="27C0ADF2" w:rsidR="00C16C6D" w:rsidRDefault="00C16C6D" w:rsidP="00BD00C1">
                      <w:pPr>
                        <w:ind w:firstLine="0"/>
                      </w:pPr>
                      <w:r>
                        <w:t>156</w:t>
                      </w:r>
                    </w:p>
                  </w:txbxContent>
                </v:textbox>
                <w10:wrap type="square"/>
              </v:shape>
            </w:pict>
          </mc:Fallback>
        </mc:AlternateContent>
      </w:r>
      <w:r>
        <w:t>of sorority, and connection between educated women.</w:t>
      </w:r>
      <w:r w:rsidR="00DA5C6E">
        <w:t xml:space="preserve"> These “</w:t>
      </w:r>
      <w:r w:rsidR="00DA5C6E" w:rsidRPr="00DA5C6E">
        <w:rPr>
          <w:u w:val="single"/>
        </w:rPr>
        <w:t>Land-Grant” institutions</w:t>
      </w:r>
      <w:r w:rsidR="00DA5C6E">
        <w:t xml:space="preserve"> were created in the Civil War, and began to bear fruit now. These women’s colleges also began to introduce </w:t>
      </w:r>
      <w:r w:rsidR="00DA5C6E" w:rsidRPr="00DA5C6E">
        <w:rPr>
          <w:u w:val="single"/>
        </w:rPr>
        <w:t>strenuous sports</w:t>
      </w:r>
      <w:r w:rsidR="00DA5C6E">
        <w:t xml:space="preserve"> to women, breaking more barriers.</w:t>
      </w:r>
      <w:r>
        <w:t xml:space="preserve"> </w:t>
      </w:r>
      <w:r w:rsidR="00DA5C6E">
        <w:t>The women in the National Consumer’s League gained much power for women, controlling a huge sector of the market. Women began to become free from their husbands, as they gained both power and educations just as much as men. Women also played an important part in the new jobs, as they continued to be nurses, but also became huge portions of educators. All of these things, from the Natinoal Consumers’ Association to the women’s’  education increased their ability to fight for their civil rights.</w:t>
      </w:r>
    </w:p>
    <w:p w14:paraId="4EF85AFF" w14:textId="1796813E" w:rsidR="0030215F" w:rsidRPr="00CE754E" w:rsidRDefault="0030215F" w:rsidP="0030215F">
      <w:pPr>
        <w:ind w:firstLine="0"/>
        <w:rPr>
          <w:b/>
          <w:bCs/>
          <w:u w:val="single"/>
        </w:rPr>
      </w:pPr>
      <w:r w:rsidRPr="00CE754E">
        <w:rPr>
          <w:b/>
          <w:bCs/>
          <w:u w:val="single"/>
        </w:rPr>
        <w:t>Florence Kelley</w:t>
      </w:r>
    </w:p>
    <w:p w14:paraId="03E8F78D" w14:textId="646FE54F" w:rsidR="00E27638" w:rsidRDefault="002B0E59" w:rsidP="0030215F">
      <w:pPr>
        <w:ind w:firstLine="0"/>
        <w:rPr>
          <w:b/>
          <w:bCs/>
        </w:rPr>
      </w:pPr>
      <w:r>
        <w:rPr>
          <w:b/>
          <w:bCs/>
          <w:noProof/>
        </w:rPr>
        <mc:AlternateContent>
          <mc:Choice Requires="wpi">
            <w:drawing>
              <wp:anchor distT="0" distB="0" distL="114300" distR="114300" simplePos="0" relativeHeight="251664384" behindDoc="0" locked="0" layoutInCell="1" allowOverlap="1" wp14:anchorId="5DA91B4E" wp14:editId="4A586E83">
                <wp:simplePos x="0" y="0"/>
                <wp:positionH relativeFrom="column">
                  <wp:posOffset>7120354</wp:posOffset>
                </wp:positionH>
                <wp:positionV relativeFrom="paragraph">
                  <wp:posOffset>634190</wp:posOffset>
                </wp:positionV>
                <wp:extent cx="65880" cy="47520"/>
                <wp:effectExtent l="38100" t="38100" r="48895" b="482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65880" cy="47520"/>
                      </w14:xfrm>
                    </w14:contentPart>
                  </a:graphicData>
                </a:graphic>
              </wp:anchor>
            </w:drawing>
          </mc:Choice>
          <mc:Fallback>
            <w:pict>
              <v:shape w14:anchorId="14C04C6E" id="Ink 7" o:spid="_x0000_s1026" type="#_x0000_t75" style="position:absolute;margin-left:559.95pt;margin-top:49.25pt;width:6.65pt;height:5.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">
                <v:imagedata r:id="rId14" o:title=""/>
              </v:shape>
            </w:pict>
          </mc:Fallback>
        </mc:AlternateContent>
      </w:r>
      <w:r w:rsidR="00E27638">
        <w:rPr>
          <w:b/>
          <w:bCs/>
        </w:rPr>
        <w:t xml:space="preserve">What did Florence Kelley do </w:t>
      </w:r>
      <w:r w:rsidR="007866FA">
        <w:rPr>
          <w:b/>
          <w:bCs/>
        </w:rPr>
        <w:t>to increase the power of women</w:t>
      </w:r>
      <w:r w:rsidR="006A200A">
        <w:rPr>
          <w:b/>
          <w:bCs/>
        </w:rPr>
        <w:t>?</w:t>
      </w:r>
      <w:r w:rsidR="006C5C6C">
        <w:rPr>
          <w:b/>
          <w:bCs/>
        </w:rPr>
        <w:t xml:space="preserve"> How did she bring about change?</w:t>
      </w:r>
    </w:p>
    <w:p w14:paraId="0B42D4CE" w14:textId="2C734C6B" w:rsidR="006C5C6C" w:rsidRPr="00237CA5" w:rsidRDefault="00DA5C6E" w:rsidP="006C5C6C">
      <w:pPr>
        <w:ind w:firstLine="0"/>
      </w:pPr>
      <w:r>
        <w:t xml:space="preserve">Florence Kelley was the founder of the National Consumer’s League, and was a power player in the late 1800s. The rise of mass consumption in this time was hugely beneficial for women. With the </w:t>
      </w:r>
      <w:r w:rsidRPr="00DA5C6E">
        <w:rPr>
          <w:u w:val="single"/>
        </w:rPr>
        <w:t>rising income</w:t>
      </w:r>
      <w:r>
        <w:t xml:space="preserve"> of the middle class, they were recipients to huge job growth in the </w:t>
      </w:r>
      <w:r w:rsidR="00BD00C1">
        <w:t xml:space="preserve">consumer economy. With the mass employment of women in this new consumer economy, they started the </w:t>
      </w:r>
      <w:r w:rsidR="00BD00C1" w:rsidRPr="00BD00C1">
        <w:rPr>
          <w:u w:val="single"/>
        </w:rPr>
        <w:t>consumer protection movement</w:t>
      </w:r>
      <w:r w:rsidR="00BD00C1">
        <w:t xml:space="preserve">, and began to force the hands of large retailers. Florence Kelley also worked to increase working conditions for </w:t>
      </w:r>
      <w:r w:rsidR="00BD00C1" w:rsidRPr="00BD00C1">
        <w:rPr>
          <w:u w:val="single"/>
        </w:rPr>
        <w:t>child workers</w:t>
      </w:r>
      <w:r w:rsidR="00BD00C1">
        <w:t xml:space="preserve"> and women workers, arguably better than some workers’ unions. Florence Kelley also benefited from the </w:t>
      </w:r>
      <w:r w:rsidR="00BD00C1" w:rsidRPr="00BD00C1">
        <w:rPr>
          <w:u w:val="single"/>
        </w:rPr>
        <w:t>new merchandising techniques</w:t>
      </w:r>
      <w:r w:rsidR="00BD00C1">
        <w:t xml:space="preserve"> of the era and was able to spread her messages as leader far and wide. Over time, with her efforts as the head of the National Consumer’s League, she was able to be one of the first major female leaders on the new century.</w:t>
      </w:r>
    </w:p>
    <w:p w14:paraId="16B3B77E" w14:textId="207A4CA9" w:rsidR="0030215F" w:rsidRPr="00CE754E" w:rsidRDefault="0030215F" w:rsidP="0030215F">
      <w:pPr>
        <w:ind w:firstLine="0"/>
        <w:rPr>
          <w:b/>
          <w:bCs/>
          <w:u w:val="single"/>
        </w:rPr>
      </w:pPr>
      <w:r w:rsidRPr="00CE754E">
        <w:rPr>
          <w:b/>
          <w:bCs/>
          <w:u w:val="single"/>
        </w:rPr>
        <w:t>Major League Baseball</w:t>
      </w:r>
      <w:bookmarkEnd w:id="0"/>
    </w:p>
    <w:p w14:paraId="0EDBAD5D" w14:textId="12A995B4" w:rsidR="002B0E59" w:rsidRDefault="00C16C6D" w:rsidP="0030215F">
      <w:pPr>
        <w:ind w:firstLine="0"/>
        <w:rPr>
          <w:b/>
          <w:bCs/>
        </w:rPr>
      </w:pPr>
      <w:r w:rsidRPr="00A11BE7">
        <w:rPr>
          <w:b/>
          <w:bCs/>
          <w:noProof/>
          <w:u w:val="single"/>
        </w:rPr>
        <w:lastRenderedPageBreak/>
        <mc:AlternateContent>
          <mc:Choice Requires="wps">
            <w:drawing>
              <wp:anchor distT="45720" distB="45720" distL="114300" distR="114300" simplePos="0" relativeHeight="251674624" behindDoc="0" locked="0" layoutInCell="1" allowOverlap="1" wp14:anchorId="26CEE9AA" wp14:editId="7A83F130">
                <wp:simplePos x="0" y="0"/>
                <wp:positionH relativeFrom="column">
                  <wp:posOffset>-698740</wp:posOffset>
                </wp:positionH>
                <wp:positionV relativeFrom="paragraph">
                  <wp:posOffset>108</wp:posOffset>
                </wp:positionV>
                <wp:extent cx="534035" cy="7987665"/>
                <wp:effectExtent l="0" t="0" r="18415" b="1333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7987665"/>
                        </a:xfrm>
                        <a:prstGeom prst="rect">
                          <a:avLst/>
                        </a:prstGeom>
                        <a:solidFill>
                          <a:srgbClr val="FFFFFF"/>
                        </a:solidFill>
                        <a:ln w="9525">
                          <a:solidFill>
                            <a:srgbClr val="000000"/>
                          </a:solidFill>
                          <a:miter lim="800000"/>
                          <a:headEnd/>
                          <a:tailEnd/>
                        </a:ln>
                      </wps:spPr>
                      <wps:txbx>
                        <w:txbxContent>
                          <w:p w14:paraId="147C696C" w14:textId="56A341E4" w:rsidR="00C16C6D" w:rsidRDefault="00C16C6D" w:rsidP="00C16C6D">
                            <w:pPr>
                              <w:ind w:firstLine="0"/>
                            </w:pPr>
                          </w:p>
                          <w:p w14:paraId="50239DC5" w14:textId="01687586" w:rsidR="00B572FD" w:rsidRDefault="00B572FD" w:rsidP="00C16C6D">
                            <w:pPr>
                              <w:ind w:firstLine="0"/>
                            </w:pPr>
                          </w:p>
                          <w:p w14:paraId="1F7138D3" w14:textId="533FD95D" w:rsidR="00B572FD" w:rsidRDefault="00B572FD" w:rsidP="00C16C6D">
                            <w:pPr>
                              <w:ind w:firstLine="0"/>
                            </w:pPr>
                            <w:r>
                              <w:t>16</w:t>
                            </w:r>
                          </w:p>
                          <w:p w14:paraId="5382A810" w14:textId="6116CE46" w:rsidR="00B572FD" w:rsidRDefault="00B572FD" w:rsidP="00C16C6D">
                            <w:pPr>
                              <w:ind w:firstLine="0"/>
                            </w:pPr>
                            <w:r>
                              <w:t>31</w:t>
                            </w:r>
                          </w:p>
                          <w:p w14:paraId="42F42FD1" w14:textId="6451ACD7" w:rsidR="00B572FD" w:rsidRDefault="00B572FD" w:rsidP="00C16C6D">
                            <w:pPr>
                              <w:ind w:firstLine="0"/>
                            </w:pPr>
                            <w:r>
                              <w:t>48</w:t>
                            </w:r>
                          </w:p>
                          <w:p w14:paraId="2C60A1BA" w14:textId="601DC6DB" w:rsidR="00B572FD" w:rsidRDefault="00B572FD" w:rsidP="00C16C6D">
                            <w:pPr>
                              <w:ind w:firstLine="0"/>
                            </w:pPr>
                            <w:r>
                              <w:t>66</w:t>
                            </w:r>
                          </w:p>
                          <w:p w14:paraId="7162A8AE" w14:textId="0DFE1B98" w:rsidR="00B572FD" w:rsidRDefault="00B572FD" w:rsidP="00C16C6D">
                            <w:pPr>
                              <w:ind w:firstLine="0"/>
                            </w:pPr>
                            <w:r>
                              <w:t>81</w:t>
                            </w:r>
                          </w:p>
                          <w:p w14:paraId="68754B7E" w14:textId="66E84104" w:rsidR="00B572FD" w:rsidRDefault="00B572FD" w:rsidP="00C16C6D">
                            <w:pPr>
                              <w:ind w:firstLine="0"/>
                            </w:pPr>
                            <w:r>
                              <w:t>96</w:t>
                            </w:r>
                          </w:p>
                          <w:p w14:paraId="771327BE" w14:textId="42408551" w:rsidR="00B572FD" w:rsidRDefault="00B572FD" w:rsidP="00C16C6D">
                            <w:pPr>
                              <w:ind w:firstLine="0"/>
                            </w:pPr>
                            <w:r>
                              <w:t>112</w:t>
                            </w:r>
                          </w:p>
                          <w:p w14:paraId="40473C5B" w14:textId="535587F8" w:rsidR="00B572FD" w:rsidRDefault="00B572FD" w:rsidP="00C16C6D">
                            <w:pPr>
                              <w:ind w:firstLine="0"/>
                            </w:pPr>
                            <w:r>
                              <w:t>127</w:t>
                            </w:r>
                          </w:p>
                          <w:p w14:paraId="134E245E" w14:textId="70214459" w:rsidR="00B572FD" w:rsidRDefault="00B572FD" w:rsidP="00C16C6D">
                            <w:pPr>
                              <w:ind w:firstLine="0"/>
                            </w:pPr>
                            <w:r>
                              <w:t>143</w:t>
                            </w:r>
                          </w:p>
                          <w:p w14:paraId="47480B82" w14:textId="489B8AE9" w:rsidR="00B572FD" w:rsidRDefault="00B572FD" w:rsidP="00C16C6D">
                            <w:pPr>
                              <w:ind w:firstLine="0"/>
                            </w:pPr>
                            <w:r>
                              <w:t>150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EE9AA" id="_x0000_s1031" type="#_x0000_t202" style="position:absolute;margin-left:-55pt;margin-top:0;width:42.05pt;height:628.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">
                <v:textbox>
                  <w:txbxContent>
                    <w:p w14:paraId="147C696C" w14:textId="56A341E4" w:rsidR="00C16C6D" w:rsidRDefault="00C16C6D" w:rsidP="00C16C6D">
                      <w:pPr>
                        <w:ind w:firstLine="0"/>
                      </w:pPr>
                    </w:p>
                    <w:p w14:paraId="50239DC5" w14:textId="01687586" w:rsidR="00B572FD" w:rsidRDefault="00B572FD" w:rsidP="00C16C6D">
                      <w:pPr>
                        <w:ind w:firstLine="0"/>
                      </w:pPr>
                    </w:p>
                    <w:p w14:paraId="1F7138D3" w14:textId="533FD95D" w:rsidR="00B572FD" w:rsidRDefault="00B572FD" w:rsidP="00C16C6D">
                      <w:pPr>
                        <w:ind w:firstLine="0"/>
                      </w:pPr>
                      <w:r>
                        <w:t>16</w:t>
                      </w:r>
                    </w:p>
                    <w:p w14:paraId="5382A810" w14:textId="6116CE46" w:rsidR="00B572FD" w:rsidRDefault="00B572FD" w:rsidP="00C16C6D">
                      <w:pPr>
                        <w:ind w:firstLine="0"/>
                      </w:pPr>
                      <w:r>
                        <w:t>31</w:t>
                      </w:r>
                    </w:p>
                    <w:p w14:paraId="42F42FD1" w14:textId="6451ACD7" w:rsidR="00B572FD" w:rsidRDefault="00B572FD" w:rsidP="00C16C6D">
                      <w:pPr>
                        <w:ind w:firstLine="0"/>
                      </w:pPr>
                      <w:r>
                        <w:t>48</w:t>
                      </w:r>
                    </w:p>
                    <w:p w14:paraId="2C60A1BA" w14:textId="601DC6DB" w:rsidR="00B572FD" w:rsidRDefault="00B572FD" w:rsidP="00C16C6D">
                      <w:pPr>
                        <w:ind w:firstLine="0"/>
                      </w:pPr>
                      <w:r>
                        <w:t>66</w:t>
                      </w:r>
                    </w:p>
                    <w:p w14:paraId="7162A8AE" w14:textId="0DFE1B98" w:rsidR="00B572FD" w:rsidRDefault="00B572FD" w:rsidP="00C16C6D">
                      <w:pPr>
                        <w:ind w:firstLine="0"/>
                      </w:pPr>
                      <w:r>
                        <w:t>81</w:t>
                      </w:r>
                    </w:p>
                    <w:p w14:paraId="68754B7E" w14:textId="66E84104" w:rsidR="00B572FD" w:rsidRDefault="00B572FD" w:rsidP="00C16C6D">
                      <w:pPr>
                        <w:ind w:firstLine="0"/>
                      </w:pPr>
                      <w:r>
                        <w:t>96</w:t>
                      </w:r>
                    </w:p>
                    <w:p w14:paraId="771327BE" w14:textId="42408551" w:rsidR="00B572FD" w:rsidRDefault="00B572FD" w:rsidP="00C16C6D">
                      <w:pPr>
                        <w:ind w:firstLine="0"/>
                      </w:pPr>
                      <w:r>
                        <w:t>112</w:t>
                      </w:r>
                    </w:p>
                    <w:p w14:paraId="40473C5B" w14:textId="535587F8" w:rsidR="00B572FD" w:rsidRDefault="00B572FD" w:rsidP="00C16C6D">
                      <w:pPr>
                        <w:ind w:firstLine="0"/>
                      </w:pPr>
                      <w:r>
                        <w:t>127</w:t>
                      </w:r>
                    </w:p>
                    <w:p w14:paraId="134E245E" w14:textId="70214459" w:rsidR="00B572FD" w:rsidRDefault="00B572FD" w:rsidP="00C16C6D">
                      <w:pPr>
                        <w:ind w:firstLine="0"/>
                      </w:pPr>
                      <w:r>
                        <w:t>143</w:t>
                      </w:r>
                    </w:p>
                    <w:p w14:paraId="47480B82" w14:textId="489B8AE9" w:rsidR="00B572FD" w:rsidRDefault="00B572FD" w:rsidP="00C16C6D">
                      <w:pPr>
                        <w:ind w:firstLine="0"/>
                      </w:pPr>
                      <w:r>
                        <w:t>150</w:t>
                      </w:r>
                    </w:p>
                  </w:txbxContent>
                </v:textbox>
                <w10:wrap type="square"/>
              </v:shape>
            </w:pict>
          </mc:Fallback>
        </mc:AlternateContent>
      </w:r>
      <w:r w:rsidR="002B0E59">
        <w:rPr>
          <w:b/>
          <w:bCs/>
        </w:rPr>
        <w:t xml:space="preserve">What conditions in American society led to the appearance of national sports, such as Major League Baseball, and how did these tie in with new ideas of </w:t>
      </w:r>
      <w:r w:rsidR="008365D0">
        <w:rPr>
          <w:b/>
          <w:bCs/>
        </w:rPr>
        <w:t>leisure</w:t>
      </w:r>
      <w:r w:rsidR="002B0E59">
        <w:rPr>
          <w:b/>
          <w:bCs/>
        </w:rPr>
        <w:t xml:space="preserve">? </w:t>
      </w:r>
    </w:p>
    <w:p w14:paraId="66182357" w14:textId="5D8872A6" w:rsidR="00BD00C1" w:rsidRPr="00BD00C1" w:rsidRDefault="00BD00C1" w:rsidP="0030215F">
      <w:pPr>
        <w:ind w:firstLine="0"/>
      </w:pPr>
      <w:r>
        <w:t>During the late 1800,</w:t>
      </w:r>
      <w:r w:rsidR="00B572FD">
        <w:t xml:space="preserve"> brand</w:t>
      </w:r>
      <w:r>
        <w:t xml:space="preserve"> new ideas of leisure were beginning to develop. Before, resting for the point of enjoyment was considered lazy. </w:t>
      </w:r>
      <w:r w:rsidRPr="00BD00C1">
        <w:rPr>
          <w:u w:val="single"/>
        </w:rPr>
        <w:t>Simon Patten</w:t>
      </w:r>
      <w:r>
        <w:t xml:space="preserve">, however, challenged the ideas of this and spread that the purpose of life was to have pleasure. After these ideas became popular, many were willing to spend a day just enjoying their time. This lead to the rise of </w:t>
      </w:r>
      <w:r w:rsidRPr="00BD00C1">
        <w:rPr>
          <w:u w:val="single"/>
        </w:rPr>
        <w:t>Spectator Sports</w:t>
      </w:r>
      <w:r>
        <w:t xml:space="preserve">, which </w:t>
      </w:r>
      <w:r w:rsidR="00B572FD">
        <w:t xml:space="preserve">were popularized after the civil war. </w:t>
      </w:r>
      <w:r w:rsidR="00B572FD" w:rsidRPr="00B572FD">
        <w:rPr>
          <w:u w:val="single"/>
        </w:rPr>
        <w:t>Major League Baseball</w:t>
      </w:r>
      <w:r w:rsidR="00B572FD">
        <w:t xml:space="preserve"> was one of these sports, spread across the country during the Civil War, and after the formation of professional teams across the country, the MLB was formed. This new national pastime was popular among all ages. This new sport came alongside </w:t>
      </w:r>
      <w:r w:rsidR="00B572FD" w:rsidRPr="00B572FD">
        <w:rPr>
          <w:u w:val="single"/>
        </w:rPr>
        <w:t>gambling</w:t>
      </w:r>
      <w:r w:rsidR="00B572FD">
        <w:t>, which was also growing steadily with new ideas of leisure. These new sports formed a distinctively male culture in parts of many cities, and created a new space for men to relax.</w:t>
      </w:r>
    </w:p>
    <w:sectPr w:rsidR="00BD00C1" w:rsidRPr="00BD00C1" w:rsidSect="00F83F85">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F627B" w14:textId="77777777" w:rsidR="00957058" w:rsidRDefault="00957058">
      <w:pPr>
        <w:spacing w:line="240" w:lineRule="auto"/>
      </w:pPr>
      <w:r>
        <w:separator/>
      </w:r>
    </w:p>
  </w:endnote>
  <w:endnote w:type="continuationSeparator" w:id="0">
    <w:p w14:paraId="04E9503F" w14:textId="77777777" w:rsidR="00957058" w:rsidRDefault="00957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32D1C" w14:textId="77777777" w:rsidR="00957058" w:rsidRDefault="00957058">
      <w:pPr>
        <w:spacing w:line="240" w:lineRule="auto"/>
      </w:pPr>
      <w:r>
        <w:separator/>
      </w:r>
    </w:p>
  </w:footnote>
  <w:footnote w:type="continuationSeparator" w:id="0">
    <w:p w14:paraId="4D8810A9" w14:textId="77777777" w:rsidR="00957058" w:rsidRDefault="009570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957058">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957058">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953158"/>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3E233D"/>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17669"/>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82D626E"/>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1315A0"/>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D7D74"/>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33114"/>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433BA6"/>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8"/>
  </w:num>
  <w:num w:numId="15">
    <w:abstractNumId w:val="10"/>
  </w:num>
  <w:num w:numId="16">
    <w:abstractNumId w:val="16"/>
  </w:num>
  <w:num w:numId="17">
    <w:abstractNumId w:val="22"/>
  </w:num>
  <w:num w:numId="18">
    <w:abstractNumId w:val="28"/>
  </w:num>
  <w:num w:numId="19">
    <w:abstractNumId w:val="24"/>
  </w:num>
  <w:num w:numId="20">
    <w:abstractNumId w:val="12"/>
  </w:num>
  <w:num w:numId="21">
    <w:abstractNumId w:val="23"/>
  </w:num>
  <w:num w:numId="22">
    <w:abstractNumId w:val="27"/>
  </w:num>
  <w:num w:numId="23">
    <w:abstractNumId w:val="26"/>
  </w:num>
  <w:num w:numId="24">
    <w:abstractNumId w:val="15"/>
  </w:num>
  <w:num w:numId="25">
    <w:abstractNumId w:val="19"/>
  </w:num>
  <w:num w:numId="26">
    <w:abstractNumId w:val="17"/>
  </w:num>
  <w:num w:numId="27">
    <w:abstractNumId w:val="11"/>
  </w:num>
  <w:num w:numId="28">
    <w:abstractNumId w:val="1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80C97"/>
    <w:rsid w:val="000B6440"/>
    <w:rsid w:val="00121033"/>
    <w:rsid w:val="001254D6"/>
    <w:rsid w:val="00144907"/>
    <w:rsid w:val="001749FD"/>
    <w:rsid w:val="00177C26"/>
    <w:rsid w:val="002224DF"/>
    <w:rsid w:val="00222992"/>
    <w:rsid w:val="00237CA5"/>
    <w:rsid w:val="002B0E59"/>
    <w:rsid w:val="0030215F"/>
    <w:rsid w:val="00312C5E"/>
    <w:rsid w:val="00325CCF"/>
    <w:rsid w:val="0034643D"/>
    <w:rsid w:val="0035552C"/>
    <w:rsid w:val="003620A7"/>
    <w:rsid w:val="003E748F"/>
    <w:rsid w:val="00460362"/>
    <w:rsid w:val="00465FDB"/>
    <w:rsid w:val="004A2534"/>
    <w:rsid w:val="004F359C"/>
    <w:rsid w:val="004F474D"/>
    <w:rsid w:val="00526382"/>
    <w:rsid w:val="00530C35"/>
    <w:rsid w:val="005877F2"/>
    <w:rsid w:val="005D1B41"/>
    <w:rsid w:val="005E2CD1"/>
    <w:rsid w:val="00636E58"/>
    <w:rsid w:val="00655B26"/>
    <w:rsid w:val="00663716"/>
    <w:rsid w:val="00692D7B"/>
    <w:rsid w:val="006A200A"/>
    <w:rsid w:val="006A64A8"/>
    <w:rsid w:val="006A7549"/>
    <w:rsid w:val="006C5C6C"/>
    <w:rsid w:val="006D596E"/>
    <w:rsid w:val="0072060B"/>
    <w:rsid w:val="00722AE3"/>
    <w:rsid w:val="0072773D"/>
    <w:rsid w:val="007849BF"/>
    <w:rsid w:val="007866FA"/>
    <w:rsid w:val="007A4FCC"/>
    <w:rsid w:val="007D4B2F"/>
    <w:rsid w:val="007F2E79"/>
    <w:rsid w:val="007F6D7D"/>
    <w:rsid w:val="00815C55"/>
    <w:rsid w:val="00832A36"/>
    <w:rsid w:val="008365D0"/>
    <w:rsid w:val="00841C8A"/>
    <w:rsid w:val="0084504E"/>
    <w:rsid w:val="008A2219"/>
    <w:rsid w:val="008D4649"/>
    <w:rsid w:val="008F38AF"/>
    <w:rsid w:val="009062FB"/>
    <w:rsid w:val="00916C1E"/>
    <w:rsid w:val="0092501B"/>
    <w:rsid w:val="00951A95"/>
    <w:rsid w:val="00957058"/>
    <w:rsid w:val="00965112"/>
    <w:rsid w:val="00971853"/>
    <w:rsid w:val="00974576"/>
    <w:rsid w:val="00975D60"/>
    <w:rsid w:val="009A080B"/>
    <w:rsid w:val="009A5981"/>
    <w:rsid w:val="009F1767"/>
    <w:rsid w:val="00A11606"/>
    <w:rsid w:val="00A11BE7"/>
    <w:rsid w:val="00A50790"/>
    <w:rsid w:val="00A54BB4"/>
    <w:rsid w:val="00A93A9F"/>
    <w:rsid w:val="00AA7C2B"/>
    <w:rsid w:val="00AB1E45"/>
    <w:rsid w:val="00AB6499"/>
    <w:rsid w:val="00B37752"/>
    <w:rsid w:val="00B572FD"/>
    <w:rsid w:val="00B76183"/>
    <w:rsid w:val="00B82F8F"/>
    <w:rsid w:val="00B8480F"/>
    <w:rsid w:val="00BC11A6"/>
    <w:rsid w:val="00BD00C1"/>
    <w:rsid w:val="00BD3A4E"/>
    <w:rsid w:val="00BD7F12"/>
    <w:rsid w:val="00C16C6D"/>
    <w:rsid w:val="00C26420"/>
    <w:rsid w:val="00C91B3E"/>
    <w:rsid w:val="00CC2088"/>
    <w:rsid w:val="00CC2681"/>
    <w:rsid w:val="00CE754E"/>
    <w:rsid w:val="00D01CC2"/>
    <w:rsid w:val="00D17F5A"/>
    <w:rsid w:val="00D23D4F"/>
    <w:rsid w:val="00D51189"/>
    <w:rsid w:val="00D62EB3"/>
    <w:rsid w:val="00D968A6"/>
    <w:rsid w:val="00DA4202"/>
    <w:rsid w:val="00DA5C6E"/>
    <w:rsid w:val="00DD6003"/>
    <w:rsid w:val="00E01875"/>
    <w:rsid w:val="00E27638"/>
    <w:rsid w:val="00E44C90"/>
    <w:rsid w:val="00E46678"/>
    <w:rsid w:val="00E63214"/>
    <w:rsid w:val="00E80076"/>
    <w:rsid w:val="00E93C7E"/>
    <w:rsid w:val="00E97711"/>
    <w:rsid w:val="00EC2FE4"/>
    <w:rsid w:val="00EC5330"/>
    <w:rsid w:val="00ED0E61"/>
    <w:rsid w:val="00ED18A6"/>
    <w:rsid w:val="00ED5C7C"/>
    <w:rsid w:val="00F129B9"/>
    <w:rsid w:val="00F16CBA"/>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C1"/>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140240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703E49"/>
    <w:rsid w:val="008E2C7E"/>
    <w:rsid w:val="00D30118"/>
    <w:rsid w:val="00EB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1T00:23:01.758"/>
    </inkml:context>
    <inkml:brush xml:id="br0">
      <inkml:brushProperty name="width" value="0.05" units="cm"/>
      <inkml:brushProperty name="height" value="0.05" units="cm"/>
    </inkml:brush>
  </inkml:definitions>
  <inkml:trace contextRef="#ctx0" brushRef="#br0">0 2076 993,'20'-41'1335,"241"-451"1302,80 8-674,-66 103-1903,-251 340-236,16-20-913,-38 59 550,-1 4 483,-1-1 0,0 1 0,0 0 0,0-1 1,0 1-1,0 0 0,0-1 0,0 1 1,-1 0-1,1-1 0,-1 1 0,1 0 0,-1-1 1,-1 3-1,2-2-4,-62 133-627,12-30 472,22-40 219,4 0 0,2 2 0,4 0 0,2 1 0,3 1 0,3 0 0,0 79 0,10-146 16,-1 0 1,1 0 0,0-1 0,0 1-1,0 0 1,1 0 0,-1-1 0,0 1-1,1 0 1,-1-1 0,1 1 0,-1 0-1,1-1 1,0 1 0,0-1 0,0 1-1,0-1 1,0 1 0,0-1 0,0 0-1,0 0 1,0 1 0,1-1 0,-1 0-1,0 0 1,1 0 0,2 1 0,2 0 66,0-1 1,-1 0 0,1-1 0,0 1-1,-1-1 1,1 0 0,7-1 0,11 0 198,-2 0-160,1-1-1,-1-2 1,0 0-1,0-1 1,-1-1-1,1-1 1,-1-1 0,-1-1-1,0 0 1,0-2-1,18-13 1,27-21 210,103-95 0,-120 97-267,2-1 22,129-105 82,-153 130-198,0 1 0,1 2-1,1 1 1,1 1-1,35-13 1,-55 24 20,-6 2-9,1 0-1,-1 0 1,0 0-1,0 0 1,0 0-1,1 1 0,-1-1 1,5 1-1,-7 0 10,0 1 1,0-1-1,0 1 0,-1-1 0,1 1 0,0-1 0,0 1 0,0-1 1,-1 1-1,1 0 0,0-1 0,-1 1 0,1 0 0,0 0 0,-1 0 1,1-1-1,-1 1 0,1 0 0,-1 0 0,0 0 0,1 0 0,-1 0 1,0 0-1,0 0 0,0 0 0,1 0 0,-1 0 0,0 0 0,0 0 1,0 0-1,-1 0 0,1-1 0,0 1 0,0 0 0,0 0 1,-1 1-1,-2 16 2,0-1 1,0 0-1,-2 0 1,0 0-1,-2 0 1,-8 17-1,-59 99 7,33-63-1,-414 761-526,395-717 329,18-38-358,-51 131 1,109-241-239,26-41 1,24-44 905,-55 95-105,56-114 1017,130-200-1,-179 312-789,85-112 1307,-102 135-1320,-7 7-165,-13 14-14,-10 27-13,1 0 0,3 2 0,2 1 0,-22 64 0,11-29-65,-70 191-271,86-215 144,3 0 1,-14 108-1,27-136 127,2-30 31,0-1 0,0 1 0,0 0 0,0-1 0,0 1 0,0-1 0,1 1 0,-1-1 0,0 1 0,0-1 0,0 1 0,1-1 0,-1 1 0,0-1 0,1 1 0,-1-1 0,0 1 0,1-1 0,-1 1 0,0-1 0,1 0 0,-1 1 0,1-1 0,-1 0 0,1 1 0,-1-1 0,1 0 0,-1 0 0,1 0 0,-1 1 0,1-1 0,-1 0 0,1 0 0,-1 0 0,1 0 0,0 0 0,-1 0 0,1 0 0,-1 0 0,1 0 0,-1 0 0,1 0 0,0 0 0,-1 0 0,1-1 0,-1 1 0,1 0 0,-1 0 0,1-1 0,-1 1 0,1 0 0,-1-1 0,1 0 0,5 0-4,7-3 8,1 0 0,0-2 0,-1 1 0,0-2 0,0 1 0,-1-2 0,0 0 0,14-11 1,87-87 79,-99 92-71,307-339 154,109-106 389,-413 443-518,48-39 99,-60 51-131,0 1 0,0 0 1,0 0-1,1 1 0,-1-1 0,1 1 0,0 1 0,-1-1 0,1 1 0,0 0 0,10-1 0,-15 4-5,0-1-1,0 0 0,-1 1 0,1-1 0,0 1 0,-1-1 0,1 1 0,-1 0 0,1-1 0,-1 1 0,0-1 0,0 1 0,0 0 0,0-1 0,0 1 0,0 0 0,0-1 0,0 1 0,-1 1 0,1 4 4,0 35 44,-2 0-1,-13 82 0,8-95-47,-12 68 63,17-88-69,1 1 0,1 0 0,0 0 0,0 0 0,0 0 0,2 0 0,2 11 1,-4-20 2,0 0 0,0-1-1,1 1 1,-1 0 0,0-1 0,1 1 0,-1-1 0,1 1 0,-1 0 0,1-1 0,-1 1 0,1-1 0,-1 1 0,1-1 0,-1 1 0,1-1 0,0 0 0,-1 1 0,1-1 0,0 0 0,-1 1 0,1-1-1,0 0 1,0 0 0,-1 0 0,1 0 0,0 0 0,0 0 0,10 1-16,0-1 0,0 0 0,0-1 0,0 0 0,-1-1 0,1 0 0,-1 0 0,1-1 0,-1-1-1,0 0 1,0 0 0,0-1 0,-1 0 0,1-1 0,-1 0 0,10-9 0,19-17 27,-1-1 0,42-49 0,38-59 61,166-261 0,-152 205 121,-2 7 219,371-499 2291,-491 678-2651,1-3-12,0 1 1,1 0-1,1 1 0,0 0 0,1 1 0,0 0 1,0 1-1,29-16 0,-40 26-37,9-2-36,-5 20-48,-6 35 34,-2 0 0,-3 0 0,-1 0 0,-3-1 0,-3 0-1,-17 50 1,-129 310-519,99-270 335,-98 303-289,155-436 514,-1 0-1,1 1 0,1-1 1,-1 13-1,2-19-85,7-9-107,19-16 292,-1-1 0,-1-2-1,-1 0 1,-1-1 0,20-34 0,88-160 395,-55 89-359,284-375 399,-343 487-463,-11 14-29,-1 1-1,-1-1 1,1 1 0,-1-1 0,0 0 0,0 0-1,0 0 1,-1-1 0,3-7 0,2 3 513,-16 31-76,-216 256-437,170-203-50,-63 86-229,-109 196 0,209-316 121,-6 6-197,24-46 316,0 0 1,0 0-1,0 0 0,1 0 0,-1 0 0,0 0 1,0-1-1,0 1 0,0 0 0,0 0 0,0 0 1,0 0-1,0 0 0,0-1 0,0 1 1,0 0-1,0 0 0,0 0 0,0 0 0,0 0 1,0 0-1,0-1 0,0 1 0,0 0 0,-1 0 1,1 0-1,0 0 0,0 0 0,0 0 1,0-1-1,0 1 0,0 0 0,0 0 0,0 0 1,0 0-1,0 0 0,-1 0 0,1 0 0,0 0 1,0 0-1,0 0 0,0 0 0,0 0 1,0-1-1,-1 1 0,1 0 0,0 0 0,0 0 1,0 0-1,0 0 0,0 0 0,-1 0 0,1 0 1,0 0-1,0 0 0,0 0 0,0 1 1,0-1-1,0 0 0,-1 0 0,1 0 0,0 0 1,3-20-245,6-3 180,2 0 0,0 0 0,2 1 0,0 1 0,26-31-1,13-22 24,47-96 135,-52 87 91,78-106 0,-118 180-78,-6 7-66,0 1 0,0-1 0,0 1 0,1-1 0,-1 1-1,0-1 1,1 1 0,-1 0 0,1-1 0,-1 1 0,1 0 0,0 0 0,0 0 0,2-1 0,-2 2 185,-2 3-38,-2 6-160,0 1 1,-1-1-1,0 0 0,-1 1 1,1-2-1,-2 1 0,1 0 1,-7 8-1,-8 18 1,-3 13-31,5-14-13,1 1 0,-12 42 0,29-80-59,1 0 0,-1 0-1,1 0 1,-1 0 0,1 0 0,0 1 0,0-1 0,1 0 0,-1 1-1,0 0 1,1 0 0,0 0 0,-1 0 0,1 0 0,0 0 0,0 0-1,0 1 1,0 0 0,3-2 0,-1 8-3410,-5 18-1602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1T00:22:59.352"/>
    </inkml:context>
    <inkml:brush xml:id="br0">
      <inkml:brushProperty name="width" value="0.05" units="cm"/>
      <inkml:brushProperty name="height" value="0.05" units="cm"/>
    </inkml:brush>
  </inkml:definitions>
  <inkml:trace contextRef="#ctx0" brushRef="#br0">65 275 9801,'0'0'2632,"-13"-34"-2413,-5-10-203,-13-53 0,30 93-41,1 1 0,-1-1 0,1 1 0,0 0 0,0-1-1,0 1 1,0-1 0,1 1 0,-1-1 0,1 1 0,0 0 0,0-1 0,0 1 0,0 0 0,1 0-1,-1 0 1,1 0 0,0 0 0,0 0 0,0 0 0,0 0 0,0 1 0,1-1 0,-1 1 0,1 0-1,0 0 1,-1 0 0,1 0 0,0 0 0,0 0 0,1 1 0,-1-1 0,0 1 0,0 0 0,1 0-1,-1 0 1,0 1 0,1-1 0,-1 1 0,1 0 0,-1 0 0,1 0 0,-1 0 0,1 1 0,-1-1-1,0 1 1,1 0 0,-1 0 0,0 0 0,0 0 0,1 1 0,-1-1 0,0 1 0,0 0 0,0 0-1,2 2 1,25 39-70,-24-33 94,0 0 0,0-1 0,1 0 0,0-1 0,0 1 0,1-1 0,1-1 0,-1 1 0,1-1 0,18 10 0,-8-9 20,0-1 0,1 0 1,0-1-1,0-2 0,34 4 1,110 2 137,-141-9-148,634 1 149,-358-3-118,-259 0-39,0 3 0,1 1 0,39 8 0,-67-8-3,-1 0 1,1 1-1,-1 1 1,0 0-1,0 0 1,0 1-1,-1 1 1,1 0-1,-2 0 1,1 1-1,-1 0 1,18 20-1,-18-15-11,1 1 1,-2 0-1,0 1 0,-1 0 1,0 1-1,9 28 1,-5-3-40,12 67 0,16 324-901,-11-73-2034,-25-326 2638,2 0 1,0 0-1,3 0 0,1-1 1,16 39-1,-21-62 306,-1 0 0,1 0 1,1 0-1,-1 0 0,2-1 0,-1 0 1,1-1-1,0 1 0,1-1 1,0 0-1,0-1 0,0 0 0,1 0 1,0-1-1,0 0 0,0-1 0,0 0 1,1 0-1,0-1 0,0 0 1,13 1-1,2-1 38,1-2 1,-1-1-1,0-1 1,1-2-1,-1 0 0,0-1 1,0-2-1,-1 0 1,0-2-1,0-1 1,0-1-1,24-14 0,33-22 10,146-108 0,-209 140-3,105-77 10,548-365-702,-507 370-885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1T00:23:14.283"/>
    </inkml:context>
    <inkml:brush xml:id="br0">
      <inkml:brushProperty name="width" value="0.05" units="cm"/>
      <inkml:brushProperty name="height" value="0.05" units="cm"/>
    </inkml:brush>
  </inkml:definitions>
  <inkml:trace contextRef="#ctx0" brushRef="#br0">182 132 4004,'0'0'2818,"-160"-45"-2753,151 24 31,5 1 0,0 5-64,0 2-32,4 6-128,0 4-1666,0-4-1761</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2133</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10</cp:revision>
  <dcterms:created xsi:type="dcterms:W3CDTF">2020-11-06T23:34:00Z</dcterms:created>
  <dcterms:modified xsi:type="dcterms:W3CDTF">2020-12-11T07:59:00Z</dcterms:modified>
</cp:coreProperties>
</file>