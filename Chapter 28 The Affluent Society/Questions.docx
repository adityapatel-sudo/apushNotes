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72F010EF" w:rsidR="00080C97" w:rsidRDefault="00F83F85" w:rsidP="00F83F85">
      <w:pPr>
        <w:pStyle w:val="NoSpacing"/>
        <w:jc w:val="right"/>
      </w:pPr>
      <w:r>
        <w:t>Aditya Patel</w:t>
      </w:r>
    </w:p>
    <w:p w14:paraId="315A2A4D" w14:textId="06D0B14D" w:rsidR="00080C97" w:rsidRDefault="00F83F85" w:rsidP="00F83F85">
      <w:pPr>
        <w:pStyle w:val="NoSpacing"/>
        <w:jc w:val="right"/>
      </w:pPr>
      <w:r>
        <w:t>APUSH</w:t>
      </w:r>
    </w:p>
    <w:p w14:paraId="6B15AA15" w14:textId="6C6C9C52" w:rsidR="00080C97" w:rsidRDefault="00F83F85" w:rsidP="00F83F85">
      <w:pPr>
        <w:pStyle w:val="NoSpacing"/>
        <w:jc w:val="right"/>
      </w:pPr>
      <w:r>
        <w:t>Period 4</w:t>
      </w:r>
    </w:p>
    <w:p w14:paraId="392AC6DD" w14:textId="1EE913C6" w:rsidR="007D4B2F" w:rsidRDefault="00527743" w:rsidP="00F83F85">
      <w:pPr>
        <w:pStyle w:val="NoSpacing"/>
        <w:jc w:val="right"/>
      </w:pPr>
      <w:r>
        <w:t>03/</w:t>
      </w:r>
      <w:r w:rsidR="007A2239">
        <w:t>12</w:t>
      </w:r>
      <w:r w:rsidR="000C5923">
        <w:t>/2021</w:t>
      </w:r>
    </w:p>
    <w:p w14:paraId="325FDAA5" w14:textId="716BBA3C" w:rsidR="00F70209" w:rsidRPr="00375A3C" w:rsidRDefault="008E49E2" w:rsidP="00375A3C">
      <w:pPr>
        <w:pStyle w:val="NoSpacing"/>
        <w:jc w:val="center"/>
      </w:pPr>
      <w:r w:rsidRPr="00375A3C">
        <w:rPr>
          <w:noProof/>
        </w:rPr>
        <mc:AlternateContent>
          <mc:Choice Requires="wps">
            <w:drawing>
              <wp:anchor distT="45720" distB="45720" distL="114300" distR="114300" simplePos="0" relativeHeight="251659264" behindDoc="0" locked="0" layoutInCell="1" allowOverlap="1" wp14:anchorId="08129E80" wp14:editId="085E61D9">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18E95C25" w14:textId="429D2949" w:rsidR="00D711CB" w:rsidRDefault="00562036" w:rsidP="008E49E2">
                            <w:pPr>
                              <w:ind w:firstLine="0"/>
                            </w:pPr>
                            <w:r>
                              <w:t>17</w:t>
                            </w:r>
                          </w:p>
                          <w:p w14:paraId="2245B9C7" w14:textId="15CD1496" w:rsidR="00562036" w:rsidRDefault="00562036" w:rsidP="008E49E2">
                            <w:pPr>
                              <w:ind w:firstLine="0"/>
                            </w:pPr>
                            <w:r>
                              <w:t>32</w:t>
                            </w:r>
                          </w:p>
                          <w:p w14:paraId="779B6D18" w14:textId="564AB822" w:rsidR="00562036" w:rsidRDefault="00562036" w:rsidP="008E49E2">
                            <w:pPr>
                              <w:ind w:firstLine="0"/>
                            </w:pPr>
                            <w:r>
                              <w:t>46</w:t>
                            </w:r>
                          </w:p>
                          <w:p w14:paraId="0B86DD13" w14:textId="0F4769A8" w:rsidR="00562036" w:rsidRDefault="00562036" w:rsidP="008E49E2">
                            <w:pPr>
                              <w:ind w:firstLine="0"/>
                            </w:pPr>
                            <w:r>
                              <w:t>59</w:t>
                            </w:r>
                          </w:p>
                          <w:p w14:paraId="41AD18B0" w14:textId="39521B0C" w:rsidR="00562036" w:rsidRDefault="00562036" w:rsidP="008E49E2">
                            <w:pPr>
                              <w:ind w:firstLine="0"/>
                            </w:pPr>
                            <w:r>
                              <w:t>72</w:t>
                            </w:r>
                          </w:p>
                          <w:p w14:paraId="1DE47A4C" w14:textId="4481AB62" w:rsidR="00562036" w:rsidRDefault="00562036" w:rsidP="008E49E2">
                            <w:pPr>
                              <w:ind w:firstLine="0"/>
                            </w:pPr>
                            <w:r>
                              <w:t>86</w:t>
                            </w:r>
                          </w:p>
                          <w:p w14:paraId="3D98B76D" w14:textId="62038BC0" w:rsidR="00562036" w:rsidRDefault="00562036" w:rsidP="008E49E2">
                            <w:pPr>
                              <w:ind w:firstLine="0"/>
                            </w:pPr>
                            <w:r>
                              <w:t>104</w:t>
                            </w:r>
                          </w:p>
                          <w:p w14:paraId="3D1526E9" w14:textId="18857922" w:rsidR="00562036" w:rsidRDefault="00562036" w:rsidP="008E49E2">
                            <w:pPr>
                              <w:ind w:firstLine="0"/>
                            </w:pPr>
                            <w:r>
                              <w:t>118</w:t>
                            </w:r>
                          </w:p>
                          <w:p w14:paraId="5384BD88" w14:textId="7A260389" w:rsidR="00562036" w:rsidRDefault="00562036" w:rsidP="008E49E2">
                            <w:pPr>
                              <w:ind w:firstLine="0"/>
                            </w:pPr>
                            <w:r>
                              <w:t>135</w:t>
                            </w:r>
                          </w:p>
                          <w:p w14:paraId="1F62A977" w14:textId="44B05ED8" w:rsidR="00562036" w:rsidRDefault="00562036" w:rsidP="008E49E2">
                            <w:pPr>
                              <w:ind w:firstLine="0"/>
                            </w:pPr>
                            <w:r>
                              <w:t>152</w:t>
                            </w:r>
                          </w:p>
                          <w:p w14:paraId="3D336BCC" w14:textId="44B0647C" w:rsidR="00562036" w:rsidRDefault="00562036" w:rsidP="008E49E2">
                            <w:pPr>
                              <w:ind w:firstLine="0"/>
                            </w:pPr>
                            <w:r>
                              <w:t>165</w:t>
                            </w:r>
                          </w:p>
                          <w:p w14:paraId="3E0BBD31" w14:textId="2177CEFB" w:rsidR="00562036" w:rsidRDefault="00562036" w:rsidP="008E49E2">
                            <w:pPr>
                              <w:ind w:firstLine="0"/>
                            </w:pPr>
                            <w:r>
                              <w:t>179</w:t>
                            </w:r>
                          </w:p>
                          <w:p w14:paraId="0C4C3845" w14:textId="65539162" w:rsidR="00562036" w:rsidRDefault="00562036" w:rsidP="008E49E2">
                            <w:pPr>
                              <w:ind w:firstLine="0"/>
                            </w:pPr>
                            <w:r>
                              <w:t>193</w:t>
                            </w:r>
                          </w:p>
                          <w:p w14:paraId="51FD4679" w14:textId="1A0C20CA" w:rsidR="00562036" w:rsidRDefault="00562036" w:rsidP="008E49E2">
                            <w:pPr>
                              <w:ind w:firstLine="0"/>
                            </w:pPr>
                            <w:r>
                              <w:t>205</w:t>
                            </w:r>
                          </w:p>
                          <w:p w14:paraId="5E52AF7C" w14:textId="5881AFBE" w:rsidR="00562036" w:rsidRDefault="00562036" w:rsidP="008E49E2">
                            <w:pPr>
                              <w:ind w:firstLine="0"/>
                            </w:pPr>
                            <w:r>
                              <w:t>219</w:t>
                            </w:r>
                          </w:p>
                          <w:p w14:paraId="023FF66D" w14:textId="4A6A27D7" w:rsidR="00562036" w:rsidRDefault="00562036" w:rsidP="008E49E2">
                            <w:pPr>
                              <w:ind w:firstLine="0"/>
                            </w:pPr>
                            <w:r>
                              <w:t>232</w:t>
                            </w:r>
                          </w:p>
                          <w:p w14:paraId="6587373F" w14:textId="3CC27E3A" w:rsidR="00562036" w:rsidRDefault="00562036" w:rsidP="008E49E2">
                            <w:pPr>
                              <w:ind w:firstLine="0"/>
                            </w:pPr>
                            <w:r>
                              <w:t>243</w:t>
                            </w:r>
                          </w:p>
                          <w:p w14:paraId="0C713C28" w14:textId="26120FFD" w:rsidR="00562036" w:rsidRDefault="00562036" w:rsidP="008E49E2">
                            <w:pPr>
                              <w:ind w:firstLine="0"/>
                            </w:pPr>
                            <w:r>
                              <w:t>258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18E95C25" w14:textId="429D2949" w:rsidR="00D711CB" w:rsidRDefault="00562036" w:rsidP="008E49E2">
                      <w:pPr>
                        <w:ind w:firstLine="0"/>
                      </w:pPr>
                      <w:r>
                        <w:t>17</w:t>
                      </w:r>
                    </w:p>
                    <w:p w14:paraId="2245B9C7" w14:textId="15CD1496" w:rsidR="00562036" w:rsidRDefault="00562036" w:rsidP="008E49E2">
                      <w:pPr>
                        <w:ind w:firstLine="0"/>
                      </w:pPr>
                      <w:r>
                        <w:t>32</w:t>
                      </w:r>
                    </w:p>
                    <w:p w14:paraId="779B6D18" w14:textId="564AB822" w:rsidR="00562036" w:rsidRDefault="00562036" w:rsidP="008E49E2">
                      <w:pPr>
                        <w:ind w:firstLine="0"/>
                      </w:pPr>
                      <w:r>
                        <w:t>46</w:t>
                      </w:r>
                    </w:p>
                    <w:p w14:paraId="0B86DD13" w14:textId="0F4769A8" w:rsidR="00562036" w:rsidRDefault="00562036" w:rsidP="008E49E2">
                      <w:pPr>
                        <w:ind w:firstLine="0"/>
                      </w:pPr>
                      <w:r>
                        <w:t>59</w:t>
                      </w:r>
                    </w:p>
                    <w:p w14:paraId="41AD18B0" w14:textId="39521B0C" w:rsidR="00562036" w:rsidRDefault="00562036" w:rsidP="008E49E2">
                      <w:pPr>
                        <w:ind w:firstLine="0"/>
                      </w:pPr>
                      <w:r>
                        <w:t>72</w:t>
                      </w:r>
                    </w:p>
                    <w:p w14:paraId="1DE47A4C" w14:textId="4481AB62" w:rsidR="00562036" w:rsidRDefault="00562036" w:rsidP="008E49E2">
                      <w:pPr>
                        <w:ind w:firstLine="0"/>
                      </w:pPr>
                      <w:r>
                        <w:t>86</w:t>
                      </w:r>
                    </w:p>
                    <w:p w14:paraId="3D98B76D" w14:textId="62038BC0" w:rsidR="00562036" w:rsidRDefault="00562036" w:rsidP="008E49E2">
                      <w:pPr>
                        <w:ind w:firstLine="0"/>
                      </w:pPr>
                      <w:r>
                        <w:t>104</w:t>
                      </w:r>
                    </w:p>
                    <w:p w14:paraId="3D1526E9" w14:textId="18857922" w:rsidR="00562036" w:rsidRDefault="00562036" w:rsidP="008E49E2">
                      <w:pPr>
                        <w:ind w:firstLine="0"/>
                      </w:pPr>
                      <w:r>
                        <w:t>118</w:t>
                      </w:r>
                    </w:p>
                    <w:p w14:paraId="5384BD88" w14:textId="7A260389" w:rsidR="00562036" w:rsidRDefault="00562036" w:rsidP="008E49E2">
                      <w:pPr>
                        <w:ind w:firstLine="0"/>
                      </w:pPr>
                      <w:r>
                        <w:t>135</w:t>
                      </w:r>
                    </w:p>
                    <w:p w14:paraId="1F62A977" w14:textId="44B05ED8" w:rsidR="00562036" w:rsidRDefault="00562036" w:rsidP="008E49E2">
                      <w:pPr>
                        <w:ind w:firstLine="0"/>
                      </w:pPr>
                      <w:r>
                        <w:t>152</w:t>
                      </w:r>
                    </w:p>
                    <w:p w14:paraId="3D336BCC" w14:textId="44B0647C" w:rsidR="00562036" w:rsidRDefault="00562036" w:rsidP="008E49E2">
                      <w:pPr>
                        <w:ind w:firstLine="0"/>
                      </w:pPr>
                      <w:r>
                        <w:t>165</w:t>
                      </w:r>
                    </w:p>
                    <w:p w14:paraId="3E0BBD31" w14:textId="2177CEFB" w:rsidR="00562036" w:rsidRDefault="00562036" w:rsidP="008E49E2">
                      <w:pPr>
                        <w:ind w:firstLine="0"/>
                      </w:pPr>
                      <w:r>
                        <w:t>179</w:t>
                      </w:r>
                    </w:p>
                    <w:p w14:paraId="0C4C3845" w14:textId="65539162" w:rsidR="00562036" w:rsidRDefault="00562036" w:rsidP="008E49E2">
                      <w:pPr>
                        <w:ind w:firstLine="0"/>
                      </w:pPr>
                      <w:r>
                        <w:t>193</w:t>
                      </w:r>
                    </w:p>
                    <w:p w14:paraId="51FD4679" w14:textId="1A0C20CA" w:rsidR="00562036" w:rsidRDefault="00562036" w:rsidP="008E49E2">
                      <w:pPr>
                        <w:ind w:firstLine="0"/>
                      </w:pPr>
                      <w:r>
                        <w:t>205</w:t>
                      </w:r>
                    </w:p>
                    <w:p w14:paraId="5E52AF7C" w14:textId="5881AFBE" w:rsidR="00562036" w:rsidRDefault="00562036" w:rsidP="008E49E2">
                      <w:pPr>
                        <w:ind w:firstLine="0"/>
                      </w:pPr>
                      <w:r>
                        <w:t>219</w:t>
                      </w:r>
                    </w:p>
                    <w:p w14:paraId="023FF66D" w14:textId="4A6A27D7" w:rsidR="00562036" w:rsidRDefault="00562036" w:rsidP="008E49E2">
                      <w:pPr>
                        <w:ind w:firstLine="0"/>
                      </w:pPr>
                      <w:r>
                        <w:t>232</w:t>
                      </w:r>
                    </w:p>
                    <w:p w14:paraId="6587373F" w14:textId="3CC27E3A" w:rsidR="00562036" w:rsidRDefault="00562036" w:rsidP="008E49E2">
                      <w:pPr>
                        <w:ind w:firstLine="0"/>
                      </w:pPr>
                      <w:r>
                        <w:t>243</w:t>
                      </w:r>
                    </w:p>
                    <w:p w14:paraId="0C713C28" w14:textId="26120FFD" w:rsidR="00562036" w:rsidRDefault="00562036" w:rsidP="008E49E2">
                      <w:pPr>
                        <w:ind w:firstLine="0"/>
                      </w:pPr>
                      <w:r>
                        <w:t>258</w:t>
                      </w:r>
                    </w:p>
                  </w:txbxContent>
                </v:textbox>
                <w10:wrap type="square"/>
              </v:shape>
            </w:pict>
          </mc:Fallback>
        </mc:AlternateContent>
      </w:r>
      <w:r w:rsidR="00375A3C" w:rsidRPr="00375A3C">
        <w:t>CH 28 Focus Qs 2,3,6</w:t>
      </w:r>
    </w:p>
    <w:p w14:paraId="5F1D1CDB" w14:textId="6C1087F9" w:rsidR="00926E98" w:rsidRDefault="00636CA7" w:rsidP="00926E98">
      <w:pPr>
        <w:pStyle w:val="NoSpacing"/>
      </w:pPr>
      <w:r>
        <w:t>2.  America had been one of the largest countries in the world during the 20</w:t>
      </w:r>
      <w:r w:rsidRPr="00636CA7">
        <w:rPr>
          <w:vertAlign w:val="superscript"/>
        </w:rPr>
        <w:t>th</w:t>
      </w:r>
      <w:r>
        <w:t xml:space="preserve"> </w:t>
      </w:r>
      <w:r w:rsidR="00F47DC3">
        <w:t>century and</w:t>
      </w:r>
      <w:r>
        <w:t xml:space="preserve"> had one of the largest </w:t>
      </w:r>
      <w:r w:rsidR="00F47DC3">
        <w:t>populations</w:t>
      </w:r>
      <w:r>
        <w:t xml:space="preserve">. This population, due to almost all of America’s growth being from immigration, was much more diverse than most other nations, and had many </w:t>
      </w:r>
      <w:r w:rsidR="00F47DC3">
        <w:t>different factions and microcosms of other nations. During the postwar era, however, America went through a significant homogenization, becoming more united, and fitting many people into a mold expected from society. During this time period, almost every family in America wanted a house in the suburbs, in one of the “</w:t>
      </w:r>
      <w:r w:rsidR="00F47DC3">
        <w:rPr>
          <w:u w:val="single"/>
        </w:rPr>
        <w:t>Levittown.</w:t>
      </w:r>
      <w:r w:rsidR="00F47DC3">
        <w:t xml:space="preserve">” As millions of people moved into houses that were designed </w:t>
      </w:r>
      <w:r w:rsidR="004A1FDB">
        <w:t xml:space="preserve">the same, felt the same, and were identical, the country began the homogenization. </w:t>
      </w:r>
      <w:r w:rsidR="004A1FDB">
        <w:rPr>
          <w:u w:val="single"/>
        </w:rPr>
        <w:t xml:space="preserve">Television </w:t>
      </w:r>
      <w:r w:rsidR="004A1FDB">
        <w:t>was one of the main causes of this. After its advent in the late 1940s, it was quickly popularized, and was in a majority of Americans’ homes by the late 1950s. These televisions sent the same messages to people from all different ethnicities and social backgrounds, giving them the same ideas of “normal” or “right”. Only three national networks became the main source of information and news for all Americans. Television had a “</w:t>
      </w:r>
      <w:r w:rsidR="004A1FDB">
        <w:rPr>
          <w:u w:val="single"/>
        </w:rPr>
        <w:t>Homogenizing Message</w:t>
      </w:r>
      <w:r w:rsidR="004A1FDB">
        <w:t>” which reinforced gender roles, which were quickly embraced by the public. Their public, idealized version of an American household or family became another thing all people of ethnicities strived for.</w:t>
      </w:r>
      <w:r w:rsidR="00E73582">
        <w:t xml:space="preserve"> However, there was significant pushback against this homogenizing message. “</w:t>
      </w:r>
      <w:r w:rsidR="00E73582">
        <w:rPr>
          <w:u w:val="single"/>
        </w:rPr>
        <w:t>The Other America</w:t>
      </w:r>
      <w:r w:rsidR="00E73582">
        <w:t xml:space="preserve">” and an anti-culture movement pushed back against the homogenizing message, and a large percent of the population had always found this </w:t>
      </w:r>
      <w:r w:rsidR="000D5D6A" w:rsidRPr="00375A3C">
        <w:rPr>
          <w:noProof/>
        </w:rPr>
        <w:lastRenderedPageBreak/>
        <mc:AlternateContent>
          <mc:Choice Requires="wps">
            <w:drawing>
              <wp:anchor distT="45720" distB="45720" distL="114300" distR="114300" simplePos="0" relativeHeight="251661312" behindDoc="0" locked="0" layoutInCell="1" allowOverlap="1" wp14:anchorId="00719D35" wp14:editId="1B9A12F1">
                <wp:simplePos x="0" y="0"/>
                <wp:positionH relativeFrom="column">
                  <wp:posOffset>-674370</wp:posOffset>
                </wp:positionH>
                <wp:positionV relativeFrom="paragraph">
                  <wp:posOffset>0</wp:posOffset>
                </wp:positionV>
                <wp:extent cx="450850" cy="8108950"/>
                <wp:effectExtent l="0" t="0" r="254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108950"/>
                        </a:xfrm>
                        <a:prstGeom prst="rect">
                          <a:avLst/>
                        </a:prstGeom>
                        <a:solidFill>
                          <a:srgbClr val="FFFFFF"/>
                        </a:solidFill>
                        <a:ln w="9525">
                          <a:solidFill>
                            <a:srgbClr val="000000"/>
                          </a:solidFill>
                          <a:miter lim="800000"/>
                          <a:headEnd/>
                          <a:tailEnd/>
                        </a:ln>
                      </wps:spPr>
                      <wps:txbx>
                        <w:txbxContent>
                          <w:p w14:paraId="1464EFAF" w14:textId="64BD9BD1" w:rsidR="000D5D6A" w:rsidRDefault="00562036" w:rsidP="000D5D6A">
                            <w:pPr>
                              <w:ind w:firstLine="0"/>
                            </w:pPr>
                            <w:r>
                              <w:t>273</w:t>
                            </w:r>
                          </w:p>
                          <w:p w14:paraId="590F9909" w14:textId="20B045CA" w:rsidR="00562036" w:rsidRDefault="00562036" w:rsidP="000D5D6A">
                            <w:pPr>
                              <w:ind w:firstLine="0"/>
                            </w:pPr>
                            <w:r>
                              <w:t>289</w:t>
                            </w:r>
                          </w:p>
                          <w:p w14:paraId="257222A9" w14:textId="6FDC5671" w:rsidR="00562036" w:rsidRDefault="00562036" w:rsidP="000D5D6A">
                            <w:pPr>
                              <w:ind w:firstLine="0"/>
                            </w:pPr>
                            <w:r>
                              <w:t>305</w:t>
                            </w:r>
                          </w:p>
                          <w:p w14:paraId="72ED27B5" w14:textId="48DFE08D" w:rsidR="00562036" w:rsidRDefault="00562036" w:rsidP="000D5D6A">
                            <w:pPr>
                              <w:ind w:firstLine="0"/>
                            </w:pPr>
                            <w:r>
                              <w:t>317</w:t>
                            </w:r>
                          </w:p>
                          <w:p w14:paraId="4FB666AD" w14:textId="238DD271" w:rsidR="00562036" w:rsidRDefault="00562036" w:rsidP="000D5D6A">
                            <w:pPr>
                              <w:ind w:firstLine="0"/>
                            </w:pPr>
                          </w:p>
                          <w:p w14:paraId="12CEF97E" w14:textId="5ED88550" w:rsidR="00562036" w:rsidRDefault="00562036" w:rsidP="000D5D6A">
                            <w:pPr>
                              <w:ind w:firstLine="0"/>
                            </w:pPr>
                            <w:r>
                              <w:t>19</w:t>
                            </w:r>
                          </w:p>
                          <w:p w14:paraId="337F44C0" w14:textId="10CE8430" w:rsidR="00562036" w:rsidRDefault="00562036" w:rsidP="000D5D6A">
                            <w:pPr>
                              <w:ind w:firstLine="0"/>
                            </w:pPr>
                            <w:r>
                              <w:t>34</w:t>
                            </w:r>
                          </w:p>
                          <w:p w14:paraId="5DB1DF48" w14:textId="7551E967" w:rsidR="00562036" w:rsidRDefault="00562036" w:rsidP="000D5D6A">
                            <w:pPr>
                              <w:ind w:firstLine="0"/>
                            </w:pPr>
                            <w:r>
                              <w:t>49</w:t>
                            </w:r>
                          </w:p>
                          <w:p w14:paraId="62740E1A" w14:textId="46AB9911" w:rsidR="00562036" w:rsidRDefault="00562036" w:rsidP="000D5D6A">
                            <w:pPr>
                              <w:ind w:firstLine="0"/>
                            </w:pPr>
                            <w:r>
                              <w:t>65</w:t>
                            </w:r>
                          </w:p>
                          <w:p w14:paraId="401BEC67" w14:textId="03FF2B25" w:rsidR="00562036" w:rsidRDefault="00562036" w:rsidP="000D5D6A">
                            <w:pPr>
                              <w:ind w:firstLine="0"/>
                            </w:pPr>
                            <w:r>
                              <w:t>79</w:t>
                            </w:r>
                          </w:p>
                          <w:p w14:paraId="6F26CC02" w14:textId="37C4289A" w:rsidR="00562036" w:rsidRDefault="00562036" w:rsidP="000D5D6A">
                            <w:pPr>
                              <w:ind w:firstLine="0"/>
                            </w:pPr>
                            <w:r>
                              <w:t>95</w:t>
                            </w:r>
                          </w:p>
                          <w:p w14:paraId="7B566141" w14:textId="5B926BD4" w:rsidR="00562036" w:rsidRDefault="00562036" w:rsidP="000D5D6A">
                            <w:pPr>
                              <w:ind w:firstLine="0"/>
                            </w:pPr>
                            <w:r>
                              <w:t>106</w:t>
                            </w:r>
                          </w:p>
                          <w:p w14:paraId="1B3F9636" w14:textId="7A65A488" w:rsidR="00562036" w:rsidRDefault="00562036" w:rsidP="000D5D6A">
                            <w:pPr>
                              <w:ind w:firstLine="0"/>
                            </w:pPr>
                            <w:r>
                              <w:t>124</w:t>
                            </w:r>
                          </w:p>
                          <w:p w14:paraId="2865ED85" w14:textId="7A550B68" w:rsidR="00562036" w:rsidRDefault="00562036" w:rsidP="000D5D6A">
                            <w:pPr>
                              <w:ind w:firstLine="0"/>
                            </w:pPr>
                            <w:r>
                              <w:t>139</w:t>
                            </w:r>
                          </w:p>
                          <w:p w14:paraId="2BA383E7" w14:textId="38B0749F" w:rsidR="00562036" w:rsidRDefault="00562036" w:rsidP="000D5D6A">
                            <w:pPr>
                              <w:ind w:firstLine="0"/>
                            </w:pPr>
                            <w:r>
                              <w:t>153</w:t>
                            </w:r>
                          </w:p>
                          <w:p w14:paraId="6476C7A2" w14:textId="725A7F58" w:rsidR="00562036" w:rsidRDefault="00562036" w:rsidP="000D5D6A">
                            <w:pPr>
                              <w:ind w:firstLine="0"/>
                            </w:pPr>
                            <w:r>
                              <w:t>168</w:t>
                            </w:r>
                          </w:p>
                          <w:p w14:paraId="14D45605" w14:textId="29CF31D9" w:rsidR="00562036" w:rsidRDefault="00562036" w:rsidP="000D5D6A">
                            <w:pPr>
                              <w:ind w:firstLine="0"/>
                            </w:pPr>
                            <w:r>
                              <w:t>185</w:t>
                            </w:r>
                          </w:p>
                          <w:p w14:paraId="0CB80A8E" w14:textId="160E5107" w:rsidR="00562036" w:rsidRDefault="00562036" w:rsidP="000D5D6A">
                            <w:pPr>
                              <w:ind w:firstLine="0"/>
                            </w:pPr>
                            <w:r>
                              <w:t>200</w:t>
                            </w:r>
                          </w:p>
                          <w:p w14:paraId="3E472E98" w14:textId="41DEBD87" w:rsidR="00562036" w:rsidRDefault="00562036" w:rsidP="000D5D6A">
                            <w:pPr>
                              <w:ind w:firstLine="0"/>
                            </w:pPr>
                            <w:r>
                              <w:t>215</w:t>
                            </w:r>
                          </w:p>
                          <w:p w14:paraId="1919CBAC" w14:textId="1A990E1A" w:rsidR="00562036" w:rsidRDefault="00562036" w:rsidP="000D5D6A">
                            <w:pPr>
                              <w:ind w:firstLine="0"/>
                            </w:pPr>
                            <w:r>
                              <w:t>229</w:t>
                            </w:r>
                          </w:p>
                          <w:p w14:paraId="7CBECE03" w14:textId="50E59D65" w:rsidR="00562036" w:rsidRDefault="00562036" w:rsidP="000D5D6A">
                            <w:pPr>
                              <w:ind w:firstLine="0"/>
                            </w:pPr>
                            <w:r>
                              <w:t>243</w:t>
                            </w:r>
                          </w:p>
                          <w:p w14:paraId="13D3FBDE" w14:textId="7C9A0420" w:rsidR="00562036" w:rsidRDefault="00562036" w:rsidP="000D5D6A">
                            <w:pPr>
                              <w:ind w:firstLine="0"/>
                            </w:pPr>
                            <w:r>
                              <w:t>258</w:t>
                            </w:r>
                          </w:p>
                          <w:p w14:paraId="3B9D3CFB" w14:textId="56CB9CED" w:rsidR="00562036" w:rsidRDefault="00562036" w:rsidP="000D5D6A">
                            <w:pPr>
                              <w:ind w:firstLine="0"/>
                            </w:pPr>
                            <w:r>
                              <w:t>271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19D35" id="_x0000_s1027" type="#_x0000_t202" style="position:absolute;margin-left:-53.1pt;margin-top:0;width:35.5pt;height:63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">
                <v:textbox>
                  <w:txbxContent>
                    <w:p w14:paraId="1464EFAF" w14:textId="64BD9BD1" w:rsidR="000D5D6A" w:rsidRDefault="00562036" w:rsidP="000D5D6A">
                      <w:pPr>
                        <w:ind w:firstLine="0"/>
                      </w:pPr>
                      <w:r>
                        <w:t>273</w:t>
                      </w:r>
                    </w:p>
                    <w:p w14:paraId="590F9909" w14:textId="20B045CA" w:rsidR="00562036" w:rsidRDefault="00562036" w:rsidP="000D5D6A">
                      <w:pPr>
                        <w:ind w:firstLine="0"/>
                      </w:pPr>
                      <w:r>
                        <w:t>289</w:t>
                      </w:r>
                    </w:p>
                    <w:p w14:paraId="257222A9" w14:textId="6FDC5671" w:rsidR="00562036" w:rsidRDefault="00562036" w:rsidP="000D5D6A">
                      <w:pPr>
                        <w:ind w:firstLine="0"/>
                      </w:pPr>
                      <w:r>
                        <w:t>305</w:t>
                      </w:r>
                    </w:p>
                    <w:p w14:paraId="72ED27B5" w14:textId="48DFE08D" w:rsidR="00562036" w:rsidRDefault="00562036" w:rsidP="000D5D6A">
                      <w:pPr>
                        <w:ind w:firstLine="0"/>
                      </w:pPr>
                      <w:r>
                        <w:t>317</w:t>
                      </w:r>
                    </w:p>
                    <w:p w14:paraId="4FB666AD" w14:textId="238DD271" w:rsidR="00562036" w:rsidRDefault="00562036" w:rsidP="000D5D6A">
                      <w:pPr>
                        <w:ind w:firstLine="0"/>
                      </w:pPr>
                    </w:p>
                    <w:p w14:paraId="12CEF97E" w14:textId="5ED88550" w:rsidR="00562036" w:rsidRDefault="00562036" w:rsidP="000D5D6A">
                      <w:pPr>
                        <w:ind w:firstLine="0"/>
                      </w:pPr>
                      <w:r>
                        <w:t>19</w:t>
                      </w:r>
                    </w:p>
                    <w:p w14:paraId="337F44C0" w14:textId="10CE8430" w:rsidR="00562036" w:rsidRDefault="00562036" w:rsidP="000D5D6A">
                      <w:pPr>
                        <w:ind w:firstLine="0"/>
                      </w:pPr>
                      <w:r>
                        <w:t>34</w:t>
                      </w:r>
                    </w:p>
                    <w:p w14:paraId="5DB1DF48" w14:textId="7551E967" w:rsidR="00562036" w:rsidRDefault="00562036" w:rsidP="000D5D6A">
                      <w:pPr>
                        <w:ind w:firstLine="0"/>
                      </w:pPr>
                      <w:r>
                        <w:t>49</w:t>
                      </w:r>
                    </w:p>
                    <w:p w14:paraId="62740E1A" w14:textId="46AB9911" w:rsidR="00562036" w:rsidRDefault="00562036" w:rsidP="000D5D6A">
                      <w:pPr>
                        <w:ind w:firstLine="0"/>
                      </w:pPr>
                      <w:r>
                        <w:t>65</w:t>
                      </w:r>
                    </w:p>
                    <w:p w14:paraId="401BEC67" w14:textId="03FF2B25" w:rsidR="00562036" w:rsidRDefault="00562036" w:rsidP="000D5D6A">
                      <w:pPr>
                        <w:ind w:firstLine="0"/>
                      </w:pPr>
                      <w:r>
                        <w:t>79</w:t>
                      </w:r>
                    </w:p>
                    <w:p w14:paraId="6F26CC02" w14:textId="37C4289A" w:rsidR="00562036" w:rsidRDefault="00562036" w:rsidP="000D5D6A">
                      <w:pPr>
                        <w:ind w:firstLine="0"/>
                      </w:pPr>
                      <w:r>
                        <w:t>95</w:t>
                      </w:r>
                    </w:p>
                    <w:p w14:paraId="7B566141" w14:textId="5B926BD4" w:rsidR="00562036" w:rsidRDefault="00562036" w:rsidP="000D5D6A">
                      <w:pPr>
                        <w:ind w:firstLine="0"/>
                      </w:pPr>
                      <w:r>
                        <w:t>106</w:t>
                      </w:r>
                    </w:p>
                    <w:p w14:paraId="1B3F9636" w14:textId="7A65A488" w:rsidR="00562036" w:rsidRDefault="00562036" w:rsidP="000D5D6A">
                      <w:pPr>
                        <w:ind w:firstLine="0"/>
                      </w:pPr>
                      <w:r>
                        <w:t>124</w:t>
                      </w:r>
                    </w:p>
                    <w:p w14:paraId="2865ED85" w14:textId="7A550B68" w:rsidR="00562036" w:rsidRDefault="00562036" w:rsidP="000D5D6A">
                      <w:pPr>
                        <w:ind w:firstLine="0"/>
                      </w:pPr>
                      <w:r>
                        <w:t>139</w:t>
                      </w:r>
                    </w:p>
                    <w:p w14:paraId="2BA383E7" w14:textId="38B0749F" w:rsidR="00562036" w:rsidRDefault="00562036" w:rsidP="000D5D6A">
                      <w:pPr>
                        <w:ind w:firstLine="0"/>
                      </w:pPr>
                      <w:r>
                        <w:t>153</w:t>
                      </w:r>
                    </w:p>
                    <w:p w14:paraId="6476C7A2" w14:textId="725A7F58" w:rsidR="00562036" w:rsidRDefault="00562036" w:rsidP="000D5D6A">
                      <w:pPr>
                        <w:ind w:firstLine="0"/>
                      </w:pPr>
                      <w:r>
                        <w:t>168</w:t>
                      </w:r>
                    </w:p>
                    <w:p w14:paraId="14D45605" w14:textId="29CF31D9" w:rsidR="00562036" w:rsidRDefault="00562036" w:rsidP="000D5D6A">
                      <w:pPr>
                        <w:ind w:firstLine="0"/>
                      </w:pPr>
                      <w:r>
                        <w:t>185</w:t>
                      </w:r>
                    </w:p>
                    <w:p w14:paraId="0CB80A8E" w14:textId="160E5107" w:rsidR="00562036" w:rsidRDefault="00562036" w:rsidP="000D5D6A">
                      <w:pPr>
                        <w:ind w:firstLine="0"/>
                      </w:pPr>
                      <w:r>
                        <w:t>200</w:t>
                      </w:r>
                    </w:p>
                    <w:p w14:paraId="3E472E98" w14:textId="41DEBD87" w:rsidR="00562036" w:rsidRDefault="00562036" w:rsidP="000D5D6A">
                      <w:pPr>
                        <w:ind w:firstLine="0"/>
                      </w:pPr>
                      <w:r>
                        <w:t>215</w:t>
                      </w:r>
                    </w:p>
                    <w:p w14:paraId="1919CBAC" w14:textId="1A990E1A" w:rsidR="00562036" w:rsidRDefault="00562036" w:rsidP="000D5D6A">
                      <w:pPr>
                        <w:ind w:firstLine="0"/>
                      </w:pPr>
                      <w:r>
                        <w:t>229</w:t>
                      </w:r>
                    </w:p>
                    <w:p w14:paraId="7CBECE03" w14:textId="50E59D65" w:rsidR="00562036" w:rsidRDefault="00562036" w:rsidP="000D5D6A">
                      <w:pPr>
                        <w:ind w:firstLine="0"/>
                      </w:pPr>
                      <w:r>
                        <w:t>243</w:t>
                      </w:r>
                    </w:p>
                    <w:p w14:paraId="13D3FBDE" w14:textId="7C9A0420" w:rsidR="00562036" w:rsidRDefault="00562036" w:rsidP="000D5D6A">
                      <w:pPr>
                        <w:ind w:firstLine="0"/>
                      </w:pPr>
                      <w:r>
                        <w:t>258</w:t>
                      </w:r>
                    </w:p>
                    <w:p w14:paraId="3B9D3CFB" w14:textId="56CB9CED" w:rsidR="00562036" w:rsidRDefault="00562036" w:rsidP="000D5D6A">
                      <w:pPr>
                        <w:ind w:firstLine="0"/>
                      </w:pPr>
                      <w:r>
                        <w:t>271</w:t>
                      </w:r>
                    </w:p>
                  </w:txbxContent>
                </v:textbox>
                <w10:wrap type="square"/>
              </v:shape>
            </w:pict>
          </mc:Fallback>
        </mc:AlternateContent>
      </w:r>
      <w:r w:rsidR="00E73582">
        <w:t>unsatisfying. African Americans saw it and were further motivated to unite for their rights, and this was a significant cause of the Civil Rights movement. Children of the</w:t>
      </w:r>
      <w:r w:rsidR="00072CD7">
        <w:t xml:space="preserve"> suburban class</w:t>
      </w:r>
      <w:r w:rsidR="00E73582">
        <w:t xml:space="preserve"> also pushed back </w:t>
      </w:r>
      <w:r w:rsidR="00072CD7">
        <w:t>with the counterculture</w:t>
      </w:r>
      <w:r w:rsidR="00FC7563">
        <w:t xml:space="preserve">, </w:t>
      </w:r>
      <w:r w:rsidR="00072CD7">
        <w:t>rock and roll</w:t>
      </w:r>
      <w:r w:rsidR="00FC7563">
        <w:t xml:space="preserve"> and the beat generation</w:t>
      </w:r>
      <w:r w:rsidR="00072CD7">
        <w:t xml:space="preserve">. The main result of this homogenization was eventually a homogenous, similar America, and it was extensive. </w:t>
      </w:r>
    </w:p>
    <w:p w14:paraId="7EDE0145" w14:textId="77777777" w:rsidR="000A6771" w:rsidRPr="004A1FDB" w:rsidRDefault="000A6771" w:rsidP="00926E98">
      <w:pPr>
        <w:pStyle w:val="NoSpacing"/>
      </w:pPr>
    </w:p>
    <w:p w14:paraId="2FBB4DB2" w14:textId="177CA26F" w:rsidR="00636CA7" w:rsidRDefault="00636CA7" w:rsidP="00926E98">
      <w:pPr>
        <w:pStyle w:val="NoSpacing"/>
      </w:pPr>
      <w:r>
        <w:t xml:space="preserve">3. </w:t>
      </w:r>
      <w:r w:rsidR="00072CD7">
        <w:t xml:space="preserve">After decades of being second class citizens, a reckoning was in sight after the end of the war for African Americans. </w:t>
      </w:r>
      <w:r w:rsidR="006A3417">
        <w:t>As the black middle class continued to grow throughout the 20</w:t>
      </w:r>
      <w:r w:rsidR="006A3417" w:rsidRPr="006A3417">
        <w:rPr>
          <w:vertAlign w:val="superscript"/>
        </w:rPr>
        <w:t>th</w:t>
      </w:r>
      <w:r w:rsidR="006A3417">
        <w:t xml:space="preserve"> century, the battle against segregation and hate intensified. </w:t>
      </w:r>
      <w:r w:rsidR="006A3417">
        <w:rPr>
          <w:u w:val="single"/>
        </w:rPr>
        <w:t>Brown Vs Board of Education</w:t>
      </w:r>
      <w:r w:rsidR="006A3417">
        <w:t xml:space="preserve"> was the first major victory for African Americans in a while, finally an official rebuke of the Plessy V Ferguson decision from decades ago. There was much resistance to this decision, but eventually, most schools came to comply with the decision.</w:t>
      </w:r>
      <w:r w:rsidR="000A6771">
        <w:t xml:space="preserve"> Following this was one of the most incredible movements in American history, starting with the successful </w:t>
      </w:r>
      <w:r w:rsidR="000A6771" w:rsidRPr="000A6771">
        <w:rPr>
          <w:u w:val="single"/>
        </w:rPr>
        <w:t>Montgomery Bus Boycott</w:t>
      </w:r>
      <w:r w:rsidR="000A6771">
        <w:t xml:space="preserve">. Influenced in part by the Brown V Board of Education, the Supreme Court ruled in favor of the protestors. Here, </w:t>
      </w:r>
      <w:r w:rsidR="000A6771" w:rsidRPr="000A6771">
        <w:rPr>
          <w:u w:val="single"/>
        </w:rPr>
        <w:t>Martin Luther King Jr</w:t>
      </w:r>
      <w:r w:rsidR="000A6771">
        <w:t xml:space="preserve">. became the leader of the movement, with his ideology of peaceful protest becoming integral to the Civil Rights Movement. The movement was popular due to a variety of factors. After the Second World War, many African Americans were determined to regain and build upon the extra liberties and ideas of the broadened world given to them while working in factories and on the battlefield. The </w:t>
      </w:r>
      <w:r w:rsidR="000A6771" w:rsidRPr="000A6771">
        <w:rPr>
          <w:u w:val="single"/>
        </w:rPr>
        <w:t>Black Urban Middle class</w:t>
      </w:r>
      <w:r w:rsidR="000A6771">
        <w:t xml:space="preserve"> was integral to the success of the movement, as these educated and experienced protestors had huge obstacles in their path to success and needed them gone. </w:t>
      </w:r>
      <w:r w:rsidR="00897F6F">
        <w:t xml:space="preserve">Many African Americans were motivated by television and seeing how white Americans lived on a daily basis. Northern liberals, blacks, and unions were also crucial in the Civil Rights movement, who supported for ideological or politically practical reasons. Another major reason for the widespread support of </w:t>
      </w:r>
      <w:r w:rsidR="000D5D6A" w:rsidRPr="00375A3C">
        <w:rPr>
          <w:noProof/>
        </w:rPr>
        <w:lastRenderedPageBreak/>
        <mc:AlternateContent>
          <mc:Choice Requires="wps">
            <w:drawing>
              <wp:anchor distT="45720" distB="45720" distL="114300" distR="114300" simplePos="0" relativeHeight="251663360" behindDoc="0" locked="0" layoutInCell="1" allowOverlap="1" wp14:anchorId="520E401E" wp14:editId="252277E7">
                <wp:simplePos x="0" y="0"/>
                <wp:positionH relativeFrom="column">
                  <wp:posOffset>-728244</wp:posOffset>
                </wp:positionH>
                <wp:positionV relativeFrom="paragraph">
                  <wp:posOffset>300</wp:posOffset>
                </wp:positionV>
                <wp:extent cx="450850" cy="8108950"/>
                <wp:effectExtent l="0" t="0" r="254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108950"/>
                        </a:xfrm>
                        <a:prstGeom prst="rect">
                          <a:avLst/>
                        </a:prstGeom>
                        <a:solidFill>
                          <a:srgbClr val="FFFFFF"/>
                        </a:solidFill>
                        <a:ln w="9525">
                          <a:solidFill>
                            <a:srgbClr val="000000"/>
                          </a:solidFill>
                          <a:miter lim="800000"/>
                          <a:headEnd/>
                          <a:tailEnd/>
                        </a:ln>
                      </wps:spPr>
                      <wps:txbx>
                        <w:txbxContent>
                          <w:p w14:paraId="4A569BCD" w14:textId="7949EADF" w:rsidR="000D5D6A" w:rsidRDefault="00562036" w:rsidP="000D5D6A">
                            <w:pPr>
                              <w:ind w:firstLine="0"/>
                            </w:pPr>
                            <w:r>
                              <w:t>289</w:t>
                            </w:r>
                          </w:p>
                          <w:p w14:paraId="23C4595C" w14:textId="701C4938" w:rsidR="00562036" w:rsidRDefault="00562036" w:rsidP="000D5D6A">
                            <w:pPr>
                              <w:ind w:firstLine="0"/>
                            </w:pPr>
                            <w:r>
                              <w:t>306</w:t>
                            </w:r>
                          </w:p>
                          <w:p w14:paraId="0831E175" w14:textId="35028217" w:rsidR="00562036" w:rsidRDefault="00562036" w:rsidP="000D5D6A">
                            <w:pPr>
                              <w:ind w:firstLine="0"/>
                            </w:pPr>
                            <w:r>
                              <w:t>320</w:t>
                            </w:r>
                          </w:p>
                          <w:p w14:paraId="3C456CDF" w14:textId="4E6E698C" w:rsidR="00562036" w:rsidRDefault="00562036" w:rsidP="000D5D6A">
                            <w:pPr>
                              <w:ind w:firstLine="0"/>
                            </w:pPr>
                          </w:p>
                          <w:p w14:paraId="7CD40516" w14:textId="094352BD" w:rsidR="00562036" w:rsidRDefault="00562036" w:rsidP="000D5D6A">
                            <w:pPr>
                              <w:ind w:firstLine="0"/>
                            </w:pPr>
                            <w:r>
                              <w:t>14</w:t>
                            </w:r>
                          </w:p>
                          <w:p w14:paraId="76C9C292" w14:textId="2EA0CF74" w:rsidR="00562036" w:rsidRDefault="00562036" w:rsidP="000D5D6A">
                            <w:pPr>
                              <w:ind w:firstLine="0"/>
                            </w:pPr>
                            <w:r>
                              <w:t>27</w:t>
                            </w:r>
                          </w:p>
                          <w:p w14:paraId="6A43745F" w14:textId="428A0D1A" w:rsidR="00562036" w:rsidRDefault="00562036" w:rsidP="000D5D6A">
                            <w:pPr>
                              <w:ind w:firstLine="0"/>
                            </w:pPr>
                            <w:r>
                              <w:t>44</w:t>
                            </w:r>
                          </w:p>
                          <w:p w14:paraId="4525792F" w14:textId="2DA05F76" w:rsidR="00562036" w:rsidRDefault="00562036" w:rsidP="000D5D6A">
                            <w:pPr>
                              <w:ind w:firstLine="0"/>
                            </w:pPr>
                            <w:r>
                              <w:t>56</w:t>
                            </w:r>
                          </w:p>
                          <w:p w14:paraId="7C7AF9B8" w14:textId="70636D36" w:rsidR="00562036" w:rsidRDefault="00562036" w:rsidP="000D5D6A">
                            <w:pPr>
                              <w:ind w:firstLine="0"/>
                            </w:pPr>
                            <w:r>
                              <w:t>69</w:t>
                            </w:r>
                          </w:p>
                          <w:p w14:paraId="31619BB1" w14:textId="0085D06B" w:rsidR="00562036" w:rsidRDefault="00562036" w:rsidP="000D5D6A">
                            <w:pPr>
                              <w:ind w:firstLine="0"/>
                            </w:pPr>
                            <w:r>
                              <w:t>83</w:t>
                            </w:r>
                          </w:p>
                          <w:p w14:paraId="28993A4A" w14:textId="650DFC9E" w:rsidR="00562036" w:rsidRDefault="00562036" w:rsidP="000D5D6A">
                            <w:pPr>
                              <w:ind w:firstLine="0"/>
                            </w:pPr>
                            <w:r>
                              <w:t>98</w:t>
                            </w:r>
                          </w:p>
                          <w:p w14:paraId="64A130AF" w14:textId="019D2E85" w:rsidR="00562036" w:rsidRDefault="00562036" w:rsidP="000D5D6A">
                            <w:pPr>
                              <w:ind w:firstLine="0"/>
                            </w:pPr>
                            <w:r>
                              <w:t>111</w:t>
                            </w:r>
                          </w:p>
                          <w:p w14:paraId="060E46B6" w14:textId="6F54B5CC" w:rsidR="00562036" w:rsidRDefault="00562036" w:rsidP="000D5D6A">
                            <w:pPr>
                              <w:ind w:firstLine="0"/>
                            </w:pPr>
                            <w:r>
                              <w:t>127</w:t>
                            </w:r>
                          </w:p>
                          <w:p w14:paraId="1FCF563C" w14:textId="1E3BB28D" w:rsidR="00562036" w:rsidRDefault="00562036" w:rsidP="000D5D6A">
                            <w:pPr>
                              <w:ind w:firstLine="0"/>
                            </w:pPr>
                            <w:r>
                              <w:t>141</w:t>
                            </w:r>
                          </w:p>
                          <w:p w14:paraId="733D89EF" w14:textId="4DA0F52F" w:rsidR="00562036" w:rsidRDefault="00562036" w:rsidP="000D5D6A">
                            <w:pPr>
                              <w:ind w:firstLine="0"/>
                            </w:pPr>
                            <w:r>
                              <w:t>156</w:t>
                            </w:r>
                          </w:p>
                          <w:p w14:paraId="32EAE8B0" w14:textId="4C200921" w:rsidR="00562036" w:rsidRDefault="00562036" w:rsidP="000D5D6A">
                            <w:pPr>
                              <w:ind w:firstLine="0"/>
                            </w:pPr>
                            <w:r>
                              <w:t>171</w:t>
                            </w:r>
                          </w:p>
                          <w:p w14:paraId="040B25F6" w14:textId="12CF95D6" w:rsidR="00562036" w:rsidRDefault="00562036" w:rsidP="000D5D6A">
                            <w:pPr>
                              <w:ind w:firstLine="0"/>
                            </w:pPr>
                            <w:r>
                              <w:t>187</w:t>
                            </w:r>
                          </w:p>
                          <w:p w14:paraId="40B3ECE3" w14:textId="6A01A49C" w:rsidR="00562036" w:rsidRDefault="00562036" w:rsidP="000D5D6A">
                            <w:pPr>
                              <w:ind w:firstLine="0"/>
                            </w:pPr>
                            <w:r>
                              <w:t>203</w:t>
                            </w:r>
                          </w:p>
                          <w:p w14:paraId="5C14F480" w14:textId="26D224BB" w:rsidR="00562036" w:rsidRDefault="00562036" w:rsidP="000D5D6A">
                            <w:pPr>
                              <w:ind w:firstLine="0"/>
                            </w:pPr>
                            <w:r>
                              <w:t>219</w:t>
                            </w:r>
                          </w:p>
                          <w:p w14:paraId="66D7D9D8" w14:textId="7013FEAD" w:rsidR="00562036" w:rsidRDefault="00562036" w:rsidP="000D5D6A">
                            <w:pPr>
                              <w:ind w:firstLine="0"/>
                            </w:pPr>
                            <w:r>
                              <w:t>232</w:t>
                            </w:r>
                          </w:p>
                          <w:p w14:paraId="4A1E15FA" w14:textId="6131DC15" w:rsidR="00562036" w:rsidRDefault="00562036" w:rsidP="000D5D6A">
                            <w:pPr>
                              <w:ind w:firstLine="0"/>
                            </w:pPr>
                            <w:r>
                              <w:t>248</w:t>
                            </w:r>
                          </w:p>
                          <w:p w14:paraId="50D507A4" w14:textId="70222668" w:rsidR="00562036" w:rsidRDefault="00562036" w:rsidP="000D5D6A">
                            <w:pPr>
                              <w:ind w:firstLine="0"/>
                            </w:pPr>
                            <w:r>
                              <w:t>262</w:t>
                            </w:r>
                          </w:p>
                          <w:p w14:paraId="692857EB" w14:textId="745672A8" w:rsidR="00562036" w:rsidRDefault="00562036" w:rsidP="000D5D6A">
                            <w:pPr>
                              <w:ind w:firstLine="0"/>
                            </w:pPr>
                            <w:r>
                              <w:t>277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E401E" id="_x0000_s1028" type="#_x0000_t202" style="position:absolute;margin-left:-57.35pt;margin-top:0;width:35.5pt;height:63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">
                <v:textbox>
                  <w:txbxContent>
                    <w:p w14:paraId="4A569BCD" w14:textId="7949EADF" w:rsidR="000D5D6A" w:rsidRDefault="00562036" w:rsidP="000D5D6A">
                      <w:pPr>
                        <w:ind w:firstLine="0"/>
                      </w:pPr>
                      <w:r>
                        <w:t>289</w:t>
                      </w:r>
                    </w:p>
                    <w:p w14:paraId="23C4595C" w14:textId="701C4938" w:rsidR="00562036" w:rsidRDefault="00562036" w:rsidP="000D5D6A">
                      <w:pPr>
                        <w:ind w:firstLine="0"/>
                      </w:pPr>
                      <w:r>
                        <w:t>306</w:t>
                      </w:r>
                    </w:p>
                    <w:p w14:paraId="0831E175" w14:textId="35028217" w:rsidR="00562036" w:rsidRDefault="00562036" w:rsidP="000D5D6A">
                      <w:pPr>
                        <w:ind w:firstLine="0"/>
                      </w:pPr>
                      <w:r>
                        <w:t>320</w:t>
                      </w:r>
                    </w:p>
                    <w:p w14:paraId="3C456CDF" w14:textId="4E6E698C" w:rsidR="00562036" w:rsidRDefault="00562036" w:rsidP="000D5D6A">
                      <w:pPr>
                        <w:ind w:firstLine="0"/>
                      </w:pPr>
                    </w:p>
                    <w:p w14:paraId="7CD40516" w14:textId="094352BD" w:rsidR="00562036" w:rsidRDefault="00562036" w:rsidP="000D5D6A">
                      <w:pPr>
                        <w:ind w:firstLine="0"/>
                      </w:pPr>
                      <w:r>
                        <w:t>14</w:t>
                      </w:r>
                    </w:p>
                    <w:p w14:paraId="76C9C292" w14:textId="2EA0CF74" w:rsidR="00562036" w:rsidRDefault="00562036" w:rsidP="000D5D6A">
                      <w:pPr>
                        <w:ind w:firstLine="0"/>
                      </w:pPr>
                      <w:r>
                        <w:t>27</w:t>
                      </w:r>
                    </w:p>
                    <w:p w14:paraId="6A43745F" w14:textId="428A0D1A" w:rsidR="00562036" w:rsidRDefault="00562036" w:rsidP="000D5D6A">
                      <w:pPr>
                        <w:ind w:firstLine="0"/>
                      </w:pPr>
                      <w:r>
                        <w:t>44</w:t>
                      </w:r>
                    </w:p>
                    <w:p w14:paraId="4525792F" w14:textId="2DA05F76" w:rsidR="00562036" w:rsidRDefault="00562036" w:rsidP="000D5D6A">
                      <w:pPr>
                        <w:ind w:firstLine="0"/>
                      </w:pPr>
                      <w:r>
                        <w:t>56</w:t>
                      </w:r>
                    </w:p>
                    <w:p w14:paraId="7C7AF9B8" w14:textId="70636D36" w:rsidR="00562036" w:rsidRDefault="00562036" w:rsidP="000D5D6A">
                      <w:pPr>
                        <w:ind w:firstLine="0"/>
                      </w:pPr>
                      <w:r>
                        <w:t>69</w:t>
                      </w:r>
                    </w:p>
                    <w:p w14:paraId="31619BB1" w14:textId="0085D06B" w:rsidR="00562036" w:rsidRDefault="00562036" w:rsidP="000D5D6A">
                      <w:pPr>
                        <w:ind w:firstLine="0"/>
                      </w:pPr>
                      <w:r>
                        <w:t>83</w:t>
                      </w:r>
                    </w:p>
                    <w:p w14:paraId="28993A4A" w14:textId="650DFC9E" w:rsidR="00562036" w:rsidRDefault="00562036" w:rsidP="000D5D6A">
                      <w:pPr>
                        <w:ind w:firstLine="0"/>
                      </w:pPr>
                      <w:r>
                        <w:t>98</w:t>
                      </w:r>
                    </w:p>
                    <w:p w14:paraId="64A130AF" w14:textId="019D2E85" w:rsidR="00562036" w:rsidRDefault="00562036" w:rsidP="000D5D6A">
                      <w:pPr>
                        <w:ind w:firstLine="0"/>
                      </w:pPr>
                      <w:r>
                        <w:t>111</w:t>
                      </w:r>
                    </w:p>
                    <w:p w14:paraId="060E46B6" w14:textId="6F54B5CC" w:rsidR="00562036" w:rsidRDefault="00562036" w:rsidP="000D5D6A">
                      <w:pPr>
                        <w:ind w:firstLine="0"/>
                      </w:pPr>
                      <w:r>
                        <w:t>127</w:t>
                      </w:r>
                    </w:p>
                    <w:p w14:paraId="1FCF563C" w14:textId="1E3BB28D" w:rsidR="00562036" w:rsidRDefault="00562036" w:rsidP="000D5D6A">
                      <w:pPr>
                        <w:ind w:firstLine="0"/>
                      </w:pPr>
                      <w:r>
                        <w:t>141</w:t>
                      </w:r>
                    </w:p>
                    <w:p w14:paraId="733D89EF" w14:textId="4DA0F52F" w:rsidR="00562036" w:rsidRDefault="00562036" w:rsidP="000D5D6A">
                      <w:pPr>
                        <w:ind w:firstLine="0"/>
                      </w:pPr>
                      <w:r>
                        <w:t>156</w:t>
                      </w:r>
                    </w:p>
                    <w:p w14:paraId="32EAE8B0" w14:textId="4C200921" w:rsidR="00562036" w:rsidRDefault="00562036" w:rsidP="000D5D6A">
                      <w:pPr>
                        <w:ind w:firstLine="0"/>
                      </w:pPr>
                      <w:r>
                        <w:t>171</w:t>
                      </w:r>
                    </w:p>
                    <w:p w14:paraId="040B25F6" w14:textId="12CF95D6" w:rsidR="00562036" w:rsidRDefault="00562036" w:rsidP="000D5D6A">
                      <w:pPr>
                        <w:ind w:firstLine="0"/>
                      </w:pPr>
                      <w:r>
                        <w:t>187</w:t>
                      </w:r>
                    </w:p>
                    <w:p w14:paraId="40B3ECE3" w14:textId="6A01A49C" w:rsidR="00562036" w:rsidRDefault="00562036" w:rsidP="000D5D6A">
                      <w:pPr>
                        <w:ind w:firstLine="0"/>
                      </w:pPr>
                      <w:r>
                        <w:t>203</w:t>
                      </w:r>
                    </w:p>
                    <w:p w14:paraId="5C14F480" w14:textId="26D224BB" w:rsidR="00562036" w:rsidRDefault="00562036" w:rsidP="000D5D6A">
                      <w:pPr>
                        <w:ind w:firstLine="0"/>
                      </w:pPr>
                      <w:r>
                        <w:t>219</w:t>
                      </w:r>
                    </w:p>
                    <w:p w14:paraId="66D7D9D8" w14:textId="7013FEAD" w:rsidR="00562036" w:rsidRDefault="00562036" w:rsidP="000D5D6A">
                      <w:pPr>
                        <w:ind w:firstLine="0"/>
                      </w:pPr>
                      <w:r>
                        <w:t>232</w:t>
                      </w:r>
                    </w:p>
                    <w:p w14:paraId="4A1E15FA" w14:textId="6131DC15" w:rsidR="00562036" w:rsidRDefault="00562036" w:rsidP="000D5D6A">
                      <w:pPr>
                        <w:ind w:firstLine="0"/>
                      </w:pPr>
                      <w:r>
                        <w:t>248</w:t>
                      </w:r>
                    </w:p>
                    <w:p w14:paraId="50D507A4" w14:textId="70222668" w:rsidR="00562036" w:rsidRDefault="00562036" w:rsidP="000D5D6A">
                      <w:pPr>
                        <w:ind w:firstLine="0"/>
                      </w:pPr>
                      <w:r>
                        <w:t>262</w:t>
                      </w:r>
                    </w:p>
                    <w:p w14:paraId="692857EB" w14:textId="745672A8" w:rsidR="00562036" w:rsidRDefault="00562036" w:rsidP="000D5D6A">
                      <w:pPr>
                        <w:ind w:firstLine="0"/>
                      </w:pPr>
                      <w:r>
                        <w:t>277</w:t>
                      </w:r>
                    </w:p>
                  </w:txbxContent>
                </v:textbox>
                <w10:wrap type="square"/>
              </v:shape>
            </w:pict>
          </mc:Fallback>
        </mc:AlternateContent>
      </w:r>
      <w:r w:rsidR="00897F6F">
        <w:t>the Civil Rights movement was its symbolic nature to the rest of the world. The lack of equality for every man and woman was a major stain on the American way and changing that would prove once again that the Soviet Union was not better than the United States.</w:t>
      </w:r>
    </w:p>
    <w:p w14:paraId="524D88BD" w14:textId="77777777" w:rsidR="00897F6F" w:rsidRPr="006A3417" w:rsidRDefault="00897F6F" w:rsidP="00926E98">
      <w:pPr>
        <w:pStyle w:val="NoSpacing"/>
      </w:pPr>
    </w:p>
    <w:p w14:paraId="7D43BD79" w14:textId="46BCC459" w:rsidR="00636CA7" w:rsidRPr="00D1253A" w:rsidRDefault="00636CA7" w:rsidP="00926E98">
      <w:pPr>
        <w:pStyle w:val="NoSpacing"/>
      </w:pPr>
      <w:r>
        <w:t>6.</w:t>
      </w:r>
      <w:r w:rsidR="00FC7563">
        <w:t xml:space="preserve"> The United States made some incredibly important and influential policy decisions in the 1950s, fueled by the </w:t>
      </w:r>
      <w:r w:rsidR="002518C2">
        <w:t>seemingly necessary</w:t>
      </w:r>
      <w:r w:rsidR="00FC7563">
        <w:t xml:space="preserve"> opposition to Soviet Communism and its expansion. The </w:t>
      </w:r>
      <w:r w:rsidR="00FC7563" w:rsidRPr="00FC7563">
        <w:rPr>
          <w:u w:val="single"/>
        </w:rPr>
        <w:t>Red Scare</w:t>
      </w:r>
      <w:r w:rsidR="00FC7563">
        <w:t xml:space="preserve"> was a major part of the early 1950s, destroying lives and political dreams with unrivaled power. However, it disappeared when McCarthy was ousted after attacking the military, leaving Eisenhower with control of the Foreign Policy. His </w:t>
      </w:r>
      <w:r w:rsidR="002518C2">
        <w:t>secretary of state recommended “</w:t>
      </w:r>
      <w:r w:rsidR="002518C2">
        <w:rPr>
          <w:u w:val="single"/>
        </w:rPr>
        <w:t>Massive Retaliation</w:t>
      </w:r>
      <w:r w:rsidR="002518C2">
        <w:t>” against communist threats</w:t>
      </w:r>
      <w:r w:rsidR="000D5D6A">
        <w:t>, such as the ones in Korea a few years back,</w:t>
      </w:r>
      <w:r w:rsidR="002518C2">
        <w:t xml:space="preserve"> and recommended using the threat of nuclear annihilation against the Soviet Union to force them to make concessions. They also continued to increase military expenditure and continued to advance nuclear weapons. Eisenhower was not eager to have a repeat of the Korean War, so when Communist</w:t>
      </w:r>
      <w:r w:rsidR="000D5D6A">
        <w:t xml:space="preserve"> forces</w:t>
      </w:r>
      <w:r w:rsidR="002518C2">
        <w:t xml:space="preserve"> attacked </w:t>
      </w:r>
      <w:r w:rsidR="002518C2" w:rsidRPr="002518C2">
        <w:rPr>
          <w:u w:val="single"/>
        </w:rPr>
        <w:t>French Vietnam</w:t>
      </w:r>
      <w:r w:rsidR="002518C2">
        <w:t>, no American forces were sent to intervene. Other crises also occurred during Eisenhower’s term</w:t>
      </w:r>
      <w:r w:rsidR="006249A6">
        <w:t>. The Suez Crisis, the rise of Fidel Castro, and the controversial and deadly creation of Israel all occurred during his term. America had influence in all three of these events, once again displaying the influence that America had gained during the Second World War and how it had become a global superpower. The United States Department of Defense did end up intervening in many of these, via CIA coups and destabilizations, political pressure, and by imposing sanctions.</w:t>
      </w:r>
      <w:r w:rsidR="000D5D6A">
        <w:t xml:space="preserve"> The U2 Crisis with the Soviet Union was also resolved relatively peacefully, with increased tensions but not a war.</w:t>
      </w:r>
      <w:r w:rsidR="006249A6">
        <w:t xml:space="preserve"> He was able to deal with these crises rather calmly, however, and </w:t>
      </w:r>
      <w:r w:rsidR="006249A6" w:rsidRPr="006249A6">
        <w:rPr>
          <w:u w:val="single"/>
        </w:rPr>
        <w:t>Eisenhower’s restraint</w:t>
      </w:r>
      <w:r w:rsidR="006249A6">
        <w:t xml:space="preserve"> in intervention and using America’s military was one of his most defining features. When Eisenhower left office, he </w:t>
      </w:r>
      <w:r w:rsidR="000D5D6A" w:rsidRPr="00375A3C">
        <w:rPr>
          <w:noProof/>
        </w:rPr>
        <w:lastRenderedPageBreak/>
        <mc:AlternateContent>
          <mc:Choice Requires="wps">
            <w:drawing>
              <wp:anchor distT="45720" distB="45720" distL="114300" distR="114300" simplePos="0" relativeHeight="251665408" behindDoc="0" locked="0" layoutInCell="1" allowOverlap="1" wp14:anchorId="6BC618B6" wp14:editId="4EFD09C4">
                <wp:simplePos x="0" y="0"/>
                <wp:positionH relativeFrom="column">
                  <wp:posOffset>-723900</wp:posOffset>
                </wp:positionH>
                <wp:positionV relativeFrom="paragraph">
                  <wp:posOffset>6350</wp:posOffset>
                </wp:positionV>
                <wp:extent cx="450850" cy="8190230"/>
                <wp:effectExtent l="0" t="0" r="2540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190230"/>
                        </a:xfrm>
                        <a:prstGeom prst="rect">
                          <a:avLst/>
                        </a:prstGeom>
                        <a:solidFill>
                          <a:srgbClr val="FFFFFF"/>
                        </a:solidFill>
                        <a:ln w="9525">
                          <a:solidFill>
                            <a:srgbClr val="000000"/>
                          </a:solidFill>
                          <a:miter lim="800000"/>
                          <a:headEnd/>
                          <a:tailEnd/>
                        </a:ln>
                      </wps:spPr>
                      <wps:txbx>
                        <w:txbxContent>
                          <w:p w14:paraId="3DBCB507" w14:textId="0C68E4C5" w:rsidR="000D5D6A" w:rsidRDefault="00562036" w:rsidP="000D5D6A">
                            <w:pPr>
                              <w:ind w:firstLine="0"/>
                            </w:pPr>
                            <w:r>
                              <w:t>292</w:t>
                            </w:r>
                          </w:p>
                          <w:p w14:paraId="2F1D1A4E" w14:textId="0B604A12" w:rsidR="00562036" w:rsidRDefault="00562036" w:rsidP="000D5D6A">
                            <w:pPr>
                              <w:ind w:firstLine="0"/>
                            </w:pPr>
                            <w:r>
                              <w:t>304</w:t>
                            </w:r>
                          </w:p>
                          <w:p w14:paraId="08063E94" w14:textId="524C4A34" w:rsidR="00562036" w:rsidRDefault="00562036" w:rsidP="000D5D6A">
                            <w:pPr>
                              <w:ind w:firstLine="0"/>
                            </w:pPr>
                            <w:r>
                              <w:t>309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618B6" id="_x0000_s1029" type="#_x0000_t202" style="position:absolute;margin-left:-57pt;margin-top:.5pt;width:35.5pt;height:644.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">
                <v:textbox>
                  <w:txbxContent>
                    <w:p w14:paraId="3DBCB507" w14:textId="0C68E4C5" w:rsidR="000D5D6A" w:rsidRDefault="00562036" w:rsidP="000D5D6A">
                      <w:pPr>
                        <w:ind w:firstLine="0"/>
                      </w:pPr>
                      <w:r>
                        <w:t>292</w:t>
                      </w:r>
                    </w:p>
                    <w:p w14:paraId="2F1D1A4E" w14:textId="0B604A12" w:rsidR="00562036" w:rsidRDefault="00562036" w:rsidP="000D5D6A">
                      <w:pPr>
                        <w:ind w:firstLine="0"/>
                      </w:pPr>
                      <w:r>
                        <w:t>304</w:t>
                      </w:r>
                    </w:p>
                    <w:p w14:paraId="08063E94" w14:textId="524C4A34" w:rsidR="00562036" w:rsidRDefault="00562036" w:rsidP="000D5D6A">
                      <w:pPr>
                        <w:ind w:firstLine="0"/>
                      </w:pPr>
                      <w:r>
                        <w:t>309</w:t>
                      </w:r>
                    </w:p>
                  </w:txbxContent>
                </v:textbox>
                <w10:wrap type="square"/>
              </v:shape>
            </w:pict>
          </mc:Fallback>
        </mc:AlternateContent>
      </w:r>
      <w:r w:rsidR="006249A6">
        <w:t xml:space="preserve">revealed what he had seen as President, and warned the American People of </w:t>
      </w:r>
      <w:r w:rsidR="000D5D6A">
        <w:t>increasing influence of the military and the “military-industrial complex,” warning Americans on too much dependance on the military industry.</w:t>
      </w:r>
    </w:p>
    <w:sectPr w:rsidR="00636CA7" w:rsidRPr="00D1253A"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337EC" w14:textId="77777777" w:rsidR="00BD74BF" w:rsidRDefault="00BD74BF">
      <w:pPr>
        <w:spacing w:line="240" w:lineRule="auto"/>
      </w:pPr>
      <w:r>
        <w:separator/>
      </w:r>
    </w:p>
  </w:endnote>
  <w:endnote w:type="continuationSeparator" w:id="0">
    <w:p w14:paraId="2C848186" w14:textId="77777777" w:rsidR="00BD74BF" w:rsidRDefault="00BD7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473A7" w14:textId="77777777" w:rsidR="00BD74BF" w:rsidRDefault="00BD74BF">
      <w:pPr>
        <w:spacing w:line="240" w:lineRule="auto"/>
      </w:pPr>
      <w:r>
        <w:separator/>
      </w:r>
    </w:p>
  </w:footnote>
  <w:footnote w:type="continuationSeparator" w:id="0">
    <w:p w14:paraId="245730CE" w14:textId="77777777" w:rsidR="00BD74BF" w:rsidRDefault="00BD74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BD74BF">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BD74BF">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315837"/>
    <w:multiLevelType w:val="hybridMultilevel"/>
    <w:tmpl w:val="1840B6C2"/>
    <w:lvl w:ilvl="0" w:tplc="C1AA5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11459D"/>
    <w:multiLevelType w:val="hybridMultilevel"/>
    <w:tmpl w:val="9FDA17E8"/>
    <w:lvl w:ilvl="0" w:tplc="FD30D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Outline"/>
  </w:abstractNum>
  <w:abstractNum w:abstractNumId="22"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E1B798F"/>
    <w:multiLevelType w:val="hybridMultilevel"/>
    <w:tmpl w:val="5002AE70"/>
    <w:lvl w:ilvl="0" w:tplc="6AD85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152E7"/>
    <w:multiLevelType w:val="hybridMultilevel"/>
    <w:tmpl w:val="7CA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21"/>
  </w:num>
  <w:num w:numId="14">
    <w:abstractNumId w:val="18"/>
  </w:num>
  <w:num w:numId="15">
    <w:abstractNumId w:val="11"/>
  </w:num>
  <w:num w:numId="16">
    <w:abstractNumId w:val="15"/>
  </w:num>
  <w:num w:numId="17">
    <w:abstractNumId w:val="22"/>
  </w:num>
  <w:num w:numId="18">
    <w:abstractNumId w:val="27"/>
  </w:num>
  <w:num w:numId="19">
    <w:abstractNumId w:val="25"/>
  </w:num>
  <w:num w:numId="20">
    <w:abstractNumId w:val="12"/>
  </w:num>
  <w:num w:numId="21">
    <w:abstractNumId w:val="24"/>
  </w:num>
  <w:num w:numId="22">
    <w:abstractNumId w:val="28"/>
  </w:num>
  <w:num w:numId="23">
    <w:abstractNumId w:val="16"/>
  </w:num>
  <w:num w:numId="24">
    <w:abstractNumId w:val="29"/>
  </w:num>
  <w:num w:numId="25">
    <w:abstractNumId w:val="30"/>
  </w:num>
  <w:num w:numId="26">
    <w:abstractNumId w:val="17"/>
  </w:num>
  <w:num w:numId="27">
    <w:abstractNumId w:val="10"/>
  </w:num>
  <w:num w:numId="28">
    <w:abstractNumId w:val="26"/>
  </w:num>
  <w:num w:numId="29">
    <w:abstractNumId w:val="23"/>
  </w:num>
  <w:num w:numId="30">
    <w:abstractNumId w:val="1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1B38"/>
    <w:rsid w:val="00003791"/>
    <w:rsid w:val="000044E8"/>
    <w:rsid w:val="00016840"/>
    <w:rsid w:val="000513F3"/>
    <w:rsid w:val="00057C4A"/>
    <w:rsid w:val="00071455"/>
    <w:rsid w:val="00072CD7"/>
    <w:rsid w:val="00080C97"/>
    <w:rsid w:val="000A6771"/>
    <w:rsid w:val="000B6440"/>
    <w:rsid w:val="000C5923"/>
    <w:rsid w:val="000D5D6A"/>
    <w:rsid w:val="000F7591"/>
    <w:rsid w:val="00114A90"/>
    <w:rsid w:val="00121033"/>
    <w:rsid w:val="001254D6"/>
    <w:rsid w:val="00175CDE"/>
    <w:rsid w:val="001847C4"/>
    <w:rsid w:val="001848A7"/>
    <w:rsid w:val="001A35A9"/>
    <w:rsid w:val="001D7C58"/>
    <w:rsid w:val="001E4FA2"/>
    <w:rsid w:val="001F162B"/>
    <w:rsid w:val="001F65D0"/>
    <w:rsid w:val="002002C1"/>
    <w:rsid w:val="00200555"/>
    <w:rsid w:val="002224DF"/>
    <w:rsid w:val="00222C4D"/>
    <w:rsid w:val="0023561C"/>
    <w:rsid w:val="002518C2"/>
    <w:rsid w:val="002923A0"/>
    <w:rsid w:val="00294BE4"/>
    <w:rsid w:val="00297776"/>
    <w:rsid w:val="00312C5E"/>
    <w:rsid w:val="003178DF"/>
    <w:rsid w:val="00325CCF"/>
    <w:rsid w:val="00331A49"/>
    <w:rsid w:val="00342D62"/>
    <w:rsid w:val="0034418F"/>
    <w:rsid w:val="0034643D"/>
    <w:rsid w:val="0035552C"/>
    <w:rsid w:val="003620A7"/>
    <w:rsid w:val="00363DF0"/>
    <w:rsid w:val="00371C5B"/>
    <w:rsid w:val="00375A3C"/>
    <w:rsid w:val="0037755A"/>
    <w:rsid w:val="0039114F"/>
    <w:rsid w:val="00395E54"/>
    <w:rsid w:val="003A762E"/>
    <w:rsid w:val="003D1FAF"/>
    <w:rsid w:val="003E748F"/>
    <w:rsid w:val="00417C38"/>
    <w:rsid w:val="00426F08"/>
    <w:rsid w:val="0042722B"/>
    <w:rsid w:val="004302CF"/>
    <w:rsid w:val="00434804"/>
    <w:rsid w:val="00460362"/>
    <w:rsid w:val="004646DB"/>
    <w:rsid w:val="00465FDB"/>
    <w:rsid w:val="004A1FDB"/>
    <w:rsid w:val="004A2534"/>
    <w:rsid w:val="004A5660"/>
    <w:rsid w:val="004B6489"/>
    <w:rsid w:val="004C2A8C"/>
    <w:rsid w:val="004C33D3"/>
    <w:rsid w:val="004D043F"/>
    <w:rsid w:val="004D0659"/>
    <w:rsid w:val="004F0D62"/>
    <w:rsid w:val="004F359C"/>
    <w:rsid w:val="004F3AF1"/>
    <w:rsid w:val="004F474D"/>
    <w:rsid w:val="00527743"/>
    <w:rsid w:val="00530C35"/>
    <w:rsid w:val="00535577"/>
    <w:rsid w:val="005551D8"/>
    <w:rsid w:val="00562036"/>
    <w:rsid w:val="005877F2"/>
    <w:rsid w:val="005D159B"/>
    <w:rsid w:val="005D1B41"/>
    <w:rsid w:val="005D47C1"/>
    <w:rsid w:val="005D55A0"/>
    <w:rsid w:val="005D6582"/>
    <w:rsid w:val="005D6C9F"/>
    <w:rsid w:val="005E2CD1"/>
    <w:rsid w:val="005F67A3"/>
    <w:rsid w:val="00600ECA"/>
    <w:rsid w:val="006035C0"/>
    <w:rsid w:val="00610CE9"/>
    <w:rsid w:val="006249A6"/>
    <w:rsid w:val="00636CA7"/>
    <w:rsid w:val="00636E58"/>
    <w:rsid w:val="00637BB7"/>
    <w:rsid w:val="006436A7"/>
    <w:rsid w:val="00655B26"/>
    <w:rsid w:val="00663716"/>
    <w:rsid w:val="00680CC4"/>
    <w:rsid w:val="00692D7B"/>
    <w:rsid w:val="006A3417"/>
    <w:rsid w:val="006A64A8"/>
    <w:rsid w:val="006A7549"/>
    <w:rsid w:val="006C4BC9"/>
    <w:rsid w:val="006D55A7"/>
    <w:rsid w:val="006D596E"/>
    <w:rsid w:val="006E0118"/>
    <w:rsid w:val="007054C8"/>
    <w:rsid w:val="007153C4"/>
    <w:rsid w:val="0072060B"/>
    <w:rsid w:val="0072391C"/>
    <w:rsid w:val="00724B98"/>
    <w:rsid w:val="0072773D"/>
    <w:rsid w:val="00793346"/>
    <w:rsid w:val="00794230"/>
    <w:rsid w:val="007A2239"/>
    <w:rsid w:val="007D4B2F"/>
    <w:rsid w:val="007F5428"/>
    <w:rsid w:val="00815C55"/>
    <w:rsid w:val="00831CB6"/>
    <w:rsid w:val="00832A36"/>
    <w:rsid w:val="008358E3"/>
    <w:rsid w:val="00840BE2"/>
    <w:rsid w:val="00841C8A"/>
    <w:rsid w:val="00842FB3"/>
    <w:rsid w:val="0084504E"/>
    <w:rsid w:val="00864EAA"/>
    <w:rsid w:val="008718E6"/>
    <w:rsid w:val="00891514"/>
    <w:rsid w:val="00897F6F"/>
    <w:rsid w:val="008A2219"/>
    <w:rsid w:val="008E164E"/>
    <w:rsid w:val="008E49E2"/>
    <w:rsid w:val="008F38AF"/>
    <w:rsid w:val="009062FB"/>
    <w:rsid w:val="0092501B"/>
    <w:rsid w:val="00926E98"/>
    <w:rsid w:val="009431D1"/>
    <w:rsid w:val="00951A95"/>
    <w:rsid w:val="00965112"/>
    <w:rsid w:val="00971853"/>
    <w:rsid w:val="00974576"/>
    <w:rsid w:val="009A080B"/>
    <w:rsid w:val="009A5981"/>
    <w:rsid w:val="009E08A9"/>
    <w:rsid w:val="009F1767"/>
    <w:rsid w:val="009F244A"/>
    <w:rsid w:val="00A015DD"/>
    <w:rsid w:val="00A05DB6"/>
    <w:rsid w:val="00A108F8"/>
    <w:rsid w:val="00A10C26"/>
    <w:rsid w:val="00A11606"/>
    <w:rsid w:val="00A24683"/>
    <w:rsid w:val="00A50790"/>
    <w:rsid w:val="00A54BB4"/>
    <w:rsid w:val="00A93A9F"/>
    <w:rsid w:val="00AA7C2B"/>
    <w:rsid w:val="00AB1E45"/>
    <w:rsid w:val="00AB6499"/>
    <w:rsid w:val="00B028A2"/>
    <w:rsid w:val="00B05705"/>
    <w:rsid w:val="00B11567"/>
    <w:rsid w:val="00B12CD1"/>
    <w:rsid w:val="00B26982"/>
    <w:rsid w:val="00B35493"/>
    <w:rsid w:val="00B35C00"/>
    <w:rsid w:val="00B37752"/>
    <w:rsid w:val="00B57560"/>
    <w:rsid w:val="00B604DE"/>
    <w:rsid w:val="00B65868"/>
    <w:rsid w:val="00B76183"/>
    <w:rsid w:val="00B82F8F"/>
    <w:rsid w:val="00B8480F"/>
    <w:rsid w:val="00B958FB"/>
    <w:rsid w:val="00BC11A6"/>
    <w:rsid w:val="00BC7332"/>
    <w:rsid w:val="00BD3A4E"/>
    <w:rsid w:val="00BD74BF"/>
    <w:rsid w:val="00BE7E30"/>
    <w:rsid w:val="00BF1C2F"/>
    <w:rsid w:val="00C26420"/>
    <w:rsid w:val="00C40FD7"/>
    <w:rsid w:val="00C60DB9"/>
    <w:rsid w:val="00C91B3E"/>
    <w:rsid w:val="00C943E9"/>
    <w:rsid w:val="00CB75D4"/>
    <w:rsid w:val="00CC2088"/>
    <w:rsid w:val="00CC2681"/>
    <w:rsid w:val="00CC3FDB"/>
    <w:rsid w:val="00CC68F4"/>
    <w:rsid w:val="00CE5258"/>
    <w:rsid w:val="00D01CC2"/>
    <w:rsid w:val="00D1253A"/>
    <w:rsid w:val="00D17F5A"/>
    <w:rsid w:val="00D23D4F"/>
    <w:rsid w:val="00D51189"/>
    <w:rsid w:val="00D62EB3"/>
    <w:rsid w:val="00D63775"/>
    <w:rsid w:val="00D64097"/>
    <w:rsid w:val="00D711CB"/>
    <w:rsid w:val="00D837F3"/>
    <w:rsid w:val="00D968A6"/>
    <w:rsid w:val="00DA4202"/>
    <w:rsid w:val="00DA7A52"/>
    <w:rsid w:val="00DB145E"/>
    <w:rsid w:val="00DB610A"/>
    <w:rsid w:val="00E01875"/>
    <w:rsid w:val="00E21CFF"/>
    <w:rsid w:val="00E63214"/>
    <w:rsid w:val="00E64D36"/>
    <w:rsid w:val="00E73582"/>
    <w:rsid w:val="00E80076"/>
    <w:rsid w:val="00E800A5"/>
    <w:rsid w:val="00E8207F"/>
    <w:rsid w:val="00E85BA8"/>
    <w:rsid w:val="00E93C7E"/>
    <w:rsid w:val="00EC2FE4"/>
    <w:rsid w:val="00EC5330"/>
    <w:rsid w:val="00ED18A6"/>
    <w:rsid w:val="00ED5C7C"/>
    <w:rsid w:val="00F041B4"/>
    <w:rsid w:val="00F129B9"/>
    <w:rsid w:val="00F21996"/>
    <w:rsid w:val="00F25CFC"/>
    <w:rsid w:val="00F317BE"/>
    <w:rsid w:val="00F351D9"/>
    <w:rsid w:val="00F37429"/>
    <w:rsid w:val="00F47DC3"/>
    <w:rsid w:val="00F53122"/>
    <w:rsid w:val="00F66B44"/>
    <w:rsid w:val="00F70209"/>
    <w:rsid w:val="00F70D9E"/>
    <w:rsid w:val="00F83F85"/>
    <w:rsid w:val="00FC7563"/>
    <w:rsid w:val="00FE12DB"/>
    <w:rsid w:val="00FF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6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0800D1"/>
    <w:rsid w:val="0020532F"/>
    <w:rsid w:val="002B1162"/>
    <w:rsid w:val="004D2516"/>
    <w:rsid w:val="00703E49"/>
    <w:rsid w:val="0072423B"/>
    <w:rsid w:val="008E2C7E"/>
    <w:rsid w:val="00CE529D"/>
    <w:rsid w:val="00CF2D50"/>
    <w:rsid w:val="00D30118"/>
    <w:rsid w:val="00E154BB"/>
    <w:rsid w:val="00E42D16"/>
    <w:rsid w:val="00FB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6921</TotalTime>
  <Pages>1</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29</cp:revision>
  <dcterms:created xsi:type="dcterms:W3CDTF">2020-11-06T23:34:00Z</dcterms:created>
  <dcterms:modified xsi:type="dcterms:W3CDTF">2021-03-25T00:24:00Z</dcterms:modified>
</cp:coreProperties>
</file>